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1A08E236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A07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abnormal</w:t>
            </w:r>
          </w:p>
        </w:tc>
      </w:tr>
      <w:tr w:rsidR="00E05FA8" w14:paraId="28007F7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AF5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267D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1CEBB6F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A20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abolish</w:t>
            </w:r>
          </w:p>
        </w:tc>
      </w:tr>
      <w:tr w:rsidR="00E05FA8" w14:paraId="1353E8D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820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17B1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3823CF7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74D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abominable</w:t>
            </w:r>
          </w:p>
        </w:tc>
      </w:tr>
      <w:tr w:rsidR="00E05FA8" w14:paraId="6584948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A65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41F2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482A1AF8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495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abominably</w:t>
            </w:r>
          </w:p>
        </w:tc>
      </w:tr>
      <w:tr w:rsidR="00E05FA8" w14:paraId="0AEBFC12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967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3201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4BD0E7B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8BA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abominate</w:t>
            </w:r>
          </w:p>
        </w:tc>
      </w:tr>
      <w:tr w:rsidR="00E05FA8" w14:paraId="06261F3E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5FF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8943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6036101F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40A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abomination</w:t>
            </w:r>
          </w:p>
        </w:tc>
      </w:tr>
      <w:tr w:rsidR="00E05FA8" w14:paraId="6ECD3B80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557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7097E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36D2295D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17E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abort</w:t>
            </w:r>
          </w:p>
        </w:tc>
      </w:tr>
      <w:tr w:rsidR="00E05FA8" w14:paraId="367053A5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9A4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45B3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E4A266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768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aborted</w:t>
            </w:r>
          </w:p>
        </w:tc>
      </w:tr>
      <w:tr w:rsidR="00E05FA8" w14:paraId="5617808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00E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ABA9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506B5F3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4B6F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aborts</w:t>
            </w:r>
          </w:p>
        </w:tc>
      </w:tr>
      <w:tr w:rsidR="00E05FA8" w14:paraId="3F3C9AB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FCF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075E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73A3A16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8AB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abrade</w:t>
            </w:r>
          </w:p>
        </w:tc>
      </w:tr>
      <w:tr w:rsidR="00E05FA8" w14:paraId="03A32405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4B7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A986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867145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9BA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abrasive</w:t>
            </w:r>
          </w:p>
        </w:tc>
      </w:tr>
      <w:tr w:rsidR="00E05FA8" w14:paraId="39E6BB16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2E7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A3FB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3A56DEB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32D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abrupt</w:t>
            </w:r>
          </w:p>
        </w:tc>
      </w:tr>
      <w:tr w:rsidR="00E05FA8" w14:paraId="12A99CA9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B46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EBC2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5343405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CEB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abruptly</w:t>
            </w:r>
          </w:p>
        </w:tc>
      </w:tr>
      <w:tr w:rsidR="00E05FA8" w14:paraId="0427352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7CB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2E6B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CA57DC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F0F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abscond</w:t>
            </w:r>
          </w:p>
        </w:tc>
      </w:tr>
      <w:tr w:rsidR="00E05FA8" w14:paraId="62F869F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73A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064D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7B468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ACB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absence</w:t>
            </w:r>
          </w:p>
        </w:tc>
      </w:tr>
      <w:tr w:rsidR="00E05FA8" w14:paraId="53B5B02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BD3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337B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3"/>
      </w:tblGrid>
      <w:tr w:rsidR="00E05FA8" w14:paraId="43EADC64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E1A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absent-minded</w:t>
            </w:r>
          </w:p>
        </w:tc>
      </w:tr>
      <w:tr w:rsidR="00E05FA8" w14:paraId="7122E4A9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5BD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AB2B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40472CC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EC2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absentee</w:t>
            </w:r>
          </w:p>
        </w:tc>
      </w:tr>
      <w:tr w:rsidR="00E05FA8" w14:paraId="1C6E25A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D65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A6DF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7302493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1FE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absurd</w:t>
            </w:r>
          </w:p>
        </w:tc>
      </w:tr>
      <w:tr w:rsidR="00E05FA8" w14:paraId="6E77097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7EE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B394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2B854C01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5B2B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absurdity</w:t>
            </w:r>
          </w:p>
        </w:tc>
      </w:tr>
      <w:tr w:rsidR="00E05FA8" w14:paraId="226D6CC7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187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F2C4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07D231D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22F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absurdly</w:t>
            </w:r>
          </w:p>
        </w:tc>
      </w:tr>
      <w:tr w:rsidR="00E05FA8" w14:paraId="00F75E1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E93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E0E7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213AE075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289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absurdness</w:t>
            </w:r>
          </w:p>
        </w:tc>
      </w:tr>
      <w:tr w:rsidR="00E05FA8" w14:paraId="20532051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19A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0B78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3516A79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86B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abuse</w:t>
            </w:r>
          </w:p>
        </w:tc>
      </w:tr>
      <w:tr w:rsidR="00E05FA8" w14:paraId="5253F0D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8B9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4A98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CFD593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797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abused</w:t>
            </w:r>
          </w:p>
        </w:tc>
      </w:tr>
      <w:tr w:rsidR="00E05FA8" w14:paraId="445E869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3EA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5E8BA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04F45447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13B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abuses</w:t>
            </w:r>
          </w:p>
        </w:tc>
      </w:tr>
      <w:tr w:rsidR="00E05FA8" w14:paraId="5A10E65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1D2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61E9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5482045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405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abusive</w:t>
            </w:r>
          </w:p>
        </w:tc>
      </w:tr>
      <w:tr w:rsidR="00E05FA8" w14:paraId="14A9B088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D17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E620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54F91BA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373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abysmal</w:t>
            </w:r>
          </w:p>
        </w:tc>
      </w:tr>
      <w:tr w:rsidR="00E05FA8" w14:paraId="530E2E79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66F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19AB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485E033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53B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abysmally</w:t>
            </w:r>
          </w:p>
        </w:tc>
      </w:tr>
      <w:tr w:rsidR="00E05FA8" w14:paraId="2090DF4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EC3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D16A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44C4F9AD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818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abyss</w:t>
            </w:r>
          </w:p>
        </w:tc>
      </w:tr>
      <w:tr w:rsidR="00E05FA8" w14:paraId="6926973D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B2E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84F7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1A309FD0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C128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accidental</w:t>
            </w:r>
          </w:p>
        </w:tc>
      </w:tr>
      <w:tr w:rsidR="00E05FA8" w14:paraId="174B8168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FBA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B02D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357A326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6B7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accost</w:t>
            </w:r>
          </w:p>
        </w:tc>
      </w:tr>
      <w:tr w:rsidR="00E05FA8" w14:paraId="3DDA0D2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CFE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36D3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4B9404F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143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accursed</w:t>
            </w:r>
          </w:p>
        </w:tc>
      </w:tr>
      <w:tr w:rsidR="00E05FA8" w14:paraId="76F807B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F27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4DFD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06730C5E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F62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accusation</w:t>
            </w:r>
          </w:p>
        </w:tc>
      </w:tr>
      <w:tr w:rsidR="00E05FA8" w14:paraId="60CC8978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E1E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C2AE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2011F42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243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accusations</w:t>
            </w:r>
          </w:p>
        </w:tc>
      </w:tr>
      <w:tr w:rsidR="00E05FA8" w14:paraId="3F9525B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0AD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D571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017FD71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255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accuse</w:t>
            </w:r>
          </w:p>
        </w:tc>
      </w:tr>
      <w:tr w:rsidR="00E05FA8" w14:paraId="642659C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BD7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4E17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4507C4B6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44A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accuses</w:t>
            </w:r>
          </w:p>
        </w:tc>
      </w:tr>
      <w:tr w:rsidR="00E05FA8" w14:paraId="16F25DC6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24B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0443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63B6B99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121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accusing</w:t>
            </w:r>
          </w:p>
        </w:tc>
      </w:tr>
      <w:tr w:rsidR="00E05FA8" w14:paraId="588DE43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9FD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795B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29486849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B28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accusingly</w:t>
            </w:r>
          </w:p>
        </w:tc>
      </w:tr>
      <w:tr w:rsidR="00E05FA8" w14:paraId="6CD0797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574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D0DD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29F175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A15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acerbate</w:t>
            </w:r>
          </w:p>
        </w:tc>
      </w:tr>
      <w:tr w:rsidR="00E05FA8" w14:paraId="1A9114A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02B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D318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68F7EB7D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05C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acerbic</w:t>
            </w:r>
          </w:p>
        </w:tc>
      </w:tr>
      <w:tr w:rsidR="00E05FA8" w14:paraId="70636F6F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205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B6E2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218526F4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06F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acerbically</w:t>
            </w:r>
          </w:p>
        </w:tc>
      </w:tr>
      <w:tr w:rsidR="00E05FA8" w14:paraId="450F55EA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414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5FD0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1B7F747A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E4D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ache</w:t>
            </w:r>
          </w:p>
        </w:tc>
      </w:tr>
      <w:tr w:rsidR="00E05FA8" w14:paraId="4C2232BC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42B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013D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24FFBE71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1CA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ached</w:t>
            </w:r>
          </w:p>
        </w:tc>
      </w:tr>
      <w:tr w:rsidR="00E05FA8" w14:paraId="7B3C3B1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9B7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B470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446E4145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21D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aches</w:t>
            </w:r>
          </w:p>
        </w:tc>
      </w:tr>
      <w:tr w:rsidR="00E05FA8" w14:paraId="0515FA44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AD9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2EAE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08455C2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AA1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achey</w:t>
            </w:r>
          </w:p>
        </w:tc>
      </w:tr>
      <w:tr w:rsidR="00E05FA8" w14:paraId="016DBC9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CC5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E9BD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57BE767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9A2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aching</w:t>
            </w:r>
          </w:p>
        </w:tc>
      </w:tr>
      <w:tr w:rsidR="00E05FA8" w14:paraId="2F1469E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464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3026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5BDC0CC7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283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acrid</w:t>
            </w:r>
          </w:p>
        </w:tc>
      </w:tr>
      <w:tr w:rsidR="00E05FA8" w14:paraId="5B312A3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31F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2C6F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03B6BE1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D72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acridly</w:t>
            </w:r>
          </w:p>
        </w:tc>
      </w:tr>
      <w:tr w:rsidR="00E05FA8" w14:paraId="0A3BA32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7F3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EE62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2A357FB5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60B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acridness</w:t>
            </w:r>
          </w:p>
        </w:tc>
      </w:tr>
      <w:tr w:rsidR="00E05FA8" w14:paraId="469A3BFC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0FC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FC02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47876B99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14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acrimonious</w:t>
            </w:r>
          </w:p>
        </w:tc>
      </w:tr>
      <w:tr w:rsidR="00E05FA8" w14:paraId="418A914A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7B7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F4AC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</w:tblGrid>
      <w:tr w:rsidR="00E05FA8" w14:paraId="44194872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F9A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acrimoniously</w:t>
            </w:r>
          </w:p>
        </w:tc>
      </w:tr>
      <w:tr w:rsidR="00E05FA8" w14:paraId="3F6F35ED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D108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7491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2763BA8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845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acrimony</w:t>
            </w:r>
          </w:p>
        </w:tc>
      </w:tr>
      <w:tr w:rsidR="00E05FA8" w14:paraId="5AE88FB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8B2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DD59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75C664A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572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adamant</w:t>
            </w:r>
          </w:p>
        </w:tc>
      </w:tr>
      <w:tr w:rsidR="00E05FA8" w14:paraId="7EA1DC43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F3C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8BFA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3265EF9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51E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adamantly</w:t>
            </w:r>
          </w:p>
        </w:tc>
      </w:tr>
      <w:tr w:rsidR="00E05FA8" w14:paraId="01D06DAC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631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0C12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344C513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A79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addict</w:t>
            </w:r>
          </w:p>
        </w:tc>
      </w:tr>
      <w:tr w:rsidR="00E05FA8" w14:paraId="14C0113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5A2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61D3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764A8803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F88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addicted</w:t>
            </w:r>
          </w:p>
        </w:tc>
      </w:tr>
      <w:tr w:rsidR="00E05FA8" w14:paraId="4E6F4D2E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0E5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F0BF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466C321A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C40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addicting</w:t>
            </w:r>
          </w:p>
        </w:tc>
      </w:tr>
      <w:tr w:rsidR="00E05FA8" w14:paraId="64CC398E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ADE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C8DF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141ABE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B55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addicts</w:t>
            </w:r>
          </w:p>
        </w:tc>
      </w:tr>
      <w:tr w:rsidR="00E05FA8" w14:paraId="5D9C6A5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C6C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A756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2F4E012F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2EC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admonish</w:t>
            </w:r>
          </w:p>
        </w:tc>
      </w:tr>
      <w:tr w:rsidR="00E05FA8" w14:paraId="5B7A8B01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028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337E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5465701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E61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admonisher</w:t>
            </w:r>
          </w:p>
        </w:tc>
      </w:tr>
      <w:tr w:rsidR="00E05FA8" w14:paraId="43E2245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B44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9982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7"/>
      </w:tblGrid>
      <w:tr w:rsidR="00E05FA8" w14:paraId="739EE0AB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AF2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admonishingly</w:t>
            </w:r>
          </w:p>
        </w:tc>
      </w:tr>
      <w:tr w:rsidR="00E05FA8" w14:paraId="65DFCED4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DF8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0E97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</w:tblGrid>
      <w:tr w:rsidR="00E05FA8" w14:paraId="344C26C4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42A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admonishment</w:t>
            </w:r>
          </w:p>
        </w:tc>
      </w:tr>
      <w:tr w:rsidR="00E05FA8" w14:paraId="5B6EB3CF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7EA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F505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4D47CB76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FE9C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admonition</w:t>
            </w:r>
          </w:p>
        </w:tc>
      </w:tr>
      <w:tr w:rsidR="00E05FA8" w14:paraId="1F2E6DA1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53D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3077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435DC86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65F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adulterate</w:t>
            </w:r>
          </w:p>
        </w:tc>
      </w:tr>
      <w:tr w:rsidR="00E05FA8" w14:paraId="6FAB446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D81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6B13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00AE74B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732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adulterated</w:t>
            </w:r>
          </w:p>
        </w:tc>
      </w:tr>
      <w:tr w:rsidR="00E05FA8" w14:paraId="37AF2085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FAF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7F59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7511DB29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690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adulteration</w:t>
            </w:r>
          </w:p>
        </w:tc>
      </w:tr>
      <w:tr w:rsidR="00E05FA8" w14:paraId="463FBFF3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1AD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B3B6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8225C9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7C0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adulterier</w:t>
            </w:r>
          </w:p>
        </w:tc>
      </w:tr>
      <w:tr w:rsidR="00E05FA8" w14:paraId="1D4CA45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669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4853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4C0B51CC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D9A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adversarial</w:t>
            </w:r>
          </w:p>
        </w:tc>
      </w:tr>
      <w:tr w:rsidR="00E05FA8" w14:paraId="684CADAF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DCA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AFFA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2404C7A8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6F7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adversary</w:t>
            </w:r>
          </w:p>
        </w:tc>
      </w:tr>
      <w:tr w:rsidR="00E05FA8" w14:paraId="61D0493D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C3F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968A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15C698B9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19B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adverse</w:t>
            </w:r>
          </w:p>
        </w:tc>
      </w:tr>
      <w:tr w:rsidR="00E05FA8" w14:paraId="1C001157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DBF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A5E4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53B3C7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D42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adversity</w:t>
            </w:r>
          </w:p>
        </w:tc>
      </w:tr>
      <w:tr w:rsidR="00E05FA8" w14:paraId="5C9B7B68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B07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DA29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"/>
      </w:tblGrid>
      <w:tr w:rsidR="00E05FA8" w14:paraId="5361B730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DB9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afflict</w:t>
            </w:r>
          </w:p>
        </w:tc>
      </w:tr>
      <w:tr w:rsidR="00E05FA8" w14:paraId="10539DC7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D89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D898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A1A83E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B1B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affliction</w:t>
            </w:r>
          </w:p>
        </w:tc>
      </w:tr>
      <w:tr w:rsidR="00E05FA8" w14:paraId="2FE5BBE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2E8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671C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5D6459D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158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afflictive</w:t>
            </w:r>
          </w:p>
        </w:tc>
      </w:tr>
      <w:tr w:rsidR="00E05FA8" w14:paraId="72600DA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729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F7DC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20389159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A27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affront</w:t>
            </w:r>
          </w:p>
        </w:tc>
      </w:tr>
      <w:tr w:rsidR="00E05FA8" w14:paraId="0F51362B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CB6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97C5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6E7A6D00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063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afraid</w:t>
            </w:r>
          </w:p>
        </w:tc>
      </w:tr>
      <w:tr w:rsidR="00E05FA8" w14:paraId="507490E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499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E84C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580D82FF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E6A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aggravate</w:t>
            </w:r>
          </w:p>
        </w:tc>
      </w:tr>
      <w:tr w:rsidR="00E05FA8" w14:paraId="2A5BFF1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748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562B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49CB0171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77B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aggravating</w:t>
            </w:r>
          </w:p>
        </w:tc>
      </w:tr>
      <w:tr w:rsidR="00E05FA8" w14:paraId="72DC6A73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33A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ECB9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45E8F6D6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C00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aggravation</w:t>
            </w:r>
          </w:p>
        </w:tc>
      </w:tr>
      <w:tr w:rsidR="00E05FA8" w14:paraId="115C251D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24C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0887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3CE25894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1DC6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aggression</w:t>
            </w:r>
          </w:p>
        </w:tc>
      </w:tr>
      <w:tr w:rsidR="00E05FA8" w14:paraId="3A9F4E9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CFF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96EA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22EADF5A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542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aggressive</w:t>
            </w:r>
          </w:p>
        </w:tc>
      </w:tr>
      <w:tr w:rsidR="00E05FA8" w14:paraId="08EB2ED9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734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7100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7"/>
      </w:tblGrid>
      <w:tr w:rsidR="00E05FA8" w14:paraId="439790C9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BFE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aggressiveness</w:t>
            </w:r>
          </w:p>
        </w:tc>
      </w:tr>
      <w:tr w:rsidR="00E05FA8" w14:paraId="429949B4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A4D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AD68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76D9FD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FA4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aggressor</w:t>
            </w:r>
          </w:p>
        </w:tc>
      </w:tr>
      <w:tr w:rsidR="00E05FA8" w14:paraId="7C54AF26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8E9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D03F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A8D20F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AF8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aggrieve</w:t>
            </w:r>
          </w:p>
        </w:tc>
      </w:tr>
      <w:tr w:rsidR="00E05FA8" w14:paraId="21B1DFB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6A0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DFDB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1B1CEC1C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F1D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aggrieved</w:t>
            </w:r>
          </w:p>
        </w:tc>
      </w:tr>
      <w:tr w:rsidR="00E05FA8" w14:paraId="2CA2332C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AB1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91F4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6D70F18E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56F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aggrivation</w:t>
            </w:r>
          </w:p>
        </w:tc>
      </w:tr>
      <w:tr w:rsidR="00E05FA8" w14:paraId="26EF12BE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FB4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AEC4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5220DD25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FE6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aghast</w:t>
            </w:r>
          </w:p>
        </w:tc>
      </w:tr>
      <w:tr w:rsidR="00E05FA8" w14:paraId="50A0707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0C1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0743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3CEA9CAE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9B75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agonies</w:t>
            </w:r>
          </w:p>
        </w:tc>
      </w:tr>
      <w:tr w:rsidR="00E05FA8" w14:paraId="2D20352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99B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A2F7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71A407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CB7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agonize</w:t>
            </w:r>
          </w:p>
        </w:tc>
      </w:tr>
      <w:tr w:rsidR="00E05FA8" w14:paraId="3A0B4F9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8D1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FA09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355EF77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B5C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agonizing</w:t>
            </w:r>
          </w:p>
        </w:tc>
      </w:tr>
      <w:tr w:rsidR="00E05FA8" w14:paraId="7A04836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981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3338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67CA6998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8E3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agonizingly</w:t>
            </w:r>
          </w:p>
        </w:tc>
      </w:tr>
      <w:tr w:rsidR="00E05FA8" w14:paraId="079CA500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1D5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72AF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0400FA7C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61A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agony</w:t>
            </w:r>
          </w:p>
        </w:tc>
      </w:tr>
      <w:tr w:rsidR="00E05FA8" w14:paraId="7E562EE8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61F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5280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B2F09C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94F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aground</w:t>
            </w:r>
          </w:p>
        </w:tc>
      </w:tr>
      <w:tr w:rsidR="00E05FA8" w14:paraId="7329EB1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6D3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2C92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"/>
      </w:tblGrid>
      <w:tr w:rsidR="00E05FA8" w14:paraId="0C8DF753" w14:textId="77777777">
        <w:tblPrEx>
          <w:tblCellMar>
            <w:top w:w="0" w:type="dxa"/>
            <w:bottom w:w="0" w:type="dxa"/>
          </w:tblCellMar>
        </w:tblPrEx>
        <w:tc>
          <w:tcPr>
            <w:tcW w:w="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8F9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ail</w:t>
            </w:r>
          </w:p>
        </w:tc>
      </w:tr>
      <w:tr w:rsidR="00E05FA8" w14:paraId="24F6B962" w14:textId="77777777">
        <w:tblPrEx>
          <w:tblCellMar>
            <w:top w:w="0" w:type="dxa"/>
            <w:bottom w:w="0" w:type="dxa"/>
          </w:tblCellMar>
        </w:tblPrEx>
        <w:tc>
          <w:tcPr>
            <w:tcW w:w="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5F0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32A8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262A10F6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DED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ailing</w:t>
            </w:r>
          </w:p>
        </w:tc>
      </w:tr>
      <w:tr w:rsidR="00E05FA8" w14:paraId="51083AB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97F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C1E3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63EBA7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A43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ailment</w:t>
            </w:r>
          </w:p>
        </w:tc>
      </w:tr>
      <w:tr w:rsidR="00E05FA8" w14:paraId="266F0B8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32D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19A7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DDFE56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D11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aimless</w:t>
            </w:r>
          </w:p>
        </w:tc>
      </w:tr>
      <w:tr w:rsidR="00E05FA8" w14:paraId="7D5DF8A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129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186A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21ABCE24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B39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alarm</w:t>
            </w:r>
          </w:p>
        </w:tc>
      </w:tr>
      <w:tr w:rsidR="00E05FA8" w14:paraId="1A594296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FF5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5C39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0FA3A4F1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C88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alarmed</w:t>
            </w:r>
          </w:p>
        </w:tc>
      </w:tr>
      <w:tr w:rsidR="00E05FA8" w14:paraId="30791708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B73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7563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3A14EC6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742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alarming</w:t>
            </w:r>
          </w:p>
        </w:tc>
      </w:tr>
      <w:tr w:rsidR="00E05FA8" w14:paraId="5A40F2D0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E7F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AFF0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10F62E00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E12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alarmingly</w:t>
            </w:r>
          </w:p>
        </w:tc>
      </w:tr>
      <w:tr w:rsidR="00E05FA8" w14:paraId="33B6A8B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F63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7269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3EBA68A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41B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alienate</w:t>
            </w:r>
          </w:p>
        </w:tc>
      </w:tr>
      <w:tr w:rsidR="00E05FA8" w14:paraId="674E65C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CA4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A2BF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15F5A8D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303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alienated</w:t>
            </w:r>
          </w:p>
        </w:tc>
      </w:tr>
      <w:tr w:rsidR="00E05FA8" w14:paraId="1340465B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AD2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D7BC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7E1FBF2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7FB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alienation</w:t>
            </w:r>
          </w:p>
        </w:tc>
      </w:tr>
      <w:tr w:rsidR="00E05FA8" w14:paraId="1BF4DD2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494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D46C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39889D1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BA2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allegation</w:t>
            </w:r>
          </w:p>
        </w:tc>
      </w:tr>
      <w:tr w:rsidR="00E05FA8" w14:paraId="70556F9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EC1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A77E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61998577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DC6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allegations</w:t>
            </w:r>
          </w:p>
        </w:tc>
      </w:tr>
      <w:tr w:rsidR="00E05FA8" w14:paraId="3A9859C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218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B991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"/>
      </w:tblGrid>
      <w:tr w:rsidR="00E05FA8" w14:paraId="34F18C6D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20E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allege</w:t>
            </w:r>
          </w:p>
        </w:tc>
      </w:tr>
      <w:tr w:rsidR="00E05FA8" w14:paraId="241654F7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50D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C648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17094FA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89B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allergic</w:t>
            </w:r>
          </w:p>
        </w:tc>
      </w:tr>
      <w:tr w:rsidR="00E05FA8" w14:paraId="282DAB7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2AE8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16A4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2F80929B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3FA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allergies</w:t>
            </w:r>
          </w:p>
        </w:tc>
      </w:tr>
      <w:tr w:rsidR="00E05FA8" w14:paraId="730B8137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4FD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68FF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B61E77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E5A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allergy</w:t>
            </w:r>
          </w:p>
        </w:tc>
      </w:tr>
      <w:tr w:rsidR="00E05FA8" w14:paraId="470D7EF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8DB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CC58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683DC98E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CEA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aloof</w:t>
            </w:r>
          </w:p>
        </w:tc>
      </w:tr>
      <w:tr w:rsidR="00E05FA8" w14:paraId="763C7F2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A33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E6EC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0B0364CA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5B6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altercation</w:t>
            </w:r>
          </w:p>
        </w:tc>
      </w:tr>
      <w:tr w:rsidR="00E05FA8" w14:paraId="1BEC730C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E45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064C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384613E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406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ambiguity</w:t>
            </w:r>
          </w:p>
        </w:tc>
      </w:tr>
      <w:tr w:rsidR="00E05FA8" w14:paraId="4A3939AB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77E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661F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419BD48C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43F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ambiguous</w:t>
            </w:r>
          </w:p>
        </w:tc>
      </w:tr>
      <w:tr w:rsidR="00E05FA8" w14:paraId="34F8518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5CC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5C40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3532CB6D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0DE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ambivalence</w:t>
            </w:r>
          </w:p>
        </w:tc>
      </w:tr>
      <w:tr w:rsidR="00E05FA8" w14:paraId="0418C8DD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2F2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DE70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2EC8D38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D8F8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ambivalent</w:t>
            </w:r>
          </w:p>
        </w:tc>
      </w:tr>
      <w:tr w:rsidR="00E05FA8" w14:paraId="59EAE5A4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81B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78B6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F10E10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737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ambush</w:t>
            </w:r>
          </w:p>
        </w:tc>
      </w:tr>
      <w:tr w:rsidR="00E05FA8" w14:paraId="6AD70FD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4DC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8771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4E56459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D2B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amiss</w:t>
            </w:r>
          </w:p>
        </w:tc>
      </w:tr>
      <w:tr w:rsidR="00E05FA8" w14:paraId="1123841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998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8E11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C835DF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BA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amputate</w:t>
            </w:r>
          </w:p>
        </w:tc>
      </w:tr>
      <w:tr w:rsidR="00E05FA8" w14:paraId="2074336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889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E4FA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599C150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B7C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anarchism</w:t>
            </w:r>
          </w:p>
        </w:tc>
      </w:tr>
      <w:tr w:rsidR="00E05FA8" w14:paraId="428A3E91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F8F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8F0B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152370D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EA6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anarchist</w:t>
            </w:r>
          </w:p>
        </w:tc>
      </w:tr>
      <w:tr w:rsidR="00E05FA8" w14:paraId="5F28713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BF6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8B20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605E49E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2BF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anarchistic</w:t>
            </w:r>
          </w:p>
        </w:tc>
      </w:tr>
      <w:tr w:rsidR="00E05FA8" w14:paraId="5F41B625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6B2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F589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4E45B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167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anarchy</w:t>
            </w:r>
          </w:p>
        </w:tc>
      </w:tr>
      <w:tr w:rsidR="00E05FA8" w14:paraId="0D9ECE3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3FD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59D8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42DB41B3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7E7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anemic</w:t>
            </w:r>
          </w:p>
        </w:tc>
      </w:tr>
      <w:tr w:rsidR="00E05FA8" w14:paraId="37E0DFB8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447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F361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52605465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F76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anger</w:t>
            </w:r>
          </w:p>
        </w:tc>
      </w:tr>
      <w:tr w:rsidR="00E05FA8" w14:paraId="12C719AD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27C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30C7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609B0DF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803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angrily</w:t>
            </w:r>
          </w:p>
        </w:tc>
      </w:tr>
      <w:tr w:rsidR="00E05FA8" w14:paraId="065C378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45E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CB8D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D6C5DB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769A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angriness</w:t>
            </w:r>
          </w:p>
        </w:tc>
      </w:tr>
      <w:tr w:rsidR="00E05FA8" w14:paraId="49A4B8C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51F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5071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254E5AD6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178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angry</w:t>
            </w:r>
          </w:p>
        </w:tc>
      </w:tr>
      <w:tr w:rsidR="00E05FA8" w14:paraId="6D7B583D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F98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F515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73AD7E6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3D8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anguish</w:t>
            </w:r>
          </w:p>
        </w:tc>
      </w:tr>
      <w:tr w:rsidR="00E05FA8" w14:paraId="1750B09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72FC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93A6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0144BFE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879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animosity</w:t>
            </w:r>
          </w:p>
        </w:tc>
      </w:tr>
      <w:tr w:rsidR="00E05FA8" w14:paraId="6D1CEB5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3D2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7E93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48E03BC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ABA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annihilate</w:t>
            </w:r>
          </w:p>
        </w:tc>
      </w:tr>
      <w:tr w:rsidR="00E05FA8" w14:paraId="1A585AC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22C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9EBE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0A9BFFCE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1A2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annihilation</w:t>
            </w:r>
          </w:p>
        </w:tc>
      </w:tr>
      <w:tr w:rsidR="00E05FA8" w14:paraId="3214F2B6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133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AFF5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400AB8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E91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annoy</w:t>
            </w:r>
          </w:p>
        </w:tc>
      </w:tr>
      <w:tr w:rsidR="00E05FA8" w14:paraId="7124F98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10D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84B3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43005DA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026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annoyance</w:t>
            </w:r>
          </w:p>
        </w:tc>
      </w:tr>
      <w:tr w:rsidR="00E05FA8" w14:paraId="7ABBB9D1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683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D477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57937D3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C36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annoyances</w:t>
            </w:r>
          </w:p>
        </w:tc>
      </w:tr>
      <w:tr w:rsidR="00E05FA8" w14:paraId="6B784C35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710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1073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420C3BC9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E3F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annoyed</w:t>
            </w:r>
          </w:p>
        </w:tc>
      </w:tr>
      <w:tr w:rsidR="00E05FA8" w14:paraId="404AD10C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E57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4284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4A778821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836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annoying</w:t>
            </w:r>
          </w:p>
        </w:tc>
      </w:tr>
      <w:tr w:rsidR="00E05FA8" w14:paraId="42E4CAC0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E2C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42FB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3271F28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23A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annoyingly</w:t>
            </w:r>
          </w:p>
        </w:tc>
      </w:tr>
      <w:tr w:rsidR="00E05FA8" w14:paraId="0AE6885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13A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09A0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6757D72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193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annoys</w:t>
            </w:r>
          </w:p>
        </w:tc>
      </w:tr>
      <w:tr w:rsidR="00E05FA8" w14:paraId="3F4177F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6AB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A36B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468AE467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6B5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anomalous</w:t>
            </w:r>
          </w:p>
        </w:tc>
      </w:tr>
      <w:tr w:rsidR="00E05FA8" w14:paraId="31353768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921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9B69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5659DC3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DE9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anomaly</w:t>
            </w:r>
          </w:p>
        </w:tc>
      </w:tr>
      <w:tr w:rsidR="00E05FA8" w14:paraId="06B08C5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325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04C5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7D3B8886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A1F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antagonism</w:t>
            </w:r>
          </w:p>
        </w:tc>
      </w:tr>
      <w:tr w:rsidR="00E05FA8" w14:paraId="1B5F9DB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169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32F4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13F080A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A70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antagonist</w:t>
            </w:r>
          </w:p>
        </w:tc>
      </w:tr>
      <w:tr w:rsidR="00E05FA8" w14:paraId="21144C2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338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B933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42DDCD31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C3C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antagonistic</w:t>
            </w:r>
          </w:p>
        </w:tc>
      </w:tr>
      <w:tr w:rsidR="00E05FA8" w14:paraId="2348F260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5A4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8709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282440D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2BF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antagonize</w:t>
            </w:r>
          </w:p>
        </w:tc>
      </w:tr>
      <w:tr w:rsidR="00E05FA8" w14:paraId="48D164FA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8E4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1BB1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683955DE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442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anti-</w:t>
            </w:r>
          </w:p>
        </w:tc>
      </w:tr>
      <w:tr w:rsidR="00E05FA8" w14:paraId="693597C4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00D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0C32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3D8A2BE7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E86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anti-american</w:t>
            </w:r>
          </w:p>
        </w:tc>
      </w:tr>
      <w:tr w:rsidR="00E05FA8" w14:paraId="6D78573A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30A8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B739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54E219B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60C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anti-israeli</w:t>
            </w:r>
          </w:p>
        </w:tc>
      </w:tr>
      <w:tr w:rsidR="00E05FA8" w14:paraId="0FDEAF9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09E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02E9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3"/>
      </w:tblGrid>
      <w:tr w:rsidR="00E05FA8" w14:paraId="2BA4192D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681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anti-occupation</w:t>
            </w:r>
          </w:p>
        </w:tc>
      </w:tr>
      <w:tr w:rsidR="00E05FA8" w14:paraId="685FDB04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69B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621B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</w:tblGrid>
      <w:tr w:rsidR="00E05FA8" w14:paraId="72ACF1B1" w14:textId="77777777">
        <w:tblPrEx>
          <w:tblCellMar>
            <w:top w:w="0" w:type="dxa"/>
            <w:bottom w:w="0" w:type="dxa"/>
          </w:tblCellMar>
        </w:tblPrEx>
        <w:tc>
          <w:tcPr>
            <w:tcW w:w="1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D3D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anti-proliferation</w:t>
            </w:r>
          </w:p>
        </w:tc>
      </w:tr>
      <w:tr w:rsidR="00E05FA8" w14:paraId="5D218D17" w14:textId="77777777">
        <w:tblPrEx>
          <w:tblCellMar>
            <w:top w:w="0" w:type="dxa"/>
            <w:bottom w:w="0" w:type="dxa"/>
          </w:tblCellMar>
        </w:tblPrEx>
        <w:tc>
          <w:tcPr>
            <w:tcW w:w="1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113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2EA1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608439BB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CEF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anti-semites</w:t>
            </w:r>
          </w:p>
        </w:tc>
      </w:tr>
      <w:tr w:rsidR="00E05FA8" w14:paraId="7B758E63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7B2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E457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1D907457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BE3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anti-social</w:t>
            </w:r>
          </w:p>
        </w:tc>
      </w:tr>
      <w:tr w:rsidR="00E05FA8" w14:paraId="3254FCF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C01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78D0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215E95C7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61F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anti-us</w:t>
            </w:r>
          </w:p>
        </w:tc>
      </w:tr>
      <w:tr w:rsidR="00E05FA8" w14:paraId="7BF0918D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4A8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0CB8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10AA73C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DC3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anti-white</w:t>
            </w:r>
          </w:p>
        </w:tc>
      </w:tr>
      <w:tr w:rsidR="00E05FA8" w14:paraId="0578D1FB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E74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1C37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2A695530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959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antipathy</w:t>
            </w:r>
          </w:p>
        </w:tc>
      </w:tr>
      <w:tr w:rsidR="00E05FA8" w14:paraId="65879C3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5E6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8026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3E64F209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950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antiquated</w:t>
            </w:r>
          </w:p>
        </w:tc>
      </w:tr>
      <w:tr w:rsidR="00E05FA8" w14:paraId="1DF97E5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625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7167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46868FE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0C3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antithetical</w:t>
            </w:r>
          </w:p>
        </w:tc>
      </w:tr>
      <w:tr w:rsidR="00E05FA8" w14:paraId="5552B14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ABD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67DC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EE0A09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33C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anxieties</w:t>
            </w:r>
          </w:p>
        </w:tc>
      </w:tr>
      <w:tr w:rsidR="00E05FA8" w14:paraId="753BEFEE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DC0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706A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5E430DA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656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anxiety</w:t>
            </w:r>
          </w:p>
        </w:tc>
      </w:tr>
      <w:tr w:rsidR="00E05FA8" w14:paraId="47EBE0C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F75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1A07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B1B128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E88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anxious</w:t>
            </w:r>
          </w:p>
        </w:tc>
      </w:tr>
      <w:tr w:rsidR="00E05FA8" w14:paraId="1797DAE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185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B49A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59914A1A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5BD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anxiously</w:t>
            </w:r>
          </w:p>
        </w:tc>
      </w:tr>
      <w:tr w:rsidR="00E05FA8" w14:paraId="3B2AA8F3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4AE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A039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39810DC3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64C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anxiousness</w:t>
            </w:r>
          </w:p>
        </w:tc>
      </w:tr>
      <w:tr w:rsidR="00E05FA8" w14:paraId="598032F1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9D5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2F1E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7444CF1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530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apathetic</w:t>
            </w:r>
          </w:p>
        </w:tc>
      </w:tr>
      <w:tr w:rsidR="00E05FA8" w14:paraId="64BF604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989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DDC5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3207B9DC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54E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apathetically</w:t>
            </w:r>
          </w:p>
        </w:tc>
      </w:tr>
      <w:tr w:rsidR="00E05FA8" w14:paraId="45E58448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1E8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1087F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2F77A27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CBE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apathy</w:t>
            </w:r>
          </w:p>
        </w:tc>
      </w:tr>
      <w:tr w:rsidR="00E05FA8" w14:paraId="18F3F5E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160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2E02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699C8C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36F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apocalypse</w:t>
            </w:r>
          </w:p>
        </w:tc>
      </w:tr>
      <w:tr w:rsidR="00E05FA8" w14:paraId="31F0068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86B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3727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59786B92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5B8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apocalyptic</w:t>
            </w:r>
          </w:p>
        </w:tc>
      </w:tr>
      <w:tr w:rsidR="00E05FA8" w14:paraId="1B0CD1B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3A1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D704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C20E88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0B8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apologist</w:t>
            </w:r>
          </w:p>
        </w:tc>
      </w:tr>
      <w:tr w:rsidR="00E05FA8" w14:paraId="0ACA6E5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643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F86E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88D5622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D5B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apologists</w:t>
            </w:r>
          </w:p>
        </w:tc>
      </w:tr>
      <w:tr w:rsidR="00E05FA8" w14:paraId="5ED154F6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E0D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B54A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7BC22C2C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D62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appal</w:t>
            </w:r>
          </w:p>
        </w:tc>
      </w:tr>
      <w:tr w:rsidR="00E05FA8" w14:paraId="35453514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59E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121F2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71E3B1B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0E6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appall</w:t>
            </w:r>
          </w:p>
        </w:tc>
      </w:tr>
      <w:tr w:rsidR="00E05FA8" w14:paraId="3794D98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6D3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6A56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516138AC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939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appalled</w:t>
            </w:r>
          </w:p>
        </w:tc>
      </w:tr>
      <w:tr w:rsidR="00E05FA8" w14:paraId="26CAE29F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7F3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64AC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5AA63A5E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99F6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appalling</w:t>
            </w:r>
          </w:p>
        </w:tc>
      </w:tr>
      <w:tr w:rsidR="00E05FA8" w14:paraId="1FB9ADDA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A08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4F3A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5EA28CE0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1EE5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appallingly</w:t>
            </w:r>
          </w:p>
        </w:tc>
      </w:tr>
      <w:tr w:rsidR="00E05FA8" w14:paraId="222616C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349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447A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12E1D0AC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6FD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apprehension</w:t>
            </w:r>
          </w:p>
        </w:tc>
      </w:tr>
      <w:tr w:rsidR="00E05FA8" w14:paraId="6B033140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F1E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8541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24A902A2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5C3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apprehensions</w:t>
            </w:r>
          </w:p>
        </w:tc>
      </w:tr>
      <w:tr w:rsidR="00E05FA8" w14:paraId="03325C49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6BD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0B07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1B6517F5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701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apprehensive</w:t>
            </w:r>
          </w:p>
        </w:tc>
      </w:tr>
      <w:tr w:rsidR="00E05FA8" w14:paraId="1F8D6CD5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4C8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94E3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3"/>
      </w:tblGrid>
      <w:tr w:rsidR="00E05FA8" w14:paraId="6DDB7707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D26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apprehensively</w:t>
            </w:r>
          </w:p>
        </w:tc>
      </w:tr>
      <w:tr w:rsidR="00E05FA8" w14:paraId="154B86BE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241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7CD9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2A60E93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793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arbitrary</w:t>
            </w:r>
          </w:p>
        </w:tc>
      </w:tr>
      <w:tr w:rsidR="00E05FA8" w14:paraId="2642F02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A0D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035D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02EF2BE8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81D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arcane</w:t>
            </w:r>
          </w:p>
        </w:tc>
      </w:tr>
      <w:tr w:rsidR="00E05FA8" w14:paraId="7B6C0FB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40E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A44D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0FFE77B8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4D0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archaic</w:t>
            </w:r>
          </w:p>
        </w:tc>
      </w:tr>
      <w:tr w:rsidR="00E05FA8" w14:paraId="2963115A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385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9D60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204725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20D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arduous</w:t>
            </w:r>
          </w:p>
        </w:tc>
      </w:tr>
      <w:tr w:rsidR="00E05FA8" w14:paraId="348C91C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745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C03D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61C17D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3A7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arduously</w:t>
            </w:r>
          </w:p>
        </w:tc>
      </w:tr>
      <w:tr w:rsidR="00E05FA8" w14:paraId="4E5EB2A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C4A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F887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7ED8A9DC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14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argumentative</w:t>
            </w:r>
          </w:p>
        </w:tc>
      </w:tr>
      <w:tr w:rsidR="00E05FA8" w14:paraId="72F1D54C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967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90C4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6"/>
      </w:tblGrid>
      <w:tr w:rsidR="00E05FA8" w14:paraId="3AA2527A" w14:textId="77777777">
        <w:tblPrEx>
          <w:tblCellMar>
            <w:top w:w="0" w:type="dxa"/>
            <w:bottom w:w="0" w:type="dxa"/>
          </w:tblCellMar>
        </w:tblPrEx>
        <w:tc>
          <w:tcPr>
            <w:tcW w:w="10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CD2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arrogance</w:t>
            </w:r>
          </w:p>
        </w:tc>
      </w:tr>
      <w:tr w:rsidR="00E05FA8" w14:paraId="1F291813" w14:textId="77777777">
        <w:tblPrEx>
          <w:tblCellMar>
            <w:top w:w="0" w:type="dxa"/>
            <w:bottom w:w="0" w:type="dxa"/>
          </w:tblCellMar>
        </w:tblPrEx>
        <w:tc>
          <w:tcPr>
            <w:tcW w:w="10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2D6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8D49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358F895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413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arrogant</w:t>
            </w:r>
          </w:p>
        </w:tc>
      </w:tr>
      <w:tr w:rsidR="00E05FA8" w14:paraId="7B47C24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453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F440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27BD2FB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70F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arrogantly</w:t>
            </w:r>
          </w:p>
        </w:tc>
      </w:tr>
      <w:tr w:rsidR="00E05FA8" w14:paraId="6D7C3BC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C9C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0F51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922EF5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BA1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ashamed</w:t>
            </w:r>
          </w:p>
        </w:tc>
      </w:tr>
      <w:tr w:rsidR="00E05FA8" w14:paraId="3EEDBCC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505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6FEF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7B4BD6B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611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asinine</w:t>
            </w:r>
          </w:p>
        </w:tc>
      </w:tr>
      <w:tr w:rsidR="00E05FA8" w14:paraId="43717C1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80C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B391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3461F1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08B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asininely</w:t>
            </w:r>
          </w:p>
        </w:tc>
      </w:tr>
      <w:tr w:rsidR="00E05FA8" w14:paraId="54CE412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2C4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A75B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2B3249E9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762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asinininity</w:t>
            </w:r>
          </w:p>
        </w:tc>
      </w:tr>
      <w:tr w:rsidR="00E05FA8" w14:paraId="120941B5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A3C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2A79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A3C2C3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0488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askance</w:t>
            </w:r>
          </w:p>
        </w:tc>
      </w:tr>
      <w:tr w:rsidR="00E05FA8" w14:paraId="5B6D5B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89E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4CA3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6640D67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F01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asperse</w:t>
            </w:r>
          </w:p>
        </w:tc>
      </w:tr>
      <w:tr w:rsidR="00E05FA8" w14:paraId="6D29665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307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47D4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2491270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C65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aspersion</w:t>
            </w:r>
          </w:p>
        </w:tc>
      </w:tr>
      <w:tr w:rsidR="00E05FA8" w14:paraId="6BC03C0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2BF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CB34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C9994F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584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aspersions</w:t>
            </w:r>
          </w:p>
        </w:tc>
      </w:tr>
      <w:tr w:rsidR="00E05FA8" w14:paraId="4EF0B08C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39D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B1C1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257302AF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3BD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assail</w:t>
            </w:r>
          </w:p>
        </w:tc>
      </w:tr>
      <w:tr w:rsidR="00E05FA8" w14:paraId="126E729D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ACA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2FB7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7CD852BC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6E6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assassin</w:t>
            </w:r>
          </w:p>
        </w:tc>
      </w:tr>
      <w:tr w:rsidR="00E05FA8" w14:paraId="7F24910D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AFE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DDA8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01B72D0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66A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assassinate</w:t>
            </w:r>
          </w:p>
        </w:tc>
      </w:tr>
      <w:tr w:rsidR="00E05FA8" w14:paraId="3737ED69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7A9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9BA3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765C75F0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45F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assault</w:t>
            </w:r>
          </w:p>
        </w:tc>
      </w:tr>
      <w:tr w:rsidR="00E05FA8" w14:paraId="39DF24CD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566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939F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88D124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949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assult</w:t>
            </w:r>
          </w:p>
        </w:tc>
      </w:tr>
      <w:tr w:rsidR="00E05FA8" w14:paraId="2FD7AB3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397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D053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3D6EFC6E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277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astray</w:t>
            </w:r>
          </w:p>
        </w:tc>
      </w:tr>
      <w:tr w:rsidR="00E05FA8" w14:paraId="7C206F7E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6CA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6221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7DB886C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D0D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asunder</w:t>
            </w:r>
          </w:p>
        </w:tc>
      </w:tr>
      <w:tr w:rsidR="00E05FA8" w14:paraId="62C8C55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86A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47ED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B2B29C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D5A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atrocious</w:t>
            </w:r>
          </w:p>
        </w:tc>
      </w:tr>
      <w:tr w:rsidR="00E05FA8" w14:paraId="1D72EAC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F89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A570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9EC1FC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2AA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atrocities</w:t>
            </w:r>
          </w:p>
        </w:tc>
      </w:tr>
      <w:tr w:rsidR="00E05FA8" w14:paraId="1591170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BBA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2D84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31BFAEA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76A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atrocity</w:t>
            </w:r>
          </w:p>
        </w:tc>
      </w:tr>
      <w:tr w:rsidR="00E05FA8" w14:paraId="62089710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B68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9826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06D05D78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215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atrophy</w:t>
            </w:r>
          </w:p>
        </w:tc>
      </w:tr>
      <w:tr w:rsidR="00E05FA8" w14:paraId="17091E57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E89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DDA9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"/>
      </w:tblGrid>
      <w:tr w:rsidR="00E05FA8" w14:paraId="3FD861EE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619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attack</w:t>
            </w:r>
          </w:p>
        </w:tc>
      </w:tr>
      <w:tr w:rsidR="00E05FA8" w14:paraId="6C75D3CD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1B1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4B4E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0EB4E0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75F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attacks</w:t>
            </w:r>
          </w:p>
        </w:tc>
      </w:tr>
      <w:tr w:rsidR="00E05FA8" w14:paraId="544B926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CDC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3D19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66BB69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5E6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audacious</w:t>
            </w:r>
          </w:p>
        </w:tc>
      </w:tr>
      <w:tr w:rsidR="00E05FA8" w14:paraId="4C6B7277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7F4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1318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4936B23A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FD9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audaciously</w:t>
            </w:r>
          </w:p>
        </w:tc>
      </w:tr>
      <w:tr w:rsidR="00E05FA8" w14:paraId="4E0055A8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028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E2DC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3A1E701D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F9A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audaciousness</w:t>
            </w:r>
          </w:p>
        </w:tc>
      </w:tr>
      <w:tr w:rsidR="00E05FA8" w14:paraId="25292A69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FCD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4CBF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7C852928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35A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audacity</w:t>
            </w:r>
          </w:p>
        </w:tc>
      </w:tr>
      <w:tr w:rsidR="00E05FA8" w14:paraId="6AE673E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8D1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F84B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74138DBB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9AD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audiciously</w:t>
            </w:r>
          </w:p>
        </w:tc>
      </w:tr>
      <w:tr w:rsidR="00E05FA8" w14:paraId="541F412B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137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13FD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883125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D03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austere</w:t>
            </w:r>
          </w:p>
        </w:tc>
      </w:tr>
      <w:tr w:rsidR="00E05FA8" w14:paraId="1BF214F1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43F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1A22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2503DAE9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528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authoritarian</w:t>
            </w:r>
          </w:p>
        </w:tc>
      </w:tr>
      <w:tr w:rsidR="00E05FA8" w14:paraId="1D4B0A19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1E0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CF15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40F74C4B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561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autocrat</w:t>
            </w:r>
          </w:p>
        </w:tc>
      </w:tr>
      <w:tr w:rsidR="00E05FA8" w14:paraId="4EB7EDB7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6AD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2772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06CF79D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BFC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autocratic</w:t>
            </w:r>
          </w:p>
        </w:tc>
      </w:tr>
      <w:tr w:rsidR="00E05FA8" w14:paraId="6925A6C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1A8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7CA8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15A1A49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70E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avalanche</w:t>
            </w:r>
          </w:p>
        </w:tc>
      </w:tr>
      <w:tr w:rsidR="00E05FA8" w14:paraId="719912F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447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78F8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0E60B2A3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D5D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avarice</w:t>
            </w:r>
          </w:p>
        </w:tc>
      </w:tr>
      <w:tr w:rsidR="00E05FA8" w14:paraId="764F333F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1CE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6DE1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67569F42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3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avaricious</w:t>
            </w:r>
          </w:p>
        </w:tc>
      </w:tr>
      <w:tr w:rsidR="00E05FA8" w14:paraId="0D57FBC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897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6264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7415EA1F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E91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avariciously</w:t>
            </w:r>
          </w:p>
        </w:tc>
      </w:tr>
      <w:tr w:rsidR="00E05FA8" w14:paraId="7944033B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3B0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3CEB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78BD201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B99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avenge</w:t>
            </w:r>
          </w:p>
        </w:tc>
      </w:tr>
      <w:tr w:rsidR="00E05FA8" w14:paraId="5275E775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604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3D44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01FD05FC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6EA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averse</w:t>
            </w:r>
          </w:p>
        </w:tc>
      </w:tr>
      <w:tr w:rsidR="00E05FA8" w14:paraId="0EBABEA3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B36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302C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37FD4836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C3B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aversion</w:t>
            </w:r>
          </w:p>
        </w:tc>
      </w:tr>
      <w:tr w:rsidR="00E05FA8" w14:paraId="3677925A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805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3668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462A55DA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2EB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aweful</w:t>
            </w:r>
          </w:p>
        </w:tc>
      </w:tr>
      <w:tr w:rsidR="00E05FA8" w14:paraId="7DC96AA8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C5B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0DA3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42DF97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656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awful</w:t>
            </w:r>
          </w:p>
        </w:tc>
      </w:tr>
      <w:tr w:rsidR="00E05FA8" w14:paraId="0CA279F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939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2DC8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36E411F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88D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awfully</w:t>
            </w:r>
          </w:p>
        </w:tc>
      </w:tr>
      <w:tr w:rsidR="00E05FA8" w14:paraId="65C6E92F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10D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EC9E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0898578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A24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awfulness</w:t>
            </w:r>
          </w:p>
        </w:tc>
      </w:tr>
      <w:tr w:rsidR="00E05FA8" w14:paraId="07F57E3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2E4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F776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97DB20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E25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awkward</w:t>
            </w:r>
          </w:p>
        </w:tc>
      </w:tr>
      <w:tr w:rsidR="00E05FA8" w14:paraId="368ACFB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438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4F65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58703FE3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313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awkwardness</w:t>
            </w:r>
          </w:p>
        </w:tc>
      </w:tr>
      <w:tr w:rsidR="00E05FA8" w14:paraId="40025BA5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FC3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82AA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"/>
      </w:tblGrid>
      <w:tr w:rsidR="00E05FA8" w14:paraId="3A4D60F9" w14:textId="77777777">
        <w:tblPrEx>
          <w:tblCellMar>
            <w:top w:w="0" w:type="dxa"/>
            <w:bottom w:w="0" w:type="dxa"/>
          </w:tblCellMar>
        </w:tblPrEx>
        <w:tc>
          <w:tcPr>
            <w:tcW w:w="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B17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ax</w:t>
            </w:r>
          </w:p>
        </w:tc>
      </w:tr>
      <w:tr w:rsidR="00E05FA8" w14:paraId="7350ACBF" w14:textId="77777777">
        <w:tblPrEx>
          <w:tblCellMar>
            <w:top w:w="0" w:type="dxa"/>
            <w:bottom w:w="0" w:type="dxa"/>
          </w:tblCellMar>
        </w:tblPrEx>
        <w:tc>
          <w:tcPr>
            <w:tcW w:w="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DFD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0014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52A6837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6CD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babble</w:t>
            </w:r>
          </w:p>
        </w:tc>
      </w:tr>
      <w:tr w:rsidR="00E05FA8" w14:paraId="6AA9EA1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D34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877F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13CEE7EE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576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back-logged</w:t>
            </w:r>
          </w:p>
        </w:tc>
      </w:tr>
      <w:tr w:rsidR="00E05FA8" w14:paraId="53B98C6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45E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4BA6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15F9A8B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E81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back-wood</w:t>
            </w:r>
          </w:p>
        </w:tc>
      </w:tr>
      <w:tr w:rsidR="00E05FA8" w14:paraId="3BACD33E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96E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30B5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4713B001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C46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back-woods</w:t>
            </w:r>
          </w:p>
        </w:tc>
      </w:tr>
      <w:tr w:rsidR="00E05FA8" w14:paraId="044CAB67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3F0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5842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0FA7E77A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45E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backache</w:t>
            </w:r>
          </w:p>
        </w:tc>
      </w:tr>
      <w:tr w:rsidR="00E05FA8" w14:paraId="26EE7EB7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7DF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8001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2AFAE58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8C9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backaches</w:t>
            </w:r>
          </w:p>
        </w:tc>
      </w:tr>
      <w:tr w:rsidR="00E05FA8" w14:paraId="645F42D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04D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9543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6163E726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E1A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backaching</w:t>
            </w:r>
          </w:p>
        </w:tc>
      </w:tr>
      <w:tr w:rsidR="00E05FA8" w14:paraId="454B54EC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782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05B3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1D6F2972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495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backbite</w:t>
            </w:r>
          </w:p>
        </w:tc>
      </w:tr>
      <w:tr w:rsidR="00E05FA8" w14:paraId="2944C713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5C8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95E7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398C074F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439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backbiting</w:t>
            </w:r>
          </w:p>
        </w:tc>
      </w:tr>
      <w:tr w:rsidR="00E05FA8" w14:paraId="6547BAF6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134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DC4C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637B5BAD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FC2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backward</w:t>
            </w:r>
          </w:p>
        </w:tc>
      </w:tr>
      <w:tr w:rsidR="00E05FA8" w14:paraId="4D656A34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8DA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A826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4BCB425F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B45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backwardness</w:t>
            </w:r>
          </w:p>
        </w:tc>
      </w:tr>
      <w:tr w:rsidR="00E05FA8" w14:paraId="47F3B079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E05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C5EC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3B5E168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C00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backwood</w:t>
            </w:r>
          </w:p>
        </w:tc>
      </w:tr>
      <w:tr w:rsidR="00E05FA8" w14:paraId="4A14AB6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299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00B9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5CCBEE10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B51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backwoods</w:t>
            </w:r>
          </w:p>
        </w:tc>
      </w:tr>
      <w:tr w:rsidR="00E05FA8" w14:paraId="318CC5F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8C0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9283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"/>
      </w:tblGrid>
      <w:tr w:rsidR="00E05FA8" w14:paraId="1C94FE64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F3E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bad</w:t>
            </w:r>
          </w:p>
        </w:tc>
      </w:tr>
      <w:tr w:rsidR="00E05FA8" w14:paraId="04D948E0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004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CD6D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099221AD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9A7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badly</w:t>
            </w:r>
          </w:p>
        </w:tc>
      </w:tr>
      <w:tr w:rsidR="00E05FA8" w14:paraId="37EEF6DA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296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80E2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0354E72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303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baffle</w:t>
            </w:r>
          </w:p>
        </w:tc>
      </w:tr>
      <w:tr w:rsidR="00E05FA8" w14:paraId="4E9D06FD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440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21F7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C1D8C7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E9A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baffled</w:t>
            </w:r>
          </w:p>
        </w:tc>
      </w:tr>
      <w:tr w:rsidR="00E05FA8" w14:paraId="199BB04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283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C641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2B0D880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D3E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bafflement</w:t>
            </w:r>
          </w:p>
        </w:tc>
      </w:tr>
      <w:tr w:rsidR="00E05FA8" w14:paraId="307C44C6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7D7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672D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2ACED6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B81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baffling</w:t>
            </w:r>
          </w:p>
        </w:tc>
      </w:tr>
      <w:tr w:rsidR="00E05FA8" w14:paraId="218F9A6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B33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2282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53C09B19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A63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bait</w:t>
            </w:r>
          </w:p>
        </w:tc>
      </w:tr>
      <w:tr w:rsidR="00E05FA8" w14:paraId="04165061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B00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164F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593D054B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9F5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balk</w:t>
            </w:r>
          </w:p>
        </w:tc>
      </w:tr>
      <w:tr w:rsidR="00E05FA8" w14:paraId="5F47607D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0EB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4D8F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4A54496B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17C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banal</w:t>
            </w:r>
          </w:p>
        </w:tc>
      </w:tr>
      <w:tr w:rsidR="00E05FA8" w14:paraId="4C279892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16D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1506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326AA7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932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banalize</w:t>
            </w:r>
          </w:p>
        </w:tc>
      </w:tr>
      <w:tr w:rsidR="00E05FA8" w14:paraId="313F553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546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B54D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718F886C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4D0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bane</w:t>
            </w:r>
          </w:p>
        </w:tc>
      </w:tr>
      <w:tr w:rsidR="00E05FA8" w14:paraId="6127C850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18C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3C9F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C907D7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55D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banish</w:t>
            </w:r>
          </w:p>
        </w:tc>
      </w:tr>
      <w:tr w:rsidR="00E05FA8" w14:paraId="1FB67E8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A16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214A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4520EC1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620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banishment</w:t>
            </w:r>
          </w:p>
        </w:tc>
      </w:tr>
      <w:tr w:rsidR="00E05FA8" w14:paraId="13627F3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CC1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B78C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49C864E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CEF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bankrupt</w:t>
            </w:r>
          </w:p>
        </w:tc>
      </w:tr>
      <w:tr w:rsidR="00E05FA8" w14:paraId="0AC84C3F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3FE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21B8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AAE0E0C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84E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barbarian</w:t>
            </w:r>
          </w:p>
        </w:tc>
      </w:tr>
      <w:tr w:rsidR="00E05FA8" w14:paraId="2F51F5F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DB0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56AE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752C1F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6D1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barbaric</w:t>
            </w:r>
          </w:p>
        </w:tc>
      </w:tr>
      <w:tr w:rsidR="00E05FA8" w14:paraId="69454B5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787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68BB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</w:tblGrid>
      <w:tr w:rsidR="00E05FA8" w14:paraId="45BC671E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BF9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barbarically</w:t>
            </w:r>
          </w:p>
        </w:tc>
      </w:tr>
      <w:tr w:rsidR="00E05FA8" w14:paraId="336A3342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CB5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3D3F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52583B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9C0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barbarity</w:t>
            </w:r>
          </w:p>
        </w:tc>
      </w:tr>
      <w:tr w:rsidR="00E05FA8" w14:paraId="090DD92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B9D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4F98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35A5C2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C45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barbarous</w:t>
            </w:r>
          </w:p>
        </w:tc>
      </w:tr>
      <w:tr w:rsidR="00E05FA8" w14:paraId="0E3724C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E67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89D8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4DCBF59B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499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barbarously</w:t>
            </w:r>
          </w:p>
        </w:tc>
      </w:tr>
      <w:tr w:rsidR="00E05FA8" w14:paraId="4466D8C8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A09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9744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37BDC7CA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A25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barren</w:t>
            </w:r>
          </w:p>
        </w:tc>
      </w:tr>
      <w:tr w:rsidR="00E05FA8" w14:paraId="391220B5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668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7D96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73ED19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733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baseless</w:t>
            </w:r>
          </w:p>
        </w:tc>
      </w:tr>
      <w:tr w:rsidR="00E05FA8" w14:paraId="7C8C14E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B73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0ABC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29D46131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8D2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bash</w:t>
            </w:r>
          </w:p>
        </w:tc>
      </w:tr>
      <w:tr w:rsidR="00E05FA8" w14:paraId="7135B13C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161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DD2E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7A5779B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342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bashed</w:t>
            </w:r>
          </w:p>
        </w:tc>
      </w:tr>
      <w:tr w:rsidR="00E05FA8" w14:paraId="7334CC4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5CE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8DBF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4C1A024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BCC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bashful</w:t>
            </w:r>
          </w:p>
        </w:tc>
      </w:tr>
      <w:tr w:rsidR="00E05FA8" w14:paraId="75C465D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6C1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8318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7A7100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0B6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bashing</w:t>
            </w:r>
          </w:p>
        </w:tc>
      </w:tr>
      <w:tr w:rsidR="00E05FA8" w14:paraId="3B64032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F35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DA1B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126080B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694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bastard</w:t>
            </w:r>
          </w:p>
        </w:tc>
      </w:tr>
      <w:tr w:rsidR="00E05FA8" w14:paraId="3EE4DE9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798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3B76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2C0FDB3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C44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bastards</w:t>
            </w:r>
          </w:p>
        </w:tc>
      </w:tr>
      <w:tr w:rsidR="00E05FA8" w14:paraId="27E80B7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8E2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0BC6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0CEA086C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809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battered</w:t>
            </w:r>
          </w:p>
        </w:tc>
      </w:tr>
      <w:tr w:rsidR="00E05FA8" w14:paraId="251374AD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1E0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6FCA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4BB7A42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44B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battering</w:t>
            </w:r>
          </w:p>
        </w:tc>
      </w:tr>
      <w:tr w:rsidR="00E05FA8" w14:paraId="4C9B8A3D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E29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1325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0B8CDEE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148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batty</w:t>
            </w:r>
          </w:p>
        </w:tc>
      </w:tr>
      <w:tr w:rsidR="00E05FA8" w14:paraId="2BAED8A3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FBA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B9A9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27DA1CF2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BF3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bearish</w:t>
            </w:r>
          </w:p>
        </w:tc>
      </w:tr>
      <w:tr w:rsidR="00E05FA8" w14:paraId="76AF172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52B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186C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256BD95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172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beastly</w:t>
            </w:r>
          </w:p>
        </w:tc>
      </w:tr>
      <w:tr w:rsidR="00E05FA8" w14:paraId="62B2351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3D9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AC51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C42E07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575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bedlam</w:t>
            </w:r>
          </w:p>
        </w:tc>
      </w:tr>
      <w:tr w:rsidR="00E05FA8" w14:paraId="3DCF8C0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981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3BA9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4968B6C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166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bedlamite</w:t>
            </w:r>
          </w:p>
        </w:tc>
      </w:tr>
      <w:tr w:rsidR="00E05FA8" w14:paraId="073713F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8B2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068B5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4E210D6F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CEF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befoul</w:t>
            </w:r>
          </w:p>
        </w:tc>
      </w:tr>
      <w:tr w:rsidR="00E05FA8" w14:paraId="4A38814D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D4C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C553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"/>
      </w:tblGrid>
      <w:tr w:rsidR="00E05FA8" w14:paraId="1A21577A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47D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beg</w:t>
            </w:r>
          </w:p>
        </w:tc>
      </w:tr>
      <w:tr w:rsidR="00E05FA8" w14:paraId="1AA66FCF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5A1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1C0D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23856F9D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C19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beggar</w:t>
            </w:r>
          </w:p>
        </w:tc>
      </w:tr>
      <w:tr w:rsidR="00E05FA8" w14:paraId="108B4188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793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5DB4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E845F4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857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beggarly</w:t>
            </w:r>
          </w:p>
        </w:tc>
      </w:tr>
      <w:tr w:rsidR="00E05FA8" w14:paraId="0AE396D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7DC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1F46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44C8811A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ACD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begging</w:t>
            </w:r>
          </w:p>
        </w:tc>
      </w:tr>
      <w:tr w:rsidR="00E05FA8" w14:paraId="3176ED9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D8A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86A3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2B45D6A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52F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beguile</w:t>
            </w:r>
          </w:p>
        </w:tc>
      </w:tr>
      <w:tr w:rsidR="00E05FA8" w14:paraId="285D35D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7BE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E762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DCEE4C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A85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belabor</w:t>
            </w:r>
          </w:p>
        </w:tc>
      </w:tr>
      <w:tr w:rsidR="00E05FA8" w14:paraId="6BB854C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C33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9A42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66E11BB9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861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belated</w:t>
            </w:r>
          </w:p>
        </w:tc>
      </w:tr>
      <w:tr w:rsidR="00E05FA8" w14:paraId="1DA6DCE0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171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7441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7F48D9FB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B50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beleaguer</w:t>
            </w:r>
          </w:p>
        </w:tc>
      </w:tr>
      <w:tr w:rsidR="00E05FA8" w14:paraId="1E53DBCD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F6C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2410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29F137F2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6C9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belie</w:t>
            </w:r>
          </w:p>
        </w:tc>
      </w:tr>
      <w:tr w:rsidR="00E05FA8" w14:paraId="50185AC6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C03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5F2C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A098FB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1E5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belittle</w:t>
            </w:r>
          </w:p>
        </w:tc>
      </w:tr>
      <w:tr w:rsidR="00E05FA8" w14:paraId="5CA496E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BDC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3E94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36592F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973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belittled</w:t>
            </w:r>
          </w:p>
        </w:tc>
      </w:tr>
      <w:tr w:rsidR="00E05FA8" w14:paraId="4DDE519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335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EC94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1BAA28E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D98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belittling</w:t>
            </w:r>
          </w:p>
        </w:tc>
      </w:tr>
      <w:tr w:rsidR="00E05FA8" w14:paraId="1F7118C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F61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D155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CF70149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BDD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bellicose</w:t>
            </w:r>
          </w:p>
        </w:tc>
      </w:tr>
      <w:tr w:rsidR="00E05FA8" w14:paraId="24565B8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92D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0174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0AD1E8D8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9B5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belligerence</w:t>
            </w:r>
          </w:p>
        </w:tc>
      </w:tr>
      <w:tr w:rsidR="00E05FA8" w14:paraId="397572DD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E55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C45C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0C1643A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C00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belligerent</w:t>
            </w:r>
          </w:p>
        </w:tc>
      </w:tr>
      <w:tr w:rsidR="00E05FA8" w14:paraId="012866F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E380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0401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4B0ADCE9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E12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belligerently</w:t>
            </w:r>
          </w:p>
        </w:tc>
      </w:tr>
      <w:tr w:rsidR="00E05FA8" w14:paraId="26E05295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9B2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CCE6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232707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254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bemoan</w:t>
            </w:r>
          </w:p>
        </w:tc>
      </w:tr>
      <w:tr w:rsidR="00E05FA8" w14:paraId="793297E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865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FA78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09F3C186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9EC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bemoaning</w:t>
            </w:r>
          </w:p>
        </w:tc>
      </w:tr>
      <w:tr w:rsidR="00E05FA8" w14:paraId="1BB59CB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FA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4AA6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0332BA6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04E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bemused</w:t>
            </w:r>
          </w:p>
        </w:tc>
      </w:tr>
      <w:tr w:rsidR="00E05FA8" w14:paraId="6FD894B5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62E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CDE5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4F701394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73DF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bent</w:t>
            </w:r>
          </w:p>
        </w:tc>
      </w:tr>
      <w:tr w:rsidR="00E05FA8" w14:paraId="725B1415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BE4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1E6A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4B9F907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720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berate</w:t>
            </w:r>
          </w:p>
        </w:tc>
      </w:tr>
      <w:tr w:rsidR="00E05FA8" w14:paraId="0DF57FF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581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3ADB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387CBF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A33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bereave</w:t>
            </w:r>
          </w:p>
        </w:tc>
      </w:tr>
      <w:tr w:rsidR="00E05FA8" w14:paraId="32178E2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849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B48C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6"/>
      </w:tblGrid>
      <w:tr w:rsidR="00E05FA8" w14:paraId="1EBC4D92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BC9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bereavement</w:t>
            </w:r>
          </w:p>
        </w:tc>
      </w:tr>
      <w:tr w:rsidR="00E05FA8" w14:paraId="34175E95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899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943A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7A1259B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7AE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bereft</w:t>
            </w:r>
          </w:p>
        </w:tc>
      </w:tr>
      <w:tr w:rsidR="00E05FA8" w14:paraId="5881BBE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94A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12D2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796064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9D8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berserk</w:t>
            </w:r>
          </w:p>
        </w:tc>
      </w:tr>
      <w:tr w:rsidR="00E05FA8" w14:paraId="6B897F9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60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F0995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109A9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7CE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beseech</w:t>
            </w:r>
          </w:p>
        </w:tc>
      </w:tr>
      <w:tr w:rsidR="00E05FA8" w14:paraId="4A532FD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59E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5E59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26DE9DA0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FC8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beset</w:t>
            </w:r>
          </w:p>
        </w:tc>
      </w:tr>
      <w:tr w:rsidR="00E05FA8" w14:paraId="6BF396D0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1BE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ED90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8F5A20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F20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besiege</w:t>
            </w:r>
          </w:p>
        </w:tc>
      </w:tr>
      <w:tr w:rsidR="00E05FA8" w14:paraId="7279B67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5D9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59DD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47F443D8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840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besmirch</w:t>
            </w:r>
          </w:p>
        </w:tc>
      </w:tr>
      <w:tr w:rsidR="00E05FA8" w14:paraId="0140E4F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B89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9BC8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3AD7FB0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A9CA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bestial</w:t>
            </w:r>
          </w:p>
        </w:tc>
      </w:tr>
      <w:tr w:rsidR="00E05FA8" w14:paraId="758F564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653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EE13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4A84AAD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FCF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betray</w:t>
            </w:r>
          </w:p>
        </w:tc>
      </w:tr>
      <w:tr w:rsidR="00E05FA8" w14:paraId="53237FC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9F3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EA33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4A2AE67F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C70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betrayal</w:t>
            </w:r>
          </w:p>
        </w:tc>
      </w:tr>
      <w:tr w:rsidR="00E05FA8" w14:paraId="31310C6F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966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B6DA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4E1E845A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B90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betrayals</w:t>
            </w:r>
          </w:p>
        </w:tc>
      </w:tr>
      <w:tr w:rsidR="00E05FA8" w14:paraId="35EE9AC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84A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B548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B9A7C6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A49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betrayer</w:t>
            </w:r>
          </w:p>
        </w:tc>
      </w:tr>
      <w:tr w:rsidR="00E05FA8" w14:paraId="1386606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2E0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2CF2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21A0FF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6B9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betraying</w:t>
            </w:r>
          </w:p>
        </w:tc>
      </w:tr>
      <w:tr w:rsidR="00E05FA8" w14:paraId="1DE30AB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2A5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1FC9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40B48A2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F9E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betrays</w:t>
            </w:r>
          </w:p>
        </w:tc>
      </w:tr>
      <w:tr w:rsidR="00E05FA8" w14:paraId="456D3C52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4D7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AFED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3179BCA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FA9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bewail</w:t>
            </w:r>
          </w:p>
        </w:tc>
      </w:tr>
      <w:tr w:rsidR="00E05FA8" w14:paraId="3286A3B4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7FB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42EE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07EB9426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5FA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beware</w:t>
            </w:r>
          </w:p>
        </w:tc>
      </w:tr>
      <w:tr w:rsidR="00E05FA8" w14:paraId="3EE7FF55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F3C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3B40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EE148F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94E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bewilder</w:t>
            </w:r>
          </w:p>
        </w:tc>
      </w:tr>
      <w:tr w:rsidR="00E05FA8" w14:paraId="26EFCFA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80D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FDFE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9DFC8E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1B8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bewildered</w:t>
            </w:r>
          </w:p>
        </w:tc>
      </w:tr>
      <w:tr w:rsidR="00E05FA8" w14:paraId="0F0D747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A83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3A65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2AC50C09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C8E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bewildering</w:t>
            </w:r>
          </w:p>
        </w:tc>
      </w:tr>
      <w:tr w:rsidR="00E05FA8" w14:paraId="0C444385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B87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DF0C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</w:tblGrid>
      <w:tr w:rsidR="00E05FA8" w14:paraId="6AA5F665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233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bewilderingly</w:t>
            </w:r>
          </w:p>
        </w:tc>
      </w:tr>
      <w:tr w:rsidR="00E05FA8" w14:paraId="6A3532D7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A65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EC5C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7EF1F8A5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E4C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bewilderment</w:t>
            </w:r>
          </w:p>
        </w:tc>
      </w:tr>
      <w:tr w:rsidR="00E05FA8" w14:paraId="68FB0CAC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CCE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2213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724495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C5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bewitch</w:t>
            </w:r>
          </w:p>
        </w:tc>
      </w:tr>
      <w:tr w:rsidR="00E05FA8" w14:paraId="1753AF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687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7F0F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24F1FE28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374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bias</w:t>
            </w:r>
          </w:p>
        </w:tc>
      </w:tr>
      <w:tr w:rsidR="00E05FA8" w14:paraId="6674E7AE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009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E8FD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1D61996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27B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biased</w:t>
            </w:r>
          </w:p>
        </w:tc>
      </w:tr>
      <w:tr w:rsidR="00E05FA8" w14:paraId="7C9E90CE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741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2632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2ED966C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2FE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biases</w:t>
            </w:r>
          </w:p>
        </w:tc>
      </w:tr>
      <w:tr w:rsidR="00E05FA8" w14:paraId="204A892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843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7BC4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0861AB3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08C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bicker</w:t>
            </w:r>
          </w:p>
        </w:tc>
      </w:tr>
      <w:tr w:rsidR="00E05FA8" w14:paraId="6C446098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2BC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3AA0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54685D0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ED8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bickering</w:t>
            </w:r>
          </w:p>
        </w:tc>
      </w:tr>
      <w:tr w:rsidR="00E05FA8" w14:paraId="26BA777C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550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8698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4DA3380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0D8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bid-rigging</w:t>
            </w:r>
          </w:p>
        </w:tc>
      </w:tr>
      <w:tr w:rsidR="00E05FA8" w14:paraId="454265C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976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46C3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4E93FEE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23C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bigotries</w:t>
            </w:r>
          </w:p>
        </w:tc>
      </w:tr>
      <w:tr w:rsidR="00E05FA8" w14:paraId="2414942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7BD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8443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5083105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8D3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bigotry</w:t>
            </w:r>
          </w:p>
        </w:tc>
      </w:tr>
      <w:tr w:rsidR="00E05FA8" w14:paraId="4C7ABEE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750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FA00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76D3D98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2C6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bitch</w:t>
            </w:r>
          </w:p>
        </w:tc>
      </w:tr>
      <w:tr w:rsidR="00E05FA8" w14:paraId="1E0B325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DDC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976F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32E7E47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897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bitchy</w:t>
            </w:r>
          </w:p>
        </w:tc>
      </w:tr>
      <w:tr w:rsidR="00E05FA8" w14:paraId="5E7ACD0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507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192E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</w:tblGrid>
      <w:tr w:rsidR="00E05FA8" w14:paraId="72067E80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BFE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biting</w:t>
            </w:r>
          </w:p>
        </w:tc>
      </w:tr>
      <w:tr w:rsidR="00E05FA8" w14:paraId="0F10C30F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FE9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17BE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3640ACE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6AD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bitingly</w:t>
            </w:r>
          </w:p>
        </w:tc>
      </w:tr>
      <w:tr w:rsidR="00E05FA8" w14:paraId="4B63B05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697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6FC9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34C34213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1B9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bitter</w:t>
            </w:r>
          </w:p>
        </w:tc>
      </w:tr>
      <w:tr w:rsidR="00E05FA8" w14:paraId="173507FE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AAB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8051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66C35E1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5E9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bitterly</w:t>
            </w:r>
          </w:p>
        </w:tc>
      </w:tr>
      <w:tr w:rsidR="00E05FA8" w14:paraId="1CDEC542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ECB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4239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74FFEA9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19D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bitterness</w:t>
            </w:r>
          </w:p>
        </w:tc>
      </w:tr>
      <w:tr w:rsidR="00E05FA8" w14:paraId="17E40EF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754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1E84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04FB28A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C19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bizarre</w:t>
            </w:r>
          </w:p>
        </w:tc>
      </w:tr>
      <w:tr w:rsidR="00E05FA8" w14:paraId="461946A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370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B914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1FD5796C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44C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blab</w:t>
            </w:r>
          </w:p>
        </w:tc>
      </w:tr>
      <w:tr w:rsidR="00E05FA8" w14:paraId="21566DEF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FED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C42B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006D687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9EB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blabber</w:t>
            </w:r>
          </w:p>
        </w:tc>
      </w:tr>
      <w:tr w:rsidR="00E05FA8" w14:paraId="1D5AE50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CCC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1197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6E780CF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DFA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blackmail</w:t>
            </w:r>
          </w:p>
        </w:tc>
      </w:tr>
      <w:tr w:rsidR="00E05FA8" w14:paraId="4439EED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6A4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8CEA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2F2266D6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AD7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blah</w:t>
            </w:r>
          </w:p>
        </w:tc>
      </w:tr>
      <w:tr w:rsidR="00E05FA8" w14:paraId="24B5512D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FEC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F7F4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56F8798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650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blame</w:t>
            </w:r>
          </w:p>
        </w:tc>
      </w:tr>
      <w:tr w:rsidR="00E05FA8" w14:paraId="41545CD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A39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7999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78BB2AEB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AC8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blameworthy</w:t>
            </w:r>
          </w:p>
        </w:tc>
      </w:tr>
      <w:tr w:rsidR="00E05FA8" w14:paraId="727EF174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A77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01F0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61F50CA1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E72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bland</w:t>
            </w:r>
          </w:p>
        </w:tc>
      </w:tr>
      <w:tr w:rsidR="00E05FA8" w14:paraId="3FBDB9F5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26F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93CF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26484DA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9B0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blandish</w:t>
            </w:r>
          </w:p>
        </w:tc>
      </w:tr>
      <w:tr w:rsidR="00E05FA8" w14:paraId="4D8E1EED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6B2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453C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F60E37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6ED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blaspheme</w:t>
            </w:r>
          </w:p>
        </w:tc>
      </w:tr>
      <w:tr w:rsidR="00E05FA8" w14:paraId="69208625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31A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C731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25EF8A58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1EE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blasphemous</w:t>
            </w:r>
          </w:p>
        </w:tc>
      </w:tr>
      <w:tr w:rsidR="00E05FA8" w14:paraId="66D00E2F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B1D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BD02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1672061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6A8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blasphemy</w:t>
            </w:r>
          </w:p>
        </w:tc>
      </w:tr>
      <w:tr w:rsidR="00E05FA8" w14:paraId="3822112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105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F92E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DBFD138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FB7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blasted</w:t>
            </w:r>
          </w:p>
        </w:tc>
      </w:tr>
      <w:tr w:rsidR="00E05FA8" w14:paraId="415A769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A2E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83B3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4D431FD4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653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blatant</w:t>
            </w:r>
          </w:p>
        </w:tc>
      </w:tr>
      <w:tr w:rsidR="00E05FA8" w14:paraId="73507603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8E7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CC3E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041645B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A7C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blatantly</w:t>
            </w:r>
          </w:p>
        </w:tc>
      </w:tr>
      <w:tr w:rsidR="00E05FA8" w14:paraId="16C7BCB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D66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9FF6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412011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058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blather</w:t>
            </w:r>
          </w:p>
        </w:tc>
      </w:tr>
      <w:tr w:rsidR="00E05FA8" w14:paraId="4EBE8DF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006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5A10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080C9A7A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480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bleak</w:t>
            </w:r>
          </w:p>
        </w:tc>
      </w:tr>
      <w:tr w:rsidR="00E05FA8" w14:paraId="126B3220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EE1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6E9E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5686B65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38F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bleakly</w:t>
            </w:r>
          </w:p>
        </w:tc>
      </w:tr>
      <w:tr w:rsidR="00E05FA8" w14:paraId="179FE76D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ECB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7E02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0C747595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6F5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bleakness</w:t>
            </w:r>
          </w:p>
        </w:tc>
      </w:tr>
      <w:tr w:rsidR="00E05FA8" w14:paraId="3A1F6CCC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F9F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9D92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033E84F1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ACB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bleed</w:t>
            </w:r>
          </w:p>
        </w:tc>
      </w:tr>
      <w:tr w:rsidR="00E05FA8" w14:paraId="69CC958D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EC1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923C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5F20BDC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0AB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bleeding</w:t>
            </w:r>
          </w:p>
        </w:tc>
      </w:tr>
      <w:tr w:rsidR="00E05FA8" w14:paraId="1CD674A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CE0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45A3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7347ED30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C09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bleeds</w:t>
            </w:r>
          </w:p>
        </w:tc>
      </w:tr>
      <w:tr w:rsidR="00E05FA8" w14:paraId="6127C7D7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34A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2A73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4CB52D5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EF9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blemish</w:t>
            </w:r>
          </w:p>
        </w:tc>
      </w:tr>
      <w:tr w:rsidR="00E05FA8" w14:paraId="3671D4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84A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F3F5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14E4DAA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72B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blind</w:t>
            </w:r>
          </w:p>
        </w:tc>
      </w:tr>
      <w:tr w:rsidR="00E05FA8" w14:paraId="167C7CAA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4FC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C746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"/>
      </w:tblGrid>
      <w:tr w:rsidR="00E05FA8" w14:paraId="0D551116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6AC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blinding</w:t>
            </w:r>
          </w:p>
        </w:tc>
      </w:tr>
      <w:tr w:rsidR="00E05FA8" w14:paraId="46DA49D7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D3E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4F92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3C16535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4FB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blindingly</w:t>
            </w:r>
          </w:p>
        </w:tc>
      </w:tr>
      <w:tr w:rsidR="00E05FA8" w14:paraId="5638457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7C2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CEFF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96F62C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F1C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blindside</w:t>
            </w:r>
          </w:p>
        </w:tc>
      </w:tr>
      <w:tr w:rsidR="00E05FA8" w14:paraId="29DB78A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DEC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B0D0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6ACF945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04C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blister</w:t>
            </w:r>
          </w:p>
        </w:tc>
      </w:tr>
      <w:tr w:rsidR="00E05FA8" w14:paraId="780058C4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B94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5A57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5FA24B6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522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blistering</w:t>
            </w:r>
          </w:p>
        </w:tc>
      </w:tr>
      <w:tr w:rsidR="00E05FA8" w14:paraId="64384BA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2B4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BAAC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096C445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9D7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bloated</w:t>
            </w:r>
          </w:p>
        </w:tc>
      </w:tr>
      <w:tr w:rsidR="00E05FA8" w14:paraId="4276C19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5F0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ED1C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6B6A37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8CE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blockage</w:t>
            </w:r>
          </w:p>
        </w:tc>
      </w:tr>
      <w:tr w:rsidR="00E05FA8" w14:paraId="420DDB0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AE4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982F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26836281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ABA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blockhead</w:t>
            </w:r>
          </w:p>
        </w:tc>
      </w:tr>
      <w:tr w:rsidR="00E05FA8" w14:paraId="14FB0C6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6BA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17F3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559B15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A5F5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bloodshed</w:t>
            </w:r>
          </w:p>
        </w:tc>
      </w:tr>
      <w:tr w:rsidR="00E05FA8" w14:paraId="2392A37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4BA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9715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1"/>
      </w:tblGrid>
      <w:tr w:rsidR="00E05FA8" w14:paraId="6CD9CEF5" w14:textId="77777777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DA7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bloodthirsty</w:t>
            </w:r>
          </w:p>
        </w:tc>
      </w:tr>
      <w:tr w:rsidR="00E05FA8" w14:paraId="4EAFB251" w14:textId="77777777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56D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58B2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1C5E4D1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F1A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bloody</w:t>
            </w:r>
          </w:p>
        </w:tc>
      </w:tr>
      <w:tr w:rsidR="00E05FA8" w14:paraId="28809BB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FFE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E1D7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784B1F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204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blotchy</w:t>
            </w:r>
          </w:p>
        </w:tc>
      </w:tr>
      <w:tr w:rsidR="00E05FA8" w14:paraId="2ACB576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C73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E493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6C130273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DB4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blow</w:t>
            </w:r>
          </w:p>
        </w:tc>
      </w:tr>
      <w:tr w:rsidR="00E05FA8" w14:paraId="4E9F263F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1D68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8B23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758116D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6F6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blunder</w:t>
            </w:r>
          </w:p>
        </w:tc>
      </w:tr>
      <w:tr w:rsidR="00E05FA8" w14:paraId="2571FFDE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615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71BC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168DA075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532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blundering</w:t>
            </w:r>
          </w:p>
        </w:tc>
      </w:tr>
      <w:tr w:rsidR="00E05FA8" w14:paraId="16735BA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15D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901C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0650B0E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272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blunders</w:t>
            </w:r>
          </w:p>
        </w:tc>
      </w:tr>
      <w:tr w:rsidR="00E05FA8" w14:paraId="4A48B66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EE1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89A9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6316DA51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FA7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blunt</w:t>
            </w:r>
          </w:p>
        </w:tc>
      </w:tr>
      <w:tr w:rsidR="00E05FA8" w14:paraId="7A8DB605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22E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8CCB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75865620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696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blur</w:t>
            </w:r>
          </w:p>
        </w:tc>
      </w:tr>
      <w:tr w:rsidR="00E05FA8" w14:paraId="340A4CC3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312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2FA3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141187C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0CE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bluring</w:t>
            </w:r>
          </w:p>
        </w:tc>
      </w:tr>
      <w:tr w:rsidR="00E05FA8" w14:paraId="41AC92C6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2E6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8783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482E61E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05FF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blurred</w:t>
            </w:r>
          </w:p>
        </w:tc>
      </w:tr>
      <w:tr w:rsidR="00E05FA8" w14:paraId="676B9B8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F50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3AD2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BA3487D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B08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blurring</w:t>
            </w:r>
          </w:p>
        </w:tc>
      </w:tr>
      <w:tr w:rsidR="00E05FA8" w14:paraId="07A5500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099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FAD8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739FBED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48C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blurry</w:t>
            </w:r>
          </w:p>
        </w:tc>
      </w:tr>
      <w:tr w:rsidR="00E05FA8" w14:paraId="1621398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8B6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A7F8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14B1F923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DBE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blurs</w:t>
            </w:r>
          </w:p>
        </w:tc>
      </w:tr>
      <w:tr w:rsidR="00E05FA8" w14:paraId="0849FB2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F75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33D1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15D12907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8EF4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blurt</w:t>
            </w:r>
          </w:p>
        </w:tc>
      </w:tr>
      <w:tr w:rsidR="00E05FA8" w14:paraId="1F26EA2D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FB3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F292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42CD3427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142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boastful</w:t>
            </w:r>
          </w:p>
        </w:tc>
      </w:tr>
      <w:tr w:rsidR="00E05FA8" w14:paraId="73D452C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689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783F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18EE097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386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boggle</w:t>
            </w:r>
          </w:p>
        </w:tc>
      </w:tr>
      <w:tr w:rsidR="00E05FA8" w14:paraId="352D73B9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F16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BD3D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6C839567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80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bogus</w:t>
            </w:r>
          </w:p>
        </w:tc>
      </w:tr>
      <w:tr w:rsidR="00E05FA8" w14:paraId="306953C1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791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BEDD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123C494E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C59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boil</w:t>
            </w:r>
          </w:p>
        </w:tc>
      </w:tr>
      <w:tr w:rsidR="00E05FA8" w14:paraId="5FBA19C7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501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7BE3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</w:tblGrid>
      <w:tr w:rsidR="00E05FA8" w14:paraId="69ECBC7E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18B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boiling</w:t>
            </w:r>
          </w:p>
        </w:tc>
      </w:tr>
      <w:tr w:rsidR="00E05FA8" w14:paraId="63CC3491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819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097A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2E86DD0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D2D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boisterous</w:t>
            </w:r>
          </w:p>
        </w:tc>
      </w:tr>
      <w:tr w:rsidR="00E05FA8" w14:paraId="6A27D146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9BC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944C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1F619806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80E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bomb</w:t>
            </w:r>
          </w:p>
        </w:tc>
      </w:tr>
      <w:tr w:rsidR="00E05FA8" w14:paraId="1114589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1EF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9894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29ADC980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C33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bombard</w:t>
            </w:r>
          </w:p>
        </w:tc>
      </w:tr>
      <w:tr w:rsidR="00E05FA8" w14:paraId="31D935E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7F9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F5B5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</w:tblGrid>
      <w:tr w:rsidR="00E05FA8" w14:paraId="1F5A77CA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501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bombardment</w:t>
            </w:r>
          </w:p>
        </w:tc>
      </w:tr>
      <w:tr w:rsidR="00E05FA8" w14:paraId="0D22DD96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23E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9B7E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56D03E7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50C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bombastic</w:t>
            </w:r>
          </w:p>
        </w:tc>
      </w:tr>
      <w:tr w:rsidR="00E05FA8" w14:paraId="083406C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843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F5E1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0DA65DE9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7B6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bondage</w:t>
            </w:r>
          </w:p>
        </w:tc>
      </w:tr>
      <w:tr w:rsidR="00E05FA8" w14:paraId="79E6244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D65C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09F5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4436B3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FD3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bonkers</w:t>
            </w:r>
          </w:p>
        </w:tc>
      </w:tr>
      <w:tr w:rsidR="00E05FA8" w14:paraId="2F3D17B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6E6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C2E2B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36B2B286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FEC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bore</w:t>
            </w:r>
          </w:p>
        </w:tc>
      </w:tr>
      <w:tr w:rsidR="00E05FA8" w14:paraId="02F5A81A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77C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3E9E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4B758629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59E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bored</w:t>
            </w:r>
          </w:p>
        </w:tc>
      </w:tr>
      <w:tr w:rsidR="00E05FA8" w14:paraId="3E314E6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8A0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999D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BC40BE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5FB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boredom</w:t>
            </w:r>
          </w:p>
        </w:tc>
      </w:tr>
      <w:tr w:rsidR="00E05FA8" w14:paraId="65820E3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8A3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67A2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7876195B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432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bores</w:t>
            </w:r>
          </w:p>
        </w:tc>
      </w:tr>
      <w:tr w:rsidR="00E05FA8" w14:paraId="51DA4E7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7A8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012E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4375635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7AD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boring</w:t>
            </w:r>
          </w:p>
        </w:tc>
      </w:tr>
      <w:tr w:rsidR="00E05FA8" w14:paraId="33269A3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045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F5EB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7B920A34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1BC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botch</w:t>
            </w:r>
          </w:p>
        </w:tc>
      </w:tr>
      <w:tr w:rsidR="00E05FA8" w14:paraId="516DAA43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E56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29B5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795FF4DE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08A2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bother</w:t>
            </w:r>
          </w:p>
        </w:tc>
      </w:tr>
      <w:tr w:rsidR="00E05FA8" w14:paraId="07C2AE0E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1E3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9BF3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BBDCD5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7B9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bothered</w:t>
            </w:r>
          </w:p>
        </w:tc>
      </w:tr>
      <w:tr w:rsidR="00E05FA8" w14:paraId="5D9571F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C60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40DA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5866E4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12A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bothering</w:t>
            </w:r>
          </w:p>
        </w:tc>
      </w:tr>
      <w:tr w:rsidR="00E05FA8" w14:paraId="49B887C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1F0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3EE2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51852771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B9F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bothers</w:t>
            </w:r>
          </w:p>
        </w:tc>
      </w:tr>
      <w:tr w:rsidR="00E05FA8" w14:paraId="4788F4B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6E9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205B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6D98ADA6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353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bothersome</w:t>
            </w:r>
          </w:p>
        </w:tc>
      </w:tr>
      <w:tr w:rsidR="00E05FA8" w14:paraId="6F371C7C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ABC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4CB6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57DB9CD8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4B7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bowdlerize</w:t>
            </w:r>
          </w:p>
        </w:tc>
      </w:tr>
      <w:tr w:rsidR="00E05FA8" w14:paraId="334432C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CE9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5DBD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2AA4BD8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798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boycott</w:t>
            </w:r>
          </w:p>
        </w:tc>
      </w:tr>
      <w:tr w:rsidR="00E05FA8" w14:paraId="54300F6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6AD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CB45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5F6D26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A6F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braggart</w:t>
            </w:r>
          </w:p>
        </w:tc>
      </w:tr>
      <w:tr w:rsidR="00E05FA8" w14:paraId="664EC13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3A6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586B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4E72A602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B55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bragger</w:t>
            </w:r>
          </w:p>
        </w:tc>
      </w:tr>
      <w:tr w:rsidR="00E05FA8" w14:paraId="7A6A4179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77D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5EB1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3818F8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ED1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brainless</w:t>
            </w:r>
          </w:p>
        </w:tc>
      </w:tr>
      <w:tr w:rsidR="00E05FA8" w14:paraId="2FBA8C2B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B69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A02A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3CC03226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9A6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brainwash</w:t>
            </w:r>
          </w:p>
        </w:tc>
      </w:tr>
      <w:tr w:rsidR="00E05FA8" w14:paraId="17D986A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0B9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1003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7F54B060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F19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brash</w:t>
            </w:r>
          </w:p>
        </w:tc>
      </w:tr>
      <w:tr w:rsidR="00E05FA8" w14:paraId="53C13C69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F50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375B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55EA4D9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41D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brashly</w:t>
            </w:r>
          </w:p>
        </w:tc>
      </w:tr>
      <w:tr w:rsidR="00E05FA8" w14:paraId="05EBFA3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ED3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EB35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6F352FFF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8CB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brashness</w:t>
            </w:r>
          </w:p>
        </w:tc>
      </w:tr>
      <w:tr w:rsidR="00E05FA8" w14:paraId="39E500F0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F3A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61DC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57E89AFC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5D6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brat</w:t>
            </w:r>
          </w:p>
        </w:tc>
      </w:tr>
      <w:tr w:rsidR="00E05FA8" w14:paraId="268F8A16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E98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B12A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07B3E2C2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C7A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bravado</w:t>
            </w:r>
          </w:p>
        </w:tc>
      </w:tr>
      <w:tr w:rsidR="00E05FA8" w14:paraId="240E8CB0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EDB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37F3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12445CDF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C5F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brazen</w:t>
            </w:r>
          </w:p>
        </w:tc>
      </w:tr>
      <w:tr w:rsidR="00E05FA8" w14:paraId="48625E45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B94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C757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7E607B9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052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brazenly</w:t>
            </w:r>
          </w:p>
        </w:tc>
      </w:tr>
      <w:tr w:rsidR="00E05FA8" w14:paraId="59513E7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2FC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D709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123A67B6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C96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brazenness</w:t>
            </w:r>
          </w:p>
        </w:tc>
      </w:tr>
      <w:tr w:rsidR="00E05FA8" w14:paraId="30E37D1B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974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4343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E0F65B8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AFB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breach</w:t>
            </w:r>
          </w:p>
        </w:tc>
      </w:tr>
      <w:tr w:rsidR="00E05FA8" w14:paraId="7CCD458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E26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F035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117EBB82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D3F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break</w:t>
            </w:r>
          </w:p>
        </w:tc>
      </w:tr>
      <w:tr w:rsidR="00E05FA8" w14:paraId="0FF70026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C29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CD76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234D897A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2AF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break-up</w:t>
            </w:r>
          </w:p>
        </w:tc>
      </w:tr>
      <w:tr w:rsidR="00E05FA8" w14:paraId="4103C69C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FE4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E72F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264720AC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26F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break-ups</w:t>
            </w:r>
          </w:p>
        </w:tc>
      </w:tr>
      <w:tr w:rsidR="00E05FA8" w14:paraId="22067C9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D30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E6B5A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6089122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47B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breakdown</w:t>
            </w:r>
          </w:p>
        </w:tc>
      </w:tr>
      <w:tr w:rsidR="00E05FA8" w14:paraId="232FCA45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A3C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6F8E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C34F1C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447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breaking</w:t>
            </w:r>
          </w:p>
        </w:tc>
      </w:tr>
      <w:tr w:rsidR="00E05FA8" w14:paraId="3579C59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C1D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9D0C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61E75F7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355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breaks</w:t>
            </w:r>
          </w:p>
        </w:tc>
      </w:tr>
      <w:tr w:rsidR="00E05FA8" w14:paraId="3383431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704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B0A3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0B42C189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FFF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breakup</w:t>
            </w:r>
          </w:p>
        </w:tc>
      </w:tr>
      <w:tr w:rsidR="00E05FA8" w14:paraId="06523DB9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768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1696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7B504E6A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A0A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breakups</w:t>
            </w:r>
          </w:p>
        </w:tc>
      </w:tr>
      <w:tr w:rsidR="00E05FA8" w14:paraId="0B0C38E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D33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F05D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DD241BA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802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bribery</w:t>
            </w:r>
          </w:p>
        </w:tc>
      </w:tr>
      <w:tr w:rsidR="00E05FA8" w14:paraId="0F0F9428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089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B385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1562F56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181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brimstone</w:t>
            </w:r>
          </w:p>
        </w:tc>
      </w:tr>
      <w:tr w:rsidR="00E05FA8" w14:paraId="2223F73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C34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CED2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19FF005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F8F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bristle</w:t>
            </w:r>
          </w:p>
        </w:tc>
      </w:tr>
      <w:tr w:rsidR="00E05FA8" w14:paraId="7E8FABF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D13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C4F3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48431415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FAD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brittle</w:t>
            </w:r>
          </w:p>
        </w:tc>
      </w:tr>
      <w:tr w:rsidR="00E05FA8" w14:paraId="7BC48075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633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80F1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2F022519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E00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broke</w:t>
            </w:r>
          </w:p>
        </w:tc>
      </w:tr>
      <w:tr w:rsidR="00E05FA8" w14:paraId="7D99CD7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5FB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6D54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457EDD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B14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broken</w:t>
            </w:r>
          </w:p>
        </w:tc>
      </w:tr>
      <w:tr w:rsidR="00E05FA8" w14:paraId="0AB4997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B95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7024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3"/>
      </w:tblGrid>
      <w:tr w:rsidR="00E05FA8" w14:paraId="763D367D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46E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broken-hearted</w:t>
            </w:r>
          </w:p>
        </w:tc>
      </w:tr>
      <w:tr w:rsidR="00E05FA8" w14:paraId="7A4125E3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04B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5778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AB4109D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A0D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brood</w:t>
            </w:r>
          </w:p>
        </w:tc>
      </w:tr>
      <w:tr w:rsidR="00E05FA8" w14:paraId="640C9C19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E2B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CD58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6C7971BE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541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browbeat</w:t>
            </w:r>
          </w:p>
        </w:tc>
      </w:tr>
      <w:tr w:rsidR="00E05FA8" w14:paraId="3F7F434F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D68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4607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7AF748C5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DAB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bruise</w:t>
            </w:r>
          </w:p>
        </w:tc>
      </w:tr>
      <w:tr w:rsidR="00E05FA8" w14:paraId="1BA4C798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FA0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89D9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2546BB3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D6D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bruised</w:t>
            </w:r>
          </w:p>
        </w:tc>
      </w:tr>
      <w:tr w:rsidR="00E05FA8" w14:paraId="04F40EF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89C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EEA6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372AF30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51E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bruises</w:t>
            </w:r>
          </w:p>
        </w:tc>
      </w:tr>
      <w:tr w:rsidR="00E05FA8" w14:paraId="3F27383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9AC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A3BC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4B2248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112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bruising</w:t>
            </w:r>
          </w:p>
        </w:tc>
      </w:tr>
      <w:tr w:rsidR="00E05FA8" w14:paraId="24B30DC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F75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2404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76580D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9A1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brusque</w:t>
            </w:r>
          </w:p>
        </w:tc>
      </w:tr>
      <w:tr w:rsidR="00E05FA8" w14:paraId="1EE333E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34F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4AD8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77A2EA68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08B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brutal</w:t>
            </w:r>
          </w:p>
        </w:tc>
      </w:tr>
      <w:tr w:rsidR="00E05FA8" w14:paraId="7D057FC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78E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052A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A1AE31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4E5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brutalising</w:t>
            </w:r>
          </w:p>
        </w:tc>
      </w:tr>
      <w:tr w:rsidR="00E05FA8" w14:paraId="7B44307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707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037C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33B007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C5F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brutalities</w:t>
            </w:r>
          </w:p>
        </w:tc>
      </w:tr>
      <w:tr w:rsidR="00E05FA8" w14:paraId="0894286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E71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DE32E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225290BA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4D3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brutality</w:t>
            </w:r>
          </w:p>
        </w:tc>
      </w:tr>
      <w:tr w:rsidR="00E05FA8" w14:paraId="561D10E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6E5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1DE9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43686B4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F115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brutalize</w:t>
            </w:r>
          </w:p>
        </w:tc>
      </w:tr>
      <w:tr w:rsidR="00E05FA8" w14:paraId="6D4FD93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954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4D88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436B97FD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6B8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brutalizing</w:t>
            </w:r>
          </w:p>
        </w:tc>
      </w:tr>
      <w:tr w:rsidR="00E05FA8" w14:paraId="0C0E029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29B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8666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1FE582B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3CD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brutally</w:t>
            </w:r>
          </w:p>
        </w:tc>
      </w:tr>
      <w:tr w:rsidR="00E05FA8" w14:paraId="45C282D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378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216E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687FE568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EB3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brute</w:t>
            </w:r>
          </w:p>
        </w:tc>
      </w:tr>
      <w:tr w:rsidR="00E05FA8" w14:paraId="0509506A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0BF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5EA3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D0056C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209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brutish</w:t>
            </w:r>
          </w:p>
        </w:tc>
      </w:tr>
      <w:tr w:rsidR="00E05FA8" w14:paraId="474AA71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E93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F95D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"/>
      </w:tblGrid>
      <w:tr w:rsidR="00E05FA8" w14:paraId="6035A53B" w14:textId="77777777">
        <w:tblPrEx>
          <w:tblCellMar>
            <w:top w:w="0" w:type="dxa"/>
            <w:bottom w:w="0" w:type="dxa"/>
          </w:tblCellMar>
        </w:tblPrEx>
        <w:tc>
          <w:tcPr>
            <w:tcW w:w="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4F9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bs</w:t>
            </w:r>
          </w:p>
        </w:tc>
      </w:tr>
      <w:tr w:rsidR="00E05FA8" w14:paraId="6AACA369" w14:textId="77777777">
        <w:tblPrEx>
          <w:tblCellMar>
            <w:top w:w="0" w:type="dxa"/>
            <w:bottom w:w="0" w:type="dxa"/>
          </w:tblCellMar>
        </w:tblPrEx>
        <w:tc>
          <w:tcPr>
            <w:tcW w:w="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0A5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05D7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1397F816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6DF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buckle</w:t>
            </w:r>
          </w:p>
        </w:tc>
      </w:tr>
      <w:tr w:rsidR="00E05FA8" w14:paraId="6C3AC7E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517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12CF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74E045C5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961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bug</w:t>
            </w:r>
          </w:p>
        </w:tc>
      </w:tr>
      <w:tr w:rsidR="00E05FA8" w14:paraId="1B8A1381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197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1B08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2961BFE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0E2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bugging</w:t>
            </w:r>
          </w:p>
        </w:tc>
      </w:tr>
      <w:tr w:rsidR="00E05FA8" w14:paraId="2A42564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BB5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F55F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06A4AE10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AAC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buggy</w:t>
            </w:r>
          </w:p>
        </w:tc>
      </w:tr>
      <w:tr w:rsidR="00E05FA8" w14:paraId="4B4EB894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651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0BF3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6A0B937D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AAC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bugs</w:t>
            </w:r>
          </w:p>
        </w:tc>
      </w:tr>
      <w:tr w:rsidR="00E05FA8" w14:paraId="22FD0165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607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2B50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41B407A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077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bulkier</w:t>
            </w:r>
          </w:p>
        </w:tc>
      </w:tr>
      <w:tr w:rsidR="00E05FA8" w14:paraId="63FA01D1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6F3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249E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30D61BB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FF4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bulkiness</w:t>
            </w:r>
          </w:p>
        </w:tc>
      </w:tr>
      <w:tr w:rsidR="00E05FA8" w14:paraId="7F1DBF8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201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48BB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B8D776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CCF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bulky</w:t>
            </w:r>
          </w:p>
        </w:tc>
      </w:tr>
      <w:tr w:rsidR="00E05FA8" w14:paraId="3C04F3E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9EA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0CBB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2EC9C96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509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bulkyness</w:t>
            </w:r>
          </w:p>
        </w:tc>
      </w:tr>
      <w:tr w:rsidR="00E05FA8" w14:paraId="4254D777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FD8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DAD5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D62E30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A93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bull****</w:t>
            </w:r>
          </w:p>
        </w:tc>
      </w:tr>
      <w:tr w:rsidR="00E05FA8" w14:paraId="583B596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CFB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E227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57C78E2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BCE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bull----</w:t>
            </w:r>
          </w:p>
        </w:tc>
      </w:tr>
      <w:tr w:rsidR="00E05FA8" w14:paraId="50A13C9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4A6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9DD5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540B4B9F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94F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bullies</w:t>
            </w:r>
          </w:p>
        </w:tc>
      </w:tr>
      <w:tr w:rsidR="00E05FA8" w14:paraId="31282434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0EB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01BD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</w:tblGrid>
      <w:tr w:rsidR="00E05FA8" w14:paraId="0A569B0C" w14:textId="77777777">
        <w:tblPrEx>
          <w:tblCellMar>
            <w:top w:w="0" w:type="dxa"/>
            <w:bottom w:w="0" w:type="dxa"/>
          </w:tblCellMar>
        </w:tblPrEx>
        <w:tc>
          <w:tcPr>
            <w:tcW w:w="8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1E6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bullshit</w:t>
            </w:r>
          </w:p>
        </w:tc>
      </w:tr>
      <w:tr w:rsidR="00E05FA8" w14:paraId="4BEA4032" w14:textId="77777777">
        <w:tblPrEx>
          <w:tblCellMar>
            <w:top w:w="0" w:type="dxa"/>
            <w:bottom w:w="0" w:type="dxa"/>
          </w:tblCellMar>
        </w:tblPrEx>
        <w:tc>
          <w:tcPr>
            <w:tcW w:w="8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6DD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AD99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14DF527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98D5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bullshyt</w:t>
            </w:r>
          </w:p>
        </w:tc>
      </w:tr>
      <w:tr w:rsidR="00E05FA8" w14:paraId="4C4DE327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A6F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1037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184566C8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14A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bully</w:t>
            </w:r>
          </w:p>
        </w:tc>
      </w:tr>
      <w:tr w:rsidR="00E05FA8" w14:paraId="3704A670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4CE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71F8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"/>
      </w:tblGrid>
      <w:tr w:rsidR="00E05FA8" w14:paraId="28788064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30F2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bullying</w:t>
            </w:r>
          </w:p>
        </w:tc>
      </w:tr>
      <w:tr w:rsidR="00E05FA8" w14:paraId="517853A8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4B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2E37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20707E68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705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bullyingly</w:t>
            </w:r>
          </w:p>
        </w:tc>
      </w:tr>
      <w:tr w:rsidR="00E05FA8" w14:paraId="33C4CC8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E32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E698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6FF98429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2C6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bum</w:t>
            </w:r>
          </w:p>
        </w:tc>
      </w:tr>
      <w:tr w:rsidR="00E05FA8" w14:paraId="65332D96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014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68C4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0B0BB14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7DE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bump</w:t>
            </w:r>
          </w:p>
        </w:tc>
      </w:tr>
      <w:tr w:rsidR="00E05FA8" w14:paraId="1DD66F3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B96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757C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5F33AA10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34D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bumped</w:t>
            </w:r>
          </w:p>
        </w:tc>
      </w:tr>
      <w:tr w:rsidR="00E05FA8" w14:paraId="6D10B5DB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001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1D7C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4FEF5B6F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B7B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bumping</w:t>
            </w:r>
          </w:p>
        </w:tc>
      </w:tr>
      <w:tr w:rsidR="00E05FA8" w14:paraId="3177312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37E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A4FC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0CFCD97A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262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bumpping</w:t>
            </w:r>
          </w:p>
        </w:tc>
      </w:tr>
      <w:tr w:rsidR="00E05FA8" w14:paraId="52D4A604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FC6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F1C6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</w:tblGrid>
      <w:tr w:rsidR="00E05FA8" w14:paraId="48493A37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782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bumps</w:t>
            </w:r>
          </w:p>
        </w:tc>
      </w:tr>
      <w:tr w:rsidR="00E05FA8" w14:paraId="2CB25664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B38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A903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624C94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AA3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bumpy</w:t>
            </w:r>
          </w:p>
        </w:tc>
      </w:tr>
      <w:tr w:rsidR="00E05FA8" w14:paraId="0CA83AF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98C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EB2A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4EEF09E9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A1F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bungle</w:t>
            </w:r>
          </w:p>
        </w:tc>
      </w:tr>
      <w:tr w:rsidR="00E05FA8" w14:paraId="3F5FEF23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C1A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65F5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6CA2DD7A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787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bungler</w:t>
            </w:r>
          </w:p>
        </w:tc>
      </w:tr>
      <w:tr w:rsidR="00E05FA8" w14:paraId="05DA9792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78F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F560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1106B7E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226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bungling</w:t>
            </w:r>
          </w:p>
        </w:tc>
      </w:tr>
      <w:tr w:rsidR="00E05FA8" w14:paraId="43C95C4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890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E69A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2FBA1D7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50C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bunk</w:t>
            </w:r>
          </w:p>
        </w:tc>
      </w:tr>
      <w:tr w:rsidR="00E05FA8" w14:paraId="10864B5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979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03F7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6528C48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CE4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burden</w:t>
            </w:r>
          </w:p>
        </w:tc>
      </w:tr>
      <w:tr w:rsidR="00E05FA8" w14:paraId="1F6568D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83E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7406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36BBB080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3DD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burdensome</w:t>
            </w:r>
          </w:p>
        </w:tc>
      </w:tr>
      <w:tr w:rsidR="00E05FA8" w14:paraId="0E90B1EE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EE6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06BC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0550AC47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ACD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burdensomely</w:t>
            </w:r>
          </w:p>
        </w:tc>
      </w:tr>
      <w:tr w:rsidR="00E05FA8" w14:paraId="7872D3E0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DD0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3722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66F61984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554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burn</w:t>
            </w:r>
          </w:p>
        </w:tc>
      </w:tr>
      <w:tr w:rsidR="00E05FA8" w14:paraId="0179E34B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DD7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1175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4CF610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15D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burned</w:t>
            </w:r>
          </w:p>
        </w:tc>
      </w:tr>
      <w:tr w:rsidR="00E05FA8" w14:paraId="1D18DE6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A7C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17E8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880C0D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74D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burning</w:t>
            </w:r>
          </w:p>
        </w:tc>
      </w:tr>
      <w:tr w:rsidR="00E05FA8" w14:paraId="7AAF549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1B1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4E24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10480903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BE8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burns</w:t>
            </w:r>
          </w:p>
        </w:tc>
      </w:tr>
      <w:tr w:rsidR="00E05FA8" w14:paraId="0FCA3679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E65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987C2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</w:tblGrid>
      <w:tr w:rsidR="00E05FA8" w14:paraId="10791D59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EAC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bust</w:t>
            </w:r>
          </w:p>
        </w:tc>
      </w:tr>
      <w:tr w:rsidR="00E05FA8" w14:paraId="4C7DCC1F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78C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0CA7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6AAB419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290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busts</w:t>
            </w:r>
          </w:p>
        </w:tc>
      </w:tr>
      <w:tr w:rsidR="00E05FA8" w14:paraId="6BB64105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025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E955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7E514E42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1A8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busybody</w:t>
            </w:r>
          </w:p>
        </w:tc>
      </w:tr>
      <w:tr w:rsidR="00E05FA8" w14:paraId="3C1965F2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429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68C1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272CD05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F4A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butcher</w:t>
            </w:r>
          </w:p>
        </w:tc>
      </w:tr>
      <w:tr w:rsidR="00E05FA8" w14:paraId="3C03366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0DA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4BE3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FCBAA5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0EE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butchery</w:t>
            </w:r>
          </w:p>
        </w:tc>
      </w:tr>
      <w:tr w:rsidR="00E05FA8" w14:paraId="3AD1616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1F9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92AA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83021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D44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buzzing</w:t>
            </w:r>
          </w:p>
        </w:tc>
      </w:tr>
      <w:tr w:rsidR="00E05FA8" w14:paraId="5E322D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FFD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FFFF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2C35845F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B4F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byzantine</w:t>
            </w:r>
          </w:p>
        </w:tc>
      </w:tr>
      <w:tr w:rsidR="00E05FA8" w14:paraId="2DD90E6E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40B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0B53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659796C8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E72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cackle</w:t>
            </w:r>
          </w:p>
        </w:tc>
      </w:tr>
      <w:tr w:rsidR="00E05FA8" w14:paraId="7103B71C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06D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94A8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7A25C7E5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9D5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calamities</w:t>
            </w:r>
          </w:p>
        </w:tc>
      </w:tr>
      <w:tr w:rsidR="00E05FA8" w14:paraId="45CFAF1C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29B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7DA2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6E793A4E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B61F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calamitous</w:t>
            </w:r>
          </w:p>
        </w:tc>
      </w:tr>
      <w:tr w:rsidR="00E05FA8" w14:paraId="210330D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EC7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7501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00DDDB66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530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calamitously</w:t>
            </w:r>
          </w:p>
        </w:tc>
      </w:tr>
      <w:tr w:rsidR="00E05FA8" w14:paraId="7948F570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689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FCCC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9BF5A7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FDC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calamity</w:t>
            </w:r>
          </w:p>
        </w:tc>
      </w:tr>
      <w:tr w:rsidR="00E05FA8" w14:paraId="0E78C5D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F05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4B54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792977C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67D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callous</w:t>
            </w:r>
          </w:p>
        </w:tc>
      </w:tr>
      <w:tr w:rsidR="00E05FA8" w14:paraId="331C8CF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3FA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57AF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230FBD6B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353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calumniate</w:t>
            </w:r>
          </w:p>
        </w:tc>
      </w:tr>
      <w:tr w:rsidR="00E05FA8" w14:paraId="66DD1960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28A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2356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19ADC4E8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BE21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calumniation</w:t>
            </w:r>
          </w:p>
        </w:tc>
      </w:tr>
      <w:tr w:rsidR="00E05FA8" w14:paraId="386589EE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7BA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694A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AD6A30A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A3D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calumnies</w:t>
            </w:r>
          </w:p>
        </w:tc>
      </w:tr>
      <w:tr w:rsidR="00E05FA8" w14:paraId="3018CC5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966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62DA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75FB231B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E84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calumnious</w:t>
            </w:r>
          </w:p>
        </w:tc>
      </w:tr>
      <w:tr w:rsidR="00E05FA8" w14:paraId="1D239D42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EAF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54BF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</w:tblGrid>
      <w:tr w:rsidR="00E05FA8" w14:paraId="1B6DD4A8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53E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calumniously</w:t>
            </w:r>
          </w:p>
        </w:tc>
      </w:tr>
      <w:tr w:rsidR="00E05FA8" w14:paraId="617D856C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3E1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7476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4534B8E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D4B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calumny</w:t>
            </w:r>
          </w:p>
        </w:tc>
      </w:tr>
      <w:tr w:rsidR="00E05FA8" w14:paraId="2511B389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6D3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2165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F3B238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9BF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cancer</w:t>
            </w:r>
          </w:p>
        </w:tc>
      </w:tr>
      <w:tr w:rsidR="00E05FA8" w14:paraId="5551820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E3E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F66F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6EE8A50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F59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cancerous</w:t>
            </w:r>
          </w:p>
        </w:tc>
      </w:tr>
      <w:tr w:rsidR="00E05FA8" w14:paraId="5F3F864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F62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1013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32495F0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1A7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cannibal</w:t>
            </w:r>
          </w:p>
        </w:tc>
      </w:tr>
      <w:tr w:rsidR="00E05FA8" w14:paraId="5E2E5CE4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E58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AE6C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44FA55EE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CC8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cannibalize</w:t>
            </w:r>
          </w:p>
        </w:tc>
      </w:tr>
      <w:tr w:rsidR="00E05FA8" w14:paraId="14A680C0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F6C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A5FD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1A456383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230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capitulate</w:t>
            </w:r>
          </w:p>
        </w:tc>
      </w:tr>
      <w:tr w:rsidR="00E05FA8" w14:paraId="7B488AF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754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0864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40E48C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CE7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capricious</w:t>
            </w:r>
          </w:p>
        </w:tc>
      </w:tr>
      <w:tr w:rsidR="00E05FA8" w14:paraId="3A6BBF3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AA5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9472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2A34D8BA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30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capriciously</w:t>
            </w:r>
          </w:p>
        </w:tc>
      </w:tr>
      <w:tr w:rsidR="00E05FA8" w14:paraId="52FFFE91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B2F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D5DE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5A207EB8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524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capriciousness</w:t>
            </w:r>
          </w:p>
        </w:tc>
      </w:tr>
      <w:tr w:rsidR="00E05FA8" w14:paraId="3CA36705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A3A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B40B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2F28A32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067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capsize</w:t>
            </w:r>
          </w:p>
        </w:tc>
      </w:tr>
      <w:tr w:rsidR="00E05FA8" w14:paraId="6475BC5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824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C6A4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E87D8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A0A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careless</w:t>
            </w:r>
          </w:p>
        </w:tc>
      </w:tr>
      <w:tr w:rsidR="00E05FA8" w14:paraId="2C8EA4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70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4B44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6F35E18D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76B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carelessness</w:t>
            </w:r>
          </w:p>
        </w:tc>
      </w:tr>
      <w:tr w:rsidR="00E05FA8" w14:paraId="7E8BF0A6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ADC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9C11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6"/>
      </w:tblGrid>
      <w:tr w:rsidR="00E05FA8" w14:paraId="758004F3" w14:textId="77777777">
        <w:tblPrEx>
          <w:tblCellMar>
            <w:top w:w="0" w:type="dxa"/>
            <w:bottom w:w="0" w:type="dxa"/>
          </w:tblCellMar>
        </w:tblPrEx>
        <w:tc>
          <w:tcPr>
            <w:tcW w:w="10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8C5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caricature</w:t>
            </w:r>
          </w:p>
        </w:tc>
      </w:tr>
      <w:tr w:rsidR="00E05FA8" w14:paraId="0E7A5225" w14:textId="77777777">
        <w:tblPrEx>
          <w:tblCellMar>
            <w:top w:w="0" w:type="dxa"/>
            <w:bottom w:w="0" w:type="dxa"/>
          </w:tblCellMar>
        </w:tblPrEx>
        <w:tc>
          <w:tcPr>
            <w:tcW w:w="10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AC5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AE1B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FC7639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931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carnage</w:t>
            </w:r>
          </w:p>
        </w:tc>
      </w:tr>
      <w:tr w:rsidR="00E05FA8" w14:paraId="3BCE40F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4C1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9ED2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"/>
      </w:tblGrid>
      <w:tr w:rsidR="00E05FA8" w14:paraId="7477EBFE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3BD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carp</w:t>
            </w:r>
          </w:p>
        </w:tc>
      </w:tr>
      <w:tr w:rsidR="00E05FA8" w14:paraId="5CA4BBD4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554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C692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847537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D73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cartoonish</w:t>
            </w:r>
          </w:p>
        </w:tc>
      </w:tr>
      <w:tr w:rsidR="00E05FA8" w14:paraId="28799937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B16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F79F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439AA738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E1C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cash-strapped</w:t>
            </w:r>
          </w:p>
        </w:tc>
      </w:tr>
      <w:tr w:rsidR="00E05FA8" w14:paraId="737B2476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DE7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32A6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DAFEC5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9ED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castigate</w:t>
            </w:r>
          </w:p>
        </w:tc>
      </w:tr>
      <w:tr w:rsidR="00E05FA8" w14:paraId="0261FA5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9DC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CD73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15DC1860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AD9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castrated</w:t>
            </w:r>
          </w:p>
        </w:tc>
      </w:tr>
      <w:tr w:rsidR="00E05FA8" w14:paraId="0B9083C8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FE1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1C3F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465FD2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F86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casualty</w:t>
            </w:r>
          </w:p>
        </w:tc>
      </w:tr>
      <w:tr w:rsidR="00E05FA8" w14:paraId="074675F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DF2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2819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166CE6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3B0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cataclysm</w:t>
            </w:r>
          </w:p>
        </w:tc>
      </w:tr>
      <w:tr w:rsidR="00E05FA8" w14:paraId="29ADC05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9F9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B77F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34EA855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415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cataclysmal</w:t>
            </w:r>
          </w:p>
        </w:tc>
      </w:tr>
      <w:tr w:rsidR="00E05FA8" w14:paraId="5146F729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E6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84C2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44F61759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544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cataclysmic</w:t>
            </w:r>
          </w:p>
        </w:tc>
      </w:tr>
      <w:tr w:rsidR="00E05FA8" w14:paraId="52A7F724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A82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C0FA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3"/>
      </w:tblGrid>
      <w:tr w:rsidR="00E05FA8" w14:paraId="51F0684B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D3C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cataclysmically</w:t>
            </w:r>
          </w:p>
        </w:tc>
      </w:tr>
      <w:tr w:rsidR="00E05FA8" w14:paraId="6F964E3E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DD7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4484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4E00F3FD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0E1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catastrophe</w:t>
            </w:r>
          </w:p>
        </w:tc>
      </w:tr>
      <w:tr w:rsidR="00E05FA8" w14:paraId="45F14B11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D13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D9A7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0C9AB769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B37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catastrophes</w:t>
            </w:r>
          </w:p>
        </w:tc>
      </w:tr>
      <w:tr w:rsidR="00E05FA8" w14:paraId="54A46624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AEB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EF49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4CBC3D3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82A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catastrophic</w:t>
            </w:r>
          </w:p>
        </w:tc>
      </w:tr>
      <w:tr w:rsidR="00E05FA8" w14:paraId="33DFA35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48B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893E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0"/>
      </w:tblGrid>
      <w:tr w:rsidR="00E05FA8" w14:paraId="3B62B2F5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954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catastrophically</w:t>
            </w:r>
          </w:p>
        </w:tc>
      </w:tr>
      <w:tr w:rsidR="00E05FA8" w14:paraId="23D51DE0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83D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E7DE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57E50438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D78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catastrophies</w:t>
            </w:r>
          </w:p>
        </w:tc>
      </w:tr>
      <w:tr w:rsidR="00E05FA8" w14:paraId="2B450C70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FAE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FAF3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060ABD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FA5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caustic</w:t>
            </w:r>
          </w:p>
        </w:tc>
      </w:tr>
      <w:tr w:rsidR="00E05FA8" w14:paraId="104B980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CEE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1493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0A218B4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0FC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caustically</w:t>
            </w:r>
          </w:p>
        </w:tc>
      </w:tr>
      <w:tr w:rsidR="00E05FA8" w14:paraId="6A7F274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AB0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11F2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01175A4F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4BB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cautionary</w:t>
            </w:r>
          </w:p>
        </w:tc>
      </w:tr>
      <w:tr w:rsidR="00E05FA8" w14:paraId="55C8A174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039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E6B1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47C3E81A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E14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cave</w:t>
            </w:r>
          </w:p>
        </w:tc>
      </w:tr>
      <w:tr w:rsidR="00E05FA8" w14:paraId="7DE880FA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BFB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A8E0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6433E8D6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979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censure</w:t>
            </w:r>
          </w:p>
        </w:tc>
      </w:tr>
      <w:tr w:rsidR="00E05FA8" w14:paraId="4116F67C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853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FAC7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0A38B553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53A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chafe</w:t>
            </w:r>
          </w:p>
        </w:tc>
      </w:tr>
      <w:tr w:rsidR="00E05FA8" w14:paraId="1DED62AC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0E6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EF17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"/>
      </w:tblGrid>
      <w:tr w:rsidR="00E05FA8" w14:paraId="0E32741B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EF0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chaff</w:t>
            </w:r>
          </w:p>
        </w:tc>
      </w:tr>
      <w:tr w:rsidR="00E05FA8" w14:paraId="5E917023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CE8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87DA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577202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7A2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chagrin</w:t>
            </w:r>
          </w:p>
        </w:tc>
      </w:tr>
      <w:tr w:rsidR="00E05FA8" w14:paraId="5C6A152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847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BBA2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2BA990A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323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challenging</w:t>
            </w:r>
          </w:p>
        </w:tc>
      </w:tr>
      <w:tr w:rsidR="00E05FA8" w14:paraId="1E728DE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005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B982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55A2C80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5DD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chaos</w:t>
            </w:r>
          </w:p>
        </w:tc>
      </w:tr>
      <w:tr w:rsidR="00E05FA8" w14:paraId="34DC9B4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10D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3E49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48E9015E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37C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chaotic</w:t>
            </w:r>
          </w:p>
        </w:tc>
      </w:tr>
      <w:tr w:rsidR="00E05FA8" w14:paraId="773B568B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64D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7417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4D7C8F1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BE6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chasten</w:t>
            </w:r>
          </w:p>
        </w:tc>
      </w:tr>
      <w:tr w:rsidR="00E05FA8" w14:paraId="3D416E6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988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34CF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50DA48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18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chastise</w:t>
            </w:r>
          </w:p>
        </w:tc>
      </w:tr>
      <w:tr w:rsidR="00E05FA8" w14:paraId="29DE5B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F7A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5F9E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44D5F817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270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chastisement</w:t>
            </w:r>
          </w:p>
        </w:tc>
      </w:tr>
      <w:tr w:rsidR="00E05FA8" w14:paraId="65267D71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B55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A73B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625AA675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D38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chatter</w:t>
            </w:r>
          </w:p>
        </w:tc>
      </w:tr>
      <w:tr w:rsidR="00E05FA8" w14:paraId="7758B26A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0AF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C17E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00C58234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38C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chatterbox</w:t>
            </w:r>
          </w:p>
        </w:tc>
      </w:tr>
      <w:tr w:rsidR="00E05FA8" w14:paraId="64E3901D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0AE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1CA1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0089319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E08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cheap</w:t>
            </w:r>
          </w:p>
        </w:tc>
      </w:tr>
      <w:tr w:rsidR="00E05FA8" w14:paraId="3088213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009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6EBC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095C168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746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cheapen</w:t>
            </w:r>
          </w:p>
        </w:tc>
      </w:tr>
      <w:tr w:rsidR="00E05FA8" w14:paraId="156D04B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8D4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5B26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27CDE90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A12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cheaply</w:t>
            </w:r>
          </w:p>
        </w:tc>
      </w:tr>
      <w:tr w:rsidR="00E05FA8" w14:paraId="37BEC09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244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EED8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6B7B2FDC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5F9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cheat</w:t>
            </w:r>
          </w:p>
        </w:tc>
      </w:tr>
      <w:tr w:rsidR="00E05FA8" w14:paraId="3372C2C9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807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A764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7D551509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ACC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cheated</w:t>
            </w:r>
          </w:p>
        </w:tc>
      </w:tr>
      <w:tr w:rsidR="00E05FA8" w14:paraId="729AB3FB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4F2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F7A1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2A23D844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8E1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cheater</w:t>
            </w:r>
          </w:p>
        </w:tc>
      </w:tr>
      <w:tr w:rsidR="00E05FA8" w14:paraId="12D81D53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C84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E9C4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59E3514C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844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cheating</w:t>
            </w:r>
          </w:p>
        </w:tc>
      </w:tr>
      <w:tr w:rsidR="00E05FA8" w14:paraId="603C3B37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2A3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B8A4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0B30F93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CF0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cheats</w:t>
            </w:r>
          </w:p>
        </w:tc>
      </w:tr>
      <w:tr w:rsidR="00E05FA8" w14:paraId="553036B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5CD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B0E1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7E751942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639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checkered</w:t>
            </w:r>
          </w:p>
        </w:tc>
      </w:tr>
      <w:tr w:rsidR="00E05FA8" w14:paraId="3B299C53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6EF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5EF8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94F73C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BDE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cheerless</w:t>
            </w:r>
          </w:p>
        </w:tc>
      </w:tr>
      <w:tr w:rsidR="00E05FA8" w14:paraId="2BAF40E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A80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5896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6ADFC4D2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852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cheesy</w:t>
            </w:r>
          </w:p>
        </w:tc>
      </w:tr>
      <w:tr w:rsidR="00E05FA8" w14:paraId="699C7C36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E92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560D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67CC35AA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7C7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chide</w:t>
            </w:r>
          </w:p>
        </w:tc>
      </w:tr>
      <w:tr w:rsidR="00E05FA8" w14:paraId="7A33D112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3B1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E8AB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EA379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B39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childish</w:t>
            </w:r>
          </w:p>
        </w:tc>
      </w:tr>
      <w:tr w:rsidR="00E05FA8" w14:paraId="67D567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EB4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EC62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455EB433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647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chill</w:t>
            </w:r>
          </w:p>
        </w:tc>
      </w:tr>
      <w:tr w:rsidR="00E05FA8" w14:paraId="2C5BBC75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3EE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5993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D25531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D25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chilly</w:t>
            </w:r>
          </w:p>
        </w:tc>
      </w:tr>
      <w:tr w:rsidR="00E05FA8" w14:paraId="26C3DE9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23A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3F2B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EC5708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CAB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chintzy</w:t>
            </w:r>
          </w:p>
        </w:tc>
      </w:tr>
      <w:tr w:rsidR="00E05FA8" w14:paraId="5AA1495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BFC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873C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518165FB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89A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choke</w:t>
            </w:r>
          </w:p>
        </w:tc>
      </w:tr>
      <w:tr w:rsidR="00E05FA8" w14:paraId="5C66F224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22F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643F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75BA92DB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7E9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choleric</w:t>
            </w:r>
          </w:p>
        </w:tc>
      </w:tr>
      <w:tr w:rsidR="00E05FA8" w14:paraId="63803522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0DE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8349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4D89403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6A9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choppy</w:t>
            </w:r>
          </w:p>
        </w:tc>
      </w:tr>
      <w:tr w:rsidR="00E05FA8" w14:paraId="0C08B98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170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C186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128D2B21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F46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chore</w:t>
            </w:r>
          </w:p>
        </w:tc>
      </w:tr>
      <w:tr w:rsidR="00E05FA8" w14:paraId="6E956FA6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C4A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E925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89D460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BCB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chronic</w:t>
            </w:r>
          </w:p>
        </w:tc>
      </w:tr>
      <w:tr w:rsidR="00E05FA8" w14:paraId="49FD1F3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457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A298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0282B0D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82B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chunky</w:t>
            </w:r>
          </w:p>
        </w:tc>
      </w:tr>
      <w:tr w:rsidR="00E05FA8" w14:paraId="2A982D1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54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0616D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DB642D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6B6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clamor</w:t>
            </w:r>
          </w:p>
        </w:tc>
      </w:tr>
      <w:tr w:rsidR="00E05FA8" w14:paraId="2AB9D96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044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D70A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711EBE9C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9A4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clamorous</w:t>
            </w:r>
          </w:p>
        </w:tc>
      </w:tr>
      <w:tr w:rsidR="00E05FA8" w14:paraId="1FC716E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350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C5CA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5CD6140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82C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clash</w:t>
            </w:r>
          </w:p>
        </w:tc>
      </w:tr>
      <w:tr w:rsidR="00E05FA8" w14:paraId="5E5929ED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B39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AA40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"/>
      </w:tblGrid>
      <w:tr w:rsidR="00E05FA8" w14:paraId="4FA43B07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507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cliche</w:t>
            </w:r>
          </w:p>
        </w:tc>
      </w:tr>
      <w:tr w:rsidR="00E05FA8" w14:paraId="4DE6EA17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963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AF4A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437AC3B5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50C6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cliched</w:t>
            </w:r>
          </w:p>
        </w:tc>
      </w:tr>
      <w:tr w:rsidR="00E05FA8" w14:paraId="031E5BB4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2D8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B0BD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E53A96E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203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clique</w:t>
            </w:r>
          </w:p>
        </w:tc>
      </w:tr>
      <w:tr w:rsidR="00E05FA8" w14:paraId="4D72735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7D2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C026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0C5273DF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473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clog</w:t>
            </w:r>
          </w:p>
        </w:tc>
      </w:tr>
      <w:tr w:rsidR="00E05FA8" w14:paraId="2AEF49FB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3DE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F5F7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25A8E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48C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clogged</w:t>
            </w:r>
          </w:p>
        </w:tc>
      </w:tr>
      <w:tr w:rsidR="00E05FA8" w14:paraId="77D5F33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52A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E16E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0DD91EFA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1FA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clogs</w:t>
            </w:r>
          </w:p>
        </w:tc>
      </w:tr>
      <w:tr w:rsidR="00E05FA8" w14:paraId="7BF53C3A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6158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1468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0AD3F473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8DB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cloud</w:t>
            </w:r>
          </w:p>
        </w:tc>
      </w:tr>
      <w:tr w:rsidR="00E05FA8" w14:paraId="6D9D3AAE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590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E117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15DEDA4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44B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clouding</w:t>
            </w:r>
          </w:p>
        </w:tc>
      </w:tr>
      <w:tr w:rsidR="00E05FA8" w14:paraId="2C5F2B7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F6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13B7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6C54890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624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cloudy</w:t>
            </w:r>
          </w:p>
        </w:tc>
      </w:tr>
      <w:tr w:rsidR="00E05FA8" w14:paraId="5E60D0F0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AEF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3C6F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7746AEE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F38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clueless</w:t>
            </w:r>
          </w:p>
        </w:tc>
      </w:tr>
      <w:tr w:rsidR="00E05FA8" w14:paraId="3794FA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0ED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5FE1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F95D036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35F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clumsy</w:t>
            </w:r>
          </w:p>
        </w:tc>
      </w:tr>
      <w:tr w:rsidR="00E05FA8" w14:paraId="072B7A9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192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0AFC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45FEFEC4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867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clunky</w:t>
            </w:r>
          </w:p>
        </w:tc>
      </w:tr>
      <w:tr w:rsidR="00E05FA8" w14:paraId="763AB5CE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07C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5DA7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4DA2B61F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844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coarse</w:t>
            </w:r>
          </w:p>
        </w:tc>
      </w:tr>
      <w:tr w:rsidR="00E05FA8" w14:paraId="665997A7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18F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1BD0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7EF1E9C3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E98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cocky</w:t>
            </w:r>
          </w:p>
        </w:tc>
      </w:tr>
      <w:tr w:rsidR="00E05FA8" w14:paraId="5C11E3AC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1ED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5826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38FA1BD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B22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coerce</w:t>
            </w:r>
          </w:p>
        </w:tc>
      </w:tr>
      <w:tr w:rsidR="00E05FA8" w14:paraId="3C0C865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B21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8B8F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FD7A763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9DE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coercion</w:t>
            </w:r>
          </w:p>
        </w:tc>
      </w:tr>
      <w:tr w:rsidR="00E05FA8" w14:paraId="7E58D37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D50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B4BE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2D6BDD48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DE7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coercive</w:t>
            </w:r>
          </w:p>
        </w:tc>
      </w:tr>
      <w:tr w:rsidR="00E05FA8" w14:paraId="22989289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4E4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3A64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4907D94B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F9E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cold</w:t>
            </w:r>
          </w:p>
        </w:tc>
      </w:tr>
      <w:tr w:rsidR="00E05FA8" w14:paraId="0DFDCC29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7E1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8E01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17D098E5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73B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coldly</w:t>
            </w:r>
          </w:p>
        </w:tc>
      </w:tr>
      <w:tr w:rsidR="00E05FA8" w14:paraId="1361A04F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64D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4FBD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2274737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A71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collapse</w:t>
            </w:r>
          </w:p>
        </w:tc>
      </w:tr>
      <w:tr w:rsidR="00E05FA8" w14:paraId="298C082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D49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21EE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A0A98A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6DD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collude</w:t>
            </w:r>
          </w:p>
        </w:tc>
      </w:tr>
      <w:tr w:rsidR="00E05FA8" w14:paraId="32196F4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EA3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CF6E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36FF025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DF8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collusion</w:t>
            </w:r>
          </w:p>
        </w:tc>
      </w:tr>
      <w:tr w:rsidR="00E05FA8" w14:paraId="4E6B1AF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A18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F601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15BDFAC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E6C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combative</w:t>
            </w:r>
          </w:p>
        </w:tc>
      </w:tr>
      <w:tr w:rsidR="00E05FA8" w14:paraId="504D897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B85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9E9D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5192147A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37A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combust</w:t>
            </w:r>
          </w:p>
        </w:tc>
      </w:tr>
      <w:tr w:rsidR="00E05FA8" w14:paraId="6329587B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85A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3454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348A6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A03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comical</w:t>
            </w:r>
          </w:p>
        </w:tc>
      </w:tr>
      <w:tr w:rsidR="00E05FA8" w14:paraId="4397BA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265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D92F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7A10F75F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73F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commiserate</w:t>
            </w:r>
          </w:p>
        </w:tc>
      </w:tr>
      <w:tr w:rsidR="00E05FA8" w14:paraId="225D7ECA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EE1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D5C8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0FE8C5C4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7BF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commonplace</w:t>
            </w:r>
          </w:p>
        </w:tc>
      </w:tr>
      <w:tr w:rsidR="00E05FA8" w14:paraId="0C182753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7AF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A94B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55481F50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60E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commotion</w:t>
            </w:r>
          </w:p>
        </w:tc>
      </w:tr>
      <w:tr w:rsidR="00E05FA8" w14:paraId="79E9942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623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E5F6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7CC63D26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8FE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commotions</w:t>
            </w:r>
          </w:p>
        </w:tc>
      </w:tr>
      <w:tr w:rsidR="00E05FA8" w14:paraId="09A59380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4C4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183F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265DE30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760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complacent</w:t>
            </w:r>
          </w:p>
        </w:tc>
      </w:tr>
      <w:tr w:rsidR="00E05FA8" w14:paraId="6BF9A0E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C2E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9FEB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14AF668E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3F5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complain</w:t>
            </w:r>
          </w:p>
        </w:tc>
      </w:tr>
      <w:tr w:rsidR="00E05FA8" w14:paraId="56CE469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E03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7636F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215D85F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779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complained</w:t>
            </w:r>
          </w:p>
        </w:tc>
      </w:tr>
      <w:tr w:rsidR="00E05FA8" w14:paraId="6FFC5EC2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9B6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CC2B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5D47B425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5F3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complaining</w:t>
            </w:r>
          </w:p>
        </w:tc>
      </w:tr>
      <w:tr w:rsidR="00E05FA8" w14:paraId="2983AC53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6E7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76AE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CC02A4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E9C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complains</w:t>
            </w:r>
          </w:p>
        </w:tc>
      </w:tr>
      <w:tr w:rsidR="00E05FA8" w14:paraId="3BA7EEFD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348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8827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B2FA5D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08C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complaint</w:t>
            </w:r>
          </w:p>
        </w:tc>
      </w:tr>
      <w:tr w:rsidR="00E05FA8" w14:paraId="7856399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A59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EB58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50B2D82C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DC5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complaints</w:t>
            </w:r>
          </w:p>
        </w:tc>
      </w:tr>
      <w:tr w:rsidR="00E05FA8" w14:paraId="64AEF540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BFC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037F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E6F904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216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complex</w:t>
            </w:r>
          </w:p>
        </w:tc>
      </w:tr>
      <w:tr w:rsidR="00E05FA8" w14:paraId="7C8322E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DD2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DE83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1EF8F832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5F8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complicated</w:t>
            </w:r>
          </w:p>
        </w:tc>
      </w:tr>
      <w:tr w:rsidR="00E05FA8" w14:paraId="1AF1D7A1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654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EA02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0F608EBA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DE9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complication</w:t>
            </w:r>
          </w:p>
        </w:tc>
      </w:tr>
      <w:tr w:rsidR="00E05FA8" w14:paraId="4DF58F81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034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8F18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38A8AE3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6B7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complicit</w:t>
            </w:r>
          </w:p>
        </w:tc>
      </w:tr>
      <w:tr w:rsidR="00E05FA8" w14:paraId="677FE17B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03C2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FA12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480CCA0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6E0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compulsion</w:t>
            </w:r>
          </w:p>
        </w:tc>
      </w:tr>
      <w:tr w:rsidR="00E05FA8" w14:paraId="68BE1D4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08A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76F3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2ECE840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30D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compulsive</w:t>
            </w:r>
          </w:p>
        </w:tc>
      </w:tr>
      <w:tr w:rsidR="00E05FA8" w14:paraId="252191D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7E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E43F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3779C5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2F6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concede</w:t>
            </w:r>
          </w:p>
        </w:tc>
      </w:tr>
      <w:tr w:rsidR="00E05FA8" w14:paraId="0494BE7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4AE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5B31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5C6E7A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F47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conceded</w:t>
            </w:r>
          </w:p>
        </w:tc>
      </w:tr>
      <w:tr w:rsidR="00E05FA8" w14:paraId="71EA9A8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2A1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37A7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6802578D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8885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conceit</w:t>
            </w:r>
          </w:p>
        </w:tc>
      </w:tr>
      <w:tr w:rsidR="00E05FA8" w14:paraId="51DFA846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5AB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4779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3593FF5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E5F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conceited</w:t>
            </w:r>
          </w:p>
        </w:tc>
      </w:tr>
      <w:tr w:rsidR="00E05FA8" w14:paraId="4FD0175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715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1BFE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39D153B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35B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concen</w:t>
            </w:r>
          </w:p>
        </w:tc>
      </w:tr>
      <w:tr w:rsidR="00E05FA8" w14:paraId="2603352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456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1B70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10277E17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DEC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concens</w:t>
            </w:r>
          </w:p>
        </w:tc>
      </w:tr>
      <w:tr w:rsidR="00E05FA8" w14:paraId="2EFD5723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CEE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04AF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9D382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F26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concern</w:t>
            </w:r>
          </w:p>
        </w:tc>
      </w:tr>
      <w:tr w:rsidR="00E05FA8" w14:paraId="1B0385C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6A3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3055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2E6C254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A39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concerned</w:t>
            </w:r>
          </w:p>
        </w:tc>
      </w:tr>
      <w:tr w:rsidR="00E05FA8" w14:paraId="410B8E21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E6D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5857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2E49BA0A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2C6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concerns</w:t>
            </w:r>
          </w:p>
        </w:tc>
      </w:tr>
      <w:tr w:rsidR="00E05FA8" w14:paraId="19C694E7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2D7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4B26D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4F054AC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E57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concession</w:t>
            </w:r>
          </w:p>
        </w:tc>
      </w:tr>
      <w:tr w:rsidR="00E05FA8" w14:paraId="7306D805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26D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9A24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5EDDBFAE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6EA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concessions</w:t>
            </w:r>
          </w:p>
        </w:tc>
      </w:tr>
      <w:tr w:rsidR="00E05FA8" w14:paraId="73B5466D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F58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5BAC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A9473D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289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condemn</w:t>
            </w:r>
          </w:p>
        </w:tc>
      </w:tr>
      <w:tr w:rsidR="00E05FA8" w14:paraId="2A6C793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BE1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72F2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6DA9D092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333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condemnable</w:t>
            </w:r>
          </w:p>
        </w:tc>
      </w:tr>
      <w:tr w:rsidR="00E05FA8" w14:paraId="489F9C39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353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3923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51E48D22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DB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condemnation</w:t>
            </w:r>
          </w:p>
        </w:tc>
      </w:tr>
      <w:tr w:rsidR="00E05FA8" w14:paraId="5707FD59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731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8F35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2137A270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54C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condemned</w:t>
            </w:r>
          </w:p>
        </w:tc>
      </w:tr>
      <w:tr w:rsidR="00E05FA8" w14:paraId="5D0B9D50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F67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9EEE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3E3B9E61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F58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condemns</w:t>
            </w:r>
          </w:p>
        </w:tc>
      </w:tr>
      <w:tr w:rsidR="00E05FA8" w14:paraId="45274D16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7BB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C527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39CFECFA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BB4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condescend</w:t>
            </w:r>
          </w:p>
        </w:tc>
      </w:tr>
      <w:tr w:rsidR="00E05FA8" w14:paraId="6C878F8C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304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9AEE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7"/>
      </w:tblGrid>
      <w:tr w:rsidR="00E05FA8" w14:paraId="697B1DFE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E2C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condescending</w:t>
            </w:r>
          </w:p>
        </w:tc>
      </w:tr>
      <w:tr w:rsidR="00E05FA8" w14:paraId="68754221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A8E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76E7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</w:tblGrid>
      <w:tr w:rsidR="00E05FA8" w14:paraId="0E2F2EB1" w14:textId="77777777">
        <w:tblPrEx>
          <w:tblCellMar>
            <w:top w:w="0" w:type="dxa"/>
            <w:bottom w:w="0" w:type="dxa"/>
          </w:tblCellMar>
        </w:tblPrEx>
        <w:tc>
          <w:tcPr>
            <w:tcW w:w="1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92C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condescendingly</w:t>
            </w:r>
          </w:p>
        </w:tc>
      </w:tr>
      <w:tr w:rsidR="00E05FA8" w14:paraId="15A4EE2C" w14:textId="77777777">
        <w:tblPrEx>
          <w:tblCellMar>
            <w:top w:w="0" w:type="dxa"/>
            <w:bottom w:w="0" w:type="dxa"/>
          </w:tblCellMar>
        </w:tblPrEx>
        <w:tc>
          <w:tcPr>
            <w:tcW w:w="1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EF4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51DB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26285642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5B0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condescension</w:t>
            </w:r>
          </w:p>
        </w:tc>
      </w:tr>
      <w:tr w:rsidR="00E05FA8" w14:paraId="34902D2F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1D9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2230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90D4B1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E62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confess</w:t>
            </w:r>
          </w:p>
        </w:tc>
      </w:tr>
      <w:tr w:rsidR="00E05FA8" w14:paraId="439C410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57D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7899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4DF43B4A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D98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confession</w:t>
            </w:r>
          </w:p>
        </w:tc>
      </w:tr>
      <w:tr w:rsidR="00E05FA8" w14:paraId="0953535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35C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AFEA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36658E3C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C79B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confessions</w:t>
            </w:r>
          </w:p>
        </w:tc>
      </w:tr>
      <w:tr w:rsidR="00E05FA8" w14:paraId="52B32AD3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E75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7EBF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14D3C7E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43C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confined</w:t>
            </w:r>
          </w:p>
        </w:tc>
      </w:tr>
      <w:tr w:rsidR="00E05FA8" w14:paraId="5ECFD42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9DE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09F4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1F4AFE3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5A9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conflict</w:t>
            </w:r>
          </w:p>
        </w:tc>
      </w:tr>
      <w:tr w:rsidR="00E05FA8" w14:paraId="7675B66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6FF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E46A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4132E29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820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conflicted</w:t>
            </w:r>
          </w:p>
        </w:tc>
      </w:tr>
      <w:tr w:rsidR="00E05FA8" w14:paraId="2EB775B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C18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2C2E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4A4929B3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094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conflicting</w:t>
            </w:r>
          </w:p>
        </w:tc>
      </w:tr>
      <w:tr w:rsidR="00E05FA8" w14:paraId="4AB0397E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197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9A6A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4F297AC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214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conflicts</w:t>
            </w:r>
          </w:p>
        </w:tc>
      </w:tr>
      <w:tr w:rsidR="00E05FA8" w14:paraId="0992414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784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DEEC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519436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2DA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confound</w:t>
            </w:r>
          </w:p>
        </w:tc>
      </w:tr>
      <w:tr w:rsidR="00E05FA8" w14:paraId="6669FFA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C53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8196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7CBD420F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BE2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confounded</w:t>
            </w:r>
          </w:p>
        </w:tc>
      </w:tr>
      <w:tr w:rsidR="00E05FA8" w14:paraId="1C708100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C40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11B1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1E0EA4AB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E51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confounding</w:t>
            </w:r>
          </w:p>
        </w:tc>
      </w:tr>
      <w:tr w:rsidR="00E05FA8" w14:paraId="6CDDAB49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FE7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0109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24DB168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4C8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confront</w:t>
            </w:r>
          </w:p>
        </w:tc>
      </w:tr>
      <w:tr w:rsidR="00E05FA8" w14:paraId="7770452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C0C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19D3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02B17E9C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498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confrontation</w:t>
            </w:r>
          </w:p>
        </w:tc>
      </w:tr>
      <w:tr w:rsidR="00E05FA8" w14:paraId="7A5CC2ED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2D2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AEF5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</w:tblGrid>
      <w:tr w:rsidR="00E05FA8" w14:paraId="6AE0798A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FF1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confrontational</w:t>
            </w:r>
          </w:p>
        </w:tc>
      </w:tr>
      <w:tr w:rsidR="00E05FA8" w14:paraId="5D4893D2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38C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5BC2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C2D747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287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confuse</w:t>
            </w:r>
          </w:p>
        </w:tc>
      </w:tr>
      <w:tr w:rsidR="00E05FA8" w14:paraId="07A0EF0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9AB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FFB1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969593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CAA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confused</w:t>
            </w:r>
          </w:p>
        </w:tc>
      </w:tr>
      <w:tr w:rsidR="00E05FA8" w14:paraId="4CDE36F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179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EFD8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0F89712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B01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confuses</w:t>
            </w:r>
          </w:p>
        </w:tc>
      </w:tr>
      <w:tr w:rsidR="00E05FA8" w14:paraId="2AA171B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690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9421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3C859D2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FF8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confusing</w:t>
            </w:r>
          </w:p>
        </w:tc>
      </w:tr>
      <w:tr w:rsidR="00E05FA8" w14:paraId="33212F8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BF4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28FD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0AF9C56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B24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confusion</w:t>
            </w:r>
          </w:p>
        </w:tc>
      </w:tr>
      <w:tr w:rsidR="00E05FA8" w14:paraId="445BF29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79F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7766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5FD7849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F35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confusions</w:t>
            </w:r>
          </w:p>
        </w:tc>
      </w:tr>
      <w:tr w:rsidR="00E05FA8" w14:paraId="436D4FF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7AC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A2B1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6D4D588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ED0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congested</w:t>
            </w:r>
          </w:p>
        </w:tc>
      </w:tr>
      <w:tr w:rsidR="00E05FA8" w14:paraId="228D06A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B4B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45F9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1D2551BD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6C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congestion</w:t>
            </w:r>
          </w:p>
        </w:tc>
      </w:tr>
      <w:tr w:rsidR="00E05FA8" w14:paraId="6FFC401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D80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343E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064CB191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537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</w:t>
            </w:r>
          </w:p>
        </w:tc>
      </w:tr>
      <w:tr w:rsidR="00E05FA8" w14:paraId="31F222AB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4B5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28D9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F5DDA7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88B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conscons</w:t>
            </w:r>
          </w:p>
        </w:tc>
      </w:tr>
      <w:tr w:rsidR="00E05FA8" w14:paraId="3EB2F35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3FF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2D3A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29BF947B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B07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conservative</w:t>
            </w:r>
          </w:p>
        </w:tc>
      </w:tr>
      <w:tr w:rsidR="00E05FA8" w14:paraId="3A93083F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FF6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B01E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17C1F2FC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05E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conspicuous</w:t>
            </w:r>
          </w:p>
        </w:tc>
      </w:tr>
      <w:tr w:rsidR="00E05FA8" w14:paraId="5F0F341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361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4DA3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</w:tblGrid>
      <w:tr w:rsidR="00E05FA8" w14:paraId="2634FAD0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6B1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conspicuously</w:t>
            </w:r>
          </w:p>
        </w:tc>
      </w:tr>
      <w:tr w:rsidR="00E05FA8" w14:paraId="21A9C2A2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6C1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9C74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0939E6D5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78C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conspiracies</w:t>
            </w:r>
          </w:p>
        </w:tc>
      </w:tr>
      <w:tr w:rsidR="00E05FA8" w14:paraId="2F5FF326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921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FFC0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7B4C7BAA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EF4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conspiracy</w:t>
            </w:r>
          </w:p>
        </w:tc>
      </w:tr>
      <w:tr w:rsidR="00E05FA8" w14:paraId="3545C1D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110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2A6A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67BB426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985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conspirator</w:t>
            </w:r>
          </w:p>
        </w:tc>
      </w:tr>
      <w:tr w:rsidR="00E05FA8" w14:paraId="0DE1752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F06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57DE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1A52036F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DF8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conspiratorial</w:t>
            </w:r>
          </w:p>
        </w:tc>
      </w:tr>
      <w:tr w:rsidR="00E05FA8" w14:paraId="46A1BCE4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A84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D845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4D79FBC5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074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conspire</w:t>
            </w:r>
          </w:p>
        </w:tc>
      </w:tr>
      <w:tr w:rsidR="00E05FA8" w14:paraId="6D6AA989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C99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F6D7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2054D84D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D82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consternation</w:t>
            </w:r>
          </w:p>
        </w:tc>
      </w:tr>
      <w:tr w:rsidR="00E05FA8" w14:paraId="3EC15864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AD4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68D1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0F835ED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893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contagious</w:t>
            </w:r>
          </w:p>
        </w:tc>
      </w:tr>
      <w:tr w:rsidR="00E05FA8" w14:paraId="615CF10A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9A3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97E6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3B5A148D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A21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contaminate</w:t>
            </w:r>
          </w:p>
        </w:tc>
      </w:tr>
      <w:tr w:rsidR="00E05FA8" w14:paraId="0694AC98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334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ADF7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6E347319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61A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contaminated</w:t>
            </w:r>
          </w:p>
        </w:tc>
      </w:tr>
      <w:tr w:rsidR="00E05FA8" w14:paraId="78AAFB20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07F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7102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55683E43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2DB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contaminates</w:t>
            </w:r>
          </w:p>
        </w:tc>
      </w:tr>
      <w:tr w:rsidR="00E05FA8" w14:paraId="221CD2E1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97F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D2D5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25D07943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D19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contaminating</w:t>
            </w:r>
          </w:p>
        </w:tc>
      </w:tr>
      <w:tr w:rsidR="00E05FA8" w14:paraId="388B7388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8D4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DBF8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17DA1F02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7AC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contamination</w:t>
            </w:r>
          </w:p>
        </w:tc>
      </w:tr>
      <w:tr w:rsidR="00E05FA8" w14:paraId="43B05402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455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93A2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18865E30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B9D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contempt</w:t>
            </w:r>
          </w:p>
        </w:tc>
      </w:tr>
      <w:tr w:rsidR="00E05FA8" w14:paraId="7F82FE0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821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578D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307E32D4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ECE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contemptible</w:t>
            </w:r>
          </w:p>
        </w:tc>
      </w:tr>
      <w:tr w:rsidR="00E05FA8" w14:paraId="2585CEDA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0C6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5D5B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450DABF1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A39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contemptuous</w:t>
            </w:r>
          </w:p>
        </w:tc>
      </w:tr>
      <w:tr w:rsidR="00E05FA8" w14:paraId="22CC400C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A0A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C1D8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4"/>
      </w:tblGrid>
      <w:tr w:rsidR="00E05FA8" w14:paraId="33306C25" w14:textId="77777777">
        <w:tblPrEx>
          <w:tblCellMar>
            <w:top w:w="0" w:type="dxa"/>
            <w:bottom w:w="0" w:type="dxa"/>
          </w:tblCellMar>
        </w:tblPrEx>
        <w:tc>
          <w:tcPr>
            <w:tcW w:w="1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53C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contemptuously</w:t>
            </w:r>
          </w:p>
        </w:tc>
      </w:tr>
      <w:tr w:rsidR="00E05FA8" w14:paraId="2FE42012" w14:textId="77777777">
        <w:tblPrEx>
          <w:tblCellMar>
            <w:top w:w="0" w:type="dxa"/>
            <w:bottom w:w="0" w:type="dxa"/>
          </w:tblCellMar>
        </w:tblPrEx>
        <w:tc>
          <w:tcPr>
            <w:tcW w:w="1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19D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AF2C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60DD5D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C16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contend</w:t>
            </w:r>
          </w:p>
        </w:tc>
      </w:tr>
      <w:tr w:rsidR="00E05FA8" w14:paraId="79143F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081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D9CC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67A01A35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BAE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contention</w:t>
            </w:r>
          </w:p>
        </w:tc>
      </w:tr>
      <w:tr w:rsidR="00E05FA8" w14:paraId="00A8F0B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A51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2817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67B659B8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723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contentious</w:t>
            </w:r>
          </w:p>
        </w:tc>
      </w:tr>
      <w:tr w:rsidR="00E05FA8" w14:paraId="71935C2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CDB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42DE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24E0782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191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contort</w:t>
            </w:r>
          </w:p>
        </w:tc>
      </w:tr>
      <w:tr w:rsidR="00E05FA8" w14:paraId="56A7B769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DBA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3417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495EADB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DDA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contortions</w:t>
            </w:r>
          </w:p>
        </w:tc>
      </w:tr>
      <w:tr w:rsidR="00E05FA8" w14:paraId="6F7F0F3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A81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7752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1264998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22C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contradict</w:t>
            </w:r>
          </w:p>
        </w:tc>
      </w:tr>
      <w:tr w:rsidR="00E05FA8" w14:paraId="1CF91B6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1DA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9CC6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6C3E0BFA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85A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contradiction</w:t>
            </w:r>
          </w:p>
        </w:tc>
      </w:tr>
      <w:tr w:rsidR="00E05FA8" w14:paraId="7A21D314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E77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AB9F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6ACDE5FD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188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contradictory</w:t>
            </w:r>
          </w:p>
        </w:tc>
      </w:tr>
      <w:tr w:rsidR="00E05FA8" w14:paraId="43849F2D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D17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DB62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60994B10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A05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contrariness</w:t>
            </w:r>
          </w:p>
        </w:tc>
      </w:tr>
      <w:tr w:rsidR="00E05FA8" w14:paraId="306AD44F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197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5FB7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1E39BADB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0DE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contravene</w:t>
            </w:r>
          </w:p>
        </w:tc>
      </w:tr>
      <w:tr w:rsidR="00E05FA8" w14:paraId="5C7BE01F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21A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51E5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14F397A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BCF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contrive</w:t>
            </w:r>
          </w:p>
        </w:tc>
      </w:tr>
      <w:tr w:rsidR="00E05FA8" w14:paraId="06D15F1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DA7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393D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6856DD76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3D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contrived</w:t>
            </w:r>
          </w:p>
        </w:tc>
      </w:tr>
      <w:tr w:rsidR="00E05FA8" w14:paraId="7201CDE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AED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45F1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44B4D1D7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138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controversial</w:t>
            </w:r>
          </w:p>
        </w:tc>
      </w:tr>
      <w:tr w:rsidR="00E05FA8" w14:paraId="0BA8CC96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307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BD5E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4D5B6712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39D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controversy</w:t>
            </w:r>
          </w:p>
        </w:tc>
      </w:tr>
      <w:tr w:rsidR="00E05FA8" w14:paraId="51439FCB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E04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5620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AD327F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36B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convoluted</w:t>
            </w:r>
          </w:p>
        </w:tc>
      </w:tr>
      <w:tr w:rsidR="00E05FA8" w14:paraId="70F05B34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1E6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E7C9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265A9C8A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A19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corrode</w:t>
            </w:r>
          </w:p>
        </w:tc>
      </w:tr>
      <w:tr w:rsidR="00E05FA8" w14:paraId="53BE0B87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420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CD29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95C23D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C71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corrosion</w:t>
            </w:r>
          </w:p>
        </w:tc>
      </w:tr>
      <w:tr w:rsidR="00E05FA8" w14:paraId="58F3C27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769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789A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22CE80B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6A5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corrosions</w:t>
            </w:r>
          </w:p>
        </w:tc>
      </w:tr>
      <w:tr w:rsidR="00E05FA8" w14:paraId="162C1A5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BCB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FA5D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5A0D6D9D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694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corrosive</w:t>
            </w:r>
          </w:p>
        </w:tc>
      </w:tr>
      <w:tr w:rsidR="00E05FA8" w14:paraId="50A2C149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307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DDEA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570F7F8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A40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corrupt</w:t>
            </w:r>
          </w:p>
        </w:tc>
      </w:tr>
      <w:tr w:rsidR="00E05FA8" w14:paraId="5B7A6A2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BC8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4819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4DBCC218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936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corrupted</w:t>
            </w:r>
          </w:p>
        </w:tc>
      </w:tr>
      <w:tr w:rsidR="00E05FA8" w14:paraId="0461B10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EF2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D0C7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9F5F4B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643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corrupting</w:t>
            </w:r>
          </w:p>
        </w:tc>
      </w:tr>
      <w:tr w:rsidR="00E05FA8" w14:paraId="32CCDEE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967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8F19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12893D9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ECD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corruption</w:t>
            </w:r>
          </w:p>
        </w:tc>
      </w:tr>
      <w:tr w:rsidR="00E05FA8" w14:paraId="6FF5A6EC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B70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11A7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EF340B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E8F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corrupts</w:t>
            </w:r>
          </w:p>
        </w:tc>
      </w:tr>
      <w:tr w:rsidR="00E05FA8" w14:paraId="51348C8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6CE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001F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60DFA41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A8F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corruptted</w:t>
            </w:r>
          </w:p>
        </w:tc>
      </w:tr>
      <w:tr w:rsidR="00E05FA8" w14:paraId="677FDB7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6FE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1303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4C097D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A6E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costlier</w:t>
            </w:r>
          </w:p>
        </w:tc>
      </w:tr>
      <w:tr w:rsidR="00E05FA8" w14:paraId="30B6630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E64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02D4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0A27A68F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640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costly</w:t>
            </w:r>
          </w:p>
        </w:tc>
      </w:tr>
      <w:tr w:rsidR="00E05FA8" w14:paraId="1F60828C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D6A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7D09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9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6"/>
      </w:tblGrid>
      <w:tr w:rsidR="00E05FA8" w14:paraId="4F2B4A12" w14:textId="77777777">
        <w:tblPrEx>
          <w:tblCellMar>
            <w:top w:w="0" w:type="dxa"/>
            <w:bottom w:w="0" w:type="dxa"/>
          </w:tblCellMar>
        </w:tblPrEx>
        <w:tc>
          <w:tcPr>
            <w:tcW w:w="1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083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counter-productive</w:t>
            </w:r>
          </w:p>
        </w:tc>
      </w:tr>
      <w:tr w:rsidR="00E05FA8" w14:paraId="133C7002" w14:textId="77777777">
        <w:tblPrEx>
          <w:tblCellMar>
            <w:top w:w="0" w:type="dxa"/>
            <w:bottom w:w="0" w:type="dxa"/>
          </w:tblCellMar>
        </w:tblPrEx>
        <w:tc>
          <w:tcPr>
            <w:tcW w:w="1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56E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A1B9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8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6"/>
      </w:tblGrid>
      <w:tr w:rsidR="00E05FA8" w14:paraId="5DF25678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D5C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counterproductive</w:t>
            </w:r>
          </w:p>
        </w:tc>
      </w:tr>
      <w:tr w:rsidR="00E05FA8" w14:paraId="64BFE0CC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C35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1FE4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04FC695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A50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coupists</w:t>
            </w:r>
          </w:p>
        </w:tc>
      </w:tr>
      <w:tr w:rsidR="00E05FA8" w14:paraId="0DCFE39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312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5AFD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95027E2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B96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covetous</w:t>
            </w:r>
          </w:p>
        </w:tc>
      </w:tr>
      <w:tr w:rsidR="00E05FA8" w14:paraId="52C4A9ED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6F5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B7C2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7DFE23BF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2C3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coward</w:t>
            </w:r>
          </w:p>
        </w:tc>
      </w:tr>
      <w:tr w:rsidR="00E05FA8" w14:paraId="4E48871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E49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73EB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04D9AEFA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7CB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cowardly</w:t>
            </w:r>
          </w:p>
        </w:tc>
      </w:tr>
      <w:tr w:rsidR="00E05FA8" w14:paraId="44F2D506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A60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E318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3D5D2F7C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91D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crabby</w:t>
            </w:r>
          </w:p>
        </w:tc>
      </w:tr>
      <w:tr w:rsidR="00E05FA8" w14:paraId="2849AFFA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371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F0E1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6A2812BC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73F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crack</w:t>
            </w:r>
          </w:p>
        </w:tc>
      </w:tr>
      <w:tr w:rsidR="00E05FA8" w14:paraId="6EFEC4F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3A0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D740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59B04A5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5CF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cracked</w:t>
            </w:r>
          </w:p>
        </w:tc>
      </w:tr>
      <w:tr w:rsidR="00E05FA8" w14:paraId="3F52FC9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1EB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B1D8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662B92B5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582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cracks</w:t>
            </w:r>
          </w:p>
        </w:tc>
      </w:tr>
      <w:tr w:rsidR="00E05FA8" w14:paraId="38BE4E78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804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D524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3ADAA6ED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37F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craftily</w:t>
            </w:r>
          </w:p>
        </w:tc>
      </w:tr>
      <w:tr w:rsidR="00E05FA8" w14:paraId="25498DAE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2A8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CD1F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24F0CBE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6DE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craftly</w:t>
            </w:r>
          </w:p>
        </w:tc>
      </w:tr>
      <w:tr w:rsidR="00E05FA8" w14:paraId="5EB3E31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BEF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1C35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567F8464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BC1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crafty</w:t>
            </w:r>
          </w:p>
        </w:tc>
      </w:tr>
      <w:tr w:rsidR="00E05FA8" w14:paraId="23F07DF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6E0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1DC6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04A33CC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6C3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cramp</w:t>
            </w:r>
          </w:p>
        </w:tc>
      </w:tr>
      <w:tr w:rsidR="00E05FA8" w14:paraId="1FFF740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EC6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1250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F549569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DE4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cramped</w:t>
            </w:r>
          </w:p>
        </w:tc>
      </w:tr>
      <w:tr w:rsidR="00E05FA8" w14:paraId="3BA3761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4C7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F756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689A607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02C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cramping</w:t>
            </w:r>
          </w:p>
        </w:tc>
      </w:tr>
      <w:tr w:rsidR="00E05FA8" w14:paraId="308E899C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33A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41EF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5E4404B0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871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cranky</w:t>
            </w:r>
          </w:p>
        </w:tc>
      </w:tr>
      <w:tr w:rsidR="00E05FA8" w14:paraId="04F2F229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4C6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40D3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"/>
      </w:tblGrid>
      <w:tr w:rsidR="00E05FA8" w14:paraId="481E2031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BAB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crap</w:t>
            </w:r>
          </w:p>
        </w:tc>
      </w:tr>
      <w:tr w:rsidR="00E05FA8" w14:paraId="2D41FB2D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5CC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4DB0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1C536521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CD5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crappy</w:t>
            </w:r>
          </w:p>
        </w:tc>
      </w:tr>
      <w:tr w:rsidR="00E05FA8" w14:paraId="3D15F69B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B71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A260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47FCF4F3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00C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craps</w:t>
            </w:r>
          </w:p>
        </w:tc>
      </w:tr>
      <w:tr w:rsidR="00E05FA8" w14:paraId="1FD6E12A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DF5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88D0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78CB26FA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8E8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crash</w:t>
            </w:r>
          </w:p>
        </w:tc>
      </w:tr>
      <w:tr w:rsidR="00E05FA8" w14:paraId="2348EF36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32E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0D9C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47785D94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5F2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crashed</w:t>
            </w:r>
          </w:p>
        </w:tc>
      </w:tr>
      <w:tr w:rsidR="00E05FA8" w14:paraId="045FBB06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ABE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967F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359E577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7F5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crashes</w:t>
            </w:r>
          </w:p>
        </w:tc>
      </w:tr>
      <w:tr w:rsidR="00E05FA8" w14:paraId="6B53E10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4CF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ED87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74A429DE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2AE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crashing</w:t>
            </w:r>
          </w:p>
        </w:tc>
      </w:tr>
      <w:tr w:rsidR="00E05FA8" w14:paraId="334F4F35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70F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9E75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428A0CB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21F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crass</w:t>
            </w:r>
          </w:p>
        </w:tc>
      </w:tr>
      <w:tr w:rsidR="00E05FA8" w14:paraId="24B0CB62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729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7737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23908B87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386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craven</w:t>
            </w:r>
          </w:p>
        </w:tc>
      </w:tr>
      <w:tr w:rsidR="00E05FA8" w14:paraId="343C19D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57F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B76B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49E46519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1A7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cravenly</w:t>
            </w:r>
          </w:p>
        </w:tc>
      </w:tr>
      <w:tr w:rsidR="00E05FA8" w14:paraId="6792C2F0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75D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4D4F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5248ED27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1D4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craze</w:t>
            </w:r>
          </w:p>
        </w:tc>
      </w:tr>
      <w:tr w:rsidR="00E05FA8" w14:paraId="7E75E6C3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ED8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22CE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0AF912E9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196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crazily</w:t>
            </w:r>
          </w:p>
        </w:tc>
      </w:tr>
      <w:tr w:rsidR="00E05FA8" w14:paraId="789FD678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71A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F3A8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4DAA4BB8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537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craziness</w:t>
            </w:r>
          </w:p>
        </w:tc>
      </w:tr>
      <w:tr w:rsidR="00E05FA8" w14:paraId="239B971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7B6C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00C4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2A27642F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FAC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crazy</w:t>
            </w:r>
          </w:p>
        </w:tc>
      </w:tr>
      <w:tr w:rsidR="00E05FA8" w14:paraId="2A1DF311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B18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02A6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60E51EDA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18FC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creak</w:t>
            </w:r>
          </w:p>
        </w:tc>
      </w:tr>
      <w:tr w:rsidR="00E05FA8" w14:paraId="5E1473C1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D8A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A98C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5209CFA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19F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creaking</w:t>
            </w:r>
          </w:p>
        </w:tc>
      </w:tr>
      <w:tr w:rsidR="00E05FA8" w14:paraId="33130C9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02A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D696B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40ED4A01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06A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creaks</w:t>
            </w:r>
          </w:p>
        </w:tc>
      </w:tr>
      <w:tr w:rsidR="00E05FA8" w14:paraId="3ECCBEE5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CEF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C43D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5885DBAD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F9B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credulous</w:t>
            </w:r>
          </w:p>
        </w:tc>
      </w:tr>
      <w:tr w:rsidR="00E05FA8" w14:paraId="7468BB96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963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F164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4985B303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D2C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creep</w:t>
            </w:r>
          </w:p>
        </w:tc>
      </w:tr>
      <w:tr w:rsidR="00E05FA8" w14:paraId="650E9BE3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158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7F52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524DB2A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15A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creeping</w:t>
            </w:r>
          </w:p>
        </w:tc>
      </w:tr>
      <w:tr w:rsidR="00E05FA8" w14:paraId="7505A32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C13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5055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78D85A95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1A1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creeps</w:t>
            </w:r>
          </w:p>
        </w:tc>
      </w:tr>
      <w:tr w:rsidR="00E05FA8" w14:paraId="75D1F28E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7F9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531E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10DDFE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2A4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creepy</w:t>
            </w:r>
          </w:p>
        </w:tc>
      </w:tr>
      <w:tr w:rsidR="00E05FA8" w14:paraId="172C02A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295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6EF4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0DCC33BE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3A3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crept</w:t>
            </w:r>
          </w:p>
        </w:tc>
      </w:tr>
      <w:tr w:rsidR="00E05FA8" w14:paraId="3BFC4BA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9C3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EE17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0571F5B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B58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crime</w:t>
            </w:r>
          </w:p>
        </w:tc>
      </w:tr>
      <w:tr w:rsidR="00E05FA8" w14:paraId="79E24803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B1D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F18A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189123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B7A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criminal</w:t>
            </w:r>
          </w:p>
        </w:tc>
      </w:tr>
      <w:tr w:rsidR="00E05FA8" w14:paraId="4EC58B5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BF8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8075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2EB939B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73F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cringe</w:t>
            </w:r>
          </w:p>
        </w:tc>
      </w:tr>
      <w:tr w:rsidR="00E05FA8" w14:paraId="51717585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760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B642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1AD39A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041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cringed</w:t>
            </w:r>
          </w:p>
        </w:tc>
      </w:tr>
      <w:tr w:rsidR="00E05FA8" w14:paraId="17E5344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A26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143A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2A659F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55E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cringes</w:t>
            </w:r>
          </w:p>
        </w:tc>
      </w:tr>
      <w:tr w:rsidR="00E05FA8" w14:paraId="46B6EC0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73F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8A3C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0817CB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8D0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cripple</w:t>
            </w:r>
          </w:p>
        </w:tc>
      </w:tr>
      <w:tr w:rsidR="00E05FA8" w14:paraId="63192E9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B18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1E45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2E46C0D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970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crippled</w:t>
            </w:r>
          </w:p>
        </w:tc>
      </w:tr>
      <w:tr w:rsidR="00E05FA8" w14:paraId="0C438BB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13B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53EF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427DA70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F64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cripples</w:t>
            </w:r>
          </w:p>
        </w:tc>
      </w:tr>
      <w:tr w:rsidR="00E05FA8" w14:paraId="1233834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D97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4035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5FDF01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243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crippling</w:t>
            </w:r>
          </w:p>
        </w:tc>
      </w:tr>
      <w:tr w:rsidR="00E05FA8" w14:paraId="7D03BEE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FBB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C0DF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2A7AEC37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22B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crisis</w:t>
            </w:r>
          </w:p>
        </w:tc>
      </w:tr>
      <w:tr w:rsidR="00E05FA8" w14:paraId="40108735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4C6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1FC1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596E07AD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18B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critic</w:t>
            </w:r>
          </w:p>
        </w:tc>
      </w:tr>
      <w:tr w:rsidR="00E05FA8" w14:paraId="654F3D2F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952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EB2CE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41D7A5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7A6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critical</w:t>
            </w:r>
          </w:p>
        </w:tc>
      </w:tr>
      <w:tr w:rsidR="00E05FA8" w14:paraId="6832FB5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B05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E24B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567E052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294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criticism</w:t>
            </w:r>
          </w:p>
        </w:tc>
      </w:tr>
      <w:tr w:rsidR="00E05FA8" w14:paraId="4B3E7CE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7D7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4ABB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0C2ABB2E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F7B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criticisms</w:t>
            </w:r>
          </w:p>
        </w:tc>
      </w:tr>
      <w:tr w:rsidR="00E05FA8" w14:paraId="77FC5281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B84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F611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19184236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1B8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criticize</w:t>
            </w:r>
          </w:p>
        </w:tc>
      </w:tr>
      <w:tr w:rsidR="00E05FA8" w14:paraId="671AC6A0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0E3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42C8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41491DD8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3A7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criticized</w:t>
            </w:r>
          </w:p>
        </w:tc>
      </w:tr>
      <w:tr w:rsidR="00E05FA8" w14:paraId="0DC4069C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AAE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3E59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4BCAB35D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936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criticizing</w:t>
            </w:r>
          </w:p>
        </w:tc>
      </w:tr>
      <w:tr w:rsidR="00E05FA8" w14:paraId="21263144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FC4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3CD0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70225A1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D4D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critics</w:t>
            </w:r>
          </w:p>
        </w:tc>
      </w:tr>
      <w:tr w:rsidR="00E05FA8" w14:paraId="4ACBCE3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636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B389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479605C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9D6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cronyism</w:t>
            </w:r>
          </w:p>
        </w:tc>
      </w:tr>
      <w:tr w:rsidR="00E05FA8" w14:paraId="7AAA772D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855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AAEA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712589C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722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crook</w:t>
            </w:r>
          </w:p>
        </w:tc>
      </w:tr>
      <w:tr w:rsidR="00E05FA8" w14:paraId="4484599D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4BD7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6EB3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0814135C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548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crooked</w:t>
            </w:r>
          </w:p>
        </w:tc>
      </w:tr>
      <w:tr w:rsidR="00E05FA8" w14:paraId="3B282766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772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7C35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241FEE5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C06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crooks</w:t>
            </w:r>
          </w:p>
        </w:tc>
      </w:tr>
      <w:tr w:rsidR="00E05FA8" w14:paraId="2D74C75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686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110A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5DFC712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FE1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crowded</w:t>
            </w:r>
          </w:p>
        </w:tc>
      </w:tr>
      <w:tr w:rsidR="00E05FA8" w14:paraId="2D61C9E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DA7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8A87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4A7FBAD6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377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crowdedness</w:t>
            </w:r>
          </w:p>
        </w:tc>
      </w:tr>
      <w:tr w:rsidR="00E05FA8" w14:paraId="34875F19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F74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5809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0596C7DA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69D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crude</w:t>
            </w:r>
          </w:p>
        </w:tc>
      </w:tr>
      <w:tr w:rsidR="00E05FA8" w14:paraId="65B4A834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DB5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A5C3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377851E6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EAC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cruel</w:t>
            </w:r>
          </w:p>
        </w:tc>
      </w:tr>
      <w:tr w:rsidR="00E05FA8" w14:paraId="4F71F31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AB0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869A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04B3B2A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104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crueler</w:t>
            </w:r>
          </w:p>
        </w:tc>
      </w:tr>
      <w:tr w:rsidR="00E05FA8" w14:paraId="646F529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A79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C0F2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3D6F88F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506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cruelest</w:t>
            </w:r>
          </w:p>
        </w:tc>
      </w:tr>
      <w:tr w:rsidR="00E05FA8" w14:paraId="76CFCA1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679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889C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741255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4A3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cruelly</w:t>
            </w:r>
          </w:p>
        </w:tc>
      </w:tr>
      <w:tr w:rsidR="00E05FA8" w14:paraId="7AC9C61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36D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C226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6ECACF5F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6CA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cruelness</w:t>
            </w:r>
          </w:p>
        </w:tc>
      </w:tr>
      <w:tr w:rsidR="00E05FA8" w14:paraId="2466FADF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257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B30D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2067F961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1CA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cruelties</w:t>
            </w:r>
          </w:p>
        </w:tc>
      </w:tr>
      <w:tr w:rsidR="00E05FA8" w14:paraId="7D57E986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6C5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A6BC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5D9A1E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C20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cruelty</w:t>
            </w:r>
          </w:p>
        </w:tc>
      </w:tr>
      <w:tr w:rsidR="00E05FA8" w14:paraId="14A18B7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53C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70B1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4E52EC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196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crumble</w:t>
            </w:r>
          </w:p>
        </w:tc>
      </w:tr>
      <w:tr w:rsidR="00E05FA8" w14:paraId="723A241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0F6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8749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60101B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FB7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crumbling</w:t>
            </w:r>
          </w:p>
        </w:tc>
      </w:tr>
      <w:tr w:rsidR="00E05FA8" w14:paraId="0DEBAF3D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AFE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AE7F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19EE201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B9D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crummy</w:t>
            </w:r>
          </w:p>
        </w:tc>
      </w:tr>
      <w:tr w:rsidR="00E05FA8" w14:paraId="0965C72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DF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9578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14EF4D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B0C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crumple</w:t>
            </w:r>
          </w:p>
        </w:tc>
      </w:tr>
      <w:tr w:rsidR="00E05FA8" w14:paraId="17636FA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485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BF32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649259B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9D5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crumpled</w:t>
            </w:r>
          </w:p>
        </w:tc>
      </w:tr>
      <w:tr w:rsidR="00E05FA8" w14:paraId="3D5933E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7C9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29ED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889B64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6AD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crumples</w:t>
            </w:r>
          </w:p>
        </w:tc>
      </w:tr>
      <w:tr w:rsidR="00E05FA8" w14:paraId="0A68E38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37C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EE41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614F66F1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2B6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crush</w:t>
            </w:r>
          </w:p>
        </w:tc>
      </w:tr>
      <w:tr w:rsidR="00E05FA8" w14:paraId="62008A4E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D11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C6CA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3478C6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296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crushed</w:t>
            </w:r>
          </w:p>
        </w:tc>
      </w:tr>
      <w:tr w:rsidR="00E05FA8" w14:paraId="3C85E7B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133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178E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8F922A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B27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crushing</w:t>
            </w:r>
          </w:p>
        </w:tc>
      </w:tr>
      <w:tr w:rsidR="00E05FA8" w14:paraId="1356037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2ED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CF7D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"/>
      </w:tblGrid>
      <w:tr w:rsidR="00E05FA8" w14:paraId="4E730F9C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BD0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cry</w:t>
            </w:r>
          </w:p>
        </w:tc>
      </w:tr>
      <w:tr w:rsidR="00E05FA8" w14:paraId="145200A0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AB4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EEB9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5C6762DB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E29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culpable</w:t>
            </w:r>
          </w:p>
        </w:tc>
      </w:tr>
      <w:tr w:rsidR="00E05FA8" w14:paraId="4252F7F1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850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FEA1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6A21B86D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C35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culprit</w:t>
            </w:r>
          </w:p>
        </w:tc>
      </w:tr>
      <w:tr w:rsidR="00E05FA8" w14:paraId="4DA986D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D19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A6B2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57DBFC38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7D0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cumbersome</w:t>
            </w:r>
          </w:p>
        </w:tc>
      </w:tr>
      <w:tr w:rsidR="00E05FA8" w14:paraId="0114E6A4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7C5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E0C3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25760210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6CA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cunt</w:t>
            </w:r>
          </w:p>
        </w:tc>
      </w:tr>
      <w:tr w:rsidR="00E05FA8" w14:paraId="38EC3BB2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9F1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BAF2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1EBDEF15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7CD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cunts</w:t>
            </w:r>
          </w:p>
        </w:tc>
      </w:tr>
      <w:tr w:rsidR="00E05FA8" w14:paraId="7917C868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9B5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7036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7C576E1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2CA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cuplrit</w:t>
            </w:r>
          </w:p>
        </w:tc>
      </w:tr>
      <w:tr w:rsidR="00E05FA8" w14:paraId="2962DA4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7A7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5D07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58C63ED1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673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curse</w:t>
            </w:r>
          </w:p>
        </w:tc>
      </w:tr>
      <w:tr w:rsidR="00E05FA8" w14:paraId="5AE4B3C9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4B7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D217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3D90EA7F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244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cursed</w:t>
            </w:r>
          </w:p>
        </w:tc>
      </w:tr>
      <w:tr w:rsidR="00E05FA8" w14:paraId="193E307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0DA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D4EE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4680385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0D4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curses</w:t>
            </w:r>
          </w:p>
        </w:tc>
      </w:tr>
      <w:tr w:rsidR="00E05FA8" w14:paraId="2BFB6718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EC5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AEC9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592066AC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E6B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curt</w:t>
            </w:r>
          </w:p>
        </w:tc>
      </w:tr>
      <w:tr w:rsidR="00E05FA8" w14:paraId="33F893D1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FB0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4B85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409F19E6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331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cuss</w:t>
            </w:r>
          </w:p>
        </w:tc>
      </w:tr>
      <w:tr w:rsidR="00E05FA8" w14:paraId="5AA0C323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165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6B07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32B67DF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842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cussed</w:t>
            </w:r>
          </w:p>
        </w:tc>
      </w:tr>
      <w:tr w:rsidR="00E05FA8" w14:paraId="0E57770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A5B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7F1B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221A588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D4F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cutthroat</w:t>
            </w:r>
          </w:p>
        </w:tc>
      </w:tr>
      <w:tr w:rsidR="00E05FA8" w14:paraId="256F273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256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3FA8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679CDC39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2ED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cynical</w:t>
            </w:r>
          </w:p>
        </w:tc>
      </w:tr>
      <w:tr w:rsidR="00E05FA8" w14:paraId="6F0E3198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969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917A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E21936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531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cynicism</w:t>
            </w:r>
          </w:p>
        </w:tc>
      </w:tr>
      <w:tr w:rsidR="00E05FA8" w14:paraId="094F296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F85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F416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0293B70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8D4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d*mn</w:t>
            </w:r>
          </w:p>
        </w:tc>
      </w:tr>
      <w:tr w:rsidR="00E05FA8" w14:paraId="1A45569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153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17B0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95C7AA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924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damage</w:t>
            </w:r>
          </w:p>
        </w:tc>
      </w:tr>
      <w:tr w:rsidR="00E05FA8" w14:paraId="46252B6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A70C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FFEA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D24F47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420A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damaged</w:t>
            </w:r>
          </w:p>
        </w:tc>
      </w:tr>
      <w:tr w:rsidR="00E05FA8" w14:paraId="2B11574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35E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4EC3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5B38ED3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22A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damages</w:t>
            </w:r>
          </w:p>
        </w:tc>
      </w:tr>
      <w:tr w:rsidR="00E05FA8" w14:paraId="123A5CC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154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0692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634F95A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D6F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damaging</w:t>
            </w:r>
          </w:p>
        </w:tc>
      </w:tr>
      <w:tr w:rsidR="00E05FA8" w14:paraId="227C75D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DFE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C07D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5C0F7BDD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7FE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damn</w:t>
            </w:r>
          </w:p>
        </w:tc>
      </w:tr>
      <w:tr w:rsidR="00E05FA8" w14:paraId="4B908582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FBB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5EA9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0D5BEE17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CC5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damnable</w:t>
            </w:r>
          </w:p>
        </w:tc>
      </w:tr>
      <w:tr w:rsidR="00E05FA8" w14:paraId="4204603E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992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ED02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2CCCF08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6C8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damnably</w:t>
            </w:r>
          </w:p>
        </w:tc>
      </w:tr>
      <w:tr w:rsidR="00E05FA8" w14:paraId="4BFAB50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381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00B9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666566DD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813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damnation</w:t>
            </w:r>
          </w:p>
        </w:tc>
      </w:tr>
      <w:tr w:rsidR="00E05FA8" w14:paraId="2BECAF5D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816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1054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22DE6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206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damned</w:t>
            </w:r>
          </w:p>
        </w:tc>
      </w:tr>
      <w:tr w:rsidR="00E05FA8" w14:paraId="1FD7C2B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194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5675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120D8F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382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damning</w:t>
            </w:r>
          </w:p>
        </w:tc>
      </w:tr>
      <w:tr w:rsidR="00E05FA8" w14:paraId="0188B28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147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34E9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0051F0D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9A5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damper</w:t>
            </w:r>
          </w:p>
        </w:tc>
      </w:tr>
      <w:tr w:rsidR="00E05FA8" w14:paraId="50C528F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031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C0A7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7B6F2D3C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70B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danger</w:t>
            </w:r>
          </w:p>
        </w:tc>
      </w:tr>
      <w:tr w:rsidR="00E05FA8" w14:paraId="4724AE0A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756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3598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6BDA61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816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dangerous</w:t>
            </w:r>
          </w:p>
        </w:tc>
      </w:tr>
      <w:tr w:rsidR="00E05FA8" w14:paraId="14921FF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A0A8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E192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3DD265A5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3EE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dangerousness</w:t>
            </w:r>
          </w:p>
        </w:tc>
      </w:tr>
      <w:tr w:rsidR="00E05FA8" w14:paraId="4296DEA9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232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E8CD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70589BBA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680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dark</w:t>
            </w:r>
          </w:p>
        </w:tc>
      </w:tr>
      <w:tr w:rsidR="00E05FA8" w14:paraId="4EA5791C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B2B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23F4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0540230E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316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darken</w:t>
            </w:r>
          </w:p>
        </w:tc>
      </w:tr>
      <w:tr w:rsidR="00E05FA8" w14:paraId="38983600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D87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5C7F0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BB9153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238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darkened</w:t>
            </w:r>
          </w:p>
        </w:tc>
      </w:tr>
      <w:tr w:rsidR="00E05FA8" w14:paraId="0CBD498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E9E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BA4B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5B830B07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0CB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darker</w:t>
            </w:r>
          </w:p>
        </w:tc>
      </w:tr>
      <w:tr w:rsidR="00E05FA8" w14:paraId="506AEE73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AFA2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4A94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160D0AE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10E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darkness</w:t>
            </w:r>
          </w:p>
        </w:tc>
      </w:tr>
      <w:tr w:rsidR="00E05FA8" w14:paraId="03E0F99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8AD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D458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676CC53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65D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dastard</w:t>
            </w:r>
          </w:p>
        </w:tc>
      </w:tr>
      <w:tr w:rsidR="00E05FA8" w14:paraId="11E05D6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6B4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6BE8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0A663D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E67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dastardly</w:t>
            </w:r>
          </w:p>
        </w:tc>
      </w:tr>
      <w:tr w:rsidR="00E05FA8" w14:paraId="2AF17D6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005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641B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7E81C301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744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daunt</w:t>
            </w:r>
          </w:p>
        </w:tc>
      </w:tr>
      <w:tr w:rsidR="00E05FA8" w14:paraId="00833422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2FE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73B3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6C1F6E6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A03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daunting</w:t>
            </w:r>
          </w:p>
        </w:tc>
      </w:tr>
      <w:tr w:rsidR="00E05FA8" w14:paraId="7FE3A94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C70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E1E9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326C7BD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5C6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dauntingly</w:t>
            </w:r>
          </w:p>
        </w:tc>
      </w:tr>
      <w:tr w:rsidR="00E05FA8" w14:paraId="3CF2B1F1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88F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A134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0023BB0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C9D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dawdle</w:t>
            </w:r>
          </w:p>
        </w:tc>
      </w:tr>
      <w:tr w:rsidR="00E05FA8" w14:paraId="624BA8A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A05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9150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5821931E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09B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daze</w:t>
            </w:r>
          </w:p>
        </w:tc>
      </w:tr>
      <w:tr w:rsidR="00E05FA8" w14:paraId="2B91F108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5BA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D89B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1A3BCA54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123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dazed</w:t>
            </w:r>
          </w:p>
        </w:tc>
      </w:tr>
      <w:tr w:rsidR="00E05FA8" w14:paraId="26D9061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DA9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CC91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7381BCAD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D96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dead</w:t>
            </w:r>
          </w:p>
        </w:tc>
      </w:tr>
      <w:tr w:rsidR="00E05FA8" w14:paraId="7829C629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01F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A3FC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69A33F3A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C3E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deadbeat</w:t>
            </w:r>
          </w:p>
        </w:tc>
      </w:tr>
      <w:tr w:rsidR="00E05FA8" w14:paraId="2058C557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D89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9753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CEBE6D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1A4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deadlock</w:t>
            </w:r>
          </w:p>
        </w:tc>
      </w:tr>
      <w:tr w:rsidR="00E05FA8" w14:paraId="12BF8D4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2C8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9CB2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622BABD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B82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deadly</w:t>
            </w:r>
          </w:p>
        </w:tc>
      </w:tr>
      <w:tr w:rsidR="00E05FA8" w14:paraId="7843E99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B87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65A7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10F0E2F3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1D6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deadweight</w:t>
            </w:r>
          </w:p>
        </w:tc>
      </w:tr>
      <w:tr w:rsidR="00E05FA8" w14:paraId="0A27E352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F44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487A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"/>
      </w:tblGrid>
      <w:tr w:rsidR="00E05FA8" w14:paraId="444B2184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71C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deaf</w:t>
            </w:r>
          </w:p>
        </w:tc>
      </w:tr>
      <w:tr w:rsidR="00E05FA8" w14:paraId="0608C39C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1B1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44DA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40499434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9FF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dearth</w:t>
            </w:r>
          </w:p>
        </w:tc>
      </w:tr>
      <w:tr w:rsidR="00E05FA8" w14:paraId="37382B88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755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EAD0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250CD1C6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805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death</w:t>
            </w:r>
          </w:p>
        </w:tc>
      </w:tr>
      <w:tr w:rsidR="00E05FA8" w14:paraId="440894A3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867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3B0E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5F19132E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963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debacle</w:t>
            </w:r>
          </w:p>
        </w:tc>
      </w:tr>
      <w:tr w:rsidR="00E05FA8" w14:paraId="3B66B651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1AD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6D10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136087A2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F84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debase</w:t>
            </w:r>
          </w:p>
        </w:tc>
      </w:tr>
      <w:tr w:rsidR="00E05FA8" w14:paraId="2A88FD20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015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6382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20DA6D3E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5D2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debasement</w:t>
            </w:r>
          </w:p>
        </w:tc>
      </w:tr>
      <w:tr w:rsidR="00E05FA8" w14:paraId="17438656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D9A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8560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71CD38AB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768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debaser</w:t>
            </w:r>
          </w:p>
        </w:tc>
      </w:tr>
      <w:tr w:rsidR="00E05FA8" w14:paraId="5480662F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3DE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DCEC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0FDADFE6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B77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debatable</w:t>
            </w:r>
          </w:p>
        </w:tc>
      </w:tr>
      <w:tr w:rsidR="00E05FA8" w14:paraId="654B435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C28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6478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9D1E62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313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debauch</w:t>
            </w:r>
          </w:p>
        </w:tc>
      </w:tr>
      <w:tr w:rsidR="00E05FA8" w14:paraId="07CEFC8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6AC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BA7D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6F61A82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84D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debaucher</w:t>
            </w:r>
          </w:p>
        </w:tc>
      </w:tr>
      <w:tr w:rsidR="00E05FA8" w14:paraId="10DDD07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C6F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92BC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217790C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F68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debauchery</w:t>
            </w:r>
          </w:p>
        </w:tc>
      </w:tr>
      <w:tr w:rsidR="00E05FA8" w14:paraId="6BCEFF7E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AD5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2C80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6713A970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B1A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debilitate</w:t>
            </w:r>
          </w:p>
        </w:tc>
      </w:tr>
      <w:tr w:rsidR="00E05FA8" w14:paraId="664A9F03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815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C322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07E0DE4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E8F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debilitating</w:t>
            </w:r>
          </w:p>
        </w:tc>
      </w:tr>
      <w:tr w:rsidR="00E05FA8" w14:paraId="4ACB892B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C4C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5A25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4F4D3CB0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0EC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debility</w:t>
            </w:r>
          </w:p>
        </w:tc>
      </w:tr>
      <w:tr w:rsidR="00E05FA8" w14:paraId="5A687717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E17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AD8D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3DAC6D7A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82F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debt</w:t>
            </w:r>
          </w:p>
        </w:tc>
      </w:tr>
      <w:tr w:rsidR="00E05FA8" w14:paraId="1ED61640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0B1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2069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74BE1391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F81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debts</w:t>
            </w:r>
          </w:p>
        </w:tc>
      </w:tr>
      <w:tr w:rsidR="00E05FA8" w14:paraId="48448B24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19F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9ABF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4E19054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B4F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decadence</w:t>
            </w:r>
          </w:p>
        </w:tc>
      </w:tr>
      <w:tr w:rsidR="00E05FA8" w14:paraId="21E2E49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D7D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6752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79E71C38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FC7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decadent</w:t>
            </w:r>
          </w:p>
        </w:tc>
      </w:tr>
      <w:tr w:rsidR="00E05FA8" w14:paraId="5819C59A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28B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BE9C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28833904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6A4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decay</w:t>
            </w:r>
          </w:p>
        </w:tc>
      </w:tr>
      <w:tr w:rsidR="00E05FA8" w14:paraId="236EEAD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F1C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33DB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728D24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5D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decayed</w:t>
            </w:r>
          </w:p>
        </w:tc>
      </w:tr>
      <w:tr w:rsidR="00E05FA8" w14:paraId="0B36037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6D6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2EA4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"/>
      </w:tblGrid>
      <w:tr w:rsidR="00E05FA8" w14:paraId="09BEE545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125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deceit</w:t>
            </w:r>
          </w:p>
        </w:tc>
      </w:tr>
      <w:tr w:rsidR="00E05FA8" w14:paraId="4ED53655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E3A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9233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0C6AFC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E0B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deceitful</w:t>
            </w:r>
          </w:p>
        </w:tc>
      </w:tr>
      <w:tr w:rsidR="00E05FA8" w14:paraId="3014DEC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11E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B423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18DA6C3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F2A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deceitfully</w:t>
            </w:r>
          </w:p>
        </w:tc>
      </w:tr>
      <w:tr w:rsidR="00E05FA8" w14:paraId="49D3C00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56C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7BEC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3704066C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01CF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deceitfulness</w:t>
            </w:r>
          </w:p>
        </w:tc>
      </w:tr>
      <w:tr w:rsidR="00E05FA8" w14:paraId="69717B19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73D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8C52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75950F18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687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deceive</w:t>
            </w:r>
          </w:p>
        </w:tc>
      </w:tr>
      <w:tr w:rsidR="00E05FA8" w14:paraId="76A6A5AF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111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2F25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5239CD8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56E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deceiver</w:t>
            </w:r>
          </w:p>
        </w:tc>
      </w:tr>
      <w:tr w:rsidR="00E05FA8" w14:paraId="6645D12A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D85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7615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5BD32D0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6F5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deceivers</w:t>
            </w:r>
          </w:p>
        </w:tc>
      </w:tr>
      <w:tr w:rsidR="00E05FA8" w14:paraId="0863A23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2F6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53C9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71381273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EE3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deceiving</w:t>
            </w:r>
          </w:p>
        </w:tc>
      </w:tr>
      <w:tr w:rsidR="00E05FA8" w14:paraId="2B17964F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8CB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EE13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24DDA6B3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E84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deception</w:t>
            </w:r>
          </w:p>
        </w:tc>
      </w:tr>
      <w:tr w:rsidR="00E05FA8" w14:paraId="46F21F28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0DB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A209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5DBBBB7C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4BB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deceptive</w:t>
            </w:r>
          </w:p>
        </w:tc>
      </w:tr>
      <w:tr w:rsidR="00E05FA8" w14:paraId="5887A66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46C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08DC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309BF980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53F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deceptively</w:t>
            </w:r>
          </w:p>
        </w:tc>
      </w:tr>
      <w:tr w:rsidR="00E05FA8" w14:paraId="4F8300E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F7F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C6F2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7CCD83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BCB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declaim</w:t>
            </w:r>
          </w:p>
        </w:tc>
      </w:tr>
      <w:tr w:rsidR="00E05FA8" w14:paraId="7D384D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96D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093E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6D086492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9B9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decline</w:t>
            </w:r>
          </w:p>
        </w:tc>
      </w:tr>
      <w:tr w:rsidR="00E05FA8" w14:paraId="09BE2973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71B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48D3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1A02E1C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C94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declines</w:t>
            </w:r>
          </w:p>
        </w:tc>
      </w:tr>
      <w:tr w:rsidR="00E05FA8" w14:paraId="43C903D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CA7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A41A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43B2A83E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671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declining</w:t>
            </w:r>
          </w:p>
        </w:tc>
      </w:tr>
      <w:tr w:rsidR="00E05FA8" w14:paraId="230203FB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D3B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5F87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41B4AD5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879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decrement</w:t>
            </w:r>
          </w:p>
        </w:tc>
      </w:tr>
      <w:tr w:rsidR="00E05FA8" w14:paraId="3550CBC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9CF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A595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4A278FBE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3F9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decrepit</w:t>
            </w:r>
          </w:p>
        </w:tc>
      </w:tr>
      <w:tr w:rsidR="00E05FA8" w14:paraId="3972274B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242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5A4B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10620A1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8E6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decrepitude</w:t>
            </w:r>
          </w:p>
        </w:tc>
      </w:tr>
      <w:tr w:rsidR="00E05FA8" w14:paraId="38AE2427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B00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ADCA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238CF773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A04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decry</w:t>
            </w:r>
          </w:p>
        </w:tc>
      </w:tr>
      <w:tr w:rsidR="00E05FA8" w14:paraId="2D539BF3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DB6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9276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747DAEB0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9E8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defamation</w:t>
            </w:r>
          </w:p>
        </w:tc>
      </w:tr>
      <w:tr w:rsidR="00E05FA8" w14:paraId="5F3FFD6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37E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E84B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6DBBABFF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60E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defamations</w:t>
            </w:r>
          </w:p>
        </w:tc>
      </w:tr>
      <w:tr w:rsidR="00E05FA8" w14:paraId="5EEB874D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245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B28D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51F91F40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F5E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defamatory</w:t>
            </w:r>
          </w:p>
        </w:tc>
      </w:tr>
      <w:tr w:rsidR="00E05FA8" w14:paraId="2ED03B2B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0A9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7AB6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2EF013DD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95A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defame</w:t>
            </w:r>
          </w:p>
        </w:tc>
      </w:tr>
      <w:tr w:rsidR="00E05FA8" w14:paraId="13DB37A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6E4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F213A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4BFEB58C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994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defect</w:t>
            </w:r>
          </w:p>
        </w:tc>
      </w:tr>
      <w:tr w:rsidR="00E05FA8" w14:paraId="3B8CDC7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788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F270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A8C79E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8DC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defective</w:t>
            </w:r>
          </w:p>
        </w:tc>
      </w:tr>
      <w:tr w:rsidR="00E05FA8" w14:paraId="2B6CFBB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D00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008F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3FE82BB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BA9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defects</w:t>
            </w:r>
          </w:p>
        </w:tc>
      </w:tr>
      <w:tr w:rsidR="00E05FA8" w14:paraId="0A640491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168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0FF4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4366BB0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43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defensive</w:t>
            </w:r>
          </w:p>
        </w:tc>
      </w:tr>
      <w:tr w:rsidR="00E05FA8" w14:paraId="6B5CCB2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2C1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EA90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6EE92F2C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B34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defiance</w:t>
            </w:r>
          </w:p>
        </w:tc>
      </w:tr>
      <w:tr w:rsidR="00E05FA8" w14:paraId="25E1B554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3A0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F60D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BB5A6C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536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defiant</w:t>
            </w:r>
          </w:p>
        </w:tc>
      </w:tr>
      <w:tr w:rsidR="00E05FA8" w14:paraId="30E11A3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BD6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B816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1B8A89F9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6FC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defiantly</w:t>
            </w:r>
          </w:p>
        </w:tc>
      </w:tr>
      <w:tr w:rsidR="00E05FA8" w14:paraId="06A70B4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BC8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6848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</w:tblGrid>
      <w:tr w:rsidR="00E05FA8" w14:paraId="0336769C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5FF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deficiencies</w:t>
            </w:r>
          </w:p>
        </w:tc>
      </w:tr>
      <w:tr w:rsidR="00E05FA8" w14:paraId="163A56AA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0EC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1B73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088C8AF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9E0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deficiency</w:t>
            </w:r>
          </w:p>
        </w:tc>
      </w:tr>
      <w:tr w:rsidR="00E05FA8" w14:paraId="4478894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BAA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370B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003CAD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7D2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deficient</w:t>
            </w:r>
          </w:p>
        </w:tc>
      </w:tr>
      <w:tr w:rsidR="00E05FA8" w14:paraId="4B332D5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A92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5F58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4F14C4B9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5E1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defile</w:t>
            </w:r>
          </w:p>
        </w:tc>
      </w:tr>
      <w:tr w:rsidR="00E05FA8" w14:paraId="29070D5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BD7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9835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FBBAC75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88A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defiler</w:t>
            </w:r>
          </w:p>
        </w:tc>
      </w:tr>
      <w:tr w:rsidR="00E05FA8" w14:paraId="0807E7D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3F9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56AA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474ABA3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896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deform</w:t>
            </w:r>
          </w:p>
        </w:tc>
      </w:tr>
      <w:tr w:rsidR="00E05FA8" w14:paraId="6E85640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640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5AD5D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5991846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A00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deformed</w:t>
            </w:r>
          </w:p>
        </w:tc>
      </w:tr>
      <w:tr w:rsidR="00E05FA8" w14:paraId="7EAFB5B6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1E9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DB14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105B56A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44F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defrauding</w:t>
            </w:r>
          </w:p>
        </w:tc>
      </w:tr>
      <w:tr w:rsidR="00E05FA8" w14:paraId="1A795688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89E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F950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325119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73D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defunct</w:t>
            </w:r>
          </w:p>
        </w:tc>
      </w:tr>
      <w:tr w:rsidR="00E05FA8" w14:paraId="1DA0AA2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103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ABD1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0D217441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F3B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defy</w:t>
            </w:r>
          </w:p>
        </w:tc>
      </w:tr>
      <w:tr w:rsidR="00E05FA8" w14:paraId="578606C4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5A6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BE61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3BB423D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96C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degenerate</w:t>
            </w:r>
          </w:p>
        </w:tc>
      </w:tr>
      <w:tr w:rsidR="00E05FA8" w14:paraId="095BEBA3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F07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6B91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6"/>
      </w:tblGrid>
      <w:tr w:rsidR="00E05FA8" w14:paraId="5233B027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1FC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degenerately</w:t>
            </w:r>
          </w:p>
        </w:tc>
      </w:tr>
      <w:tr w:rsidR="00E05FA8" w14:paraId="3ABD78EB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9A1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D492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460D02D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3B4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degeneration</w:t>
            </w:r>
          </w:p>
        </w:tc>
      </w:tr>
      <w:tr w:rsidR="00E05FA8" w14:paraId="598C79D2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35D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2A61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3FA0D7A4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CA0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degradation</w:t>
            </w:r>
          </w:p>
        </w:tc>
      </w:tr>
      <w:tr w:rsidR="00E05FA8" w14:paraId="2403D5BE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D8F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2B9B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7BC7049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881C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degrade</w:t>
            </w:r>
          </w:p>
        </w:tc>
      </w:tr>
      <w:tr w:rsidR="00E05FA8" w14:paraId="4B899A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7B3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E822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0D8EDC4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E1F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degrading</w:t>
            </w:r>
          </w:p>
        </w:tc>
      </w:tr>
      <w:tr w:rsidR="00E05FA8" w14:paraId="1EFD8AE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4F2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C63C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4867C3FE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359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degradingly</w:t>
            </w:r>
          </w:p>
        </w:tc>
      </w:tr>
      <w:tr w:rsidR="00E05FA8" w14:paraId="7A42E3A8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6B0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2495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3"/>
      </w:tblGrid>
      <w:tr w:rsidR="00E05FA8" w14:paraId="6E446D23" w14:textId="77777777">
        <w:tblPrEx>
          <w:tblCellMar>
            <w:top w:w="0" w:type="dxa"/>
            <w:bottom w:w="0" w:type="dxa"/>
          </w:tblCellMar>
        </w:tblPrEx>
        <w:tc>
          <w:tcPr>
            <w:tcW w:w="1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FBC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dehumanization</w:t>
            </w:r>
          </w:p>
        </w:tc>
      </w:tr>
      <w:tr w:rsidR="00E05FA8" w14:paraId="10820C32" w14:textId="77777777">
        <w:tblPrEx>
          <w:tblCellMar>
            <w:top w:w="0" w:type="dxa"/>
            <w:bottom w:w="0" w:type="dxa"/>
          </w:tblCellMar>
        </w:tblPrEx>
        <w:tc>
          <w:tcPr>
            <w:tcW w:w="1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BD3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1A84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363A224F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14E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dehumanize</w:t>
            </w:r>
          </w:p>
        </w:tc>
      </w:tr>
      <w:tr w:rsidR="00E05FA8" w14:paraId="76F5C476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2F6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7EDA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61BBAC1F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809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deign</w:t>
            </w:r>
          </w:p>
        </w:tc>
      </w:tr>
      <w:tr w:rsidR="00E05FA8" w14:paraId="2A760545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70E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B4F6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"/>
      </w:tblGrid>
      <w:tr w:rsidR="00E05FA8" w14:paraId="6CA474A6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206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deject</w:t>
            </w:r>
          </w:p>
        </w:tc>
      </w:tr>
      <w:tr w:rsidR="00E05FA8" w14:paraId="555F5504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BE6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4D5F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3957AB0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5804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dejected</w:t>
            </w:r>
          </w:p>
        </w:tc>
      </w:tr>
      <w:tr w:rsidR="00E05FA8" w14:paraId="42B9721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896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59B5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35E2EB6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329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dejectedly</w:t>
            </w:r>
          </w:p>
        </w:tc>
      </w:tr>
      <w:tr w:rsidR="00E05FA8" w14:paraId="2BA9E12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CA2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2E62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B744D6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161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dejection</w:t>
            </w:r>
          </w:p>
        </w:tc>
      </w:tr>
      <w:tr w:rsidR="00E05FA8" w14:paraId="7A8FBB8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ACF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1B1E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0BE35D44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FFF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delay</w:t>
            </w:r>
          </w:p>
        </w:tc>
      </w:tr>
      <w:tr w:rsidR="00E05FA8" w14:paraId="6F019182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DBE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3808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B7E897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3EC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delayed</w:t>
            </w:r>
          </w:p>
        </w:tc>
      </w:tr>
      <w:tr w:rsidR="00E05FA8" w14:paraId="516DB56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D6F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D59D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731EB61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4D9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delaying</w:t>
            </w:r>
          </w:p>
        </w:tc>
      </w:tr>
      <w:tr w:rsidR="00E05FA8" w14:paraId="4D23593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D0C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2298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168297E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43A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delays</w:t>
            </w:r>
          </w:p>
        </w:tc>
      </w:tr>
      <w:tr w:rsidR="00E05FA8" w14:paraId="4862F3A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A62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298C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231A63BA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AA2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delinquency</w:t>
            </w:r>
          </w:p>
        </w:tc>
      </w:tr>
      <w:tr w:rsidR="00E05FA8" w14:paraId="697A9CDA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09E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E04E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5C24AAD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284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delinquent</w:t>
            </w:r>
          </w:p>
        </w:tc>
      </w:tr>
      <w:tr w:rsidR="00E05FA8" w14:paraId="0B454D4E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BA8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B359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8B6F53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82F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delirious</w:t>
            </w:r>
          </w:p>
        </w:tc>
      </w:tr>
      <w:tr w:rsidR="00E05FA8" w14:paraId="6A34118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A22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919B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2979E80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591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delirium</w:t>
            </w:r>
          </w:p>
        </w:tc>
      </w:tr>
      <w:tr w:rsidR="00E05FA8" w14:paraId="0845281D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658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20A1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3FFB4255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631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delude</w:t>
            </w:r>
          </w:p>
        </w:tc>
      </w:tr>
      <w:tr w:rsidR="00E05FA8" w14:paraId="36B3774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C7C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F4C0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23EE2E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388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deluded</w:t>
            </w:r>
          </w:p>
        </w:tc>
      </w:tr>
      <w:tr w:rsidR="00E05FA8" w14:paraId="7D8CC0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0C1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C820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56C3428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790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deluge</w:t>
            </w:r>
          </w:p>
        </w:tc>
      </w:tr>
      <w:tr w:rsidR="00E05FA8" w14:paraId="430883C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B31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B535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A443B31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A9F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delusion</w:t>
            </w:r>
          </w:p>
        </w:tc>
      </w:tr>
      <w:tr w:rsidR="00E05FA8" w14:paraId="4660D40D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FAA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B3C5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4A5854A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D29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delusional</w:t>
            </w:r>
          </w:p>
        </w:tc>
      </w:tr>
      <w:tr w:rsidR="00E05FA8" w14:paraId="6AEACCCD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4DF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BFCD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8B13FDB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08E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delusions</w:t>
            </w:r>
          </w:p>
        </w:tc>
      </w:tr>
      <w:tr w:rsidR="00E05FA8" w14:paraId="2FDFC67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B81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CD2B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F2143F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411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demean</w:t>
            </w:r>
          </w:p>
        </w:tc>
      </w:tr>
      <w:tr w:rsidR="00E05FA8" w14:paraId="25E9962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9C9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3144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26F413FB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0E4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demeaning</w:t>
            </w:r>
          </w:p>
        </w:tc>
      </w:tr>
      <w:tr w:rsidR="00E05FA8" w14:paraId="6ECAFCF2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F5E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56B2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6AC3A90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9D3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demise</w:t>
            </w:r>
          </w:p>
        </w:tc>
      </w:tr>
      <w:tr w:rsidR="00E05FA8" w14:paraId="4C3AE96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7D6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17E2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C287ED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8F9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demolish</w:t>
            </w:r>
          </w:p>
        </w:tc>
      </w:tr>
      <w:tr w:rsidR="00E05FA8" w14:paraId="6F11AC0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59F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007D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D0DB8E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BC5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demolisher</w:t>
            </w:r>
          </w:p>
        </w:tc>
      </w:tr>
      <w:tr w:rsidR="00E05FA8" w14:paraId="46445AD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C51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5E86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576E7227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63C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demon</w:t>
            </w:r>
          </w:p>
        </w:tc>
      </w:tr>
      <w:tr w:rsidR="00E05FA8" w14:paraId="755EC7C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E1D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244A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F01AD9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19B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demonic</w:t>
            </w:r>
          </w:p>
        </w:tc>
      </w:tr>
      <w:tr w:rsidR="00E05FA8" w14:paraId="767AB7B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CFE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E771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444CCB3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648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demonize</w:t>
            </w:r>
          </w:p>
        </w:tc>
      </w:tr>
      <w:tr w:rsidR="00E05FA8" w14:paraId="2F8575FD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BB8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0C2B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7E807894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AB7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demonized</w:t>
            </w:r>
          </w:p>
        </w:tc>
      </w:tr>
      <w:tr w:rsidR="00E05FA8" w14:paraId="5FA554E0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EAE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B604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60F618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8DE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demonizes</w:t>
            </w:r>
          </w:p>
        </w:tc>
      </w:tr>
      <w:tr w:rsidR="00E05FA8" w14:paraId="6FC6739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E48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4E99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7D964B67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AE9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demonizing</w:t>
            </w:r>
          </w:p>
        </w:tc>
      </w:tr>
      <w:tr w:rsidR="00E05FA8" w14:paraId="34249219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7BA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0598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2D08B0C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9BA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demoralize</w:t>
            </w:r>
          </w:p>
        </w:tc>
      </w:tr>
      <w:tr w:rsidR="00E05FA8" w14:paraId="73B1CB2E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2FF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CCA7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24F48AA4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4B4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demoralizing</w:t>
            </w:r>
          </w:p>
        </w:tc>
      </w:tr>
      <w:tr w:rsidR="00E05FA8" w14:paraId="093BD3C1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78B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374C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3"/>
      </w:tblGrid>
      <w:tr w:rsidR="00E05FA8" w14:paraId="1D5C1058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096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demoralizingly</w:t>
            </w:r>
          </w:p>
        </w:tc>
      </w:tr>
      <w:tr w:rsidR="00E05FA8" w14:paraId="42BCD227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BC3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D6F3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2077384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838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denial</w:t>
            </w:r>
          </w:p>
        </w:tc>
      </w:tr>
      <w:tr w:rsidR="00E05FA8" w14:paraId="14A1FE7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5E1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AC80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BBA83E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C33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denied</w:t>
            </w:r>
          </w:p>
        </w:tc>
      </w:tr>
      <w:tr w:rsidR="00E05FA8" w14:paraId="43944E4F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1FF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8D00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57FDF551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BF7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denies</w:t>
            </w:r>
          </w:p>
        </w:tc>
      </w:tr>
      <w:tr w:rsidR="00E05FA8" w14:paraId="07D9EA0F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8FD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F503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1DFE506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B40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denigrate</w:t>
            </w:r>
          </w:p>
        </w:tc>
      </w:tr>
      <w:tr w:rsidR="00E05FA8" w14:paraId="39C15AE1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FE4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C83C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052D79B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861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denounce</w:t>
            </w:r>
          </w:p>
        </w:tc>
      </w:tr>
      <w:tr w:rsidR="00E05FA8" w14:paraId="4539FE0E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29B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D435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4D4F35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BD4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dense</w:t>
            </w:r>
          </w:p>
        </w:tc>
      </w:tr>
      <w:tr w:rsidR="00E05FA8" w14:paraId="53D4EA1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726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25E6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0269E29F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55F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dent</w:t>
            </w:r>
          </w:p>
        </w:tc>
      </w:tr>
      <w:tr w:rsidR="00E05FA8" w14:paraId="0F67B51C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78D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9BA8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35A08826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57C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dented</w:t>
            </w:r>
          </w:p>
        </w:tc>
      </w:tr>
      <w:tr w:rsidR="00E05FA8" w14:paraId="48CBB48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3F2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DA76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05D8FCE0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032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dents</w:t>
            </w:r>
          </w:p>
        </w:tc>
      </w:tr>
      <w:tr w:rsidR="00E05FA8" w14:paraId="24BDA10B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9C5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D7F3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44891CE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B7F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denunciate</w:t>
            </w:r>
          </w:p>
        </w:tc>
      </w:tr>
      <w:tr w:rsidR="00E05FA8" w14:paraId="65B8242D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641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50BB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48D77ECE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685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denunciation</w:t>
            </w:r>
          </w:p>
        </w:tc>
      </w:tr>
      <w:tr w:rsidR="00E05FA8" w14:paraId="407F9C51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870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9C9F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</w:tblGrid>
      <w:tr w:rsidR="00E05FA8" w14:paraId="1AE0890B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C37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denunciations</w:t>
            </w:r>
          </w:p>
        </w:tc>
      </w:tr>
      <w:tr w:rsidR="00E05FA8" w14:paraId="29AADAB9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630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95AA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554EEFAC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43C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deny</w:t>
            </w:r>
          </w:p>
        </w:tc>
      </w:tr>
      <w:tr w:rsidR="00E05FA8" w14:paraId="47E076B8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D7D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3748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54CBA21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E30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denying</w:t>
            </w:r>
          </w:p>
        </w:tc>
      </w:tr>
      <w:tr w:rsidR="00E05FA8" w14:paraId="4E8ED0F9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743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F3D1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6A6DBEC2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6FF5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deplete</w:t>
            </w:r>
          </w:p>
        </w:tc>
      </w:tr>
      <w:tr w:rsidR="00E05FA8" w14:paraId="0DE7EFC5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C0D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E5FF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3357A2E1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5E9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deplorable</w:t>
            </w:r>
          </w:p>
        </w:tc>
      </w:tr>
      <w:tr w:rsidR="00E05FA8" w14:paraId="454F3AB0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06D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8B46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29BD143A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C0B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deplorably</w:t>
            </w:r>
          </w:p>
        </w:tc>
      </w:tr>
      <w:tr w:rsidR="00E05FA8" w14:paraId="6E138E2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DD1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4243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7C47C5A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D54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deplore</w:t>
            </w:r>
          </w:p>
        </w:tc>
      </w:tr>
      <w:tr w:rsidR="00E05FA8" w14:paraId="42B14C0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745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BED2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715E46B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350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deploring</w:t>
            </w:r>
          </w:p>
        </w:tc>
      </w:tr>
      <w:tr w:rsidR="00E05FA8" w14:paraId="50773E83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BE0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A616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3A961D8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966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deploringly</w:t>
            </w:r>
          </w:p>
        </w:tc>
      </w:tr>
      <w:tr w:rsidR="00E05FA8" w14:paraId="46BB2231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73B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1B80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8340CD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F77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deprave</w:t>
            </w:r>
          </w:p>
        </w:tc>
      </w:tr>
      <w:tr w:rsidR="00E05FA8" w14:paraId="7186A8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CB7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0867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37DDFC7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A24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depraved</w:t>
            </w:r>
          </w:p>
        </w:tc>
      </w:tr>
      <w:tr w:rsidR="00E05FA8" w14:paraId="5CD5BDC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BC9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DD4C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622088BF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C13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depravedly</w:t>
            </w:r>
          </w:p>
        </w:tc>
      </w:tr>
      <w:tr w:rsidR="00E05FA8" w14:paraId="2A3D122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AE9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EEA3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52CDACC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3D7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deprecate</w:t>
            </w:r>
          </w:p>
        </w:tc>
      </w:tr>
      <w:tr w:rsidR="00E05FA8" w14:paraId="4AA6F72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280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637A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0E7A6FB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55A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depress</w:t>
            </w:r>
          </w:p>
        </w:tc>
      </w:tr>
      <w:tr w:rsidR="00E05FA8" w14:paraId="6D39D01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BF2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F08B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15153D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1875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depressed</w:t>
            </w:r>
          </w:p>
        </w:tc>
      </w:tr>
      <w:tr w:rsidR="00E05FA8" w14:paraId="23D199F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B47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0BA1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64B8408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045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depressing</w:t>
            </w:r>
          </w:p>
        </w:tc>
      </w:tr>
      <w:tr w:rsidR="00E05FA8" w14:paraId="65EB6665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172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C411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277A09ED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4A9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depressingly</w:t>
            </w:r>
          </w:p>
        </w:tc>
      </w:tr>
      <w:tr w:rsidR="00E05FA8" w14:paraId="75887F91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B92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92D7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07BB009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55D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depression</w:t>
            </w:r>
          </w:p>
        </w:tc>
      </w:tr>
      <w:tr w:rsidR="00E05FA8" w14:paraId="5AAC5F5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272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D251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69268136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659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depressions</w:t>
            </w:r>
          </w:p>
        </w:tc>
      </w:tr>
      <w:tr w:rsidR="00E05FA8" w14:paraId="4E6491B6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7F2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36D0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98B467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9FD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deprive</w:t>
            </w:r>
          </w:p>
        </w:tc>
      </w:tr>
      <w:tr w:rsidR="00E05FA8" w14:paraId="4067449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A56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BE76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B4FABB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D12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deprived</w:t>
            </w:r>
          </w:p>
        </w:tc>
      </w:tr>
      <w:tr w:rsidR="00E05FA8" w14:paraId="633CA4E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B32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8FB7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6EE36807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3BB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deride</w:t>
            </w:r>
          </w:p>
        </w:tc>
      </w:tr>
      <w:tr w:rsidR="00E05FA8" w14:paraId="119CD25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AD6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3E49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2166826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82F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derision</w:t>
            </w:r>
          </w:p>
        </w:tc>
      </w:tr>
      <w:tr w:rsidR="00E05FA8" w14:paraId="6C3BC22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4AA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93C1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429617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752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derisive</w:t>
            </w:r>
          </w:p>
        </w:tc>
      </w:tr>
      <w:tr w:rsidR="00E05FA8" w14:paraId="62687A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331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28B6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470FA7A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BFC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derisively</w:t>
            </w:r>
          </w:p>
        </w:tc>
      </w:tr>
      <w:tr w:rsidR="00E05FA8" w14:paraId="0E86148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FAB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CF19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67DE93C2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49B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derisiveness</w:t>
            </w:r>
          </w:p>
        </w:tc>
      </w:tr>
      <w:tr w:rsidR="00E05FA8" w14:paraId="43FC8A0C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770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48D8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026A7EA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962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derogatory</w:t>
            </w:r>
          </w:p>
        </w:tc>
      </w:tr>
      <w:tr w:rsidR="00E05FA8" w14:paraId="79FF76EE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8B7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8282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5EB1F362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D5E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desecrate</w:t>
            </w:r>
          </w:p>
        </w:tc>
      </w:tr>
      <w:tr w:rsidR="00E05FA8" w14:paraId="15536588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2E9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6ACA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7DC6EF31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739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desert</w:t>
            </w:r>
          </w:p>
        </w:tc>
      </w:tr>
      <w:tr w:rsidR="00E05FA8" w14:paraId="688CE6DE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34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81C1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3B30FAA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C03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desertion</w:t>
            </w:r>
          </w:p>
        </w:tc>
      </w:tr>
      <w:tr w:rsidR="00E05FA8" w14:paraId="2CC31AD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C37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E961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DF80ED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C28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desiccate</w:t>
            </w:r>
          </w:p>
        </w:tc>
      </w:tr>
      <w:tr w:rsidR="00E05FA8" w14:paraId="2C875B5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DE0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C709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66ECF4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9D1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desiccated</w:t>
            </w:r>
          </w:p>
        </w:tc>
      </w:tr>
      <w:tr w:rsidR="00E05FA8" w14:paraId="038922FA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20C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0F74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41BA531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303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desititute</w:t>
            </w:r>
          </w:p>
        </w:tc>
      </w:tr>
      <w:tr w:rsidR="00E05FA8" w14:paraId="544C96B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1A7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3F68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B6C557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E13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desolate</w:t>
            </w:r>
          </w:p>
        </w:tc>
      </w:tr>
      <w:tr w:rsidR="00E05FA8" w14:paraId="28A483D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82D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6312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6F3EA8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2E6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desolately</w:t>
            </w:r>
          </w:p>
        </w:tc>
      </w:tr>
      <w:tr w:rsidR="00E05FA8" w14:paraId="633D7F4A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7F6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491C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23A07EA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801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desolation</w:t>
            </w:r>
          </w:p>
        </w:tc>
      </w:tr>
      <w:tr w:rsidR="00E05FA8" w14:paraId="36D4521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8AF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5F38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80CF81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198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despair</w:t>
            </w:r>
          </w:p>
        </w:tc>
      </w:tr>
      <w:tr w:rsidR="00E05FA8" w14:paraId="69D1238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7AC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4E18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5EC76FC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410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despairing</w:t>
            </w:r>
          </w:p>
        </w:tc>
      </w:tr>
      <w:tr w:rsidR="00E05FA8" w14:paraId="2586D5EB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71B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C958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3C16747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DFF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despairingly</w:t>
            </w:r>
          </w:p>
        </w:tc>
      </w:tr>
      <w:tr w:rsidR="00E05FA8" w14:paraId="35E03D5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E21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9D7C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64E38C0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9DB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desperate</w:t>
            </w:r>
          </w:p>
        </w:tc>
      </w:tr>
      <w:tr w:rsidR="00E05FA8" w14:paraId="5178014B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0D4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D67F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09C2BE14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6CE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desperately</w:t>
            </w:r>
          </w:p>
        </w:tc>
      </w:tr>
      <w:tr w:rsidR="00E05FA8" w14:paraId="773999E6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2BD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D200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35DA8DB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E95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desperation</w:t>
            </w:r>
          </w:p>
        </w:tc>
      </w:tr>
      <w:tr w:rsidR="00E05FA8" w14:paraId="5EFD376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394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430D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36AAACD7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368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despicable</w:t>
            </w:r>
          </w:p>
        </w:tc>
      </w:tr>
      <w:tr w:rsidR="00E05FA8" w14:paraId="696CED1B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57C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D10B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17A3043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A21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despicably</w:t>
            </w:r>
          </w:p>
        </w:tc>
      </w:tr>
      <w:tr w:rsidR="00E05FA8" w14:paraId="4C7E404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468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7580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57F2AB0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7B1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despise</w:t>
            </w:r>
          </w:p>
        </w:tc>
      </w:tr>
      <w:tr w:rsidR="00E05FA8" w14:paraId="3378F69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76E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997A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81D9FE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D3E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despised</w:t>
            </w:r>
          </w:p>
        </w:tc>
      </w:tr>
      <w:tr w:rsidR="00E05FA8" w14:paraId="2BCA37E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CCE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CF1E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21EA4C8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7E0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despoil</w:t>
            </w:r>
          </w:p>
        </w:tc>
      </w:tr>
      <w:tr w:rsidR="00E05FA8" w14:paraId="2C6814D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6A4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F4DC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384C840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E2E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despoiler</w:t>
            </w:r>
          </w:p>
        </w:tc>
      </w:tr>
      <w:tr w:rsidR="00E05FA8" w14:paraId="5BE5952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314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9753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0D2BB18A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A61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despondence</w:t>
            </w:r>
          </w:p>
        </w:tc>
      </w:tr>
      <w:tr w:rsidR="00E05FA8" w14:paraId="1318632C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B1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A15C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74EB46D0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90C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despondency</w:t>
            </w:r>
          </w:p>
        </w:tc>
      </w:tr>
      <w:tr w:rsidR="00E05FA8" w14:paraId="42E2DBCF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89F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1768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7CAA967B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EFB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despondent</w:t>
            </w:r>
          </w:p>
        </w:tc>
      </w:tr>
      <w:tr w:rsidR="00E05FA8" w14:paraId="5A3D0D6C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BDD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38DB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2DFE863E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D19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despondently</w:t>
            </w:r>
          </w:p>
        </w:tc>
      </w:tr>
      <w:tr w:rsidR="00E05FA8" w14:paraId="3660A3B7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0B1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7572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67E5821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4B7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despot</w:t>
            </w:r>
          </w:p>
        </w:tc>
      </w:tr>
      <w:tr w:rsidR="00E05FA8" w14:paraId="7BD1A02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D50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F94C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3061B128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80E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despotic</w:t>
            </w:r>
          </w:p>
        </w:tc>
      </w:tr>
      <w:tr w:rsidR="00E05FA8" w14:paraId="63B8B4F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606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03F4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043410C2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8DA1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despotism</w:t>
            </w:r>
          </w:p>
        </w:tc>
      </w:tr>
      <w:tr w:rsidR="00E05FA8" w14:paraId="59BF7E2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398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56F9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3DA88DA9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E51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destabilisation</w:t>
            </w:r>
          </w:p>
        </w:tc>
      </w:tr>
      <w:tr w:rsidR="00E05FA8" w14:paraId="2FF7D320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F6C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6B35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510C3733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62A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destains</w:t>
            </w:r>
          </w:p>
        </w:tc>
      </w:tr>
      <w:tr w:rsidR="00E05FA8" w14:paraId="304CD076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E93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E61E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09DAC60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07F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destitute</w:t>
            </w:r>
          </w:p>
        </w:tc>
      </w:tr>
      <w:tr w:rsidR="00E05FA8" w14:paraId="5A1CB76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AFD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B4D4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3E685EA4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24D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destitution</w:t>
            </w:r>
          </w:p>
        </w:tc>
      </w:tr>
      <w:tr w:rsidR="00E05FA8" w14:paraId="34582BC3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38D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939D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07CD3FE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EF4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destroy</w:t>
            </w:r>
          </w:p>
        </w:tc>
      </w:tr>
      <w:tr w:rsidR="00E05FA8" w14:paraId="3023117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95D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62ED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2869BE5E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4D8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destroyer</w:t>
            </w:r>
          </w:p>
        </w:tc>
      </w:tr>
      <w:tr w:rsidR="00E05FA8" w14:paraId="7DBF8ABF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8DB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3ACE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336AE048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5B91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destruction</w:t>
            </w:r>
          </w:p>
        </w:tc>
      </w:tr>
      <w:tr w:rsidR="00E05FA8" w14:paraId="572ECE6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AE8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B062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12BBF092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E7D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destructive</w:t>
            </w:r>
          </w:p>
        </w:tc>
      </w:tr>
      <w:tr w:rsidR="00E05FA8" w14:paraId="1F3F63EE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8CA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E952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512CF323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B1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desultory</w:t>
            </w:r>
          </w:p>
        </w:tc>
      </w:tr>
      <w:tr w:rsidR="00E05FA8" w14:paraId="5B01C4B8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86D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E4B1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342590F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90E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deter</w:t>
            </w:r>
          </w:p>
        </w:tc>
      </w:tr>
      <w:tr w:rsidR="00E05FA8" w14:paraId="534E0CE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604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50D05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6"/>
      </w:tblGrid>
      <w:tr w:rsidR="00E05FA8" w14:paraId="0EEC08B9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60A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deteriorate</w:t>
            </w:r>
          </w:p>
        </w:tc>
      </w:tr>
      <w:tr w:rsidR="00E05FA8" w14:paraId="6974B69E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750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8EA9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0202E68A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9BF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deteriorating</w:t>
            </w:r>
          </w:p>
        </w:tc>
      </w:tr>
      <w:tr w:rsidR="00E05FA8" w14:paraId="3E34B489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2F9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FEB7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44100B76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4FC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deterioration</w:t>
            </w:r>
          </w:p>
        </w:tc>
      </w:tr>
      <w:tr w:rsidR="00E05FA8" w14:paraId="7A1308D6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480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4705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3F0308EA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A36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deterrent</w:t>
            </w:r>
          </w:p>
        </w:tc>
      </w:tr>
      <w:tr w:rsidR="00E05FA8" w14:paraId="47249A4C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9D6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4029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53F3F65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7AB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detest</w:t>
            </w:r>
          </w:p>
        </w:tc>
      </w:tr>
      <w:tr w:rsidR="00E05FA8" w14:paraId="6CEBA59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EAF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3C62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B39910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50D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detestable</w:t>
            </w:r>
          </w:p>
        </w:tc>
      </w:tr>
      <w:tr w:rsidR="00E05FA8" w14:paraId="414C504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E10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B164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61A301E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EDF2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detestably</w:t>
            </w:r>
          </w:p>
        </w:tc>
      </w:tr>
      <w:tr w:rsidR="00E05FA8" w14:paraId="6D1D8EC2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DD4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FA900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19851D3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437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detested</w:t>
            </w:r>
          </w:p>
        </w:tc>
      </w:tr>
      <w:tr w:rsidR="00E05FA8" w14:paraId="7679DEC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E38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6398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3194DA2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274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detesting</w:t>
            </w:r>
          </w:p>
        </w:tc>
      </w:tr>
      <w:tr w:rsidR="00E05FA8" w14:paraId="3830550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21A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3AB1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45FBAAB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872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detests</w:t>
            </w:r>
          </w:p>
        </w:tc>
      </w:tr>
      <w:tr w:rsidR="00E05FA8" w14:paraId="3553DBF6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235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2A32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4C6888F9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EF3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detract</w:t>
            </w:r>
          </w:p>
        </w:tc>
      </w:tr>
      <w:tr w:rsidR="00E05FA8" w14:paraId="127B0E9A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B9B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EBE2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A7FD958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AE1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detracted</w:t>
            </w:r>
          </w:p>
        </w:tc>
      </w:tr>
      <w:tr w:rsidR="00E05FA8" w14:paraId="2B92E598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1EC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7EC4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344C0E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371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detracting</w:t>
            </w:r>
          </w:p>
        </w:tc>
      </w:tr>
      <w:tr w:rsidR="00E05FA8" w14:paraId="7E2DC4F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8EA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EB71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BE8E6E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8A0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detraction</w:t>
            </w:r>
          </w:p>
        </w:tc>
      </w:tr>
      <w:tr w:rsidR="00E05FA8" w14:paraId="4A24DAB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F5F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E82D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52358EA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BFA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detracts</w:t>
            </w:r>
          </w:p>
        </w:tc>
      </w:tr>
      <w:tr w:rsidR="00E05FA8" w14:paraId="2FDCE8E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EE6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E007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FAC1E1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CCC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detriment</w:t>
            </w:r>
          </w:p>
        </w:tc>
      </w:tr>
      <w:tr w:rsidR="00E05FA8" w14:paraId="5487D15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BCB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77C2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64093F27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1D5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detrimental</w:t>
            </w:r>
          </w:p>
        </w:tc>
      </w:tr>
      <w:tr w:rsidR="00E05FA8" w14:paraId="1A9E4D26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8AC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0270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213A504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0A1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devastate</w:t>
            </w:r>
          </w:p>
        </w:tc>
      </w:tr>
      <w:tr w:rsidR="00E05FA8" w14:paraId="5502E2FD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705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CAEE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3669A651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AE3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devastated</w:t>
            </w:r>
          </w:p>
        </w:tc>
      </w:tr>
      <w:tr w:rsidR="00E05FA8" w14:paraId="3B8D9DA0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E4D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E4D8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21082E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2E9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devastates</w:t>
            </w:r>
          </w:p>
        </w:tc>
      </w:tr>
      <w:tr w:rsidR="00E05FA8" w14:paraId="659D665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B27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6D03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30DC9B1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5FA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devastating</w:t>
            </w:r>
          </w:p>
        </w:tc>
      </w:tr>
      <w:tr w:rsidR="00E05FA8" w14:paraId="4A013CA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6F9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8104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2679193E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431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devastatingly</w:t>
            </w:r>
          </w:p>
        </w:tc>
      </w:tr>
      <w:tr w:rsidR="00E05FA8" w14:paraId="79E2F1AF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A17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5ECD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46E31F7F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085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devastation</w:t>
            </w:r>
          </w:p>
        </w:tc>
      </w:tr>
      <w:tr w:rsidR="00E05FA8" w14:paraId="25ABBBC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C12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500D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7E837D80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773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deviate</w:t>
            </w:r>
          </w:p>
        </w:tc>
      </w:tr>
      <w:tr w:rsidR="00E05FA8" w14:paraId="66021F47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289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76E4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61E787C5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9BA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deviation</w:t>
            </w:r>
          </w:p>
        </w:tc>
      </w:tr>
      <w:tr w:rsidR="00E05FA8" w14:paraId="4D422498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07F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82C3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08DAC9D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DD9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devil</w:t>
            </w:r>
          </w:p>
        </w:tc>
      </w:tr>
      <w:tr w:rsidR="00E05FA8" w14:paraId="208A425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E33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1ED3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320EFE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A1B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devilish</w:t>
            </w:r>
          </w:p>
        </w:tc>
      </w:tr>
      <w:tr w:rsidR="00E05FA8" w14:paraId="76AA561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15E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B6A5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9FE540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0B9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devilishly</w:t>
            </w:r>
          </w:p>
        </w:tc>
      </w:tr>
      <w:tr w:rsidR="00E05FA8" w14:paraId="024B9D4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9D9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DCDF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1D48797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A47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devilment</w:t>
            </w:r>
          </w:p>
        </w:tc>
      </w:tr>
      <w:tr w:rsidR="00E05FA8" w14:paraId="24D31DB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7AF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269F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6B97A701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B89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devilry</w:t>
            </w:r>
          </w:p>
        </w:tc>
      </w:tr>
      <w:tr w:rsidR="00E05FA8" w14:paraId="68C59DA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EBC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3D33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729F7DF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24C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devious</w:t>
            </w:r>
          </w:p>
        </w:tc>
      </w:tr>
      <w:tr w:rsidR="00E05FA8" w14:paraId="609C4E4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02C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7505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174D421A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1AE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deviously</w:t>
            </w:r>
          </w:p>
        </w:tc>
      </w:tr>
      <w:tr w:rsidR="00E05FA8" w14:paraId="7DB97068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DAA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1A43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7A16A514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CCA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deviousness</w:t>
            </w:r>
          </w:p>
        </w:tc>
      </w:tr>
      <w:tr w:rsidR="00E05FA8" w14:paraId="7F4CB2BB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7F6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71BE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0421352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2C8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devoid</w:t>
            </w:r>
          </w:p>
        </w:tc>
      </w:tr>
      <w:tr w:rsidR="00E05FA8" w14:paraId="5F249347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FF9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32E6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5CB412CA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028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diabolic</w:t>
            </w:r>
          </w:p>
        </w:tc>
      </w:tr>
      <w:tr w:rsidR="00E05FA8" w14:paraId="08F76207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1A8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786E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31F34CB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797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diabolical</w:t>
            </w:r>
          </w:p>
        </w:tc>
      </w:tr>
      <w:tr w:rsidR="00E05FA8" w14:paraId="77D21F9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2B7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11C5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5FCC0335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233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diabolically</w:t>
            </w:r>
          </w:p>
        </w:tc>
      </w:tr>
      <w:tr w:rsidR="00E05FA8" w14:paraId="1C7B697E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3F1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8AD2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37C6890B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C90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diametrically</w:t>
            </w:r>
          </w:p>
        </w:tc>
      </w:tr>
      <w:tr w:rsidR="00E05FA8" w14:paraId="2ADE9C97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441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2A0B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06A0F4A7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F3B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diappointed</w:t>
            </w:r>
          </w:p>
        </w:tc>
      </w:tr>
      <w:tr w:rsidR="00E05FA8" w14:paraId="269B9AF8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662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94D8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16ED0E28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0B7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diatribe</w:t>
            </w:r>
          </w:p>
        </w:tc>
      </w:tr>
      <w:tr w:rsidR="00E05FA8" w14:paraId="2B9A535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4C0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7BB3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E60456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D5F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diatribes</w:t>
            </w:r>
          </w:p>
        </w:tc>
      </w:tr>
      <w:tr w:rsidR="00E05FA8" w14:paraId="08FB212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474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3367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480E5868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62D8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dick</w:t>
            </w:r>
          </w:p>
        </w:tc>
      </w:tr>
      <w:tr w:rsidR="00E05FA8" w14:paraId="01085B19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273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9B8B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3266BBD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A2B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dictator</w:t>
            </w:r>
          </w:p>
        </w:tc>
      </w:tr>
      <w:tr w:rsidR="00E05FA8" w14:paraId="30B07988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192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3321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048F1C85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3EB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dictatorial</w:t>
            </w:r>
          </w:p>
        </w:tc>
      </w:tr>
      <w:tr w:rsidR="00E05FA8" w14:paraId="6DEC16CE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5CD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33C2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"/>
      </w:tblGrid>
      <w:tr w:rsidR="00E05FA8" w14:paraId="54D62467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CF3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die</w:t>
            </w:r>
          </w:p>
        </w:tc>
      </w:tr>
      <w:tr w:rsidR="00E05FA8" w14:paraId="3BFFCF93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F78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CB0F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4E8739E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DA7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die-hard</w:t>
            </w:r>
          </w:p>
        </w:tc>
      </w:tr>
      <w:tr w:rsidR="00E05FA8" w14:paraId="0093FBE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4E5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3411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6C4AD66A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CD9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died</w:t>
            </w:r>
          </w:p>
        </w:tc>
      </w:tr>
      <w:tr w:rsidR="00E05FA8" w14:paraId="2BBEFCCC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08B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F4F6A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73D99986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819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dies</w:t>
            </w:r>
          </w:p>
        </w:tc>
      </w:tr>
      <w:tr w:rsidR="00E05FA8" w14:paraId="1F4733E4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397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9E63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1894BFB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C36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difficult</w:t>
            </w:r>
          </w:p>
        </w:tc>
      </w:tr>
      <w:tr w:rsidR="00E05FA8" w14:paraId="37133486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CA1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D2C0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20B958BA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E49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difficulties</w:t>
            </w:r>
          </w:p>
        </w:tc>
      </w:tr>
      <w:tr w:rsidR="00E05FA8" w14:paraId="31215A3E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D9F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8FD9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581031F0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6A4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difficulty</w:t>
            </w:r>
          </w:p>
        </w:tc>
      </w:tr>
      <w:tr w:rsidR="00E05FA8" w14:paraId="670E9209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8BB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0548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0A9075C2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C66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diffidence</w:t>
            </w:r>
          </w:p>
        </w:tc>
      </w:tr>
      <w:tr w:rsidR="00E05FA8" w14:paraId="673289CA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238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DCE9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E76AC35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986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dilapidated</w:t>
            </w:r>
          </w:p>
        </w:tc>
      </w:tr>
      <w:tr w:rsidR="00E05FA8" w14:paraId="46841776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958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84ED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0417F1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D78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dilemma</w:t>
            </w:r>
          </w:p>
        </w:tc>
      </w:tr>
      <w:tr w:rsidR="00E05FA8" w14:paraId="2B5AE06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5DF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5FC0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2AECFB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B12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dilly-dally</w:t>
            </w:r>
          </w:p>
        </w:tc>
      </w:tr>
      <w:tr w:rsidR="00E05FA8" w14:paraId="4A2CAF57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288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4F67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020F80E9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F9F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dim</w:t>
            </w:r>
          </w:p>
        </w:tc>
      </w:tr>
      <w:tr w:rsidR="00E05FA8" w14:paraId="1AAE91C3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112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1A94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13D5E90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C11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dimmer</w:t>
            </w:r>
          </w:p>
        </w:tc>
      </w:tr>
      <w:tr w:rsidR="00E05FA8" w14:paraId="5CA896B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9B6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A9B2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"/>
      </w:tblGrid>
      <w:tr w:rsidR="00E05FA8" w14:paraId="094238AB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5C7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din</w:t>
            </w:r>
          </w:p>
        </w:tc>
      </w:tr>
      <w:tr w:rsidR="00E05FA8" w14:paraId="18DA5CB4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4AC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2333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60D90E09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2E0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ding</w:t>
            </w:r>
          </w:p>
        </w:tc>
      </w:tr>
      <w:tr w:rsidR="00E05FA8" w14:paraId="47AA1C0A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C50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0293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1"/>
      </w:tblGrid>
      <w:tr w:rsidR="00E05FA8" w14:paraId="25DC0463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FA4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dings</w:t>
            </w:r>
          </w:p>
        </w:tc>
      </w:tr>
      <w:tr w:rsidR="00E05FA8" w14:paraId="31F36986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110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23F6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1ECD29D6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F794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dinky</w:t>
            </w:r>
          </w:p>
        </w:tc>
      </w:tr>
      <w:tr w:rsidR="00E05FA8" w14:paraId="5C5B7EBD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AA6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1A08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099A0F3C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604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dire</w:t>
            </w:r>
          </w:p>
        </w:tc>
      </w:tr>
      <w:tr w:rsidR="00E05FA8" w14:paraId="1FCC1FAF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713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E84C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12D9330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B44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direly</w:t>
            </w:r>
          </w:p>
        </w:tc>
      </w:tr>
      <w:tr w:rsidR="00E05FA8" w14:paraId="6C536850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47F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D5BC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C36C2B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C03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direness</w:t>
            </w:r>
          </w:p>
        </w:tc>
      </w:tr>
      <w:tr w:rsidR="00E05FA8" w14:paraId="02713CD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8AC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375F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"/>
      </w:tblGrid>
      <w:tr w:rsidR="00E05FA8" w14:paraId="66D15971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638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dirt</w:t>
            </w:r>
          </w:p>
        </w:tc>
      </w:tr>
      <w:tr w:rsidR="00E05FA8" w14:paraId="1661C4D7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143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C92A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0B49165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596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dirtbag</w:t>
            </w:r>
          </w:p>
        </w:tc>
      </w:tr>
      <w:tr w:rsidR="00E05FA8" w14:paraId="019380B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ABE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BEBA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7060B63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BC3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dirtbags</w:t>
            </w:r>
          </w:p>
        </w:tc>
      </w:tr>
      <w:tr w:rsidR="00E05FA8" w14:paraId="795CB237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B0C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2DEF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4B68F0A4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6B9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dirts</w:t>
            </w:r>
          </w:p>
        </w:tc>
      </w:tr>
      <w:tr w:rsidR="00E05FA8" w14:paraId="47A55EF2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4B2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3833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17FCF57B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D90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dirty</w:t>
            </w:r>
          </w:p>
        </w:tc>
      </w:tr>
      <w:tr w:rsidR="00E05FA8" w14:paraId="7994C367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23B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1945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6D0DA455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915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disable</w:t>
            </w:r>
          </w:p>
        </w:tc>
      </w:tr>
      <w:tr w:rsidR="00E05FA8" w14:paraId="5005899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63B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7D76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40F5F9D9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068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disabled</w:t>
            </w:r>
          </w:p>
        </w:tc>
      </w:tr>
      <w:tr w:rsidR="00E05FA8" w14:paraId="19EF839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EE3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98D5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655C83B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879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disaccord</w:t>
            </w:r>
          </w:p>
        </w:tc>
      </w:tr>
      <w:tr w:rsidR="00E05FA8" w14:paraId="13D154F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5E6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B47F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0FFEF0ED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E36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disadvantage</w:t>
            </w:r>
          </w:p>
        </w:tc>
      </w:tr>
      <w:tr w:rsidR="00E05FA8" w14:paraId="7B3C57C9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D6E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00B1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59E1EEC3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5DC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disadvantaged</w:t>
            </w:r>
          </w:p>
        </w:tc>
      </w:tr>
      <w:tr w:rsidR="00E05FA8" w14:paraId="2CBBE447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1A0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3135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7"/>
      </w:tblGrid>
      <w:tr w:rsidR="00E05FA8" w14:paraId="3E2B109E" w14:textId="77777777">
        <w:tblPrEx>
          <w:tblCellMar>
            <w:top w:w="0" w:type="dxa"/>
            <w:bottom w:w="0" w:type="dxa"/>
          </w:tblCellMar>
        </w:tblPrEx>
        <w:tc>
          <w:tcPr>
            <w:tcW w:w="1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136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disadvantageous</w:t>
            </w:r>
          </w:p>
        </w:tc>
      </w:tr>
      <w:tr w:rsidR="00E05FA8" w14:paraId="6DF071BC" w14:textId="77777777">
        <w:tblPrEx>
          <w:tblCellMar>
            <w:top w:w="0" w:type="dxa"/>
            <w:bottom w:w="0" w:type="dxa"/>
          </w:tblCellMar>
        </w:tblPrEx>
        <w:tc>
          <w:tcPr>
            <w:tcW w:w="1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956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482F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18EDEEA9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466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disadvantages</w:t>
            </w:r>
          </w:p>
        </w:tc>
      </w:tr>
      <w:tr w:rsidR="00E05FA8" w14:paraId="6B767C86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983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941C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4CA2EE50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D57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disaffect</w:t>
            </w:r>
          </w:p>
        </w:tc>
      </w:tr>
      <w:tr w:rsidR="00E05FA8" w14:paraId="2ADB48B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D4E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8292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25E38A68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818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disaffected</w:t>
            </w:r>
          </w:p>
        </w:tc>
      </w:tr>
      <w:tr w:rsidR="00E05FA8" w14:paraId="5E76BE33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18A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6BA1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CA69BE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5C9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disaffirm</w:t>
            </w:r>
          </w:p>
        </w:tc>
      </w:tr>
      <w:tr w:rsidR="00E05FA8" w14:paraId="30C622C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8C0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3198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1D8784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D3B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disagree</w:t>
            </w:r>
          </w:p>
        </w:tc>
      </w:tr>
      <w:tr w:rsidR="00E05FA8" w14:paraId="06DB577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A25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B660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7D9D595E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D18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disagreeable</w:t>
            </w:r>
          </w:p>
        </w:tc>
      </w:tr>
      <w:tr w:rsidR="00E05FA8" w14:paraId="2D2A19C9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A76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2C07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58835977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3AD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disagreeably</w:t>
            </w:r>
          </w:p>
        </w:tc>
      </w:tr>
      <w:tr w:rsidR="00E05FA8" w14:paraId="617AFE6B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C00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7F2E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5EDE7DAE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E56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disagreed</w:t>
            </w:r>
          </w:p>
        </w:tc>
      </w:tr>
      <w:tr w:rsidR="00E05FA8" w14:paraId="43C4069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866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3DA4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1376AAA6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F6D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disagreeing</w:t>
            </w:r>
          </w:p>
        </w:tc>
      </w:tr>
      <w:tr w:rsidR="00E05FA8" w14:paraId="463C60B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D5B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5779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5AAFCB3C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DD92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disagreement</w:t>
            </w:r>
          </w:p>
        </w:tc>
      </w:tr>
      <w:tr w:rsidR="00E05FA8" w14:paraId="25507572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4AD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B652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023F7652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812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disagrees</w:t>
            </w:r>
          </w:p>
        </w:tc>
      </w:tr>
      <w:tr w:rsidR="00E05FA8" w14:paraId="4FA21D46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AD4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49F2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382D43B3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249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disallow</w:t>
            </w:r>
          </w:p>
        </w:tc>
      </w:tr>
      <w:tr w:rsidR="00E05FA8" w14:paraId="5F6AE9F5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B05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9E3D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1276A88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3E4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disapointed</w:t>
            </w:r>
          </w:p>
        </w:tc>
      </w:tr>
      <w:tr w:rsidR="00E05FA8" w14:paraId="59FC4CF1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C5D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2090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5CEE365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BB9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disapointing</w:t>
            </w:r>
          </w:p>
        </w:tc>
      </w:tr>
      <w:tr w:rsidR="00E05FA8" w14:paraId="551B960E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6F5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586F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3CE3CF61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BA7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disapointment</w:t>
            </w:r>
          </w:p>
        </w:tc>
      </w:tr>
      <w:tr w:rsidR="00E05FA8" w14:paraId="71ECEB63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785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0F26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3DC1ABB8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9DD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disappoint</w:t>
            </w:r>
          </w:p>
        </w:tc>
      </w:tr>
      <w:tr w:rsidR="00E05FA8" w14:paraId="046C1E6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57F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D7E5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7B4B8401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5CE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disappointed</w:t>
            </w:r>
          </w:p>
        </w:tc>
      </w:tr>
      <w:tr w:rsidR="00E05FA8" w14:paraId="6A04A42F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404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1B8D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78E4FE88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0F7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disappointing</w:t>
            </w:r>
          </w:p>
        </w:tc>
      </w:tr>
      <w:tr w:rsidR="00E05FA8" w14:paraId="646F8649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58F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7F7C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</w:tblGrid>
      <w:tr w:rsidR="00E05FA8" w14:paraId="65A460A8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2CB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disappointingly</w:t>
            </w:r>
          </w:p>
        </w:tc>
      </w:tr>
      <w:tr w:rsidR="00E05FA8" w14:paraId="67643893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CF1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DB5D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</w:tblGrid>
      <w:tr w:rsidR="00E05FA8" w14:paraId="56B31F32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A92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disappointment</w:t>
            </w:r>
          </w:p>
        </w:tc>
      </w:tr>
      <w:tr w:rsidR="00E05FA8" w14:paraId="6AB08862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0AC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6D05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4"/>
      </w:tblGrid>
      <w:tr w:rsidR="00E05FA8" w14:paraId="0777A3F8" w14:textId="77777777">
        <w:tblPrEx>
          <w:tblCellMar>
            <w:top w:w="0" w:type="dxa"/>
            <w:bottom w:w="0" w:type="dxa"/>
          </w:tblCellMar>
        </w:tblPrEx>
        <w:tc>
          <w:tcPr>
            <w:tcW w:w="1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24A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disappointments</w:t>
            </w:r>
          </w:p>
        </w:tc>
      </w:tr>
      <w:tr w:rsidR="00E05FA8" w14:paraId="324DDFF3" w14:textId="77777777">
        <w:tblPrEx>
          <w:tblCellMar>
            <w:top w:w="0" w:type="dxa"/>
            <w:bottom w:w="0" w:type="dxa"/>
          </w:tblCellMar>
        </w:tblPrEx>
        <w:tc>
          <w:tcPr>
            <w:tcW w:w="1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A21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954A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2D79E8D6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D6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disappoints</w:t>
            </w:r>
          </w:p>
        </w:tc>
      </w:tr>
      <w:tr w:rsidR="00E05FA8" w14:paraId="72F3C5AF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637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F3CD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7"/>
      </w:tblGrid>
      <w:tr w:rsidR="00E05FA8" w14:paraId="54B3A3A3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CE0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disapprobation</w:t>
            </w:r>
          </w:p>
        </w:tc>
      </w:tr>
      <w:tr w:rsidR="00E05FA8" w14:paraId="3E1578AE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981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C371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66C21182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8B7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disapproval</w:t>
            </w:r>
          </w:p>
        </w:tc>
      </w:tr>
      <w:tr w:rsidR="00E05FA8" w14:paraId="67416D5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6882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0DBA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579D7A7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36E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disapprove</w:t>
            </w:r>
          </w:p>
        </w:tc>
      </w:tr>
      <w:tr w:rsidR="00E05FA8" w14:paraId="17A9586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006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B1CE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292CA17D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E9E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disapproving</w:t>
            </w:r>
          </w:p>
        </w:tc>
      </w:tr>
      <w:tr w:rsidR="00E05FA8" w14:paraId="0681AD62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BF0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E52A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60BAB229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DFB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disarm</w:t>
            </w:r>
          </w:p>
        </w:tc>
      </w:tr>
      <w:tr w:rsidR="00E05FA8" w14:paraId="5B246A8D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1B8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1885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3221E231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492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disarray</w:t>
            </w:r>
          </w:p>
        </w:tc>
      </w:tr>
      <w:tr w:rsidR="00E05FA8" w14:paraId="6E021216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F43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7CC2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646BC6D8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850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disaster</w:t>
            </w:r>
          </w:p>
        </w:tc>
      </w:tr>
      <w:tr w:rsidR="00E05FA8" w14:paraId="59C6FB2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848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9D65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2836AD3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30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disasterous</w:t>
            </w:r>
          </w:p>
        </w:tc>
      </w:tr>
      <w:tr w:rsidR="00E05FA8" w14:paraId="7819BCB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F23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6911A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EAE82B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7A3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disastrous</w:t>
            </w:r>
          </w:p>
        </w:tc>
      </w:tr>
      <w:tr w:rsidR="00E05FA8" w14:paraId="137DA53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A0E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3867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7B08DE35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74F4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disastrously</w:t>
            </w:r>
          </w:p>
        </w:tc>
      </w:tr>
      <w:tr w:rsidR="00E05FA8" w14:paraId="5542567D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196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FCDF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3E2166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59A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disavow</w:t>
            </w:r>
          </w:p>
        </w:tc>
      </w:tr>
      <w:tr w:rsidR="00E05FA8" w14:paraId="026B10F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14CC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7771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433FB608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EDA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disavowal</w:t>
            </w:r>
          </w:p>
        </w:tc>
      </w:tr>
      <w:tr w:rsidR="00E05FA8" w14:paraId="253355C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729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6E70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005CCC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394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disbelief</w:t>
            </w:r>
          </w:p>
        </w:tc>
      </w:tr>
      <w:tr w:rsidR="00E05FA8" w14:paraId="2919790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D9E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44B3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56EC82E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AB4F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disbelieve</w:t>
            </w:r>
          </w:p>
        </w:tc>
      </w:tr>
      <w:tr w:rsidR="00E05FA8" w14:paraId="3B711EC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5B8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B63F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75C5BC6D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B82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disbeliever</w:t>
            </w:r>
          </w:p>
        </w:tc>
      </w:tr>
      <w:tr w:rsidR="00E05FA8" w14:paraId="03595705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A86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6C0D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7CE134E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EC5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disclaim</w:t>
            </w:r>
          </w:p>
        </w:tc>
      </w:tr>
      <w:tr w:rsidR="00E05FA8" w14:paraId="6D07F215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78A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DEF5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0"/>
      </w:tblGrid>
      <w:tr w:rsidR="00E05FA8" w14:paraId="256AFDD1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C9C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discombobulate</w:t>
            </w:r>
          </w:p>
        </w:tc>
      </w:tr>
      <w:tr w:rsidR="00E05FA8" w14:paraId="24D82920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7F6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AE72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5843DA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C31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discomfit</w:t>
            </w:r>
          </w:p>
        </w:tc>
      </w:tr>
      <w:tr w:rsidR="00E05FA8" w14:paraId="7CA110FB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D88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1578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0D422851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E8D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discomfititure</w:t>
            </w:r>
          </w:p>
        </w:tc>
      </w:tr>
      <w:tr w:rsidR="00E05FA8" w14:paraId="3C52CB81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164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55DE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4713591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DFD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discomfort</w:t>
            </w:r>
          </w:p>
        </w:tc>
      </w:tr>
      <w:tr w:rsidR="00E05FA8" w14:paraId="3AF688DA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CD7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ECEF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6A18208C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75F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discompose</w:t>
            </w:r>
          </w:p>
        </w:tc>
      </w:tr>
      <w:tr w:rsidR="00E05FA8" w14:paraId="7E3A9D7C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59B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B894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16F850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EBF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disconcert</w:t>
            </w:r>
          </w:p>
        </w:tc>
      </w:tr>
      <w:tr w:rsidR="00E05FA8" w14:paraId="15EE691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E89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4250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015C9DAE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C65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disconcerted</w:t>
            </w:r>
          </w:p>
        </w:tc>
      </w:tr>
      <w:tr w:rsidR="00E05FA8" w14:paraId="4E8381A3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9D1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111D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0F7F5026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2CA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disconcerting</w:t>
            </w:r>
          </w:p>
        </w:tc>
      </w:tr>
      <w:tr w:rsidR="00E05FA8" w14:paraId="03882B51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26C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F276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</w:tblGrid>
      <w:tr w:rsidR="00E05FA8" w14:paraId="7F57CD26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EAF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disconcertingly</w:t>
            </w:r>
          </w:p>
        </w:tc>
      </w:tr>
      <w:tr w:rsidR="00E05FA8" w14:paraId="775EEB20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6232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6F1C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34F143BC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B91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disconsolate</w:t>
            </w:r>
          </w:p>
        </w:tc>
      </w:tr>
      <w:tr w:rsidR="00E05FA8" w14:paraId="3AAB3171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04F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9494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</w:tblGrid>
      <w:tr w:rsidR="00E05FA8" w14:paraId="55DCF2A3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91F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disconsolately</w:t>
            </w:r>
          </w:p>
        </w:tc>
      </w:tr>
      <w:tr w:rsidR="00E05FA8" w14:paraId="1A63F3F0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545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91FA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69670656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6E9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disconsolation</w:t>
            </w:r>
          </w:p>
        </w:tc>
      </w:tr>
      <w:tr w:rsidR="00E05FA8" w14:paraId="15BA1D66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B0C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06A1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5C5D83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514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discontent</w:t>
            </w:r>
          </w:p>
        </w:tc>
      </w:tr>
      <w:tr w:rsidR="00E05FA8" w14:paraId="2ED8516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402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B7E7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0CEEA785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71F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discontented</w:t>
            </w:r>
          </w:p>
        </w:tc>
      </w:tr>
      <w:tr w:rsidR="00E05FA8" w14:paraId="3FE855CC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D4E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304C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051D3BC4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819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discontentedly</w:t>
            </w:r>
          </w:p>
        </w:tc>
      </w:tr>
      <w:tr w:rsidR="00E05FA8" w14:paraId="53507C65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A72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C108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3688B91C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F7A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discontinued</w:t>
            </w:r>
          </w:p>
        </w:tc>
      </w:tr>
      <w:tr w:rsidR="00E05FA8" w14:paraId="3F84F251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237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50DD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30F7E7EB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3BE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discontinuity</w:t>
            </w:r>
          </w:p>
        </w:tc>
      </w:tr>
      <w:tr w:rsidR="00E05FA8" w14:paraId="6BBCBDC4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8E4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C8F9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</w:tblGrid>
      <w:tr w:rsidR="00E05FA8" w14:paraId="45BC9E4A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849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discontinuous</w:t>
            </w:r>
          </w:p>
        </w:tc>
      </w:tr>
      <w:tr w:rsidR="00E05FA8" w14:paraId="62CE992C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14D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D71A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0D68A3D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FFB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discord</w:t>
            </w:r>
          </w:p>
        </w:tc>
      </w:tr>
      <w:tr w:rsidR="00E05FA8" w14:paraId="19E13CD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22C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E845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0197E12F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64C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discordance</w:t>
            </w:r>
          </w:p>
        </w:tc>
      </w:tr>
      <w:tr w:rsidR="00E05FA8" w14:paraId="21DB6B02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688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A4E9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B5F198B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60D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discordant</w:t>
            </w:r>
          </w:p>
        </w:tc>
      </w:tr>
      <w:tr w:rsidR="00E05FA8" w14:paraId="22BF0FBE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3D3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CBBF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</w:tblGrid>
      <w:tr w:rsidR="00E05FA8" w14:paraId="474F4020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2AC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discountenance</w:t>
            </w:r>
          </w:p>
        </w:tc>
      </w:tr>
      <w:tr w:rsidR="00E05FA8" w14:paraId="4D81E348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BDE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F92BE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55C37D6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71D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discourage</w:t>
            </w:r>
          </w:p>
        </w:tc>
      </w:tr>
      <w:tr w:rsidR="00E05FA8" w14:paraId="70EE1346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DC8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6647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0"/>
      </w:tblGrid>
      <w:tr w:rsidR="00E05FA8" w14:paraId="3A0ABE05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27E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discouragement</w:t>
            </w:r>
          </w:p>
        </w:tc>
      </w:tr>
      <w:tr w:rsidR="00E05FA8" w14:paraId="374DD886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8A4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784E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1256FA0E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5D8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discouraging</w:t>
            </w:r>
          </w:p>
        </w:tc>
      </w:tr>
      <w:tr w:rsidR="00E05FA8" w14:paraId="478C6A9E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3B1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E313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7"/>
      </w:tblGrid>
      <w:tr w:rsidR="00E05FA8" w14:paraId="79EDBF9C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8A8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discouragingly</w:t>
            </w:r>
          </w:p>
        </w:tc>
      </w:tr>
      <w:tr w:rsidR="00E05FA8" w14:paraId="1D090017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CAD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5545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33E179F0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917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discourteous</w:t>
            </w:r>
          </w:p>
        </w:tc>
      </w:tr>
      <w:tr w:rsidR="00E05FA8" w14:paraId="343B2B92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FC6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0344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2DAC6A26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702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discourteously</w:t>
            </w:r>
          </w:p>
        </w:tc>
      </w:tr>
      <w:tr w:rsidR="00E05FA8" w14:paraId="6DEEA711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10C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8C38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64539935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074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discoutinous</w:t>
            </w:r>
          </w:p>
        </w:tc>
      </w:tr>
      <w:tr w:rsidR="00E05FA8" w14:paraId="310134B9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97F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5060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9C8F65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FC0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discredit</w:t>
            </w:r>
          </w:p>
        </w:tc>
      </w:tr>
      <w:tr w:rsidR="00E05FA8" w14:paraId="6DAD420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E51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CC0D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5711F06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C99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discrepant</w:t>
            </w:r>
          </w:p>
        </w:tc>
      </w:tr>
      <w:tr w:rsidR="00E05FA8" w14:paraId="293D858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F66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389D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71EFA8A0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2C1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discriminate</w:t>
            </w:r>
          </w:p>
        </w:tc>
      </w:tr>
      <w:tr w:rsidR="00E05FA8" w14:paraId="304D2879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4FE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1669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6E1EEFC4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B47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discrimination</w:t>
            </w:r>
          </w:p>
        </w:tc>
      </w:tr>
      <w:tr w:rsidR="00E05FA8" w14:paraId="5D7ABE04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118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D87E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72A136DF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71B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discriminatory</w:t>
            </w:r>
          </w:p>
        </w:tc>
      </w:tr>
      <w:tr w:rsidR="00E05FA8" w14:paraId="2A518240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2EE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FEAA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45C823E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C84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disdain</w:t>
            </w:r>
          </w:p>
        </w:tc>
      </w:tr>
      <w:tr w:rsidR="00E05FA8" w14:paraId="44CCAB2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6B9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CEE3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B933AFC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AC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disdained</w:t>
            </w:r>
          </w:p>
        </w:tc>
      </w:tr>
      <w:tr w:rsidR="00E05FA8" w14:paraId="2E93368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AB1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9E95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0DD93F5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B07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disdainful</w:t>
            </w:r>
          </w:p>
        </w:tc>
      </w:tr>
      <w:tr w:rsidR="00E05FA8" w14:paraId="00A59DD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F64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A5BB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66B35AD7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653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disdainfully</w:t>
            </w:r>
          </w:p>
        </w:tc>
      </w:tr>
      <w:tr w:rsidR="00E05FA8" w14:paraId="617E9CDD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0DF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54B1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D91146D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BBA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disfavor</w:t>
            </w:r>
          </w:p>
        </w:tc>
      </w:tr>
      <w:tr w:rsidR="00E05FA8" w14:paraId="4AEDC3D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984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802E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507D6D4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36B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disgrace</w:t>
            </w:r>
          </w:p>
        </w:tc>
      </w:tr>
      <w:tr w:rsidR="00E05FA8" w14:paraId="7DF5716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5AA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0C38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1E1988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267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disgraced</w:t>
            </w:r>
          </w:p>
        </w:tc>
      </w:tr>
      <w:tr w:rsidR="00E05FA8" w14:paraId="6115667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4F3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080F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3508D3E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799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disgraceful</w:t>
            </w:r>
          </w:p>
        </w:tc>
      </w:tr>
      <w:tr w:rsidR="00E05FA8" w14:paraId="04E7719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586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FD59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34D1C670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F38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disgracefully</w:t>
            </w:r>
          </w:p>
        </w:tc>
      </w:tr>
      <w:tr w:rsidR="00E05FA8" w14:paraId="6B46AE8F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686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A39C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613564D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94A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disgruntle</w:t>
            </w:r>
          </w:p>
        </w:tc>
      </w:tr>
      <w:tr w:rsidR="00E05FA8" w14:paraId="2554905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B3E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3151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73B8952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EF42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disgruntled</w:t>
            </w:r>
          </w:p>
        </w:tc>
      </w:tr>
      <w:tr w:rsidR="00E05FA8" w14:paraId="7459DBE0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E69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550F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</w:tblGrid>
      <w:tr w:rsidR="00E05FA8" w14:paraId="1E47136C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8DC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disgust</w:t>
            </w:r>
          </w:p>
        </w:tc>
      </w:tr>
      <w:tr w:rsidR="00E05FA8" w14:paraId="2BB089A6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0D4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9D82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1C9DB8E6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7BA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disgusted</w:t>
            </w:r>
          </w:p>
        </w:tc>
      </w:tr>
      <w:tr w:rsidR="00E05FA8" w14:paraId="2D1A91C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B08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5645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4A09F046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25A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disgustedly</w:t>
            </w:r>
          </w:p>
        </w:tc>
      </w:tr>
      <w:tr w:rsidR="00E05FA8" w14:paraId="706DDFC3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380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2E3B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22ED8D7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585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disgustful</w:t>
            </w:r>
          </w:p>
        </w:tc>
      </w:tr>
      <w:tr w:rsidR="00E05FA8" w14:paraId="121FBE3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947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D051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55BEAC7B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E93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disgustfully</w:t>
            </w:r>
          </w:p>
        </w:tc>
      </w:tr>
      <w:tr w:rsidR="00E05FA8" w14:paraId="067A535F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BC8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DD1E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48F180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BAD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disgusting</w:t>
            </w:r>
          </w:p>
        </w:tc>
      </w:tr>
      <w:tr w:rsidR="00E05FA8" w14:paraId="0884A1AD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96A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3B20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308BFBC7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0E5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disgustingly</w:t>
            </w:r>
          </w:p>
        </w:tc>
      </w:tr>
      <w:tr w:rsidR="00E05FA8" w14:paraId="0AC473DB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6DE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9D40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1FB98A38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49B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dishearten</w:t>
            </w:r>
          </w:p>
        </w:tc>
      </w:tr>
      <w:tr w:rsidR="00E05FA8" w14:paraId="6DB214B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83F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D2AA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4421774B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52C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disheartening</w:t>
            </w:r>
          </w:p>
        </w:tc>
      </w:tr>
      <w:tr w:rsidR="00E05FA8" w14:paraId="038C99F6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A5A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FB16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</w:tblGrid>
      <w:tr w:rsidR="00E05FA8" w14:paraId="350159C6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D3B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dishearteningly</w:t>
            </w:r>
          </w:p>
        </w:tc>
      </w:tr>
      <w:tr w:rsidR="00E05FA8" w14:paraId="4B6C7CC4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DCF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FB4D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21BA23D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81A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dishonest</w:t>
            </w:r>
          </w:p>
        </w:tc>
      </w:tr>
      <w:tr w:rsidR="00E05FA8" w14:paraId="05591E2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CB2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E6EB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347556DD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EC6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dishonestly</w:t>
            </w:r>
          </w:p>
        </w:tc>
      </w:tr>
      <w:tr w:rsidR="00E05FA8" w14:paraId="45A6B8A7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225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06C6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32DA661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62C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dishonesty</w:t>
            </w:r>
          </w:p>
        </w:tc>
      </w:tr>
      <w:tr w:rsidR="00E05FA8" w14:paraId="754DEE4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A3C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BC28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5AF260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FCA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dishonor</w:t>
            </w:r>
          </w:p>
        </w:tc>
      </w:tr>
      <w:tr w:rsidR="00E05FA8" w14:paraId="499529E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2FB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7523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060F96E2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032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dishonorable</w:t>
            </w:r>
          </w:p>
        </w:tc>
      </w:tr>
      <w:tr w:rsidR="00E05FA8" w14:paraId="10440CD3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C00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ACAA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7"/>
      </w:tblGrid>
      <w:tr w:rsidR="00E05FA8" w14:paraId="24D5F341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140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dishonorablely</w:t>
            </w:r>
          </w:p>
        </w:tc>
      </w:tr>
      <w:tr w:rsidR="00E05FA8" w14:paraId="7593AE30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1C0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8E54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1"/>
      </w:tblGrid>
      <w:tr w:rsidR="00E05FA8" w14:paraId="4346DEF5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251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disillusion</w:t>
            </w:r>
          </w:p>
        </w:tc>
      </w:tr>
      <w:tr w:rsidR="00E05FA8" w14:paraId="1F100305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43D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50A7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7DBE56C6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5FF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disillusioned</w:t>
            </w:r>
          </w:p>
        </w:tc>
      </w:tr>
      <w:tr w:rsidR="00E05FA8" w14:paraId="35DC70A0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3D4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D96C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1"/>
      </w:tblGrid>
      <w:tr w:rsidR="00E05FA8" w14:paraId="0F3C0D08" w14:textId="77777777">
        <w:tblPrEx>
          <w:tblCellMar>
            <w:top w:w="0" w:type="dxa"/>
            <w:bottom w:w="0" w:type="dxa"/>
          </w:tblCellMar>
        </w:tblPrEx>
        <w:tc>
          <w:tcPr>
            <w:tcW w:w="15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4B4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disillusionment</w:t>
            </w:r>
          </w:p>
        </w:tc>
      </w:tr>
      <w:tr w:rsidR="00E05FA8" w14:paraId="01BA19DC" w14:textId="77777777">
        <w:tblPrEx>
          <w:tblCellMar>
            <w:top w:w="0" w:type="dxa"/>
            <w:bottom w:w="0" w:type="dxa"/>
          </w:tblCellMar>
        </w:tblPrEx>
        <w:tc>
          <w:tcPr>
            <w:tcW w:w="15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CB7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7EB6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03D6E3BE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DAB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disillusions</w:t>
            </w:r>
          </w:p>
        </w:tc>
      </w:tr>
      <w:tr w:rsidR="00E05FA8" w14:paraId="1D3F67E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BAC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823B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62A08FBD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065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disinclination</w:t>
            </w:r>
          </w:p>
        </w:tc>
      </w:tr>
      <w:tr w:rsidR="00E05FA8" w14:paraId="41BE91F9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729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F2CBD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09116A4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284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disinclined</w:t>
            </w:r>
          </w:p>
        </w:tc>
      </w:tr>
      <w:tr w:rsidR="00E05FA8" w14:paraId="7A94F049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E1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D319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6E7DA50E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2B6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disingenuous</w:t>
            </w:r>
          </w:p>
        </w:tc>
      </w:tr>
      <w:tr w:rsidR="00E05FA8" w14:paraId="49FB5F10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1FE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7AC8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4"/>
      </w:tblGrid>
      <w:tr w:rsidR="00E05FA8" w14:paraId="2A99DF04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C28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disingenuously</w:t>
            </w:r>
          </w:p>
        </w:tc>
      </w:tr>
      <w:tr w:rsidR="00E05FA8" w14:paraId="581BD3F9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D5F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9FE1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670BFD7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585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disintegrate</w:t>
            </w:r>
          </w:p>
        </w:tc>
      </w:tr>
      <w:tr w:rsidR="00E05FA8" w14:paraId="2FBCD6E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89E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8E07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221B67CD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D5A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disintegrated</w:t>
            </w:r>
          </w:p>
        </w:tc>
      </w:tr>
      <w:tr w:rsidR="00E05FA8" w14:paraId="48DAC944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9E0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6814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132516B0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9B0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disintegrates</w:t>
            </w:r>
          </w:p>
        </w:tc>
      </w:tr>
      <w:tr w:rsidR="00E05FA8" w14:paraId="1A8249E7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41E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59EF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28DF9AA8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2C7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disintegration</w:t>
            </w:r>
          </w:p>
        </w:tc>
      </w:tr>
      <w:tr w:rsidR="00E05FA8" w14:paraId="2EEAD745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CF7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5151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E0C626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30B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disinterest</w:t>
            </w:r>
          </w:p>
        </w:tc>
      </w:tr>
      <w:tr w:rsidR="00E05FA8" w14:paraId="3EAA9F4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6FC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ADE1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676F258A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B23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disinterested</w:t>
            </w:r>
          </w:p>
        </w:tc>
      </w:tr>
      <w:tr w:rsidR="00E05FA8" w14:paraId="53B3CF73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011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2A5D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2A7060C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A03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dislike</w:t>
            </w:r>
          </w:p>
        </w:tc>
      </w:tr>
      <w:tr w:rsidR="00E05FA8" w14:paraId="12395B89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C8E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7959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7B753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9AA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disliked</w:t>
            </w:r>
          </w:p>
        </w:tc>
      </w:tr>
      <w:tr w:rsidR="00E05FA8" w14:paraId="2E240D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D7F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1503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0EBAD4F8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DD7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dislikes</w:t>
            </w:r>
          </w:p>
        </w:tc>
      </w:tr>
      <w:tr w:rsidR="00E05FA8" w14:paraId="0CAD21F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8D7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FC1F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1"/>
      </w:tblGrid>
      <w:tr w:rsidR="00E05FA8" w14:paraId="577F95DD" w14:textId="77777777">
        <w:tblPrEx>
          <w:tblCellMar>
            <w:top w:w="0" w:type="dxa"/>
            <w:bottom w:w="0" w:type="dxa"/>
          </w:tblCellMar>
        </w:tblPrEx>
        <w:tc>
          <w:tcPr>
            <w:tcW w:w="9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186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disliking</w:t>
            </w:r>
          </w:p>
        </w:tc>
      </w:tr>
      <w:tr w:rsidR="00E05FA8" w14:paraId="5EE3D9B9" w14:textId="77777777">
        <w:tblPrEx>
          <w:tblCellMar>
            <w:top w:w="0" w:type="dxa"/>
            <w:bottom w:w="0" w:type="dxa"/>
          </w:tblCellMar>
        </w:tblPrEx>
        <w:tc>
          <w:tcPr>
            <w:tcW w:w="9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527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247E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479989E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B3F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dislocated</w:t>
            </w:r>
          </w:p>
        </w:tc>
      </w:tr>
      <w:tr w:rsidR="00E05FA8" w14:paraId="7B6319B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D5F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DE74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32E1B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51F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disloyal</w:t>
            </w:r>
          </w:p>
        </w:tc>
      </w:tr>
      <w:tr w:rsidR="00E05FA8" w14:paraId="55ED4F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CDB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15F4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6408C2A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A8C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disloyalty</w:t>
            </w:r>
          </w:p>
        </w:tc>
      </w:tr>
      <w:tr w:rsidR="00E05FA8" w14:paraId="0149FA9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173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1EA7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66572938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BD7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dismal</w:t>
            </w:r>
          </w:p>
        </w:tc>
      </w:tr>
      <w:tr w:rsidR="00E05FA8" w14:paraId="66D58FA9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538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F547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628A90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C0C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dismally</w:t>
            </w:r>
          </w:p>
        </w:tc>
      </w:tr>
      <w:tr w:rsidR="00E05FA8" w14:paraId="444212E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8F6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DD06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6CE54343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AFE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dismalness</w:t>
            </w:r>
          </w:p>
        </w:tc>
      </w:tr>
      <w:tr w:rsidR="00E05FA8" w14:paraId="1BDCB59C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256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2FE5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2FC9B80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0A8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dismay</w:t>
            </w:r>
          </w:p>
        </w:tc>
      </w:tr>
      <w:tr w:rsidR="00E05FA8" w14:paraId="678095A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6F1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FB38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73533AB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371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dismayed</w:t>
            </w:r>
          </w:p>
        </w:tc>
      </w:tr>
      <w:tr w:rsidR="00E05FA8" w14:paraId="6089F86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16B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0B01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1604998A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278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dismaying</w:t>
            </w:r>
          </w:p>
        </w:tc>
      </w:tr>
      <w:tr w:rsidR="00E05FA8" w14:paraId="416C42A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2FE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4531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55919552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322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dismayingly</w:t>
            </w:r>
          </w:p>
        </w:tc>
      </w:tr>
      <w:tr w:rsidR="00E05FA8" w14:paraId="042C41A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A47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DEC6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09008F0F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051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dismissive</w:t>
            </w:r>
          </w:p>
        </w:tc>
      </w:tr>
      <w:tr w:rsidR="00E05FA8" w14:paraId="52A7911D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CDF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76F5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1"/>
      </w:tblGrid>
      <w:tr w:rsidR="00E05FA8" w14:paraId="0237E674" w14:textId="77777777">
        <w:tblPrEx>
          <w:tblCellMar>
            <w:top w:w="0" w:type="dxa"/>
            <w:bottom w:w="0" w:type="dxa"/>
          </w:tblCellMar>
        </w:tblPrEx>
        <w:tc>
          <w:tcPr>
            <w:tcW w:w="1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290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dismissively</w:t>
            </w:r>
          </w:p>
        </w:tc>
      </w:tr>
      <w:tr w:rsidR="00E05FA8" w14:paraId="08747AFE" w14:textId="77777777">
        <w:tblPrEx>
          <w:tblCellMar>
            <w:top w:w="0" w:type="dxa"/>
            <w:bottom w:w="0" w:type="dxa"/>
          </w:tblCellMar>
        </w:tblPrEx>
        <w:tc>
          <w:tcPr>
            <w:tcW w:w="1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0A0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9F09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628F792D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C6E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disobedience</w:t>
            </w:r>
          </w:p>
        </w:tc>
      </w:tr>
      <w:tr w:rsidR="00E05FA8" w14:paraId="710D8CFA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895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E63C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1CC610C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625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disobedient</w:t>
            </w:r>
          </w:p>
        </w:tc>
      </w:tr>
      <w:tr w:rsidR="00E05FA8" w14:paraId="3084446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F52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4149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356DB90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D9B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disobey</w:t>
            </w:r>
          </w:p>
        </w:tc>
      </w:tr>
      <w:tr w:rsidR="00E05FA8" w14:paraId="155C010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0CB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9F60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7B63E7FF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300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disoobedient</w:t>
            </w:r>
          </w:p>
        </w:tc>
      </w:tr>
      <w:tr w:rsidR="00E05FA8" w14:paraId="13737F19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826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DF8A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0AB43A9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412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disorder</w:t>
            </w:r>
          </w:p>
        </w:tc>
      </w:tr>
      <w:tr w:rsidR="00E05FA8" w14:paraId="56D3526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7B2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0D94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524C54FA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9FD6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disordered</w:t>
            </w:r>
          </w:p>
        </w:tc>
      </w:tr>
      <w:tr w:rsidR="00E05FA8" w14:paraId="1B6CA478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4E9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EE59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7EA40118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114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disorderly</w:t>
            </w:r>
          </w:p>
        </w:tc>
      </w:tr>
      <w:tr w:rsidR="00E05FA8" w14:paraId="2732888A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AE7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ACCF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172F47D5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F6D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disorganized</w:t>
            </w:r>
          </w:p>
        </w:tc>
      </w:tr>
      <w:tr w:rsidR="00E05FA8" w14:paraId="310729B6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37B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D7F7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1BB629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C54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disorient</w:t>
            </w:r>
          </w:p>
        </w:tc>
      </w:tr>
      <w:tr w:rsidR="00E05FA8" w14:paraId="14F2731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176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35DB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454C8CCE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7F7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disoriented</w:t>
            </w:r>
          </w:p>
        </w:tc>
      </w:tr>
      <w:tr w:rsidR="00E05FA8" w14:paraId="5A1EA7E1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2A4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1B37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668E98F2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0D4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disown</w:t>
            </w:r>
          </w:p>
        </w:tc>
      </w:tr>
      <w:tr w:rsidR="00E05FA8" w14:paraId="0033BCF6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E7B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E4E8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6E753D7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227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disparage</w:t>
            </w:r>
          </w:p>
        </w:tc>
      </w:tr>
      <w:tr w:rsidR="00E05FA8" w14:paraId="54BCB1C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403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FD9D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7697D822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F62A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disparaging</w:t>
            </w:r>
          </w:p>
        </w:tc>
      </w:tr>
      <w:tr w:rsidR="00E05FA8" w14:paraId="00F25DF5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B97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0B28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1284D8EB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1FA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disparagingly</w:t>
            </w:r>
          </w:p>
        </w:tc>
      </w:tr>
      <w:tr w:rsidR="00E05FA8" w14:paraId="6097F3AA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273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6B9B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0347EC26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78F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dispensable</w:t>
            </w:r>
          </w:p>
        </w:tc>
      </w:tr>
      <w:tr w:rsidR="00E05FA8" w14:paraId="6BB5219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B1C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D7CC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</w:tblGrid>
      <w:tr w:rsidR="00E05FA8" w14:paraId="5AFF8395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D2C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dispirit</w:t>
            </w:r>
          </w:p>
        </w:tc>
      </w:tr>
      <w:tr w:rsidR="00E05FA8" w14:paraId="03582BA2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C7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8E88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2B66D0F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7DA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dispirited</w:t>
            </w:r>
          </w:p>
        </w:tc>
      </w:tr>
      <w:tr w:rsidR="00E05FA8" w14:paraId="1C6EC96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BCB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317B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1CDE50FC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9D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dispiritedly</w:t>
            </w:r>
          </w:p>
        </w:tc>
      </w:tr>
      <w:tr w:rsidR="00E05FA8" w14:paraId="78EB5D58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59C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68F2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4F1CD8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69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dispiriting</w:t>
            </w:r>
          </w:p>
        </w:tc>
      </w:tr>
      <w:tr w:rsidR="00E05FA8" w14:paraId="4A975EA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772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1770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BFB08F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0C4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displace</w:t>
            </w:r>
          </w:p>
        </w:tc>
      </w:tr>
      <w:tr w:rsidR="00E05FA8" w14:paraId="189F746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509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406F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C0CE7CC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724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displaced</w:t>
            </w:r>
          </w:p>
        </w:tc>
      </w:tr>
      <w:tr w:rsidR="00E05FA8" w14:paraId="35344F9B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56F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DEC4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C0C515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BF2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displease</w:t>
            </w:r>
          </w:p>
        </w:tc>
      </w:tr>
      <w:tr w:rsidR="00E05FA8" w14:paraId="77596B8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878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7F9B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41A8D2EE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495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displeased</w:t>
            </w:r>
          </w:p>
        </w:tc>
      </w:tr>
      <w:tr w:rsidR="00E05FA8" w14:paraId="103D16B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0DD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9E69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227CB350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595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displeasing</w:t>
            </w:r>
          </w:p>
        </w:tc>
      </w:tr>
      <w:tr w:rsidR="00E05FA8" w14:paraId="5392DDE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7DA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575C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5195EB2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D30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displeasure</w:t>
            </w:r>
          </w:p>
        </w:tc>
      </w:tr>
      <w:tr w:rsidR="00E05FA8" w14:paraId="53039D7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B50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BCF8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4"/>
      </w:tblGrid>
      <w:tr w:rsidR="00E05FA8" w14:paraId="0DE016FB" w14:textId="77777777">
        <w:tblPrEx>
          <w:tblCellMar>
            <w:top w:w="0" w:type="dxa"/>
            <w:bottom w:w="0" w:type="dxa"/>
          </w:tblCellMar>
        </w:tblPrEx>
        <w:tc>
          <w:tcPr>
            <w:tcW w:w="1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66C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disproportionate</w:t>
            </w:r>
          </w:p>
        </w:tc>
      </w:tr>
      <w:tr w:rsidR="00E05FA8" w14:paraId="340954BB" w14:textId="77777777">
        <w:tblPrEx>
          <w:tblCellMar>
            <w:top w:w="0" w:type="dxa"/>
            <w:bottom w:w="0" w:type="dxa"/>
          </w:tblCellMar>
        </w:tblPrEx>
        <w:tc>
          <w:tcPr>
            <w:tcW w:w="1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E52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0459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75E1BEC0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F26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disprove</w:t>
            </w:r>
          </w:p>
        </w:tc>
      </w:tr>
      <w:tr w:rsidR="00E05FA8" w14:paraId="2237CE6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FB1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F5C1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3106F296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B1A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disputable</w:t>
            </w:r>
          </w:p>
        </w:tc>
      </w:tr>
      <w:tr w:rsidR="00E05FA8" w14:paraId="5F7A179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52A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E826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0F62D1F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2D4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dispute</w:t>
            </w:r>
          </w:p>
        </w:tc>
      </w:tr>
      <w:tr w:rsidR="00E05FA8" w14:paraId="78DD9C0E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E92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B8BA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DCF3401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92C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disputed</w:t>
            </w:r>
          </w:p>
        </w:tc>
      </w:tr>
      <w:tr w:rsidR="00E05FA8" w14:paraId="5FC96C9C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B0B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5890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E505D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B85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disquiet</w:t>
            </w:r>
          </w:p>
        </w:tc>
      </w:tr>
      <w:tr w:rsidR="00E05FA8" w14:paraId="0B5AA57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DB9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8AFF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3725A9EE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3FF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disquieting</w:t>
            </w:r>
          </w:p>
        </w:tc>
      </w:tr>
      <w:tr w:rsidR="00E05FA8" w14:paraId="61566FC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4ED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0A46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5D1C4151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10A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disquietingly</w:t>
            </w:r>
          </w:p>
        </w:tc>
      </w:tr>
      <w:tr w:rsidR="00E05FA8" w14:paraId="22E16677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2B4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24B7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4A10443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E96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disquietude</w:t>
            </w:r>
          </w:p>
        </w:tc>
      </w:tr>
      <w:tr w:rsidR="00E05FA8" w14:paraId="6C85CFB7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57D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7E9C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0CB77486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DD3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disregard</w:t>
            </w:r>
          </w:p>
        </w:tc>
      </w:tr>
      <w:tr w:rsidR="00E05FA8" w14:paraId="4D7EBF03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DF3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72B1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4ABC02FE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20D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disregardful</w:t>
            </w:r>
          </w:p>
        </w:tc>
      </w:tr>
      <w:tr w:rsidR="00E05FA8" w14:paraId="038C27E9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B9E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E3CA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079DDCB4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998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disreputable</w:t>
            </w:r>
          </w:p>
        </w:tc>
      </w:tr>
      <w:tr w:rsidR="00E05FA8" w14:paraId="060A537F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895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31ED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698C72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31F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disrepute</w:t>
            </w:r>
          </w:p>
        </w:tc>
      </w:tr>
      <w:tr w:rsidR="00E05FA8" w14:paraId="62192F9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E0E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449E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6194815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A60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disrespect</w:t>
            </w:r>
          </w:p>
        </w:tc>
      </w:tr>
      <w:tr w:rsidR="00E05FA8" w14:paraId="65C4136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372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29DA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2E22B49C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760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disrespectable</w:t>
            </w:r>
          </w:p>
        </w:tc>
      </w:tr>
      <w:tr w:rsidR="00E05FA8" w14:paraId="7B3422D4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798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291C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7"/>
      </w:tblGrid>
      <w:tr w:rsidR="00E05FA8" w14:paraId="56280B36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37D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disrespectablity</w:t>
            </w:r>
          </w:p>
        </w:tc>
      </w:tr>
      <w:tr w:rsidR="00E05FA8" w14:paraId="79A7B7CF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2FB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4376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5D14077C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AD2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disrespectful</w:t>
            </w:r>
          </w:p>
        </w:tc>
      </w:tr>
      <w:tr w:rsidR="00E05FA8" w14:paraId="385379CF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003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74C4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3"/>
      </w:tblGrid>
      <w:tr w:rsidR="00E05FA8" w14:paraId="1B5A619F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170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disrespectfully</w:t>
            </w:r>
          </w:p>
        </w:tc>
      </w:tr>
      <w:tr w:rsidR="00E05FA8" w14:paraId="762347E4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FC5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89DE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</w:tblGrid>
      <w:tr w:rsidR="00E05FA8" w14:paraId="2B4DF7CC" w14:textId="77777777">
        <w:tblPrEx>
          <w:tblCellMar>
            <w:top w:w="0" w:type="dxa"/>
            <w:bottom w:w="0" w:type="dxa"/>
          </w:tblCellMar>
        </w:tblPrEx>
        <w:tc>
          <w:tcPr>
            <w:tcW w:w="1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E4B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disrespectfulness</w:t>
            </w:r>
          </w:p>
        </w:tc>
      </w:tr>
      <w:tr w:rsidR="00E05FA8" w14:paraId="41742C17" w14:textId="77777777">
        <w:tblPrEx>
          <w:tblCellMar>
            <w:top w:w="0" w:type="dxa"/>
            <w:bottom w:w="0" w:type="dxa"/>
          </w:tblCellMar>
        </w:tblPrEx>
        <w:tc>
          <w:tcPr>
            <w:tcW w:w="1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813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CC55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6BC9C6AB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A20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disrespecting</w:t>
            </w:r>
          </w:p>
        </w:tc>
      </w:tr>
      <w:tr w:rsidR="00E05FA8" w14:paraId="033D1D5A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778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9BC8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67787B3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324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disrupt</w:t>
            </w:r>
          </w:p>
        </w:tc>
      </w:tr>
      <w:tr w:rsidR="00E05FA8" w14:paraId="1C72F3F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C4A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05EF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50EB4DA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E83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disruption</w:t>
            </w:r>
          </w:p>
        </w:tc>
      </w:tr>
      <w:tr w:rsidR="00E05FA8" w14:paraId="78CD2F4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00C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9B73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F5C44A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75B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disruptive</w:t>
            </w:r>
          </w:p>
        </w:tc>
      </w:tr>
      <w:tr w:rsidR="00E05FA8" w14:paraId="3651312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2B9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D70D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6EEE9BBE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C261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</w:t>
            </w:r>
          </w:p>
        </w:tc>
      </w:tr>
      <w:tr w:rsidR="00E05FA8" w14:paraId="06FD352B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9C2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ED5D0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68F91EBB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6CE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dissapointed</w:t>
            </w:r>
          </w:p>
        </w:tc>
      </w:tr>
      <w:tr w:rsidR="00E05FA8" w14:paraId="45D2EC76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CD9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C636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050288C4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47E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dissappointed</w:t>
            </w:r>
          </w:p>
        </w:tc>
      </w:tr>
      <w:tr w:rsidR="00E05FA8" w14:paraId="7C97615B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574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7ED4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</w:tblGrid>
      <w:tr w:rsidR="00E05FA8" w14:paraId="0E4553DE" w14:textId="77777777">
        <w:tblPrEx>
          <w:tblCellMar>
            <w:top w:w="0" w:type="dxa"/>
            <w:bottom w:w="0" w:type="dxa"/>
          </w:tblCellMar>
        </w:tblPrEx>
        <w:tc>
          <w:tcPr>
            <w:tcW w:w="1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530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dissappointing</w:t>
            </w:r>
          </w:p>
        </w:tc>
      </w:tr>
      <w:tr w:rsidR="00E05FA8" w14:paraId="1E1E96BB" w14:textId="77777777">
        <w:tblPrEx>
          <w:tblCellMar>
            <w:top w:w="0" w:type="dxa"/>
            <w:bottom w:w="0" w:type="dxa"/>
          </w:tblCellMar>
        </w:tblPrEx>
        <w:tc>
          <w:tcPr>
            <w:tcW w:w="1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F24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8938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</w:tblGrid>
      <w:tr w:rsidR="00E05FA8" w14:paraId="5750D921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906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dissatisfaction</w:t>
            </w:r>
          </w:p>
        </w:tc>
      </w:tr>
      <w:tr w:rsidR="00E05FA8" w14:paraId="39D69DCD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69C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7097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6E04A28E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AC4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dissatisfactory</w:t>
            </w:r>
          </w:p>
        </w:tc>
      </w:tr>
      <w:tr w:rsidR="00E05FA8" w14:paraId="34BCFE4A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D09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743D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502F388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AFC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dissatisfied</w:t>
            </w:r>
          </w:p>
        </w:tc>
      </w:tr>
      <w:tr w:rsidR="00E05FA8" w14:paraId="70D0C54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8390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2CA7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6110D5B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51F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dissatisfies</w:t>
            </w:r>
          </w:p>
        </w:tc>
      </w:tr>
      <w:tr w:rsidR="00E05FA8" w14:paraId="19CC2FA3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448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4C42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557B63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1055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dissatisfy</w:t>
            </w:r>
          </w:p>
        </w:tc>
      </w:tr>
      <w:tr w:rsidR="00E05FA8" w14:paraId="275D4C6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58E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494B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275C691B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256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dissatisfying</w:t>
            </w:r>
          </w:p>
        </w:tc>
      </w:tr>
      <w:tr w:rsidR="00E05FA8" w14:paraId="6A2C560B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909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EDD8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5EE1545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91D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dissed</w:t>
            </w:r>
          </w:p>
        </w:tc>
      </w:tr>
      <w:tr w:rsidR="00E05FA8" w14:paraId="2FFDEFF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C8A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EC78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530501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E2A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dissemble</w:t>
            </w:r>
          </w:p>
        </w:tc>
      </w:tr>
      <w:tr w:rsidR="00E05FA8" w14:paraId="6B71FA1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EAA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93D9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21859E23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B4C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dissembler</w:t>
            </w:r>
          </w:p>
        </w:tc>
      </w:tr>
      <w:tr w:rsidR="00E05FA8" w14:paraId="771C3E8D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06C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98A6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1"/>
      </w:tblGrid>
      <w:tr w:rsidR="00E05FA8" w14:paraId="736E0B33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4D3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dissension</w:t>
            </w:r>
          </w:p>
        </w:tc>
      </w:tr>
      <w:tr w:rsidR="00E05FA8" w14:paraId="13B76F04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090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2AA0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884356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B9D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dissent</w:t>
            </w:r>
          </w:p>
        </w:tc>
      </w:tr>
      <w:tr w:rsidR="00E05FA8" w14:paraId="21AAFBB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13D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8682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1CFBC8D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29F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dissenter</w:t>
            </w:r>
          </w:p>
        </w:tc>
      </w:tr>
      <w:tr w:rsidR="00E05FA8" w14:paraId="01D6CAFF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494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3638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241FCFC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BFF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dissention</w:t>
            </w:r>
          </w:p>
        </w:tc>
      </w:tr>
      <w:tr w:rsidR="00E05FA8" w14:paraId="392C395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3B6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A0A2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27D5021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08E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disservice</w:t>
            </w:r>
          </w:p>
        </w:tc>
      </w:tr>
      <w:tr w:rsidR="00E05FA8" w14:paraId="6F82824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E60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CBEE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66098C7E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D4E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disses</w:t>
            </w:r>
          </w:p>
        </w:tc>
      </w:tr>
      <w:tr w:rsidR="00E05FA8" w14:paraId="4D2DA6D5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FB1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6608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21832DFE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590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dissidence</w:t>
            </w:r>
          </w:p>
        </w:tc>
      </w:tr>
      <w:tr w:rsidR="00E05FA8" w14:paraId="4350461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82D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9CC4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BA4004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6E9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dissident</w:t>
            </w:r>
          </w:p>
        </w:tc>
      </w:tr>
      <w:tr w:rsidR="00E05FA8" w14:paraId="11E6A41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BC6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322E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28CB91A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486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dissidents</w:t>
            </w:r>
          </w:p>
        </w:tc>
      </w:tr>
      <w:tr w:rsidR="00E05FA8" w14:paraId="1D5148DC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FB0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64DE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</w:tblGrid>
      <w:tr w:rsidR="00E05FA8" w14:paraId="12533A00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26E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dissing</w:t>
            </w:r>
          </w:p>
        </w:tc>
      </w:tr>
      <w:tr w:rsidR="00E05FA8" w14:paraId="6D2DD9D8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4CA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0B33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05E9ABA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320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dissocial</w:t>
            </w:r>
          </w:p>
        </w:tc>
      </w:tr>
      <w:tr w:rsidR="00E05FA8" w14:paraId="6809475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B86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03DB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364D74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315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dissolute</w:t>
            </w:r>
          </w:p>
        </w:tc>
      </w:tr>
      <w:tr w:rsidR="00E05FA8" w14:paraId="602A118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3E2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EF2E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08873D50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F6D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dissolution</w:t>
            </w:r>
          </w:p>
        </w:tc>
      </w:tr>
      <w:tr w:rsidR="00E05FA8" w14:paraId="2B93A7BF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7E1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9703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3E3866A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1EF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dissonance</w:t>
            </w:r>
          </w:p>
        </w:tc>
      </w:tr>
      <w:tr w:rsidR="00E05FA8" w14:paraId="0E793653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617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25D4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583291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7AD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dissonant</w:t>
            </w:r>
          </w:p>
        </w:tc>
      </w:tr>
      <w:tr w:rsidR="00E05FA8" w14:paraId="05C83758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BA0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FFE0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3A1604D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468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dissonantly</w:t>
            </w:r>
          </w:p>
        </w:tc>
      </w:tr>
      <w:tr w:rsidR="00E05FA8" w14:paraId="0FFAF4D7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4DA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8F8C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F44920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6DD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dissuade</w:t>
            </w:r>
          </w:p>
        </w:tc>
      </w:tr>
      <w:tr w:rsidR="00E05FA8" w14:paraId="0A8D995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289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3FD7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7B672F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694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dissuasive</w:t>
            </w:r>
          </w:p>
        </w:tc>
      </w:tr>
      <w:tr w:rsidR="00E05FA8" w14:paraId="1B2D9E6D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4B2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2377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342FF154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0AE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distains</w:t>
            </w:r>
          </w:p>
        </w:tc>
      </w:tr>
      <w:tr w:rsidR="00E05FA8" w14:paraId="66728A4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9F6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2F88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0D9A283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4E2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distaste</w:t>
            </w:r>
          </w:p>
        </w:tc>
      </w:tr>
      <w:tr w:rsidR="00E05FA8" w14:paraId="5050E72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4FC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C085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4A8D97F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7D0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distasteful</w:t>
            </w:r>
          </w:p>
        </w:tc>
      </w:tr>
      <w:tr w:rsidR="00E05FA8" w14:paraId="497672B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CDC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1C31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17D738DF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0CC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distastefully</w:t>
            </w:r>
          </w:p>
        </w:tc>
      </w:tr>
      <w:tr w:rsidR="00E05FA8" w14:paraId="3AA9C86C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D8A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7AB8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451FCCA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D2A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distort</w:t>
            </w:r>
          </w:p>
        </w:tc>
      </w:tr>
      <w:tr w:rsidR="00E05FA8" w14:paraId="77B353D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A7D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A480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1ADC0E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432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distorted</w:t>
            </w:r>
          </w:p>
        </w:tc>
      </w:tr>
      <w:tr w:rsidR="00E05FA8" w14:paraId="61BBCA0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D72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41FD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</w:tblGrid>
      <w:tr w:rsidR="00E05FA8" w14:paraId="24C02AB0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389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distortion</w:t>
            </w:r>
          </w:p>
        </w:tc>
      </w:tr>
      <w:tr w:rsidR="00E05FA8" w14:paraId="55F22A72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25B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5334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5B75EDC1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297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distorts</w:t>
            </w:r>
          </w:p>
        </w:tc>
      </w:tr>
      <w:tr w:rsidR="00E05FA8" w14:paraId="5F90AF4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EE1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A004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7165E0D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676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distract</w:t>
            </w:r>
          </w:p>
        </w:tc>
      </w:tr>
      <w:tr w:rsidR="00E05FA8" w14:paraId="0945505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F6A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26FF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224F67D2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853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distracting</w:t>
            </w:r>
          </w:p>
        </w:tc>
      </w:tr>
      <w:tr w:rsidR="00E05FA8" w14:paraId="75EE55D7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EB7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600A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4FBF022E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177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distraction</w:t>
            </w:r>
          </w:p>
        </w:tc>
      </w:tr>
      <w:tr w:rsidR="00E05FA8" w14:paraId="022AA5E9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38D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2B99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A3B275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558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distraught</w:t>
            </w:r>
          </w:p>
        </w:tc>
      </w:tr>
      <w:tr w:rsidR="00E05FA8" w14:paraId="72BD069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153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B3F2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352675A4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08D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distraughtly</w:t>
            </w:r>
          </w:p>
        </w:tc>
      </w:tr>
      <w:tr w:rsidR="00E05FA8" w14:paraId="6DCFEF10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BDC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131F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</w:tblGrid>
      <w:tr w:rsidR="00E05FA8" w14:paraId="200B55D8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38B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distraughtness</w:t>
            </w:r>
          </w:p>
        </w:tc>
      </w:tr>
      <w:tr w:rsidR="00E05FA8" w14:paraId="1E666C73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8FE0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5B2ED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4E0B5AA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128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distress</w:t>
            </w:r>
          </w:p>
        </w:tc>
      </w:tr>
      <w:tr w:rsidR="00E05FA8" w14:paraId="71F5075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1E5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27B1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08D7EC4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469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distressed</w:t>
            </w:r>
          </w:p>
        </w:tc>
      </w:tr>
      <w:tr w:rsidR="00E05FA8" w14:paraId="6B79325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093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8CC3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2277F4A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2DF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distressing</w:t>
            </w:r>
          </w:p>
        </w:tc>
      </w:tr>
      <w:tr w:rsidR="00E05FA8" w14:paraId="1477529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051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A950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3028B735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2E3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distressingly</w:t>
            </w:r>
          </w:p>
        </w:tc>
      </w:tr>
      <w:tr w:rsidR="00E05FA8" w14:paraId="6DDBCF05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938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A1EA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F2CB67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B86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distrust</w:t>
            </w:r>
          </w:p>
        </w:tc>
      </w:tr>
      <w:tr w:rsidR="00E05FA8" w14:paraId="409565B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090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6BA25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3276363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029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distrustful</w:t>
            </w:r>
          </w:p>
        </w:tc>
      </w:tr>
      <w:tr w:rsidR="00E05FA8" w14:paraId="6DC1323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BDA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AFC4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03F71019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280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distrusting</w:t>
            </w:r>
          </w:p>
        </w:tc>
      </w:tr>
      <w:tr w:rsidR="00E05FA8" w14:paraId="55FE2C2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14A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F166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050AACD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0D5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disturb</w:t>
            </w:r>
          </w:p>
        </w:tc>
      </w:tr>
      <w:tr w:rsidR="00E05FA8" w14:paraId="376FC84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4C5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6304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D60CDF2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2A3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disturbance</w:t>
            </w:r>
          </w:p>
        </w:tc>
      </w:tr>
      <w:tr w:rsidR="00E05FA8" w14:paraId="2DD2280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97D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55F0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3B505138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3D0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disturbed</w:t>
            </w:r>
          </w:p>
        </w:tc>
      </w:tr>
      <w:tr w:rsidR="00E05FA8" w14:paraId="6418B00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89F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26B6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7043E422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51B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disturbing</w:t>
            </w:r>
          </w:p>
        </w:tc>
      </w:tr>
      <w:tr w:rsidR="00E05FA8" w14:paraId="00B317AA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3EB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9F8C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1"/>
      </w:tblGrid>
      <w:tr w:rsidR="00E05FA8" w14:paraId="6749319E" w14:textId="77777777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570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disturbingly</w:t>
            </w:r>
          </w:p>
        </w:tc>
      </w:tr>
      <w:tr w:rsidR="00E05FA8" w14:paraId="152BCCC6" w14:textId="77777777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15B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5B80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722A01A8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90D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disunity</w:t>
            </w:r>
          </w:p>
        </w:tc>
      </w:tr>
      <w:tr w:rsidR="00E05FA8" w14:paraId="03EA591F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E73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69AF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5ADC2EF9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75A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disvalue</w:t>
            </w:r>
          </w:p>
        </w:tc>
      </w:tr>
      <w:tr w:rsidR="00E05FA8" w14:paraId="24D3E73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2DC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59E2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539DDF6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89C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divergent</w:t>
            </w:r>
          </w:p>
        </w:tc>
      </w:tr>
      <w:tr w:rsidR="00E05FA8" w14:paraId="2F2B8E86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FF1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0769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FF4A3F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042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divisive</w:t>
            </w:r>
          </w:p>
        </w:tc>
      </w:tr>
      <w:tr w:rsidR="00E05FA8" w14:paraId="56DD5F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400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9544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32FA92F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031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divisively</w:t>
            </w:r>
          </w:p>
        </w:tc>
      </w:tr>
      <w:tr w:rsidR="00E05FA8" w14:paraId="596E915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501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CB09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6221AA76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547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divisiveness</w:t>
            </w:r>
          </w:p>
        </w:tc>
      </w:tr>
      <w:tr w:rsidR="00E05FA8" w14:paraId="3A6E32C8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54B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9EE7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589545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1AA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dizzing</w:t>
            </w:r>
          </w:p>
        </w:tc>
      </w:tr>
      <w:tr w:rsidR="00E05FA8" w14:paraId="3A8B24B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459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0B8A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75BE193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AB4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dizzingly</w:t>
            </w:r>
          </w:p>
        </w:tc>
      </w:tr>
      <w:tr w:rsidR="00E05FA8" w14:paraId="025E43D7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A1B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5D3B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6A9924E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DCC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dizzy</w:t>
            </w:r>
          </w:p>
        </w:tc>
      </w:tr>
      <w:tr w:rsidR="00E05FA8" w14:paraId="2D5DA182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9C4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09CD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F15A1C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30F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doddering</w:t>
            </w:r>
          </w:p>
        </w:tc>
      </w:tr>
      <w:tr w:rsidR="00E05FA8" w14:paraId="21B26CB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B01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00CF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4BDB103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3EA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dodgey</w:t>
            </w:r>
          </w:p>
        </w:tc>
      </w:tr>
      <w:tr w:rsidR="00E05FA8" w14:paraId="77868BD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B03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AFF9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220ACA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9B1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dogged</w:t>
            </w:r>
          </w:p>
        </w:tc>
      </w:tr>
      <w:tr w:rsidR="00E05FA8" w14:paraId="4560CE01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B84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CBD2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24C90748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2C1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doggedly</w:t>
            </w:r>
          </w:p>
        </w:tc>
      </w:tr>
      <w:tr w:rsidR="00E05FA8" w14:paraId="7567F31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910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E4F2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09E7E735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F8B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dogmatic</w:t>
            </w:r>
          </w:p>
        </w:tc>
      </w:tr>
      <w:tr w:rsidR="00E05FA8" w14:paraId="55BCE055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D83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F6F8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291D8D6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780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doldrums</w:t>
            </w:r>
          </w:p>
        </w:tc>
      </w:tr>
      <w:tr w:rsidR="00E05FA8" w14:paraId="4A86E78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570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6E31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2AB5C50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702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domineer</w:t>
            </w:r>
          </w:p>
        </w:tc>
      </w:tr>
      <w:tr w:rsidR="00E05FA8" w14:paraId="162F5B7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3A6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D421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414F674D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A98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domineering</w:t>
            </w:r>
          </w:p>
        </w:tc>
      </w:tr>
      <w:tr w:rsidR="00E05FA8" w14:paraId="52E01EEE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ADA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0F6F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A30EB8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2F5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donside</w:t>
            </w:r>
          </w:p>
        </w:tc>
      </w:tr>
      <w:tr w:rsidR="00E05FA8" w14:paraId="03AA7CB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813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7EB1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70C379C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01A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doom</w:t>
            </w:r>
          </w:p>
        </w:tc>
      </w:tr>
      <w:tr w:rsidR="00E05FA8" w14:paraId="79F8F33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3E4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97A8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24C36406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710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doomed</w:t>
            </w:r>
          </w:p>
        </w:tc>
      </w:tr>
      <w:tr w:rsidR="00E05FA8" w14:paraId="2E88920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0F0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5661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6C6C4D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8A8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doomsday</w:t>
            </w:r>
          </w:p>
        </w:tc>
      </w:tr>
      <w:tr w:rsidR="00E05FA8" w14:paraId="15FD733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B79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38C2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632C9E78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EFA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dope</w:t>
            </w:r>
          </w:p>
        </w:tc>
      </w:tr>
      <w:tr w:rsidR="00E05FA8" w14:paraId="3D62B78B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854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2825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2531294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B60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doubt</w:t>
            </w:r>
          </w:p>
        </w:tc>
      </w:tr>
      <w:tr w:rsidR="00E05FA8" w14:paraId="289239F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A4F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C744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18AEA19E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269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doubtful</w:t>
            </w:r>
          </w:p>
        </w:tc>
      </w:tr>
      <w:tr w:rsidR="00E05FA8" w14:paraId="4A1A71FF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ADA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941A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4D01DFC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427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doubtfully</w:t>
            </w:r>
          </w:p>
        </w:tc>
      </w:tr>
      <w:tr w:rsidR="00E05FA8" w14:paraId="5E4AFFCC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197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440E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</w:tblGrid>
      <w:tr w:rsidR="00E05FA8" w14:paraId="53C77312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5B2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doubts</w:t>
            </w:r>
          </w:p>
        </w:tc>
      </w:tr>
      <w:tr w:rsidR="00E05FA8" w14:paraId="122C2BDF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64D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9BC7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01D9A07B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F84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douchbag</w:t>
            </w:r>
          </w:p>
        </w:tc>
      </w:tr>
      <w:tr w:rsidR="00E05FA8" w14:paraId="136730D5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E42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C907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76461EF0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966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douchebag</w:t>
            </w:r>
          </w:p>
        </w:tc>
      </w:tr>
      <w:tr w:rsidR="00E05FA8" w14:paraId="4324FE1D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DD9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3574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68016E15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253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douchebags</w:t>
            </w:r>
          </w:p>
        </w:tc>
      </w:tr>
      <w:tr w:rsidR="00E05FA8" w14:paraId="1C4B49AB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90A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55EF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0116131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470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downbeat</w:t>
            </w:r>
          </w:p>
        </w:tc>
      </w:tr>
      <w:tr w:rsidR="00E05FA8" w14:paraId="3252AC6B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74B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AD60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1E1772D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4DA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downcast</w:t>
            </w:r>
          </w:p>
        </w:tc>
      </w:tr>
      <w:tr w:rsidR="00E05FA8" w14:paraId="0BB0924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CBA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E759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1C0A594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36C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downer</w:t>
            </w:r>
          </w:p>
        </w:tc>
      </w:tr>
      <w:tr w:rsidR="00E05FA8" w14:paraId="6382346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F21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2048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3858CF4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FF9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downfall</w:t>
            </w:r>
          </w:p>
        </w:tc>
      </w:tr>
      <w:tr w:rsidR="00E05FA8" w14:paraId="33F90CC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4D3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6BEF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71CE5D9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1FC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downfallen</w:t>
            </w:r>
          </w:p>
        </w:tc>
      </w:tr>
      <w:tr w:rsidR="00E05FA8" w14:paraId="47886327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8F1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50A5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2EF374CE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A9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downgrade</w:t>
            </w:r>
          </w:p>
        </w:tc>
      </w:tr>
      <w:tr w:rsidR="00E05FA8" w14:paraId="18A4DE41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4BE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EF15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47B58F56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661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downhearted</w:t>
            </w:r>
          </w:p>
        </w:tc>
      </w:tr>
      <w:tr w:rsidR="00E05FA8" w14:paraId="5160C73A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8C2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C7E3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7"/>
      </w:tblGrid>
      <w:tr w:rsidR="00E05FA8" w14:paraId="1675265B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5C6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downheartedly</w:t>
            </w:r>
          </w:p>
        </w:tc>
      </w:tr>
      <w:tr w:rsidR="00E05FA8" w14:paraId="58035079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D35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3308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3A5EB43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B27B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downhill</w:t>
            </w:r>
          </w:p>
        </w:tc>
      </w:tr>
      <w:tr w:rsidR="00E05FA8" w14:paraId="09600C3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3EE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C1C2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06706E1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C694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downside</w:t>
            </w:r>
          </w:p>
        </w:tc>
      </w:tr>
      <w:tr w:rsidR="00E05FA8" w14:paraId="542FDD38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B33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468F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4EC80FF8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359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downsides</w:t>
            </w:r>
          </w:p>
        </w:tc>
      </w:tr>
      <w:tr w:rsidR="00E05FA8" w14:paraId="268A50CB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96D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4A43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A2E905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4CC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downturn</w:t>
            </w:r>
          </w:p>
        </w:tc>
      </w:tr>
      <w:tr w:rsidR="00E05FA8" w14:paraId="14E921F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3A6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C9FD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7C2282D7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26E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downturns</w:t>
            </w:r>
          </w:p>
        </w:tc>
      </w:tr>
      <w:tr w:rsidR="00E05FA8" w14:paraId="1DC30B13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263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8C9E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48B0BAB7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458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drab</w:t>
            </w:r>
          </w:p>
        </w:tc>
      </w:tr>
      <w:tr w:rsidR="00E05FA8" w14:paraId="46800476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7E1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37EA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24D67E7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EDC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draconian</w:t>
            </w:r>
          </w:p>
        </w:tc>
      </w:tr>
      <w:tr w:rsidR="00E05FA8" w14:paraId="31CADA2C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DC2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2095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0324BDD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920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draconic</w:t>
            </w:r>
          </w:p>
        </w:tc>
      </w:tr>
      <w:tr w:rsidR="00E05FA8" w14:paraId="2A3FE60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2F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679C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5CBB02DC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F19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drag</w:t>
            </w:r>
          </w:p>
        </w:tc>
      </w:tr>
      <w:tr w:rsidR="00E05FA8" w14:paraId="24C4ADC8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989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4B99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51DF1AB8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FF7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dragged</w:t>
            </w:r>
          </w:p>
        </w:tc>
      </w:tr>
      <w:tr w:rsidR="00E05FA8" w14:paraId="5F5818EE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0EC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C15A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EBD81B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7F2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dragging</w:t>
            </w:r>
          </w:p>
        </w:tc>
      </w:tr>
      <w:tr w:rsidR="00E05FA8" w14:paraId="16D0DA3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663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4F4E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2F863B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E00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dragoon</w:t>
            </w:r>
          </w:p>
        </w:tc>
      </w:tr>
      <w:tr w:rsidR="00E05FA8" w14:paraId="134CB6C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554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0D6A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68158996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AB7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drags</w:t>
            </w:r>
          </w:p>
        </w:tc>
      </w:tr>
      <w:tr w:rsidR="00E05FA8" w14:paraId="109EE810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C3B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3977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5FC92DD4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33F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drain</w:t>
            </w:r>
          </w:p>
        </w:tc>
      </w:tr>
      <w:tr w:rsidR="00E05FA8" w14:paraId="6B48D898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00D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AA35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1DAB95D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055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drained</w:t>
            </w:r>
          </w:p>
        </w:tc>
      </w:tr>
      <w:tr w:rsidR="00E05FA8" w14:paraId="7907595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14C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FA7B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33B5F8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B44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draining</w:t>
            </w:r>
          </w:p>
        </w:tc>
      </w:tr>
      <w:tr w:rsidR="00E05FA8" w14:paraId="42A936E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DF1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AC8F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7F2930D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4D3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drains</w:t>
            </w:r>
          </w:p>
        </w:tc>
      </w:tr>
      <w:tr w:rsidR="00E05FA8" w14:paraId="16CEF1D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291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210EF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E8C656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7DA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drastic</w:t>
            </w:r>
          </w:p>
        </w:tc>
      </w:tr>
      <w:tr w:rsidR="00E05FA8" w14:paraId="737328E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BC5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F58C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29C470F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514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drastically</w:t>
            </w:r>
          </w:p>
        </w:tc>
      </w:tr>
      <w:tr w:rsidR="00E05FA8" w14:paraId="2D76BA85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DF0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DE57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64E9FA37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E06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drawback</w:t>
            </w:r>
          </w:p>
        </w:tc>
      </w:tr>
      <w:tr w:rsidR="00E05FA8" w14:paraId="148697F2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0F7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7FCD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146C70D4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3A0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drawbacks</w:t>
            </w:r>
          </w:p>
        </w:tc>
      </w:tr>
      <w:tr w:rsidR="00E05FA8" w14:paraId="3C1C193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129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0165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6E2F5CD6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0C9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dread</w:t>
            </w:r>
          </w:p>
        </w:tc>
      </w:tr>
      <w:tr w:rsidR="00E05FA8" w14:paraId="465D1F40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96B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84BD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7F8CE9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F38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dreadful</w:t>
            </w:r>
          </w:p>
        </w:tc>
      </w:tr>
      <w:tr w:rsidR="00E05FA8" w14:paraId="520E7AC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20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8807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2CD464B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778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dreadfully</w:t>
            </w:r>
          </w:p>
        </w:tc>
      </w:tr>
      <w:tr w:rsidR="00E05FA8" w14:paraId="35BFD74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998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B3A6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2B006395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97D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dreadfulness</w:t>
            </w:r>
          </w:p>
        </w:tc>
      </w:tr>
      <w:tr w:rsidR="00E05FA8" w14:paraId="18A7744B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922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2531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649DD353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5BD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dreary</w:t>
            </w:r>
          </w:p>
        </w:tc>
      </w:tr>
      <w:tr w:rsidR="00E05FA8" w14:paraId="297948F3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108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F069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27B9F00A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1B0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dripped</w:t>
            </w:r>
          </w:p>
        </w:tc>
      </w:tr>
      <w:tr w:rsidR="00E05FA8" w14:paraId="1420E204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A71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8B74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B01036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F32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dripping</w:t>
            </w:r>
          </w:p>
        </w:tc>
      </w:tr>
      <w:tr w:rsidR="00E05FA8" w14:paraId="2A2993CA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C73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1763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4B1F5508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7E5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drippy</w:t>
            </w:r>
          </w:p>
        </w:tc>
      </w:tr>
      <w:tr w:rsidR="00E05FA8" w14:paraId="0E85FD2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DF5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4C97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288F618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C6C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drips</w:t>
            </w:r>
          </w:p>
        </w:tc>
      </w:tr>
      <w:tr w:rsidR="00E05FA8" w14:paraId="76B07F57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D75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122B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6565B28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735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drones</w:t>
            </w:r>
          </w:p>
        </w:tc>
      </w:tr>
      <w:tr w:rsidR="00E05FA8" w14:paraId="04E89A94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FBF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7ECD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17FE28C2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32C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droop</w:t>
            </w:r>
          </w:p>
        </w:tc>
      </w:tr>
      <w:tr w:rsidR="00E05FA8" w14:paraId="7E7D9DA3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E4C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1573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48F2DA21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9BD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droops</w:t>
            </w:r>
          </w:p>
        </w:tc>
      </w:tr>
      <w:tr w:rsidR="00E05FA8" w14:paraId="4D89B27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05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918D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585FA46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1C5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drop-out</w:t>
            </w:r>
          </w:p>
        </w:tc>
      </w:tr>
      <w:tr w:rsidR="00E05FA8" w14:paraId="12C6A1B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34A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3651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760D9DAE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2D6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drop-outs</w:t>
            </w:r>
          </w:p>
        </w:tc>
      </w:tr>
      <w:tr w:rsidR="00E05FA8" w14:paraId="2546E56E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719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DC72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105BD0A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B7B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dropout</w:t>
            </w:r>
          </w:p>
        </w:tc>
      </w:tr>
      <w:tr w:rsidR="00E05FA8" w14:paraId="10352B5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17E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CBF3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069173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2D8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dropouts</w:t>
            </w:r>
          </w:p>
        </w:tc>
      </w:tr>
      <w:tr w:rsidR="00E05FA8" w14:paraId="54FFD0F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C74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0141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503E3B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0BE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drought</w:t>
            </w:r>
          </w:p>
        </w:tc>
      </w:tr>
      <w:tr w:rsidR="00E05FA8" w14:paraId="10328C3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35C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3940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59E3F35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BB2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drowning</w:t>
            </w:r>
          </w:p>
        </w:tc>
      </w:tr>
      <w:tr w:rsidR="00E05FA8" w14:paraId="546A32C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A46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29EF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7A34F48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A76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drunk</w:t>
            </w:r>
          </w:p>
        </w:tc>
      </w:tr>
      <w:tr w:rsidR="00E05FA8" w14:paraId="1153F75D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669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456C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3169079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309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drunkard</w:t>
            </w:r>
          </w:p>
        </w:tc>
      </w:tr>
      <w:tr w:rsidR="00E05FA8" w14:paraId="52C3E7E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541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A358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5E99A3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A0A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drunken</w:t>
            </w:r>
          </w:p>
        </w:tc>
      </w:tr>
      <w:tr w:rsidR="00E05FA8" w14:paraId="5413B23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E07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A7F5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</w:tblGrid>
      <w:tr w:rsidR="00E05FA8" w14:paraId="1908C8EC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1A7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dubious</w:t>
            </w:r>
          </w:p>
        </w:tc>
      </w:tr>
      <w:tr w:rsidR="00E05FA8" w14:paraId="79FFD9E4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0BB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56E6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6E5A644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7BC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dubiously</w:t>
            </w:r>
          </w:p>
        </w:tc>
      </w:tr>
      <w:tr w:rsidR="00E05FA8" w14:paraId="75F51345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613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F146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51266417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241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dubitable</w:t>
            </w:r>
          </w:p>
        </w:tc>
      </w:tr>
      <w:tr w:rsidR="00E05FA8" w14:paraId="09488CE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AB4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52EC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5E285B25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C035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dud</w:t>
            </w:r>
          </w:p>
        </w:tc>
      </w:tr>
      <w:tr w:rsidR="00E05FA8" w14:paraId="4D34D6B4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D8C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1D8A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1214BCF9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C61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dull</w:t>
            </w:r>
          </w:p>
        </w:tc>
      </w:tr>
      <w:tr w:rsidR="00E05FA8" w14:paraId="2F09682D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257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EE5D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3B1760D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CC8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dullard</w:t>
            </w:r>
          </w:p>
        </w:tc>
      </w:tr>
      <w:tr w:rsidR="00E05FA8" w14:paraId="5D23567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A64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BA10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23C9895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26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dumb</w:t>
            </w:r>
          </w:p>
        </w:tc>
      </w:tr>
      <w:tr w:rsidR="00E05FA8" w14:paraId="6933A59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6C0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63BF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1217BF4B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E26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dumbfound</w:t>
            </w:r>
          </w:p>
        </w:tc>
      </w:tr>
      <w:tr w:rsidR="00E05FA8" w14:paraId="407E56B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263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D1BB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1E8AC339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630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dump</w:t>
            </w:r>
          </w:p>
        </w:tc>
      </w:tr>
      <w:tr w:rsidR="00E05FA8" w14:paraId="07C625C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035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A2FC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7BC7C9D7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B05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dumped</w:t>
            </w:r>
          </w:p>
        </w:tc>
      </w:tr>
      <w:tr w:rsidR="00E05FA8" w14:paraId="577F4CCA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740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B1C6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7AC2BEAD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5D7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dumping</w:t>
            </w:r>
          </w:p>
        </w:tc>
      </w:tr>
      <w:tr w:rsidR="00E05FA8" w14:paraId="2BC47D8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9FB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0F87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</w:tblGrid>
      <w:tr w:rsidR="00E05FA8" w14:paraId="7195235D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062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dumps</w:t>
            </w:r>
          </w:p>
        </w:tc>
      </w:tr>
      <w:tr w:rsidR="00E05FA8" w14:paraId="56BEA82D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A95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46B4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2D83FFBC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BAC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dunce</w:t>
            </w:r>
          </w:p>
        </w:tc>
      </w:tr>
      <w:tr w:rsidR="00E05FA8" w14:paraId="7C59C835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68B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62A1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3B6D94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3C1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dungeon</w:t>
            </w:r>
          </w:p>
        </w:tc>
      </w:tr>
      <w:tr w:rsidR="00E05FA8" w14:paraId="40A9FFF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988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CD63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474FCBEE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EE4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dungeons</w:t>
            </w:r>
          </w:p>
        </w:tc>
      </w:tr>
      <w:tr w:rsidR="00E05FA8" w14:paraId="0A4E98BA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F3F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45CC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20B6B138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1FA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dupe</w:t>
            </w:r>
          </w:p>
        </w:tc>
      </w:tr>
      <w:tr w:rsidR="00E05FA8" w14:paraId="3770E382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986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D4B6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</w:tblGrid>
      <w:tr w:rsidR="00E05FA8" w14:paraId="417C5EEE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3DF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dust</w:t>
            </w:r>
          </w:p>
        </w:tc>
      </w:tr>
      <w:tr w:rsidR="00E05FA8" w14:paraId="0E535287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2B0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91AE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1"/>
      </w:tblGrid>
      <w:tr w:rsidR="00E05FA8" w14:paraId="537EAC4B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0A8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dusty</w:t>
            </w:r>
          </w:p>
        </w:tc>
      </w:tr>
      <w:tr w:rsidR="00E05FA8" w14:paraId="703DC70C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4A4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0A00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684A4E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309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dwindling</w:t>
            </w:r>
          </w:p>
        </w:tc>
      </w:tr>
      <w:tr w:rsidR="00E05FA8" w14:paraId="7AFDC92B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6F5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1B66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110B7F8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1EA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dying</w:t>
            </w:r>
          </w:p>
        </w:tc>
      </w:tr>
      <w:tr w:rsidR="00E05FA8" w14:paraId="13C8DAE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8C2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8192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6717ADD7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E16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earsplitting</w:t>
            </w:r>
          </w:p>
        </w:tc>
      </w:tr>
      <w:tr w:rsidR="00E05FA8" w14:paraId="2C2F230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4F6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5F73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6"/>
      </w:tblGrid>
      <w:tr w:rsidR="00E05FA8" w14:paraId="61753FF0" w14:textId="77777777">
        <w:tblPrEx>
          <w:tblCellMar>
            <w:top w:w="0" w:type="dxa"/>
            <w:bottom w:w="0" w:type="dxa"/>
          </w:tblCellMar>
        </w:tblPrEx>
        <w:tc>
          <w:tcPr>
            <w:tcW w:w="9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EB2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eccentric</w:t>
            </w:r>
          </w:p>
        </w:tc>
      </w:tr>
      <w:tr w:rsidR="00E05FA8" w14:paraId="51BFF270" w14:textId="77777777">
        <w:tblPrEx>
          <w:tblCellMar>
            <w:top w:w="0" w:type="dxa"/>
            <w:bottom w:w="0" w:type="dxa"/>
          </w:tblCellMar>
        </w:tblPrEx>
        <w:tc>
          <w:tcPr>
            <w:tcW w:w="9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2BD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C4880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121EBC6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370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eccentricity</w:t>
            </w:r>
          </w:p>
        </w:tc>
      </w:tr>
      <w:tr w:rsidR="00E05FA8" w14:paraId="7F02DFC5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FA6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4F83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034695D7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868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effigy</w:t>
            </w:r>
          </w:p>
        </w:tc>
      </w:tr>
      <w:tr w:rsidR="00E05FA8" w14:paraId="7DA8D9F8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F05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BF0A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650F64D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CA4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effrontery</w:t>
            </w:r>
          </w:p>
        </w:tc>
      </w:tr>
      <w:tr w:rsidR="00E05FA8" w14:paraId="5B9B073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B87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701B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2DC1EBE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A8E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egocentric</w:t>
            </w:r>
          </w:p>
        </w:tc>
      </w:tr>
      <w:tr w:rsidR="00E05FA8" w14:paraId="4B97518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2CA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1F56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2E785DF8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776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egomania</w:t>
            </w:r>
          </w:p>
        </w:tc>
      </w:tr>
      <w:tr w:rsidR="00E05FA8" w14:paraId="258D37C6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9D0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A169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498486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63E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egotism</w:t>
            </w:r>
          </w:p>
        </w:tc>
      </w:tr>
      <w:tr w:rsidR="00E05FA8" w14:paraId="6ADC43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5C9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1ADE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3BF91FD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6DC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egotistical</w:t>
            </w:r>
          </w:p>
        </w:tc>
      </w:tr>
      <w:tr w:rsidR="00E05FA8" w14:paraId="68D8EAF6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04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BAD10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7A2EA1B7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20E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egotistically</w:t>
            </w:r>
          </w:p>
        </w:tc>
      </w:tr>
      <w:tr w:rsidR="00E05FA8" w14:paraId="72383D40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EE2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92BD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1B546EB1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C99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egregious</w:t>
            </w:r>
          </w:p>
        </w:tc>
      </w:tr>
      <w:tr w:rsidR="00E05FA8" w14:paraId="28AB5F1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738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6C04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58B04ED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2A6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egregiously</w:t>
            </w:r>
          </w:p>
        </w:tc>
      </w:tr>
      <w:tr w:rsidR="00E05FA8" w14:paraId="32CFF0B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DA8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529F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3"/>
      </w:tblGrid>
      <w:tr w:rsidR="00E05FA8" w14:paraId="45D6A97D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932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election-rigger</w:t>
            </w:r>
          </w:p>
        </w:tc>
      </w:tr>
      <w:tr w:rsidR="00E05FA8" w14:paraId="0F5E9F82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10A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19F9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6932B72C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689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elimination</w:t>
            </w:r>
          </w:p>
        </w:tc>
      </w:tr>
      <w:tr w:rsidR="00E05FA8" w14:paraId="6B5E993D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A0A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29A8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3863DAB7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73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emaciated</w:t>
            </w:r>
          </w:p>
        </w:tc>
      </w:tr>
      <w:tr w:rsidR="00E05FA8" w14:paraId="147A15DD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A64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A588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529BF7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C4F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emasculate</w:t>
            </w:r>
          </w:p>
        </w:tc>
      </w:tr>
      <w:tr w:rsidR="00E05FA8" w14:paraId="7965BF2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40B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63AC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76150DFE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0D9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embarrass</w:t>
            </w:r>
          </w:p>
        </w:tc>
      </w:tr>
      <w:tr w:rsidR="00E05FA8" w14:paraId="068ACF4B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6D2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3F26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65E1D485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91D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embarrassing</w:t>
            </w:r>
          </w:p>
        </w:tc>
      </w:tr>
      <w:tr w:rsidR="00E05FA8" w14:paraId="379BAAE9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2CC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F883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</w:tblGrid>
      <w:tr w:rsidR="00E05FA8" w14:paraId="53A97D0B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D9A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embarrassingly</w:t>
            </w:r>
          </w:p>
        </w:tc>
      </w:tr>
      <w:tr w:rsidR="00E05FA8" w14:paraId="2C33D992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EF3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2E6F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3"/>
      </w:tblGrid>
      <w:tr w:rsidR="00E05FA8" w14:paraId="76C29854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433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embarrassment</w:t>
            </w:r>
          </w:p>
        </w:tc>
      </w:tr>
      <w:tr w:rsidR="00E05FA8" w14:paraId="0DF61A68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ABC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5FD2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4D60765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C5D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embattled</w:t>
            </w:r>
          </w:p>
        </w:tc>
      </w:tr>
      <w:tr w:rsidR="00E05FA8" w14:paraId="56B4552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901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327F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640ED5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4E0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embroil</w:t>
            </w:r>
          </w:p>
        </w:tc>
      </w:tr>
      <w:tr w:rsidR="00E05FA8" w14:paraId="7D4090E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F01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03C9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17788F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0CB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embroiled</w:t>
            </w:r>
          </w:p>
        </w:tc>
      </w:tr>
      <w:tr w:rsidR="00E05FA8" w14:paraId="6C9E893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EFB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01EC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6AF9BA29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E94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embroilment</w:t>
            </w:r>
          </w:p>
        </w:tc>
      </w:tr>
      <w:tr w:rsidR="00E05FA8" w14:paraId="66C63B6B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79B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E26C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4C629185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D76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emergency</w:t>
            </w:r>
          </w:p>
        </w:tc>
      </w:tr>
      <w:tr w:rsidR="00E05FA8" w14:paraId="424743C1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57C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FF16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5405E8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E1A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emphatic</w:t>
            </w:r>
          </w:p>
        </w:tc>
      </w:tr>
      <w:tr w:rsidR="00E05FA8" w14:paraId="0DF3B7F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699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E4E7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272AB47F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20D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emphatically</w:t>
            </w:r>
          </w:p>
        </w:tc>
      </w:tr>
      <w:tr w:rsidR="00E05FA8" w14:paraId="445EDC14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B44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2DCA5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7AF326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8A5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emptiness</w:t>
            </w:r>
          </w:p>
        </w:tc>
      </w:tr>
      <w:tr w:rsidR="00E05FA8" w14:paraId="1EDAFA9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E1B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CB8E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24DF63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4C2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encroach</w:t>
            </w:r>
          </w:p>
        </w:tc>
      </w:tr>
      <w:tr w:rsidR="00E05FA8" w14:paraId="7D02842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C58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941A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6"/>
      </w:tblGrid>
      <w:tr w:rsidR="00E05FA8" w14:paraId="01E83A1F" w14:textId="77777777">
        <w:tblPrEx>
          <w:tblCellMar>
            <w:top w:w="0" w:type="dxa"/>
            <w:bottom w:w="0" w:type="dxa"/>
          </w:tblCellMar>
        </w:tblPrEx>
        <w:tc>
          <w:tcPr>
            <w:tcW w:w="14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35D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encroachment</w:t>
            </w:r>
          </w:p>
        </w:tc>
      </w:tr>
      <w:tr w:rsidR="00E05FA8" w14:paraId="3DE6CCBA" w14:textId="77777777">
        <w:tblPrEx>
          <w:tblCellMar>
            <w:top w:w="0" w:type="dxa"/>
            <w:bottom w:w="0" w:type="dxa"/>
          </w:tblCellMar>
        </w:tblPrEx>
        <w:tc>
          <w:tcPr>
            <w:tcW w:w="14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79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48E1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BBF0D7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479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endanger</w:t>
            </w:r>
          </w:p>
        </w:tc>
      </w:tr>
      <w:tr w:rsidR="00E05FA8" w14:paraId="15B0E9A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57F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001C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DD2EA9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1D2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enemies</w:t>
            </w:r>
          </w:p>
        </w:tc>
      </w:tr>
      <w:tr w:rsidR="00E05FA8" w14:paraId="41A243C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E0C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0F85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6783C4D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340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enemy</w:t>
            </w:r>
          </w:p>
        </w:tc>
      </w:tr>
      <w:tr w:rsidR="00E05FA8" w14:paraId="212C2CA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46B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BA46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745FE2C7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2428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enervate</w:t>
            </w:r>
          </w:p>
        </w:tc>
      </w:tr>
      <w:tr w:rsidR="00E05FA8" w14:paraId="18EBD944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BD8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FAD3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382A700D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45E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enfeeble</w:t>
            </w:r>
          </w:p>
        </w:tc>
      </w:tr>
      <w:tr w:rsidR="00E05FA8" w14:paraId="204AEC4C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97F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57DD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72E5F47E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AF3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enflame</w:t>
            </w:r>
          </w:p>
        </w:tc>
      </w:tr>
      <w:tr w:rsidR="00E05FA8" w14:paraId="38E63941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186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2F4D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645BD65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2CD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engulf</w:t>
            </w:r>
          </w:p>
        </w:tc>
      </w:tr>
      <w:tr w:rsidR="00E05FA8" w14:paraId="20D18EF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B1C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6625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7BD16ADF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DC0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enjoin</w:t>
            </w:r>
          </w:p>
        </w:tc>
      </w:tr>
      <w:tr w:rsidR="00E05FA8" w14:paraId="44886B1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DD9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808A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98DC93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8A3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enmity</w:t>
            </w:r>
          </w:p>
        </w:tc>
      </w:tr>
      <w:tr w:rsidR="00E05FA8" w14:paraId="02407F8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D61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681B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59C40938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7D5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enrage</w:t>
            </w:r>
          </w:p>
        </w:tc>
      </w:tr>
      <w:tr w:rsidR="00E05FA8" w14:paraId="08F66C9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299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AF94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58839F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670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enraged</w:t>
            </w:r>
          </w:p>
        </w:tc>
      </w:tr>
      <w:tr w:rsidR="00E05FA8" w14:paraId="4D88E0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3FC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1A6D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422E919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AC1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enraging</w:t>
            </w:r>
          </w:p>
        </w:tc>
      </w:tr>
      <w:tr w:rsidR="00E05FA8" w14:paraId="3483C1F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3CF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B40A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6209D9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962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enslave</w:t>
            </w:r>
          </w:p>
        </w:tc>
      </w:tr>
      <w:tr w:rsidR="00E05FA8" w14:paraId="355FD25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B07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164B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140AE59C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4B1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entangle</w:t>
            </w:r>
          </w:p>
        </w:tc>
      </w:tr>
      <w:tr w:rsidR="00E05FA8" w14:paraId="74D5D3B3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745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2761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5268A4E4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332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entanglement</w:t>
            </w:r>
          </w:p>
        </w:tc>
      </w:tr>
      <w:tr w:rsidR="00E05FA8" w14:paraId="45B6B950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A8F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F007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2F62CB0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336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entrap</w:t>
            </w:r>
          </w:p>
        </w:tc>
      </w:tr>
      <w:tr w:rsidR="00E05FA8" w14:paraId="1383CE6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382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9269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4547F90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F381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entrapment</w:t>
            </w:r>
          </w:p>
        </w:tc>
      </w:tr>
      <w:tr w:rsidR="00E05FA8" w14:paraId="39F79E5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8D17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8326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7BB5F34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CAF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envious</w:t>
            </w:r>
          </w:p>
        </w:tc>
      </w:tr>
      <w:tr w:rsidR="00E05FA8" w14:paraId="2F6D8FF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2B0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395D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2C46F9A0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AEF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enviously</w:t>
            </w:r>
          </w:p>
        </w:tc>
      </w:tr>
      <w:tr w:rsidR="00E05FA8" w14:paraId="5FF177B6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34C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8A64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3B434596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169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enviousness</w:t>
            </w:r>
          </w:p>
        </w:tc>
      </w:tr>
      <w:tr w:rsidR="00E05FA8" w14:paraId="6231DF29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165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4B1B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6A0FC23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28E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epidemic</w:t>
            </w:r>
          </w:p>
        </w:tc>
      </w:tr>
      <w:tr w:rsidR="00E05FA8" w14:paraId="23023E0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9F9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11BF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4181AC9B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EE8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equivocal</w:t>
            </w:r>
          </w:p>
        </w:tc>
      </w:tr>
      <w:tr w:rsidR="00E05FA8" w14:paraId="51A12B96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794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1204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"/>
      </w:tblGrid>
      <w:tr w:rsidR="00E05FA8" w14:paraId="5053993B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1D8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erase</w:t>
            </w:r>
          </w:p>
        </w:tc>
      </w:tr>
      <w:tr w:rsidR="00E05FA8" w14:paraId="1A1EC562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A41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86EE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6AA8003A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53D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erode</w:t>
            </w:r>
          </w:p>
        </w:tc>
      </w:tr>
      <w:tr w:rsidR="00E05FA8" w14:paraId="703ABB32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DB1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2C50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1F0B166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893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erodes</w:t>
            </w:r>
          </w:p>
        </w:tc>
      </w:tr>
      <w:tr w:rsidR="00E05FA8" w14:paraId="47B738E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84F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0EE0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0A5B9E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33A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erosion</w:t>
            </w:r>
          </w:p>
        </w:tc>
      </w:tr>
      <w:tr w:rsidR="00E05FA8" w14:paraId="35BDBE0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A67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2EC8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</w:tblGrid>
      <w:tr w:rsidR="00E05FA8" w14:paraId="6EDC0B3F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B94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err</w:t>
            </w:r>
          </w:p>
        </w:tc>
      </w:tr>
      <w:tr w:rsidR="00E05FA8" w14:paraId="79264804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864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A5B6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55DBD3D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C8E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errant</w:t>
            </w:r>
          </w:p>
        </w:tc>
      </w:tr>
      <w:tr w:rsidR="00E05FA8" w14:paraId="5F36559C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B36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7F32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6C4B9C7D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91A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erratic</w:t>
            </w:r>
          </w:p>
        </w:tc>
      </w:tr>
      <w:tr w:rsidR="00E05FA8" w14:paraId="670B39D2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F5A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B614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66F834C6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A56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erratically</w:t>
            </w:r>
          </w:p>
        </w:tc>
      </w:tr>
      <w:tr w:rsidR="00E05FA8" w14:paraId="2F685C2B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D7C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A49E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AC68F0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EE6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erroneous</w:t>
            </w:r>
          </w:p>
        </w:tc>
      </w:tr>
      <w:tr w:rsidR="00E05FA8" w14:paraId="218592C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A5D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5D2A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139D07C6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41F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erroneously</w:t>
            </w:r>
          </w:p>
        </w:tc>
      </w:tr>
      <w:tr w:rsidR="00E05FA8" w14:paraId="50473281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FE5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696C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26D7A1C7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821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error</w:t>
            </w:r>
          </w:p>
        </w:tc>
      </w:tr>
      <w:tr w:rsidR="00E05FA8" w14:paraId="1AE0E198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60B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3B37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5CDFA02D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619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errors</w:t>
            </w:r>
          </w:p>
        </w:tc>
      </w:tr>
      <w:tr w:rsidR="00E05FA8" w14:paraId="4231302C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0D1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11EE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48AD4C64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E57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eruptions</w:t>
            </w:r>
          </w:p>
        </w:tc>
      </w:tr>
      <w:tr w:rsidR="00E05FA8" w14:paraId="4CF81815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87E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C0C5B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4B62C95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D6F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escapade</w:t>
            </w:r>
          </w:p>
        </w:tc>
      </w:tr>
      <w:tr w:rsidR="00E05FA8" w14:paraId="41DB37C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217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F797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FFF99A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510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eschew</w:t>
            </w:r>
          </w:p>
        </w:tc>
      </w:tr>
      <w:tr w:rsidR="00E05FA8" w14:paraId="1E70EC9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5F4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3182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64E8DA9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D99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estranged</w:t>
            </w:r>
          </w:p>
        </w:tc>
      </w:tr>
      <w:tr w:rsidR="00E05FA8" w14:paraId="67A06BB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5E9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5261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7860004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24A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evade</w:t>
            </w:r>
          </w:p>
        </w:tc>
      </w:tr>
      <w:tr w:rsidR="00E05FA8" w14:paraId="005A32B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8AE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58D1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571DD1D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A03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evasion</w:t>
            </w:r>
          </w:p>
        </w:tc>
      </w:tr>
      <w:tr w:rsidR="00E05FA8" w14:paraId="79AB903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7BB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C949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18FAD94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5AF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evasive</w:t>
            </w:r>
          </w:p>
        </w:tc>
      </w:tr>
      <w:tr w:rsidR="00E05FA8" w14:paraId="4DA8D2C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F5F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AA53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15EDCC2D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4DF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evil</w:t>
            </w:r>
          </w:p>
        </w:tc>
      </w:tr>
      <w:tr w:rsidR="00E05FA8" w14:paraId="52926F73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EA3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CA75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DCE6AA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C51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evildoer</w:t>
            </w:r>
          </w:p>
        </w:tc>
      </w:tr>
      <w:tr w:rsidR="00E05FA8" w14:paraId="7157C86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F08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AF5C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74A2EC7C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043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evils</w:t>
            </w:r>
          </w:p>
        </w:tc>
      </w:tr>
      <w:tr w:rsidR="00E05FA8" w14:paraId="171107C6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759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63F7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26B73EB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CB2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eviscerate</w:t>
            </w:r>
          </w:p>
        </w:tc>
      </w:tr>
      <w:tr w:rsidR="00E05FA8" w14:paraId="08EECB6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EC4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FDA55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6"/>
      </w:tblGrid>
      <w:tr w:rsidR="00E05FA8" w14:paraId="648DC304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D48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exacerbate</w:t>
            </w:r>
          </w:p>
        </w:tc>
      </w:tr>
      <w:tr w:rsidR="00E05FA8" w14:paraId="0BF51B83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F69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2D15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47F9653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2AA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exagerate</w:t>
            </w:r>
          </w:p>
        </w:tc>
      </w:tr>
      <w:tr w:rsidR="00E05FA8" w14:paraId="770F395C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6C0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1863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6F76E38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980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exagerated</w:t>
            </w:r>
          </w:p>
        </w:tc>
      </w:tr>
      <w:tr w:rsidR="00E05FA8" w14:paraId="6FA5317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2F6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68D5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5780EE28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15B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exagerates</w:t>
            </w:r>
          </w:p>
        </w:tc>
      </w:tr>
      <w:tr w:rsidR="00E05FA8" w14:paraId="361EFFB7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D63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44DD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3576C150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754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exaggerate</w:t>
            </w:r>
          </w:p>
        </w:tc>
      </w:tr>
      <w:tr w:rsidR="00E05FA8" w14:paraId="49B38B1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2FA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EB68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670A3F20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559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exaggeration</w:t>
            </w:r>
          </w:p>
        </w:tc>
      </w:tr>
      <w:tr w:rsidR="00E05FA8" w14:paraId="0C62578E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4A8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C596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3757AAC8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BF4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exasperate</w:t>
            </w:r>
          </w:p>
        </w:tc>
      </w:tr>
      <w:tr w:rsidR="00E05FA8" w14:paraId="55C94DF9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F8B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C133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6CD27A41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830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exasperated</w:t>
            </w:r>
          </w:p>
        </w:tc>
      </w:tr>
      <w:tr w:rsidR="00E05FA8" w14:paraId="2C88E56B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907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D5FD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6B03B776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385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exasperating</w:t>
            </w:r>
          </w:p>
        </w:tc>
      </w:tr>
      <w:tr w:rsidR="00E05FA8" w14:paraId="4EED1507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221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4C97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76924D9A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6D0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exasperatingly</w:t>
            </w:r>
          </w:p>
        </w:tc>
      </w:tr>
      <w:tr w:rsidR="00E05FA8" w14:paraId="60A0DF57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80B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A4FD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7C084A60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76C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exasperation</w:t>
            </w:r>
          </w:p>
        </w:tc>
      </w:tr>
      <w:tr w:rsidR="00E05FA8" w14:paraId="3A51F39A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A3A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FB2C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46EBA61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003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excessive</w:t>
            </w:r>
          </w:p>
        </w:tc>
      </w:tr>
      <w:tr w:rsidR="00E05FA8" w14:paraId="0A8E9EFE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0C4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7636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33D0777E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385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excessively</w:t>
            </w:r>
          </w:p>
        </w:tc>
      </w:tr>
      <w:tr w:rsidR="00E05FA8" w14:paraId="078BDE07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4DF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D158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63B0FB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877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exclusion</w:t>
            </w:r>
          </w:p>
        </w:tc>
      </w:tr>
      <w:tr w:rsidR="00E05FA8" w14:paraId="1B1B7EA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61C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D582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13A90B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552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excoriate</w:t>
            </w:r>
          </w:p>
        </w:tc>
      </w:tr>
      <w:tr w:rsidR="00E05FA8" w14:paraId="2344ACF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E16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AC55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1801CFC2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B0D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excruciating</w:t>
            </w:r>
          </w:p>
        </w:tc>
      </w:tr>
      <w:tr w:rsidR="00E05FA8" w14:paraId="4E2ACB2E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C01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C18D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7BC72812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460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excruciatingly</w:t>
            </w:r>
          </w:p>
        </w:tc>
      </w:tr>
      <w:tr w:rsidR="00E05FA8" w14:paraId="53046A38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932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6BCD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6A8487B7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FA6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excuse</w:t>
            </w:r>
          </w:p>
        </w:tc>
      </w:tr>
      <w:tr w:rsidR="00E05FA8" w14:paraId="2938C189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767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6571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EF9549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D0F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excuses</w:t>
            </w:r>
          </w:p>
        </w:tc>
      </w:tr>
      <w:tr w:rsidR="00E05FA8" w14:paraId="4EC69B4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F7C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3F3A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1FE84F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521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execrate</w:t>
            </w:r>
          </w:p>
        </w:tc>
      </w:tr>
      <w:tr w:rsidR="00E05FA8" w14:paraId="25BF22B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EF1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A429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44775510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96E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exhaust</w:t>
            </w:r>
          </w:p>
        </w:tc>
      </w:tr>
      <w:tr w:rsidR="00E05FA8" w14:paraId="770F944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710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B822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DF6503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4AB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exhausted</w:t>
            </w:r>
          </w:p>
        </w:tc>
      </w:tr>
      <w:tr w:rsidR="00E05FA8" w14:paraId="749A1777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FC9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8334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189F41A7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FDD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exhaustion</w:t>
            </w:r>
          </w:p>
        </w:tc>
      </w:tr>
      <w:tr w:rsidR="00E05FA8" w14:paraId="78C04B3C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659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132A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FB481F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339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exhausts</w:t>
            </w:r>
          </w:p>
        </w:tc>
      </w:tr>
      <w:tr w:rsidR="00E05FA8" w14:paraId="1AC7BBF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ABF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83D4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6A934D3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988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exhorbitant</w:t>
            </w:r>
          </w:p>
        </w:tc>
      </w:tr>
      <w:tr w:rsidR="00E05FA8" w14:paraId="0746D911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693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021B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7FE386D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A70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exhort</w:t>
            </w:r>
          </w:p>
        </w:tc>
      </w:tr>
      <w:tr w:rsidR="00E05FA8" w14:paraId="7524996D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83D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1EE5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6CF98A27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1F4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exile</w:t>
            </w:r>
          </w:p>
        </w:tc>
      </w:tr>
      <w:tr w:rsidR="00E05FA8" w14:paraId="7E17DD27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FC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8C11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05E8302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046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exorbitant</w:t>
            </w:r>
          </w:p>
        </w:tc>
      </w:tr>
      <w:tr w:rsidR="00E05FA8" w14:paraId="7717FC6E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B53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3BFD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3"/>
      </w:tblGrid>
      <w:tr w:rsidR="00E05FA8" w14:paraId="04FED190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6F7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exorbitantance</w:t>
            </w:r>
          </w:p>
        </w:tc>
      </w:tr>
      <w:tr w:rsidR="00E05FA8" w14:paraId="0B4DFB1D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A47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A74C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150679C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D75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exorbitantly</w:t>
            </w:r>
          </w:p>
        </w:tc>
      </w:tr>
      <w:tr w:rsidR="00E05FA8" w14:paraId="3CDDB620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9B9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A0AF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4DA254BC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C1F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expel</w:t>
            </w:r>
          </w:p>
        </w:tc>
      </w:tr>
      <w:tr w:rsidR="00E05FA8" w14:paraId="093E07EA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990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C25A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2064F2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6A6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expensive</w:t>
            </w:r>
          </w:p>
        </w:tc>
      </w:tr>
      <w:tr w:rsidR="00E05FA8" w14:paraId="23CDC22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7B6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9F06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1B684247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7E2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expire</w:t>
            </w:r>
          </w:p>
        </w:tc>
      </w:tr>
      <w:tr w:rsidR="00E05FA8" w14:paraId="25BB2E1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355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E4B4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78AE0DC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135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expired</w:t>
            </w:r>
          </w:p>
        </w:tc>
      </w:tr>
      <w:tr w:rsidR="00E05FA8" w14:paraId="648F512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449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29DD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00696B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F78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explode</w:t>
            </w:r>
          </w:p>
        </w:tc>
      </w:tr>
      <w:tr w:rsidR="00E05FA8" w14:paraId="621A21F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279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9549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D48272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1DF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exploit</w:t>
            </w:r>
          </w:p>
        </w:tc>
      </w:tr>
      <w:tr w:rsidR="00E05FA8" w14:paraId="5F7FC38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407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7C8B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34226E41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8D5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exploitation</w:t>
            </w:r>
          </w:p>
        </w:tc>
      </w:tr>
      <w:tr w:rsidR="00E05FA8" w14:paraId="399C6592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C91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F16A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10C931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C2A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explosive</w:t>
            </w:r>
          </w:p>
        </w:tc>
      </w:tr>
      <w:tr w:rsidR="00E05FA8" w14:paraId="1EA9213A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2BC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6C67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65F36AD4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2BE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expropriate</w:t>
            </w:r>
          </w:p>
        </w:tc>
      </w:tr>
      <w:tr w:rsidR="00E05FA8" w14:paraId="74144240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633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3E81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5EF3C595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BDB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expropriation</w:t>
            </w:r>
          </w:p>
        </w:tc>
      </w:tr>
      <w:tr w:rsidR="00E05FA8" w14:paraId="34609505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FD8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41B3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324814F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A1C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expulse</w:t>
            </w:r>
          </w:p>
        </w:tc>
      </w:tr>
      <w:tr w:rsidR="00E05FA8" w14:paraId="23D6B7B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A0D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51B7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5318B626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B63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expunge</w:t>
            </w:r>
          </w:p>
        </w:tc>
      </w:tr>
      <w:tr w:rsidR="00E05FA8" w14:paraId="79AD6093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0B2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5EDB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49C836D0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50C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exterminate</w:t>
            </w:r>
          </w:p>
        </w:tc>
      </w:tr>
      <w:tr w:rsidR="00E05FA8" w14:paraId="0A9DBB75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BA1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2D22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</w:tblGrid>
      <w:tr w:rsidR="00E05FA8" w14:paraId="6B7D4731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4BF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extermination</w:t>
            </w:r>
          </w:p>
        </w:tc>
      </w:tr>
      <w:tr w:rsidR="00E05FA8" w14:paraId="5001294A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113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99CD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078C819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B19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extinguish</w:t>
            </w:r>
          </w:p>
        </w:tc>
      </w:tr>
      <w:tr w:rsidR="00E05FA8" w14:paraId="3D90E3F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50A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873C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3694DFA8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967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extort</w:t>
            </w:r>
          </w:p>
        </w:tc>
      </w:tr>
      <w:tr w:rsidR="00E05FA8" w14:paraId="40ADAA17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505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630D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94367C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947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extortion</w:t>
            </w:r>
          </w:p>
        </w:tc>
      </w:tr>
      <w:tr w:rsidR="00E05FA8" w14:paraId="28BC64F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0DF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7AE5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1D86A3AA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AC8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extraneous</w:t>
            </w:r>
          </w:p>
        </w:tc>
      </w:tr>
      <w:tr w:rsidR="00E05FA8" w14:paraId="55AEF7F5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16A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6B5C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</w:tblGrid>
      <w:tr w:rsidR="00E05FA8" w14:paraId="59762786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EF2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extravagance</w:t>
            </w:r>
          </w:p>
        </w:tc>
      </w:tr>
      <w:tr w:rsidR="00E05FA8" w14:paraId="6A095FD9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713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AF08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7D8DFC4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552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extravagant</w:t>
            </w:r>
          </w:p>
        </w:tc>
      </w:tr>
      <w:tr w:rsidR="00E05FA8" w14:paraId="64DA896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44C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D652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7E3D4B16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75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extravagantly</w:t>
            </w:r>
          </w:p>
        </w:tc>
      </w:tr>
      <w:tr w:rsidR="00E05FA8" w14:paraId="2C70E9D0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67B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C697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12FA63FA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843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extremism</w:t>
            </w:r>
          </w:p>
        </w:tc>
      </w:tr>
      <w:tr w:rsidR="00E05FA8" w14:paraId="0C75DB35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A1C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6743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05F5054A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5A4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extremist</w:t>
            </w:r>
          </w:p>
        </w:tc>
      </w:tr>
      <w:tr w:rsidR="00E05FA8" w14:paraId="46123E03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88F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E1C0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476B99F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3E5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extremists</w:t>
            </w:r>
          </w:p>
        </w:tc>
      </w:tr>
      <w:tr w:rsidR="00E05FA8" w14:paraId="26855C72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F19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3849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66DBCF62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3DC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eyesore</w:t>
            </w:r>
          </w:p>
        </w:tc>
      </w:tr>
      <w:tr w:rsidR="00E05FA8" w14:paraId="0849F0CB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FCC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A746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43F455A8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ADD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f**k</w:t>
            </w:r>
          </w:p>
        </w:tc>
      </w:tr>
      <w:tr w:rsidR="00E05FA8" w14:paraId="434F60A5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6D9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3B69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68DFF68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A83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fabricate</w:t>
            </w:r>
          </w:p>
        </w:tc>
      </w:tr>
      <w:tr w:rsidR="00E05FA8" w14:paraId="2C9AFF3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1F1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3DA5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58C9CCC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480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fabrication</w:t>
            </w:r>
          </w:p>
        </w:tc>
      </w:tr>
      <w:tr w:rsidR="00E05FA8" w14:paraId="62B5655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2F8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FDE7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5643787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9BA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facetious</w:t>
            </w:r>
          </w:p>
        </w:tc>
      </w:tr>
      <w:tr w:rsidR="00E05FA8" w14:paraId="1EDE663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183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0383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135F85CD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3D3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facetiously</w:t>
            </w:r>
          </w:p>
        </w:tc>
      </w:tr>
      <w:tr w:rsidR="00E05FA8" w14:paraId="650EDC29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CD1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210B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6DB6D297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507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fail</w:t>
            </w:r>
          </w:p>
        </w:tc>
      </w:tr>
      <w:tr w:rsidR="00E05FA8" w14:paraId="0C5611F5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9EA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FB8D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707DEF8D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C4C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failed</w:t>
            </w:r>
          </w:p>
        </w:tc>
      </w:tr>
      <w:tr w:rsidR="00E05FA8" w14:paraId="2180F09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BDE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9AAE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3F38BC9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159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failing</w:t>
            </w:r>
          </w:p>
        </w:tc>
      </w:tr>
      <w:tr w:rsidR="00E05FA8" w14:paraId="2F158D5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8DC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DB13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2B381690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35B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fails</w:t>
            </w:r>
          </w:p>
        </w:tc>
      </w:tr>
      <w:tr w:rsidR="00E05FA8" w14:paraId="4F9DFA7A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64D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9EE8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3F7FE46F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D4D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failure</w:t>
            </w:r>
          </w:p>
        </w:tc>
      </w:tr>
      <w:tr w:rsidR="00E05FA8" w14:paraId="349F3315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B3A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777A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419792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430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failures</w:t>
            </w:r>
          </w:p>
        </w:tc>
      </w:tr>
      <w:tr w:rsidR="00E05FA8" w14:paraId="18588EC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8EA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6A72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3B22C8F0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8D0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faint</w:t>
            </w:r>
          </w:p>
        </w:tc>
      </w:tr>
      <w:tr w:rsidR="00E05FA8" w14:paraId="0ECF72D5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379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74FC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</w:tblGrid>
      <w:tr w:rsidR="00E05FA8" w14:paraId="119E7486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601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fainthearted</w:t>
            </w:r>
          </w:p>
        </w:tc>
      </w:tr>
      <w:tr w:rsidR="00E05FA8" w14:paraId="30E68A23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8ED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4E1E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3E8EA94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61B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faithless</w:t>
            </w:r>
          </w:p>
        </w:tc>
      </w:tr>
      <w:tr w:rsidR="00E05FA8" w14:paraId="5A869A9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024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E6B3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"/>
      </w:tblGrid>
      <w:tr w:rsidR="00E05FA8" w14:paraId="46F8A443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F7D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fake</w:t>
            </w:r>
          </w:p>
        </w:tc>
      </w:tr>
      <w:tr w:rsidR="00E05FA8" w14:paraId="7CA3843C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26B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14F7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4504C0E4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692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fall</w:t>
            </w:r>
          </w:p>
        </w:tc>
      </w:tr>
      <w:tr w:rsidR="00E05FA8" w14:paraId="6AA94AA2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8D4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A113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1CE56F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975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fallacies</w:t>
            </w:r>
          </w:p>
        </w:tc>
      </w:tr>
      <w:tr w:rsidR="00E05FA8" w14:paraId="2C458109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A3D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740F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36D0F9A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B4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fallacious</w:t>
            </w:r>
          </w:p>
        </w:tc>
      </w:tr>
      <w:tr w:rsidR="00E05FA8" w14:paraId="0762A231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546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F4E3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3C2120C6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608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fallaciously</w:t>
            </w:r>
          </w:p>
        </w:tc>
      </w:tr>
      <w:tr w:rsidR="00E05FA8" w14:paraId="52397C8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31A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6BB4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2A84529A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0B0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fallaciousness</w:t>
            </w:r>
          </w:p>
        </w:tc>
      </w:tr>
      <w:tr w:rsidR="00E05FA8" w14:paraId="0A564868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1A7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246AF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383274E1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84D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fallacy</w:t>
            </w:r>
          </w:p>
        </w:tc>
      </w:tr>
      <w:tr w:rsidR="00E05FA8" w14:paraId="4F1FA896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AB0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9352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382E9094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2C1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fallen</w:t>
            </w:r>
          </w:p>
        </w:tc>
      </w:tr>
      <w:tr w:rsidR="00E05FA8" w14:paraId="13E3E83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D44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5076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0486654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8656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falling</w:t>
            </w:r>
          </w:p>
        </w:tc>
      </w:tr>
      <w:tr w:rsidR="00E05FA8" w14:paraId="3101760F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908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1ADB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4ED68A1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EB3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fallout</w:t>
            </w:r>
          </w:p>
        </w:tc>
      </w:tr>
      <w:tr w:rsidR="00E05FA8" w14:paraId="2D8237B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CE5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9F51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31FD65D9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3D5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falls</w:t>
            </w:r>
          </w:p>
        </w:tc>
      </w:tr>
      <w:tr w:rsidR="00E05FA8" w14:paraId="643DB51D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909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59FD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625786B5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8CA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E05FA8" w14:paraId="363F8426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7A7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BD87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78909B0D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1A1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falsehood</w:t>
            </w:r>
          </w:p>
        </w:tc>
      </w:tr>
      <w:tr w:rsidR="00E05FA8" w14:paraId="36DC65C8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936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397B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22BDD0F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19F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falsely</w:t>
            </w:r>
          </w:p>
        </w:tc>
      </w:tr>
      <w:tr w:rsidR="00E05FA8" w14:paraId="5D91B1AF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59E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5A6D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52D0D38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A3E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falsify</w:t>
            </w:r>
          </w:p>
        </w:tc>
      </w:tr>
      <w:tr w:rsidR="00E05FA8" w14:paraId="68F6AFF7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F30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C97D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7983A107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62C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falter</w:t>
            </w:r>
          </w:p>
        </w:tc>
      </w:tr>
      <w:tr w:rsidR="00E05FA8" w14:paraId="3687E112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570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D243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3F1A9E54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18A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faltered</w:t>
            </w:r>
          </w:p>
        </w:tc>
      </w:tr>
      <w:tr w:rsidR="00E05FA8" w14:paraId="4DC0BB86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8D1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E6E8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2AD8AD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1F5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famine</w:t>
            </w:r>
          </w:p>
        </w:tc>
      </w:tr>
      <w:tr w:rsidR="00E05FA8" w14:paraId="7C1C5F2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3D5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7B0F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5D7967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780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famished</w:t>
            </w:r>
          </w:p>
        </w:tc>
      </w:tr>
      <w:tr w:rsidR="00E05FA8" w14:paraId="797CF88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33E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57BD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442E1EEE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052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fanatic</w:t>
            </w:r>
          </w:p>
        </w:tc>
      </w:tr>
      <w:tr w:rsidR="00E05FA8" w14:paraId="27A00725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577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3ED5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25774C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9FA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fanatical</w:t>
            </w:r>
          </w:p>
        </w:tc>
      </w:tr>
      <w:tr w:rsidR="00E05FA8" w14:paraId="523494A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64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3731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3E34EEFF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CC7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fanatically</w:t>
            </w:r>
          </w:p>
        </w:tc>
      </w:tr>
      <w:tr w:rsidR="00E05FA8" w14:paraId="0C84DCB0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17A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1306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3227934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00B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fanaticism</w:t>
            </w:r>
          </w:p>
        </w:tc>
      </w:tr>
      <w:tr w:rsidR="00E05FA8" w14:paraId="1B66317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93A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83C7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2AD3A22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1A7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fanatics</w:t>
            </w:r>
          </w:p>
        </w:tc>
      </w:tr>
      <w:tr w:rsidR="00E05FA8" w14:paraId="1D659DF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1A0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69C9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0F6B5B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9B2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fanciful</w:t>
            </w:r>
          </w:p>
        </w:tc>
      </w:tr>
      <w:tr w:rsidR="00E05FA8" w14:paraId="1D498D7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5DE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C4C0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44246911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170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far-fetched</w:t>
            </w:r>
          </w:p>
        </w:tc>
      </w:tr>
      <w:tr w:rsidR="00E05FA8" w14:paraId="6F1C0A32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F78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C012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5175A553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460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farce</w:t>
            </w:r>
          </w:p>
        </w:tc>
      </w:tr>
      <w:tr w:rsidR="00E05FA8" w14:paraId="1DE1058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430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9E23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B223FE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836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farcical</w:t>
            </w:r>
          </w:p>
        </w:tc>
      </w:tr>
      <w:tr w:rsidR="00E05FA8" w14:paraId="4FEB163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98E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BF48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23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6"/>
      </w:tblGrid>
      <w:tr w:rsidR="00E05FA8" w14:paraId="2E83F273" w14:textId="77777777">
        <w:tblPrEx>
          <w:tblCellMar>
            <w:top w:w="0" w:type="dxa"/>
            <w:bottom w:w="0" w:type="dxa"/>
          </w:tblCellMar>
        </w:tblPrEx>
        <w:tc>
          <w:tcPr>
            <w:tcW w:w="23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AED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farcical-yet-provocative</w:t>
            </w:r>
          </w:p>
        </w:tc>
      </w:tr>
      <w:tr w:rsidR="00E05FA8" w14:paraId="690BA6B9" w14:textId="77777777">
        <w:tblPrEx>
          <w:tblCellMar>
            <w:top w:w="0" w:type="dxa"/>
            <w:bottom w:w="0" w:type="dxa"/>
          </w:tblCellMar>
        </w:tblPrEx>
        <w:tc>
          <w:tcPr>
            <w:tcW w:w="23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8FC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0801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6"/>
      </w:tblGrid>
      <w:tr w:rsidR="00E05FA8" w14:paraId="34974768" w14:textId="77777777">
        <w:tblPrEx>
          <w:tblCellMar>
            <w:top w:w="0" w:type="dxa"/>
            <w:bottom w:w="0" w:type="dxa"/>
          </w:tblCellMar>
        </w:tblPrEx>
        <w:tc>
          <w:tcPr>
            <w:tcW w:w="9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C62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farcically</w:t>
            </w:r>
          </w:p>
        </w:tc>
      </w:tr>
      <w:tr w:rsidR="00E05FA8" w14:paraId="200238FD" w14:textId="77777777">
        <w:tblPrEx>
          <w:tblCellMar>
            <w:top w:w="0" w:type="dxa"/>
            <w:bottom w:w="0" w:type="dxa"/>
          </w:tblCellMar>
        </w:tblPrEx>
        <w:tc>
          <w:tcPr>
            <w:tcW w:w="9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B39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5100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197B0B15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AD6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farfetched</w:t>
            </w:r>
          </w:p>
        </w:tc>
      </w:tr>
      <w:tr w:rsidR="00E05FA8" w14:paraId="583EEFEB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4DB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86F2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5B7FC69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D04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fascism</w:t>
            </w:r>
          </w:p>
        </w:tc>
      </w:tr>
      <w:tr w:rsidR="00E05FA8" w14:paraId="3D7E95B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322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4236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0117858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05A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fascist</w:t>
            </w:r>
          </w:p>
        </w:tc>
      </w:tr>
      <w:tr w:rsidR="00E05FA8" w14:paraId="6BB8220F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B0B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FF78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2CFD8832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FE6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fastidious</w:t>
            </w:r>
          </w:p>
        </w:tc>
      </w:tr>
      <w:tr w:rsidR="00E05FA8" w14:paraId="6ACB6824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EA4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672B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28D9611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638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fastidiously</w:t>
            </w:r>
          </w:p>
        </w:tc>
      </w:tr>
      <w:tr w:rsidR="00E05FA8" w14:paraId="73BEAF16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FA2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4FCC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38E02C6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3B3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fastuous</w:t>
            </w:r>
          </w:p>
        </w:tc>
      </w:tr>
      <w:tr w:rsidR="00E05FA8" w14:paraId="31170C5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49E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421F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"/>
      </w:tblGrid>
      <w:tr w:rsidR="00E05FA8" w14:paraId="308A0ECB" w14:textId="77777777">
        <w:tblPrEx>
          <w:tblCellMar>
            <w:top w:w="0" w:type="dxa"/>
            <w:bottom w:w="0" w:type="dxa"/>
          </w:tblCellMar>
        </w:tblPrEx>
        <w:tc>
          <w:tcPr>
            <w:tcW w:w="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5E7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</w:t>
            </w:r>
          </w:p>
        </w:tc>
      </w:tr>
      <w:tr w:rsidR="00E05FA8" w14:paraId="6010E3F5" w14:textId="77777777">
        <w:tblPrEx>
          <w:tblCellMar>
            <w:top w:w="0" w:type="dxa"/>
            <w:bottom w:w="0" w:type="dxa"/>
          </w:tblCellMar>
        </w:tblPrEx>
        <w:tc>
          <w:tcPr>
            <w:tcW w:w="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656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0613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58C53911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6E7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fat-cat</w:t>
            </w:r>
          </w:p>
        </w:tc>
      </w:tr>
      <w:tr w:rsidR="00E05FA8" w14:paraId="121947B1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B38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E008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7EC130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E11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fat-cats</w:t>
            </w:r>
          </w:p>
        </w:tc>
      </w:tr>
      <w:tr w:rsidR="00E05FA8" w14:paraId="06397BA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294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49B1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7A06ECD9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DE5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fatal</w:t>
            </w:r>
          </w:p>
        </w:tc>
      </w:tr>
      <w:tr w:rsidR="00E05FA8" w14:paraId="3C798296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944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9381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C5315A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3FB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fatalistic</w:t>
            </w:r>
          </w:p>
        </w:tc>
      </w:tr>
      <w:tr w:rsidR="00E05FA8" w14:paraId="3EDD52E3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1E7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C1AB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7DCF8CC1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F63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fatalistically</w:t>
            </w:r>
          </w:p>
        </w:tc>
      </w:tr>
      <w:tr w:rsidR="00E05FA8" w14:paraId="29AF5189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7CF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D7BB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5A0F773D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109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fatally</w:t>
            </w:r>
          </w:p>
        </w:tc>
      </w:tr>
      <w:tr w:rsidR="00E05FA8" w14:paraId="20EE475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E40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340D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2C052BE5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4F91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fatcat</w:t>
            </w:r>
          </w:p>
        </w:tc>
      </w:tr>
      <w:tr w:rsidR="00E05FA8" w14:paraId="6E2D2B6F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1B4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E832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673B31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F23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fatcats</w:t>
            </w:r>
          </w:p>
        </w:tc>
      </w:tr>
      <w:tr w:rsidR="00E05FA8" w14:paraId="1024570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962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2AB4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6F48171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DBF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fateful</w:t>
            </w:r>
          </w:p>
        </w:tc>
      </w:tr>
      <w:tr w:rsidR="00E05FA8" w14:paraId="1D30571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AA9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89BB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6F645237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CA5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fatefully</w:t>
            </w:r>
          </w:p>
        </w:tc>
      </w:tr>
      <w:tr w:rsidR="00E05FA8" w14:paraId="4DA9C0AF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30A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51C9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5BD68BF8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16CC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fathomless</w:t>
            </w:r>
          </w:p>
        </w:tc>
      </w:tr>
      <w:tr w:rsidR="00E05FA8" w14:paraId="1FFF240E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491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16FA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3905D8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2B8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fatigue</w:t>
            </w:r>
          </w:p>
        </w:tc>
      </w:tr>
      <w:tr w:rsidR="00E05FA8" w14:paraId="11E2DEC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215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8956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F9B213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76C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fatigued</w:t>
            </w:r>
          </w:p>
        </w:tc>
      </w:tr>
      <w:tr w:rsidR="00E05FA8" w14:paraId="4D2FB5B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692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5B88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3BA6D1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186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fatique</w:t>
            </w:r>
          </w:p>
        </w:tc>
      </w:tr>
      <w:tr w:rsidR="00E05FA8" w14:paraId="72C6B30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86E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CE18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4598AA1A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DEA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fatty</w:t>
            </w:r>
          </w:p>
        </w:tc>
      </w:tr>
      <w:tr w:rsidR="00E05FA8" w14:paraId="1C4B662D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27D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9B9E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0CD6CC6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CDF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fatuity</w:t>
            </w:r>
          </w:p>
        </w:tc>
      </w:tr>
      <w:tr w:rsidR="00E05FA8" w14:paraId="54697008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B24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FBD5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B60ABB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C32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fatuous</w:t>
            </w:r>
          </w:p>
        </w:tc>
      </w:tr>
      <w:tr w:rsidR="00E05FA8" w14:paraId="716720A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8B6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5CC8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31063245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3F1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fatuously</w:t>
            </w:r>
          </w:p>
        </w:tc>
      </w:tr>
      <w:tr w:rsidR="00E05FA8" w14:paraId="416994A1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353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77AB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45D26BF1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48E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fault</w:t>
            </w:r>
          </w:p>
        </w:tc>
      </w:tr>
      <w:tr w:rsidR="00E05FA8" w14:paraId="4259D9C4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3E0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0407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104F315F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2B8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faults</w:t>
            </w:r>
          </w:p>
        </w:tc>
      </w:tr>
      <w:tr w:rsidR="00E05FA8" w14:paraId="47460DCA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5B9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8BDD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1F25028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78A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faulty</w:t>
            </w:r>
          </w:p>
        </w:tc>
      </w:tr>
      <w:tr w:rsidR="00E05FA8" w14:paraId="319D058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F2B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EA54D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462A7D7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601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fawningly</w:t>
            </w:r>
          </w:p>
        </w:tc>
      </w:tr>
      <w:tr w:rsidR="00E05FA8" w14:paraId="3DCB4594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C25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391F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5F266CF7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897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faze</w:t>
            </w:r>
          </w:p>
        </w:tc>
      </w:tr>
      <w:tr w:rsidR="00E05FA8" w14:paraId="0DA95D09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F32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62EA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"/>
      </w:tblGrid>
      <w:tr w:rsidR="00E05FA8" w14:paraId="50A78CA9" w14:textId="77777777">
        <w:tblPrEx>
          <w:tblCellMar>
            <w:top w:w="0" w:type="dxa"/>
            <w:bottom w:w="0" w:type="dxa"/>
          </w:tblCellMar>
        </w:tblPrEx>
        <w:tc>
          <w:tcPr>
            <w:tcW w:w="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82E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fear</w:t>
            </w:r>
          </w:p>
        </w:tc>
      </w:tr>
      <w:tr w:rsidR="00E05FA8" w14:paraId="1ECCDA7A" w14:textId="77777777">
        <w:tblPrEx>
          <w:tblCellMar>
            <w:top w:w="0" w:type="dxa"/>
            <w:bottom w:w="0" w:type="dxa"/>
          </w:tblCellMar>
        </w:tblPrEx>
        <w:tc>
          <w:tcPr>
            <w:tcW w:w="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C18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E63D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1E6815D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F42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fearful</w:t>
            </w:r>
          </w:p>
        </w:tc>
      </w:tr>
      <w:tr w:rsidR="00E05FA8" w14:paraId="1CB78E27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B19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D538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B62028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3A0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fearfully</w:t>
            </w:r>
          </w:p>
        </w:tc>
      </w:tr>
      <w:tr w:rsidR="00E05FA8" w14:paraId="5CC2F5C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7EA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5C4B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3D49411B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311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fears</w:t>
            </w:r>
          </w:p>
        </w:tc>
      </w:tr>
      <w:tr w:rsidR="00E05FA8" w14:paraId="2130155D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36A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B052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AC58C2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E37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fearsome</w:t>
            </w:r>
          </w:p>
        </w:tc>
      </w:tr>
      <w:tr w:rsidR="00E05FA8" w14:paraId="6A6F790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E2E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82F7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6F5A1799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2BF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feckless</w:t>
            </w:r>
          </w:p>
        </w:tc>
      </w:tr>
      <w:tr w:rsidR="00E05FA8" w14:paraId="628B01E4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830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D46E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4A07CC8C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C58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feeble</w:t>
            </w:r>
          </w:p>
        </w:tc>
      </w:tr>
      <w:tr w:rsidR="00E05FA8" w14:paraId="13B2DD0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EFE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D662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4368CA5C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A1C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feeblely</w:t>
            </w:r>
          </w:p>
        </w:tc>
      </w:tr>
      <w:tr w:rsidR="00E05FA8" w14:paraId="6A6415BB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812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A299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1C15FDD2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312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feebleminded</w:t>
            </w:r>
          </w:p>
        </w:tc>
      </w:tr>
      <w:tr w:rsidR="00E05FA8" w14:paraId="14681798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713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5DDF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6075740A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32F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feign</w:t>
            </w:r>
          </w:p>
        </w:tc>
      </w:tr>
      <w:tr w:rsidR="00E05FA8" w14:paraId="0FF9F609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181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607E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78A2554C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A31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feint</w:t>
            </w:r>
          </w:p>
        </w:tc>
      </w:tr>
      <w:tr w:rsidR="00E05FA8" w14:paraId="0E59E104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F4E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1A22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62917D34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1F7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fell</w:t>
            </w:r>
          </w:p>
        </w:tc>
      </w:tr>
      <w:tr w:rsidR="00E05FA8" w14:paraId="178696EE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D2F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58DE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257C703D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D69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felon</w:t>
            </w:r>
          </w:p>
        </w:tc>
      </w:tr>
      <w:tr w:rsidR="00E05FA8" w14:paraId="0E0342A6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A8B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208C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3E6EBC70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3C5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felonious</w:t>
            </w:r>
          </w:p>
        </w:tc>
      </w:tr>
      <w:tr w:rsidR="00E05FA8" w14:paraId="6227BFD0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FDD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F66E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7F8111E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8DE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ferociously</w:t>
            </w:r>
          </w:p>
        </w:tc>
      </w:tr>
      <w:tr w:rsidR="00E05FA8" w14:paraId="07CAE07F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81E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131F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58623C9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9C1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ferocity</w:t>
            </w:r>
          </w:p>
        </w:tc>
      </w:tr>
      <w:tr w:rsidR="00E05FA8" w14:paraId="4934ECB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A68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6925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39A6575D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392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fetid</w:t>
            </w:r>
          </w:p>
        </w:tc>
      </w:tr>
      <w:tr w:rsidR="00E05FA8" w14:paraId="6823A473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261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68CA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"/>
      </w:tblGrid>
      <w:tr w:rsidR="00E05FA8" w14:paraId="46968C0A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AEB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fever</w:t>
            </w:r>
          </w:p>
        </w:tc>
      </w:tr>
      <w:tr w:rsidR="00E05FA8" w14:paraId="15F5D650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734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2B7D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7AAFB5AF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2BC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feverish</w:t>
            </w:r>
          </w:p>
        </w:tc>
      </w:tr>
      <w:tr w:rsidR="00E05FA8" w14:paraId="6048CF21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EC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3EFF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78F936C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13C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fevers</w:t>
            </w:r>
          </w:p>
        </w:tc>
      </w:tr>
      <w:tr w:rsidR="00E05FA8" w14:paraId="15EDDAB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766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EBBDA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5C59319D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855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fiasco</w:t>
            </w:r>
          </w:p>
        </w:tc>
      </w:tr>
      <w:tr w:rsidR="00E05FA8" w14:paraId="49FBE37A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13C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5288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</w:tblGrid>
      <w:tr w:rsidR="00E05FA8" w14:paraId="2FEFBAAF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A7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fib</w:t>
            </w:r>
          </w:p>
        </w:tc>
      </w:tr>
      <w:tr w:rsidR="00E05FA8" w14:paraId="28500057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995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29D2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7FE154BF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C7C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fibber</w:t>
            </w:r>
          </w:p>
        </w:tc>
      </w:tr>
      <w:tr w:rsidR="00E05FA8" w14:paraId="12898F1C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D0D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43E5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CBAED7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58B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fickle</w:t>
            </w:r>
          </w:p>
        </w:tc>
      </w:tr>
      <w:tr w:rsidR="00E05FA8" w14:paraId="37D1F65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4D4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E4D4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1D5910C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A26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fiction</w:t>
            </w:r>
          </w:p>
        </w:tc>
      </w:tr>
      <w:tr w:rsidR="00E05FA8" w14:paraId="67960C1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490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5B4D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419B8598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73B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fictional</w:t>
            </w:r>
          </w:p>
        </w:tc>
      </w:tr>
      <w:tr w:rsidR="00E05FA8" w14:paraId="4EF0AD98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0E9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4078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4FCF039F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3A5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fictitious</w:t>
            </w:r>
          </w:p>
        </w:tc>
      </w:tr>
      <w:tr w:rsidR="00E05FA8" w14:paraId="2597519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AC9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2241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092CEF4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4CF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fidget</w:t>
            </w:r>
          </w:p>
        </w:tc>
      </w:tr>
      <w:tr w:rsidR="00E05FA8" w14:paraId="4568C4B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543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501F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62D620B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850F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fidgety</w:t>
            </w:r>
          </w:p>
        </w:tc>
      </w:tr>
      <w:tr w:rsidR="00E05FA8" w14:paraId="03E8FD7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1ED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4F65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0BEA92F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5EE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fiend</w:t>
            </w:r>
          </w:p>
        </w:tc>
      </w:tr>
      <w:tr w:rsidR="00E05FA8" w14:paraId="5278F49E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4B5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4D31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309BC2E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349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fiendish</w:t>
            </w:r>
          </w:p>
        </w:tc>
      </w:tr>
      <w:tr w:rsidR="00E05FA8" w14:paraId="1368BD9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1EE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3DB7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7402ED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6AF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fierce</w:t>
            </w:r>
          </w:p>
        </w:tc>
      </w:tr>
      <w:tr w:rsidR="00E05FA8" w14:paraId="0B324C6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27A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A9E5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08FFB19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FC6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figurehead</w:t>
            </w:r>
          </w:p>
        </w:tc>
      </w:tr>
      <w:tr w:rsidR="00E05FA8" w14:paraId="1926DEF4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C96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43EE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32AF06BF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ECB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filth</w:t>
            </w:r>
          </w:p>
        </w:tc>
      </w:tr>
      <w:tr w:rsidR="00E05FA8" w14:paraId="1CD6BAAD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29F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C44E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7F5FDE14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43B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filthy</w:t>
            </w:r>
          </w:p>
        </w:tc>
      </w:tr>
      <w:tr w:rsidR="00E05FA8" w14:paraId="3969F022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79B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2E24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47B0C8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71E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finagle</w:t>
            </w:r>
          </w:p>
        </w:tc>
      </w:tr>
      <w:tr w:rsidR="00E05FA8" w14:paraId="645D619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C25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76BE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3EEABEB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7746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finicky</w:t>
            </w:r>
          </w:p>
        </w:tc>
      </w:tr>
      <w:tr w:rsidR="00E05FA8" w14:paraId="05DCF31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408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6769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5A588D1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585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fissures</w:t>
            </w:r>
          </w:p>
        </w:tc>
      </w:tr>
      <w:tr w:rsidR="00E05FA8" w14:paraId="55ACB6A2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94E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E751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"/>
      </w:tblGrid>
      <w:tr w:rsidR="00E05FA8" w14:paraId="120CAF4C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13D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fist</w:t>
            </w:r>
          </w:p>
        </w:tc>
      </w:tr>
      <w:tr w:rsidR="00E05FA8" w14:paraId="214BB531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DB0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72D7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F2F299E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A1E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flabbergast</w:t>
            </w:r>
          </w:p>
        </w:tc>
      </w:tr>
      <w:tr w:rsidR="00E05FA8" w14:paraId="2F3FC656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C9E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A89E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6133A60F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C8C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flabbergasted</w:t>
            </w:r>
          </w:p>
        </w:tc>
      </w:tr>
      <w:tr w:rsidR="00E05FA8" w14:paraId="7A8D91BE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668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1D12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49C0F2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972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flagging</w:t>
            </w:r>
          </w:p>
        </w:tc>
      </w:tr>
      <w:tr w:rsidR="00E05FA8" w14:paraId="583010D6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DFF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02C8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90AA29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CFE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flagrant</w:t>
            </w:r>
          </w:p>
        </w:tc>
      </w:tr>
      <w:tr w:rsidR="00E05FA8" w14:paraId="76BC774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D71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3909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47592DD6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D852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flagrantly</w:t>
            </w:r>
          </w:p>
        </w:tc>
      </w:tr>
      <w:tr w:rsidR="00E05FA8" w14:paraId="13B09883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045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D789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7ACCA92E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D1C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flair</w:t>
            </w:r>
          </w:p>
        </w:tc>
      </w:tr>
      <w:tr w:rsidR="00E05FA8" w14:paraId="7D9B0010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33B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5E74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3DB4B34F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601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flairs</w:t>
            </w:r>
          </w:p>
        </w:tc>
      </w:tr>
      <w:tr w:rsidR="00E05FA8" w14:paraId="07072660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FC3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57E4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09C698AB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721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flak</w:t>
            </w:r>
          </w:p>
        </w:tc>
      </w:tr>
      <w:tr w:rsidR="00E05FA8" w14:paraId="5A3CAD20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B82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CA8B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081B162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9764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flake</w:t>
            </w:r>
          </w:p>
        </w:tc>
      </w:tr>
      <w:tr w:rsidR="00E05FA8" w14:paraId="1CDAA86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E7F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7C29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35CA7BB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C6C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flakey</w:t>
            </w:r>
          </w:p>
        </w:tc>
      </w:tr>
      <w:tr w:rsidR="00E05FA8" w14:paraId="6AB283F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8CB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7DF6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6B17599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ED6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flakieness</w:t>
            </w:r>
          </w:p>
        </w:tc>
      </w:tr>
      <w:tr w:rsidR="00E05FA8" w14:paraId="723C87E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4C2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36F0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2625B4C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920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flaking</w:t>
            </w:r>
          </w:p>
        </w:tc>
      </w:tr>
      <w:tr w:rsidR="00E05FA8" w14:paraId="640EC03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50C8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F176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599BC6BE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812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flaky</w:t>
            </w:r>
          </w:p>
        </w:tc>
      </w:tr>
      <w:tr w:rsidR="00E05FA8" w14:paraId="3443342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450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3491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6F3B0E75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D83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flare</w:t>
            </w:r>
          </w:p>
        </w:tc>
      </w:tr>
      <w:tr w:rsidR="00E05FA8" w14:paraId="594F4F1C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67E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9ACC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33794301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26F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flares</w:t>
            </w:r>
          </w:p>
        </w:tc>
      </w:tr>
      <w:tr w:rsidR="00E05FA8" w14:paraId="47A01869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C44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D558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1C67BC6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FFC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flareup</w:t>
            </w:r>
          </w:p>
        </w:tc>
      </w:tr>
      <w:tr w:rsidR="00E05FA8" w14:paraId="714F251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47D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4ECE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4418A80E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97B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flareups</w:t>
            </w:r>
          </w:p>
        </w:tc>
      </w:tr>
      <w:tr w:rsidR="00E05FA8" w14:paraId="29337BB0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3EF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1CD6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2291327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916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flat-out</w:t>
            </w:r>
          </w:p>
        </w:tc>
      </w:tr>
      <w:tr w:rsidR="00E05FA8" w14:paraId="314B63C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A1D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3FDA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57B0A771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701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flaunt</w:t>
            </w:r>
          </w:p>
        </w:tc>
      </w:tr>
      <w:tr w:rsidR="00E05FA8" w14:paraId="3E5B6740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471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94E0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58EF4223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489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flaw</w:t>
            </w:r>
          </w:p>
        </w:tc>
      </w:tr>
      <w:tr w:rsidR="00E05FA8" w14:paraId="5715D508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91A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9A74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69D0215D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DFE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flawed</w:t>
            </w:r>
          </w:p>
        </w:tc>
      </w:tr>
      <w:tr w:rsidR="00E05FA8" w14:paraId="4EC97CC1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CE9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C3DD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5D56C145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3BC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flaws</w:t>
            </w:r>
          </w:p>
        </w:tc>
      </w:tr>
      <w:tr w:rsidR="00E05FA8" w14:paraId="39286583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153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CB32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14DAAB0B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BDF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flee</w:t>
            </w:r>
          </w:p>
        </w:tc>
      </w:tr>
      <w:tr w:rsidR="00E05FA8" w14:paraId="77F2EF2D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088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CE78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10EB4D8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E0A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fleed</w:t>
            </w:r>
          </w:p>
        </w:tc>
      </w:tr>
      <w:tr w:rsidR="00E05FA8" w14:paraId="5A9F8E3E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A42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20D8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F2C788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95E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fleeing</w:t>
            </w:r>
          </w:p>
        </w:tc>
      </w:tr>
      <w:tr w:rsidR="00E05FA8" w14:paraId="313D6F7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7B9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E8E5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027E68D2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A8A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fleer</w:t>
            </w:r>
          </w:p>
        </w:tc>
      </w:tr>
      <w:tr w:rsidR="00E05FA8" w14:paraId="6615D51A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7E2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9D41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075908D5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5C8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flees</w:t>
            </w:r>
          </w:p>
        </w:tc>
      </w:tr>
      <w:tr w:rsidR="00E05FA8" w14:paraId="12D423A8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48E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688C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5A17444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FBB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fleeting</w:t>
            </w:r>
          </w:p>
        </w:tc>
      </w:tr>
      <w:tr w:rsidR="00E05FA8" w14:paraId="127D9F0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322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49A2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03024658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00B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flicering</w:t>
            </w:r>
          </w:p>
        </w:tc>
      </w:tr>
      <w:tr w:rsidR="00E05FA8" w14:paraId="0D8F0C89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143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E093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6A6353F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5C8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flicker</w:t>
            </w:r>
          </w:p>
        </w:tc>
      </w:tr>
      <w:tr w:rsidR="00E05FA8" w14:paraId="0A73A985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58F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3B16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7F4EF6BC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090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flickering</w:t>
            </w:r>
          </w:p>
        </w:tc>
      </w:tr>
      <w:tr w:rsidR="00E05FA8" w14:paraId="5E90B563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C7F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8B73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8EAAED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7FB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flickers</w:t>
            </w:r>
          </w:p>
        </w:tc>
      </w:tr>
      <w:tr w:rsidR="00E05FA8" w14:paraId="439224A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336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9621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0DBAE786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589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flighty</w:t>
            </w:r>
          </w:p>
        </w:tc>
      </w:tr>
      <w:tr w:rsidR="00E05FA8" w14:paraId="70A55AD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0B1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9A2A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0FB6FBE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735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flimflam</w:t>
            </w:r>
          </w:p>
        </w:tc>
      </w:tr>
      <w:tr w:rsidR="00E05FA8" w14:paraId="2C14530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A49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C225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2234C5D5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010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flimsy</w:t>
            </w:r>
          </w:p>
        </w:tc>
      </w:tr>
      <w:tr w:rsidR="00E05FA8" w14:paraId="6A70DFC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64F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45F2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4C94ABD6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028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flirt</w:t>
            </w:r>
          </w:p>
        </w:tc>
      </w:tr>
      <w:tr w:rsidR="00E05FA8" w14:paraId="2046A5A9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11E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4E10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178AD28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E4D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flirty</w:t>
            </w:r>
          </w:p>
        </w:tc>
      </w:tr>
      <w:tr w:rsidR="00E05FA8" w14:paraId="16A6F85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BCC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90E0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3B2A2EC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39F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floored</w:t>
            </w:r>
          </w:p>
        </w:tc>
      </w:tr>
      <w:tr w:rsidR="00E05FA8" w14:paraId="43608E98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1A6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4B48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44FCFD81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12E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flounder</w:t>
            </w:r>
          </w:p>
        </w:tc>
      </w:tr>
      <w:tr w:rsidR="00E05FA8" w14:paraId="70C4C9CF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615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7F0E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26AEAEF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73C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floundering</w:t>
            </w:r>
          </w:p>
        </w:tc>
      </w:tr>
      <w:tr w:rsidR="00E05FA8" w14:paraId="74E7D457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A82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CA14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3D537DBA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D84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flout</w:t>
            </w:r>
          </w:p>
        </w:tc>
      </w:tr>
      <w:tr w:rsidR="00E05FA8" w14:paraId="0F178022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B14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9B52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16C57C0D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709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fluster</w:t>
            </w:r>
          </w:p>
        </w:tc>
      </w:tr>
      <w:tr w:rsidR="00E05FA8" w14:paraId="512E977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4C9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7569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"/>
      </w:tblGrid>
      <w:tr w:rsidR="00E05FA8" w14:paraId="4FD55091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C3E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foe</w:t>
            </w:r>
          </w:p>
        </w:tc>
      </w:tr>
      <w:tr w:rsidR="00E05FA8" w14:paraId="75C94FE1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0B5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0A4F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47901934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3A0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fool</w:t>
            </w:r>
          </w:p>
        </w:tc>
      </w:tr>
      <w:tr w:rsidR="00E05FA8" w14:paraId="3B990C9B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3B9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856F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74A6014B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0B3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fooled</w:t>
            </w:r>
          </w:p>
        </w:tc>
      </w:tr>
      <w:tr w:rsidR="00E05FA8" w14:paraId="702D9E2D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C9B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1A04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13AA4CCB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35E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foolhardy</w:t>
            </w:r>
          </w:p>
        </w:tc>
      </w:tr>
      <w:tr w:rsidR="00E05FA8" w14:paraId="4119B523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0C8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46C6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6441CAB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64E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foolish</w:t>
            </w:r>
          </w:p>
        </w:tc>
      </w:tr>
      <w:tr w:rsidR="00E05FA8" w14:paraId="5D61BB6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A18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5E4E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E93F94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400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foolishly</w:t>
            </w:r>
          </w:p>
        </w:tc>
      </w:tr>
      <w:tr w:rsidR="00E05FA8" w14:paraId="48D74729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EFD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D1DC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50E3379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201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foolishness</w:t>
            </w:r>
          </w:p>
        </w:tc>
      </w:tr>
      <w:tr w:rsidR="00E05FA8" w14:paraId="187B2C47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8EF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5E6D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5003FD38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FE2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forbid</w:t>
            </w:r>
          </w:p>
        </w:tc>
      </w:tr>
      <w:tr w:rsidR="00E05FA8" w14:paraId="215A22B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62A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F225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080F0477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5EF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forbidden</w:t>
            </w:r>
          </w:p>
        </w:tc>
      </w:tr>
      <w:tr w:rsidR="00E05FA8" w14:paraId="616D119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AF1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4911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213633E8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FB3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forbidding</w:t>
            </w:r>
          </w:p>
        </w:tc>
      </w:tr>
      <w:tr w:rsidR="00E05FA8" w14:paraId="2DBF8DB3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20F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ABCD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5D5E6E4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9B1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forceful</w:t>
            </w:r>
          </w:p>
        </w:tc>
      </w:tr>
      <w:tr w:rsidR="00E05FA8" w14:paraId="6D91AB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8C6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608C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76C4A1FD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727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foreboding</w:t>
            </w:r>
          </w:p>
        </w:tc>
      </w:tr>
      <w:tr w:rsidR="00E05FA8" w14:paraId="16438D0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76B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8544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3D44BA15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53D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forebodingly</w:t>
            </w:r>
          </w:p>
        </w:tc>
      </w:tr>
      <w:tr w:rsidR="00E05FA8" w14:paraId="6F1EAE1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398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0A3D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1F774E3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246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forfeit</w:t>
            </w:r>
          </w:p>
        </w:tc>
      </w:tr>
      <w:tr w:rsidR="00E05FA8" w14:paraId="1A409BB0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0BC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A17A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244D711D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124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forged</w:t>
            </w:r>
          </w:p>
        </w:tc>
      </w:tr>
      <w:tr w:rsidR="00E05FA8" w14:paraId="78FB835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938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E98B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0E29DD3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DF6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forgetful</w:t>
            </w:r>
          </w:p>
        </w:tc>
      </w:tr>
      <w:tr w:rsidR="00E05FA8" w14:paraId="1BC08AF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92C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A037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229B1799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B76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forgetfully</w:t>
            </w:r>
          </w:p>
        </w:tc>
      </w:tr>
      <w:tr w:rsidR="00E05FA8" w14:paraId="1AF63FF4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51F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002DE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7F3E0D8D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F0F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forgetfulness</w:t>
            </w:r>
          </w:p>
        </w:tc>
      </w:tr>
      <w:tr w:rsidR="00E05FA8" w14:paraId="706448A8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AD18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444C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E041F8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65F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forlorn</w:t>
            </w:r>
          </w:p>
        </w:tc>
      </w:tr>
      <w:tr w:rsidR="00E05FA8" w14:paraId="2CFF3AE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9F1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8408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11D827A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CCE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forlornly</w:t>
            </w:r>
          </w:p>
        </w:tc>
      </w:tr>
      <w:tr w:rsidR="00E05FA8" w14:paraId="2BF0EAF2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552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721F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C998E8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620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forsake</w:t>
            </w:r>
          </w:p>
        </w:tc>
      </w:tr>
      <w:tr w:rsidR="00E05FA8" w14:paraId="66460AF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D52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1FB3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00D5FA8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B9B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forsaken</w:t>
            </w:r>
          </w:p>
        </w:tc>
      </w:tr>
      <w:tr w:rsidR="00E05FA8" w14:paraId="7847E45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886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0FF6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6EAEF60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605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forswear</w:t>
            </w:r>
          </w:p>
        </w:tc>
      </w:tr>
      <w:tr w:rsidR="00E05FA8" w14:paraId="2A6952A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1A2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94D2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39EF371B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EAA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foul</w:t>
            </w:r>
          </w:p>
        </w:tc>
      </w:tr>
      <w:tr w:rsidR="00E05FA8" w14:paraId="12EADB08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1DB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E188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7E249C63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C60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foully</w:t>
            </w:r>
          </w:p>
        </w:tc>
      </w:tr>
      <w:tr w:rsidR="00E05FA8" w14:paraId="0D3A4DA6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08B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C18C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C93AC7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446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foulness</w:t>
            </w:r>
          </w:p>
        </w:tc>
      </w:tr>
      <w:tr w:rsidR="00E05FA8" w14:paraId="49D8812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BAA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DEDB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68F4113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C87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fractious</w:t>
            </w:r>
          </w:p>
        </w:tc>
      </w:tr>
      <w:tr w:rsidR="00E05FA8" w14:paraId="3F83D3F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491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6723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1F17D68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98D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fractiously</w:t>
            </w:r>
          </w:p>
        </w:tc>
      </w:tr>
      <w:tr w:rsidR="00E05FA8" w14:paraId="2EF3E5C3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EBC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C22C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508767B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163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fracture</w:t>
            </w:r>
          </w:p>
        </w:tc>
      </w:tr>
      <w:tr w:rsidR="00E05FA8" w14:paraId="12EBB17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340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035B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16C5EB94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725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fragile</w:t>
            </w:r>
          </w:p>
        </w:tc>
      </w:tr>
      <w:tr w:rsidR="00E05FA8" w14:paraId="79C1740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B44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8DD2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3091B390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7A9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fragmented</w:t>
            </w:r>
          </w:p>
        </w:tc>
      </w:tr>
      <w:tr w:rsidR="00E05FA8" w14:paraId="524FF808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26D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EB22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1E62D4E7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D08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frail</w:t>
            </w:r>
          </w:p>
        </w:tc>
      </w:tr>
      <w:tr w:rsidR="00E05FA8" w14:paraId="01DE994E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E65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ABEC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1E5A4F3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ACA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frantic</w:t>
            </w:r>
          </w:p>
        </w:tc>
      </w:tr>
      <w:tr w:rsidR="00E05FA8" w14:paraId="1B9C4D1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E5E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451C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25B8E6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9C1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frantically</w:t>
            </w:r>
          </w:p>
        </w:tc>
      </w:tr>
      <w:tr w:rsidR="00E05FA8" w14:paraId="28E3E74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412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2BDD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3FB0AA74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E2F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franticly</w:t>
            </w:r>
          </w:p>
        </w:tc>
      </w:tr>
      <w:tr w:rsidR="00E05FA8" w14:paraId="34F9B0F2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7EF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0607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2C877008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D82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fraud</w:t>
            </w:r>
          </w:p>
        </w:tc>
      </w:tr>
      <w:tr w:rsidR="00E05FA8" w14:paraId="082427CC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1B6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176C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66CA6C1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A22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fraudulent</w:t>
            </w:r>
          </w:p>
        </w:tc>
      </w:tr>
      <w:tr w:rsidR="00E05FA8" w14:paraId="0700C3F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124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6AD9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4747474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FD6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fraught</w:t>
            </w:r>
          </w:p>
        </w:tc>
      </w:tr>
      <w:tr w:rsidR="00E05FA8" w14:paraId="7BFC9EC8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637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6463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6F6CCC7B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FE7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frazzle</w:t>
            </w:r>
          </w:p>
        </w:tc>
      </w:tr>
      <w:tr w:rsidR="00E05FA8" w14:paraId="1E726C34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D6C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ADC7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50BE24E3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BC2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frazzled</w:t>
            </w:r>
          </w:p>
        </w:tc>
      </w:tr>
      <w:tr w:rsidR="00E05FA8" w14:paraId="14A34CF9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A04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CCA7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"/>
      </w:tblGrid>
      <w:tr w:rsidR="00E05FA8" w14:paraId="7F0A6AEF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117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freak</w:t>
            </w:r>
          </w:p>
        </w:tc>
      </w:tr>
      <w:tr w:rsidR="00E05FA8" w14:paraId="3EB53715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548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0EFD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CAA474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03A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freaking</w:t>
            </w:r>
          </w:p>
        </w:tc>
      </w:tr>
      <w:tr w:rsidR="00E05FA8" w14:paraId="7F52849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CD7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B51B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0B2A1937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F03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freakish</w:t>
            </w:r>
          </w:p>
        </w:tc>
      </w:tr>
      <w:tr w:rsidR="00E05FA8" w14:paraId="0BE8D4DA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5FF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3A76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F76353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F10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freakishly</w:t>
            </w:r>
          </w:p>
        </w:tc>
      </w:tr>
      <w:tr w:rsidR="00E05FA8" w14:paraId="299CFE5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3FE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D53D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14243308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642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freaks</w:t>
            </w:r>
          </w:p>
        </w:tc>
      </w:tr>
      <w:tr w:rsidR="00E05FA8" w14:paraId="1664DA05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66D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0C9C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</w:tblGrid>
      <w:tr w:rsidR="00E05FA8" w14:paraId="6DD7B871" w14:textId="77777777">
        <w:tblPrEx>
          <w:tblCellMar>
            <w:top w:w="0" w:type="dxa"/>
            <w:bottom w:w="0" w:type="dxa"/>
          </w:tblCellMar>
        </w:tblPrEx>
        <w:tc>
          <w:tcPr>
            <w:tcW w:w="6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08E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freeze</w:t>
            </w:r>
          </w:p>
        </w:tc>
      </w:tr>
      <w:tr w:rsidR="00E05FA8" w14:paraId="2D26D720" w14:textId="77777777">
        <w:tblPrEx>
          <w:tblCellMar>
            <w:top w:w="0" w:type="dxa"/>
            <w:bottom w:w="0" w:type="dxa"/>
          </w:tblCellMar>
        </w:tblPrEx>
        <w:tc>
          <w:tcPr>
            <w:tcW w:w="6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BB6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17BE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561867A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C0A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freezes</w:t>
            </w:r>
          </w:p>
        </w:tc>
      </w:tr>
      <w:tr w:rsidR="00E05FA8" w14:paraId="1A4FEB2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0E0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FCF2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801196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EBF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freezing</w:t>
            </w:r>
          </w:p>
        </w:tc>
      </w:tr>
      <w:tr w:rsidR="00E05FA8" w14:paraId="0F74CCF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82F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E91B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7954A57B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F93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frenetic</w:t>
            </w:r>
          </w:p>
        </w:tc>
      </w:tr>
      <w:tr w:rsidR="00E05FA8" w14:paraId="7937BB9C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D4B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2546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43307412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D86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frenetically</w:t>
            </w:r>
          </w:p>
        </w:tc>
      </w:tr>
      <w:tr w:rsidR="00E05FA8" w14:paraId="539F6F3C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1C0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7B2A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9A05DD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F80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frenzied</w:t>
            </w:r>
          </w:p>
        </w:tc>
      </w:tr>
      <w:tr w:rsidR="00E05FA8" w14:paraId="06E9B2C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D68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7C21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70B2F9C6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DA2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frenzy</w:t>
            </w:r>
          </w:p>
        </w:tc>
      </w:tr>
      <w:tr w:rsidR="00E05FA8" w14:paraId="33D3EE57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51C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6B60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"/>
      </w:tblGrid>
      <w:tr w:rsidR="00E05FA8" w14:paraId="51563CFE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44F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fret</w:t>
            </w:r>
          </w:p>
        </w:tc>
      </w:tr>
      <w:tr w:rsidR="00E05FA8" w14:paraId="59E51ED2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ECE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DC4F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69B6B13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E72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fretful</w:t>
            </w:r>
          </w:p>
        </w:tc>
      </w:tr>
      <w:tr w:rsidR="00E05FA8" w14:paraId="1EDD413F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A1C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1CBD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0B2C6AD1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184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frets</w:t>
            </w:r>
          </w:p>
        </w:tc>
      </w:tr>
      <w:tr w:rsidR="00E05FA8" w14:paraId="2A74BB05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A91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3781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7AB6577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8B3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friction</w:t>
            </w:r>
          </w:p>
        </w:tc>
      </w:tr>
      <w:tr w:rsidR="00E05FA8" w14:paraId="1016E5A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773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7485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297304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10B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frictions</w:t>
            </w:r>
          </w:p>
        </w:tc>
      </w:tr>
      <w:tr w:rsidR="00E05FA8" w14:paraId="7FEE8B2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498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5E41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0F3A8810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BD5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fried</w:t>
            </w:r>
          </w:p>
        </w:tc>
      </w:tr>
      <w:tr w:rsidR="00E05FA8" w14:paraId="5225145B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28B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8AB5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7FB4864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F3D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friggin</w:t>
            </w:r>
          </w:p>
        </w:tc>
      </w:tr>
      <w:tr w:rsidR="00E05FA8" w14:paraId="601E06E7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FA0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FBC5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5AE0E40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2BE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frigging</w:t>
            </w:r>
          </w:p>
        </w:tc>
      </w:tr>
      <w:tr w:rsidR="00E05FA8" w14:paraId="72C1F70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86E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2FBF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5CC34DC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83C6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fright</w:t>
            </w:r>
          </w:p>
        </w:tc>
      </w:tr>
      <w:tr w:rsidR="00E05FA8" w14:paraId="4F663DA6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BDB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57F3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3A635E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A37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frighten</w:t>
            </w:r>
          </w:p>
        </w:tc>
      </w:tr>
      <w:tr w:rsidR="00E05FA8" w14:paraId="05D1B8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D7F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8FE9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2136D58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468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frightening</w:t>
            </w:r>
          </w:p>
        </w:tc>
      </w:tr>
      <w:tr w:rsidR="00E05FA8" w14:paraId="5420F9D5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A52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1D4D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4D3AE8BE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206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frighteningly</w:t>
            </w:r>
          </w:p>
        </w:tc>
      </w:tr>
      <w:tr w:rsidR="00E05FA8" w14:paraId="5515943F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FA2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E525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009D53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81F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frightful</w:t>
            </w:r>
          </w:p>
        </w:tc>
      </w:tr>
      <w:tr w:rsidR="00E05FA8" w14:paraId="09082813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653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F618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1BC2AC5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E18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frightfully</w:t>
            </w:r>
          </w:p>
        </w:tc>
      </w:tr>
      <w:tr w:rsidR="00E05FA8" w14:paraId="30B9B81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AB4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D7A5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4F18E85D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5DD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frigid</w:t>
            </w:r>
          </w:p>
        </w:tc>
      </w:tr>
      <w:tr w:rsidR="00E05FA8" w14:paraId="04F068C4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71A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EFCD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76A96413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C6C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frost</w:t>
            </w:r>
          </w:p>
        </w:tc>
      </w:tr>
      <w:tr w:rsidR="00E05FA8" w14:paraId="2012D42D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12E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6281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0E489B2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7FCC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frown</w:t>
            </w:r>
          </w:p>
        </w:tc>
      </w:tr>
      <w:tr w:rsidR="00E05FA8" w14:paraId="34E428A1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530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F78B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"/>
      </w:tblGrid>
      <w:tr w:rsidR="00E05FA8" w14:paraId="289C5B7D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E52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froze</w:t>
            </w:r>
          </w:p>
        </w:tc>
      </w:tr>
      <w:tr w:rsidR="00E05FA8" w14:paraId="5BFC244B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E9F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092F5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0DEE32FE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A95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frozen</w:t>
            </w:r>
          </w:p>
        </w:tc>
      </w:tr>
      <w:tr w:rsidR="00E05FA8" w14:paraId="20FCB396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6FE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8236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2DE043BC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7BD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fruitless</w:t>
            </w:r>
          </w:p>
        </w:tc>
      </w:tr>
      <w:tr w:rsidR="00E05FA8" w14:paraId="229FA27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357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2790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001897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C77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fruitlessly</w:t>
            </w:r>
          </w:p>
        </w:tc>
      </w:tr>
      <w:tr w:rsidR="00E05FA8" w14:paraId="0C6605D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296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FB55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006AD7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209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frustrate</w:t>
            </w:r>
          </w:p>
        </w:tc>
      </w:tr>
      <w:tr w:rsidR="00E05FA8" w14:paraId="499EF633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A60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57E8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3C4CA28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AFE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frustrated</w:t>
            </w:r>
          </w:p>
        </w:tc>
      </w:tr>
      <w:tr w:rsidR="00E05FA8" w14:paraId="2AC4B0B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3FB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BB62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4150645A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E87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frustrates</w:t>
            </w:r>
          </w:p>
        </w:tc>
      </w:tr>
      <w:tr w:rsidR="00E05FA8" w14:paraId="1AF3153C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6AE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8272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7E4B094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3A2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frustrating</w:t>
            </w:r>
          </w:p>
        </w:tc>
      </w:tr>
      <w:tr w:rsidR="00E05FA8" w14:paraId="173CE6F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EFD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7627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69076FF6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E6C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frustratingly</w:t>
            </w:r>
          </w:p>
        </w:tc>
      </w:tr>
      <w:tr w:rsidR="00E05FA8" w14:paraId="23595671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F12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5605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5785304B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3ED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frustration</w:t>
            </w:r>
          </w:p>
        </w:tc>
      </w:tr>
      <w:tr w:rsidR="00E05FA8" w14:paraId="650328B8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A99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3E06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48C63DCD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E71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frustrations</w:t>
            </w:r>
          </w:p>
        </w:tc>
      </w:tr>
      <w:tr w:rsidR="00E05FA8" w14:paraId="73253F4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DBA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F9B8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401D064F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A61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fuck</w:t>
            </w:r>
          </w:p>
        </w:tc>
      </w:tr>
      <w:tr w:rsidR="00E05FA8" w14:paraId="5C76BA09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7E5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CBCD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0F3711F2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EE6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fucking</w:t>
            </w:r>
          </w:p>
        </w:tc>
      </w:tr>
      <w:tr w:rsidR="00E05FA8" w14:paraId="07FA31C8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81B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547C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71279D5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1D8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fudge</w:t>
            </w:r>
          </w:p>
        </w:tc>
      </w:tr>
      <w:tr w:rsidR="00E05FA8" w14:paraId="6970432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B33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CD9C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7C30078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C83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fugitive</w:t>
            </w:r>
          </w:p>
        </w:tc>
      </w:tr>
      <w:tr w:rsidR="00E05FA8" w14:paraId="6C76012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CB9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17CF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16CAABA5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164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full-blown</w:t>
            </w:r>
          </w:p>
        </w:tc>
      </w:tr>
      <w:tr w:rsidR="00E05FA8" w14:paraId="23E04CE7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7A48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F2FC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434BE40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472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fulminate</w:t>
            </w:r>
          </w:p>
        </w:tc>
      </w:tr>
      <w:tr w:rsidR="00E05FA8" w14:paraId="6E07141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76F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9A42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328DDB0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E65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fumble</w:t>
            </w:r>
          </w:p>
        </w:tc>
      </w:tr>
      <w:tr w:rsidR="00E05FA8" w14:paraId="7B6E922D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994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EAC5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21E49D0C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3E0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fume</w:t>
            </w:r>
          </w:p>
        </w:tc>
      </w:tr>
      <w:tr w:rsidR="00E05FA8" w14:paraId="1EBBBF85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98F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AF08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5E18855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2EA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fumes</w:t>
            </w:r>
          </w:p>
        </w:tc>
      </w:tr>
      <w:tr w:rsidR="00E05FA8" w14:paraId="19F2535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0D68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7495F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7"/>
      </w:tblGrid>
      <w:tr w:rsidR="00E05FA8" w14:paraId="75DB1ACB" w14:textId="77777777">
        <w:tblPrEx>
          <w:tblCellMar>
            <w:top w:w="0" w:type="dxa"/>
            <w:bottom w:w="0" w:type="dxa"/>
          </w:tblCellMar>
        </w:tblPrEx>
        <w:tc>
          <w:tcPr>
            <w:tcW w:w="1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9D8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fundamentalism</w:t>
            </w:r>
          </w:p>
        </w:tc>
      </w:tr>
      <w:tr w:rsidR="00E05FA8" w14:paraId="1E1C6907" w14:textId="77777777">
        <w:tblPrEx>
          <w:tblCellMar>
            <w:top w:w="0" w:type="dxa"/>
            <w:bottom w:w="0" w:type="dxa"/>
          </w:tblCellMar>
        </w:tblPrEx>
        <w:tc>
          <w:tcPr>
            <w:tcW w:w="1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FE4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F5EA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B0FAAB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478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funky</w:t>
            </w:r>
          </w:p>
        </w:tc>
      </w:tr>
      <w:tr w:rsidR="00E05FA8" w14:paraId="3FDA6BF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4CB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6C67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4271557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F515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funnily</w:t>
            </w:r>
          </w:p>
        </w:tc>
      </w:tr>
      <w:tr w:rsidR="00E05FA8" w14:paraId="70BEFB7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9B4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C160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99CB49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6E3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funny</w:t>
            </w:r>
          </w:p>
        </w:tc>
      </w:tr>
      <w:tr w:rsidR="00E05FA8" w14:paraId="7A4F54D9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89D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76F3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7992B0D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214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furious</w:t>
            </w:r>
          </w:p>
        </w:tc>
      </w:tr>
      <w:tr w:rsidR="00E05FA8" w14:paraId="5CA87145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7E1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0E3F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B3C9B1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75B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furiously</w:t>
            </w:r>
          </w:p>
        </w:tc>
      </w:tr>
      <w:tr w:rsidR="00E05FA8" w14:paraId="5FD3E82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626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7D93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7329669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241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furor</w:t>
            </w:r>
          </w:p>
        </w:tc>
      </w:tr>
      <w:tr w:rsidR="00E05FA8" w14:paraId="2A6122C7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087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7FEA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52A62E6D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7E8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fury</w:t>
            </w:r>
          </w:p>
        </w:tc>
      </w:tr>
      <w:tr w:rsidR="00E05FA8" w14:paraId="317D9BB6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FEE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CB6E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1AE47AC9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E1F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fuss</w:t>
            </w:r>
          </w:p>
        </w:tc>
      </w:tr>
      <w:tr w:rsidR="00E05FA8" w14:paraId="2A0A42E0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73D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B44B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340F81E4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92D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fussy</w:t>
            </w:r>
          </w:p>
        </w:tc>
      </w:tr>
      <w:tr w:rsidR="00E05FA8" w14:paraId="0350FBEF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6C7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DD9F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948D38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4E5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fustigate</w:t>
            </w:r>
          </w:p>
        </w:tc>
      </w:tr>
      <w:tr w:rsidR="00E05FA8" w14:paraId="39480879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7B6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79E5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3F3D878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6F7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fusty</w:t>
            </w:r>
          </w:p>
        </w:tc>
      </w:tr>
      <w:tr w:rsidR="00E05FA8" w14:paraId="3171B5B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543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55AB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08A45A60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94A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futile</w:t>
            </w:r>
          </w:p>
        </w:tc>
      </w:tr>
      <w:tr w:rsidR="00E05FA8" w14:paraId="3F670E38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BCD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995C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0F84168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432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futilely</w:t>
            </w:r>
          </w:p>
        </w:tc>
      </w:tr>
      <w:tr w:rsidR="00E05FA8" w14:paraId="4E066CA8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FDF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8341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5B502D7A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719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futility</w:t>
            </w:r>
          </w:p>
        </w:tc>
      </w:tr>
      <w:tr w:rsidR="00E05FA8" w14:paraId="0D524646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D8D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5E9E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416EF178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77C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fuzzy</w:t>
            </w:r>
          </w:p>
        </w:tc>
      </w:tr>
      <w:tr w:rsidR="00E05FA8" w14:paraId="1E0004A1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255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BE66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C7E1ABF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20C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gabble</w:t>
            </w:r>
          </w:p>
        </w:tc>
      </w:tr>
      <w:tr w:rsidR="00E05FA8" w14:paraId="30A6BBB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4F4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7CC6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79806824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EE1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gaff</w:t>
            </w:r>
          </w:p>
        </w:tc>
      </w:tr>
      <w:tr w:rsidR="00E05FA8" w14:paraId="744FEC7E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81F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3090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"/>
      </w:tblGrid>
      <w:tr w:rsidR="00E05FA8" w14:paraId="696509B1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109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gaffe</w:t>
            </w:r>
          </w:p>
        </w:tc>
      </w:tr>
      <w:tr w:rsidR="00E05FA8" w14:paraId="63B5386A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1C0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422E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76C1862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03F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gainsay</w:t>
            </w:r>
          </w:p>
        </w:tc>
      </w:tr>
      <w:tr w:rsidR="00E05FA8" w14:paraId="3E38214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3EF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620F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3E7A172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169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gainsayer</w:t>
            </w:r>
          </w:p>
        </w:tc>
      </w:tr>
      <w:tr w:rsidR="00E05FA8" w14:paraId="060896E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6C3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9265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4BE43980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324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gall</w:t>
            </w:r>
          </w:p>
        </w:tc>
      </w:tr>
      <w:tr w:rsidR="00E05FA8" w14:paraId="5382D525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EC6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37D6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8DD51E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88E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galling</w:t>
            </w:r>
          </w:p>
        </w:tc>
      </w:tr>
      <w:tr w:rsidR="00E05FA8" w14:paraId="69B907D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BB6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6D96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BDDE3C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546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gallingly</w:t>
            </w:r>
          </w:p>
        </w:tc>
      </w:tr>
      <w:tr w:rsidR="00E05FA8" w14:paraId="30C5A032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836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9F76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789AD2F4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F32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galls</w:t>
            </w:r>
          </w:p>
        </w:tc>
      </w:tr>
      <w:tr w:rsidR="00E05FA8" w14:paraId="013C03D8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BC7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6C2C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99080EB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E36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gangster</w:t>
            </w:r>
          </w:p>
        </w:tc>
      </w:tr>
      <w:tr w:rsidR="00E05FA8" w14:paraId="31081F2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E9E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9F78B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767C2CD5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655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gape</w:t>
            </w:r>
          </w:p>
        </w:tc>
      </w:tr>
      <w:tr w:rsidR="00E05FA8" w14:paraId="2A6B723E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0D4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0A89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66195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ABF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garbage</w:t>
            </w:r>
          </w:p>
        </w:tc>
      </w:tr>
      <w:tr w:rsidR="00E05FA8" w14:paraId="288EBAB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E0F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9EF1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F05F67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00D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garish</w:t>
            </w:r>
          </w:p>
        </w:tc>
      </w:tr>
      <w:tr w:rsidR="00E05FA8" w14:paraId="32F39D0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D8E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DC38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7DFD526E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836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gasp</w:t>
            </w:r>
          </w:p>
        </w:tc>
      </w:tr>
      <w:tr w:rsidR="00E05FA8" w14:paraId="75C5BDCF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04D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0FB6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2803E69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EA8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gauche</w:t>
            </w:r>
          </w:p>
        </w:tc>
      </w:tr>
      <w:tr w:rsidR="00E05FA8" w14:paraId="1F15FC95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1FB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87A5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365C528D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294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gaudy</w:t>
            </w:r>
          </w:p>
        </w:tc>
      </w:tr>
      <w:tr w:rsidR="00E05FA8" w14:paraId="06CF671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7C5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B1A3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01AEE1D3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007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gawk</w:t>
            </w:r>
          </w:p>
        </w:tc>
      </w:tr>
      <w:tr w:rsidR="00E05FA8" w14:paraId="5A369F81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A04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9200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603F0C2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D1F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gawky</w:t>
            </w:r>
          </w:p>
        </w:tc>
      </w:tr>
      <w:tr w:rsidR="00E05FA8" w14:paraId="69C2D6C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2EB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B5A9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16FD982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277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geezer</w:t>
            </w:r>
          </w:p>
        </w:tc>
      </w:tr>
      <w:tr w:rsidR="00E05FA8" w14:paraId="4105E59D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1F5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468C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3188178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AF9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genocide</w:t>
            </w:r>
          </w:p>
        </w:tc>
      </w:tr>
      <w:tr w:rsidR="00E05FA8" w14:paraId="4E06CB6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AD6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B4F3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7654F6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BFC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get-rich</w:t>
            </w:r>
          </w:p>
        </w:tc>
      </w:tr>
      <w:tr w:rsidR="00E05FA8" w14:paraId="6067AD1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386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67B0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13A8772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1E9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ghastly</w:t>
            </w:r>
          </w:p>
        </w:tc>
      </w:tr>
      <w:tr w:rsidR="00E05FA8" w14:paraId="4C9597B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FDA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EAB4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04BE491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619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ghetto</w:t>
            </w:r>
          </w:p>
        </w:tc>
      </w:tr>
      <w:tr w:rsidR="00E05FA8" w14:paraId="7B9926D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681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735D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5F44F8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219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ghosting</w:t>
            </w:r>
          </w:p>
        </w:tc>
      </w:tr>
      <w:tr w:rsidR="00E05FA8" w14:paraId="1F8BD1B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C4E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F9B6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0A5A6B2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340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gibber</w:t>
            </w:r>
          </w:p>
        </w:tc>
      </w:tr>
      <w:tr w:rsidR="00E05FA8" w14:paraId="55EEA38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CEE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03F2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52E1461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209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gibberish</w:t>
            </w:r>
          </w:p>
        </w:tc>
      </w:tr>
      <w:tr w:rsidR="00E05FA8" w14:paraId="733002E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A94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EB99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4E7F04A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E58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gibe</w:t>
            </w:r>
          </w:p>
        </w:tc>
      </w:tr>
      <w:tr w:rsidR="00E05FA8" w14:paraId="7E34E9D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26B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FBCB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051C8C24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B0F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giddy</w:t>
            </w:r>
          </w:p>
        </w:tc>
      </w:tr>
      <w:tr w:rsidR="00E05FA8" w14:paraId="2CE7E7C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900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B410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144BFE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EF4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gimmick</w:t>
            </w:r>
          </w:p>
        </w:tc>
      </w:tr>
      <w:tr w:rsidR="00E05FA8" w14:paraId="7850E3C0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206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3E30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4D4864AC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F645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gimmicked</w:t>
            </w:r>
          </w:p>
        </w:tc>
      </w:tr>
      <w:tr w:rsidR="00E05FA8" w14:paraId="6E94B0F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AED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5516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44ADB199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AE7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gimmicking</w:t>
            </w:r>
          </w:p>
        </w:tc>
      </w:tr>
      <w:tr w:rsidR="00E05FA8" w14:paraId="7C1B1744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309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5895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34DAD85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084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gimmicks</w:t>
            </w:r>
          </w:p>
        </w:tc>
      </w:tr>
      <w:tr w:rsidR="00E05FA8" w14:paraId="092340C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A7A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79EE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224E70CC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928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gimmicky</w:t>
            </w:r>
          </w:p>
        </w:tc>
      </w:tr>
      <w:tr w:rsidR="00E05FA8" w14:paraId="5061D604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A03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5C28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64BBBF3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A4B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glare</w:t>
            </w:r>
          </w:p>
        </w:tc>
      </w:tr>
      <w:tr w:rsidR="00E05FA8" w14:paraId="3F0BFF4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341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4D59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5DEFF6C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815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glaringly</w:t>
            </w:r>
          </w:p>
        </w:tc>
      </w:tr>
      <w:tr w:rsidR="00E05FA8" w14:paraId="216E302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A29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3949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6EFE9019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CCD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glib</w:t>
            </w:r>
          </w:p>
        </w:tc>
      </w:tr>
      <w:tr w:rsidR="00E05FA8" w14:paraId="6FE1D5DB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AFC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D615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</w:tblGrid>
      <w:tr w:rsidR="00E05FA8" w14:paraId="6C003740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806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glibly</w:t>
            </w:r>
          </w:p>
        </w:tc>
      </w:tr>
      <w:tr w:rsidR="00E05FA8" w14:paraId="48B192D7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486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5B0B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355091D4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660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glitch</w:t>
            </w:r>
          </w:p>
        </w:tc>
      </w:tr>
      <w:tr w:rsidR="00E05FA8" w14:paraId="1D9C3F76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73A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3B4F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EA0381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701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glitches</w:t>
            </w:r>
          </w:p>
        </w:tc>
      </w:tr>
      <w:tr w:rsidR="00E05FA8" w14:paraId="3410BDB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4F1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4B52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61CD4D0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542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gloatingly</w:t>
            </w:r>
          </w:p>
        </w:tc>
      </w:tr>
      <w:tr w:rsidR="00E05FA8" w14:paraId="7C20B4E1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210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C818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3764BE57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1C3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gloom</w:t>
            </w:r>
          </w:p>
        </w:tc>
      </w:tr>
      <w:tr w:rsidR="00E05FA8" w14:paraId="6CBBBEE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6F1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9732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0E1E725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ECF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gloomy</w:t>
            </w:r>
          </w:p>
        </w:tc>
      </w:tr>
      <w:tr w:rsidR="00E05FA8" w14:paraId="7A1DBE39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5BD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178F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BEE7CE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86E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glower</w:t>
            </w:r>
          </w:p>
        </w:tc>
      </w:tr>
      <w:tr w:rsidR="00E05FA8" w14:paraId="1C8F5FE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A24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5F41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5EED21F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03C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glum</w:t>
            </w:r>
          </w:p>
        </w:tc>
      </w:tr>
      <w:tr w:rsidR="00E05FA8" w14:paraId="321D416A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D70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634A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6CEA44BA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B7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glut</w:t>
            </w:r>
          </w:p>
        </w:tc>
      </w:tr>
      <w:tr w:rsidR="00E05FA8" w14:paraId="3CB9F644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B89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2960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D6CED4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A7C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gnawing</w:t>
            </w:r>
          </w:p>
        </w:tc>
      </w:tr>
      <w:tr w:rsidR="00E05FA8" w14:paraId="38B45BD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6C7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348C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7F3CFE7E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21C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goad</w:t>
            </w:r>
          </w:p>
        </w:tc>
      </w:tr>
      <w:tr w:rsidR="00E05FA8" w14:paraId="20BEDD32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C22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387C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E676F2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7D4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goading</w:t>
            </w:r>
          </w:p>
        </w:tc>
      </w:tr>
      <w:tr w:rsidR="00E05FA8" w14:paraId="0BBBC41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EF5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5DF1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19D36218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D85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god-awful</w:t>
            </w:r>
          </w:p>
        </w:tc>
      </w:tr>
      <w:tr w:rsidR="00E05FA8" w14:paraId="504EF5B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6EA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3443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78C95BC3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487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goof</w:t>
            </w:r>
          </w:p>
        </w:tc>
      </w:tr>
      <w:tr w:rsidR="00E05FA8" w14:paraId="2225541B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24E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1856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5CB59417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CD7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goofy</w:t>
            </w:r>
          </w:p>
        </w:tc>
      </w:tr>
      <w:tr w:rsidR="00E05FA8" w14:paraId="215391D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F18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0FDA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272F815F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772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goon</w:t>
            </w:r>
          </w:p>
        </w:tc>
      </w:tr>
      <w:tr w:rsidR="00E05FA8" w14:paraId="0C9F4DD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2E5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78E3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02A73070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116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gossip</w:t>
            </w:r>
          </w:p>
        </w:tc>
      </w:tr>
      <w:tr w:rsidR="00E05FA8" w14:paraId="29CBCE9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9F2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C12A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7574CF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930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graceless</w:t>
            </w:r>
          </w:p>
        </w:tc>
      </w:tr>
      <w:tr w:rsidR="00E05FA8" w14:paraId="794D8AF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F86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D9C8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3E2CBA7B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FFA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gracelessly</w:t>
            </w:r>
          </w:p>
        </w:tc>
      </w:tr>
      <w:tr w:rsidR="00E05FA8" w14:paraId="35B822B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AD4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17F6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00895295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1F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graft</w:t>
            </w:r>
          </w:p>
        </w:tc>
      </w:tr>
      <w:tr w:rsidR="00E05FA8" w14:paraId="230132FA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1C2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0D76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2725304B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6AF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grainy</w:t>
            </w:r>
          </w:p>
        </w:tc>
      </w:tr>
      <w:tr w:rsidR="00E05FA8" w14:paraId="03B6DCF2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A72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46D4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205741B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DBE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grapple</w:t>
            </w:r>
          </w:p>
        </w:tc>
      </w:tr>
      <w:tr w:rsidR="00E05FA8" w14:paraId="3AAD226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0B5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0CF1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55FBF89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61E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grate</w:t>
            </w:r>
          </w:p>
        </w:tc>
      </w:tr>
      <w:tr w:rsidR="00E05FA8" w14:paraId="609DFBC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D1B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D1AE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7D7065E8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62B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grating</w:t>
            </w:r>
          </w:p>
        </w:tc>
      </w:tr>
      <w:tr w:rsidR="00E05FA8" w14:paraId="66E8D63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27F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6E78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1D9D75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76C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gravely</w:t>
            </w:r>
          </w:p>
        </w:tc>
      </w:tr>
      <w:tr w:rsidR="00E05FA8" w14:paraId="2C5D994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62B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CDB2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7B88D8A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D08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greasy</w:t>
            </w:r>
          </w:p>
        </w:tc>
      </w:tr>
      <w:tr w:rsidR="00E05FA8" w14:paraId="6859AE5F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D44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835D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1FC62F28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5ED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greed</w:t>
            </w:r>
          </w:p>
        </w:tc>
      </w:tr>
      <w:tr w:rsidR="00E05FA8" w14:paraId="10997577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BE6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3C04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31ECD8A4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3FF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greedy</w:t>
            </w:r>
          </w:p>
        </w:tc>
      </w:tr>
      <w:tr w:rsidR="00E05FA8" w14:paraId="3C652AA3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FE5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21922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69128BA2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F80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grief</w:t>
            </w:r>
          </w:p>
        </w:tc>
      </w:tr>
      <w:tr w:rsidR="00E05FA8" w14:paraId="64A56084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3C1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7492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52A627FD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23D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grievance</w:t>
            </w:r>
          </w:p>
        </w:tc>
      </w:tr>
      <w:tr w:rsidR="00E05FA8" w14:paraId="2D05B65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8E9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3137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5AA46CF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E47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grievances</w:t>
            </w:r>
          </w:p>
        </w:tc>
      </w:tr>
      <w:tr w:rsidR="00E05FA8" w14:paraId="26A68E5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5F4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AF67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2E4ECBA0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0FB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grieve</w:t>
            </w:r>
          </w:p>
        </w:tc>
      </w:tr>
      <w:tr w:rsidR="00E05FA8" w14:paraId="67E96A35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67A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9C62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611D3436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85F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grieving</w:t>
            </w:r>
          </w:p>
        </w:tc>
      </w:tr>
      <w:tr w:rsidR="00E05FA8" w14:paraId="2CF7DB6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8F1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A9CD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0FB9A92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4C6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grievous</w:t>
            </w:r>
          </w:p>
        </w:tc>
      </w:tr>
      <w:tr w:rsidR="00E05FA8" w14:paraId="47F14B1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B7C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D9AC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5D61F2B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A8F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grievously</w:t>
            </w:r>
          </w:p>
        </w:tc>
      </w:tr>
      <w:tr w:rsidR="00E05FA8" w14:paraId="42F7B7A6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A07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4D3A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71787181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9F4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grim</w:t>
            </w:r>
          </w:p>
        </w:tc>
      </w:tr>
      <w:tr w:rsidR="00E05FA8" w14:paraId="113F5C65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74C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C853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0E2F47BA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87E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grimace</w:t>
            </w:r>
          </w:p>
        </w:tc>
      </w:tr>
      <w:tr w:rsidR="00E05FA8" w14:paraId="02390342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F5E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3EBB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6ACC0DB6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153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grind</w:t>
            </w:r>
          </w:p>
        </w:tc>
      </w:tr>
      <w:tr w:rsidR="00E05FA8" w14:paraId="213674DB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6DF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2DB4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559FB7DE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11C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gripe</w:t>
            </w:r>
          </w:p>
        </w:tc>
      </w:tr>
      <w:tr w:rsidR="00E05FA8" w14:paraId="0199994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D9E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9A79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35E5FD2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CF0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gripes</w:t>
            </w:r>
          </w:p>
        </w:tc>
      </w:tr>
      <w:tr w:rsidR="00E05FA8" w14:paraId="23BE01DC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DEB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5A0B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319687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6DD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grisly</w:t>
            </w:r>
          </w:p>
        </w:tc>
      </w:tr>
      <w:tr w:rsidR="00E05FA8" w14:paraId="3DB8B21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9ED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955A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5F6D09C5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180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gritty</w:t>
            </w:r>
          </w:p>
        </w:tc>
      </w:tr>
      <w:tr w:rsidR="00E05FA8" w14:paraId="67B391C0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CAA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EB70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2341E22C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410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gross</w:t>
            </w:r>
          </w:p>
        </w:tc>
      </w:tr>
      <w:tr w:rsidR="00E05FA8" w14:paraId="40F0B95B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E73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03AE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31A4F01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9FC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grossly</w:t>
            </w:r>
          </w:p>
        </w:tc>
      </w:tr>
      <w:tr w:rsidR="00E05FA8" w14:paraId="49E7978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C4A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AD8A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216A8F1A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6D7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grotesque</w:t>
            </w:r>
          </w:p>
        </w:tc>
      </w:tr>
      <w:tr w:rsidR="00E05FA8" w14:paraId="0534B2A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0AE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B6BE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72D72AD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D14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grouch</w:t>
            </w:r>
          </w:p>
        </w:tc>
      </w:tr>
      <w:tr w:rsidR="00E05FA8" w14:paraId="0E9F39A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38D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738E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0845CA8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49A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grouchy</w:t>
            </w:r>
          </w:p>
        </w:tc>
      </w:tr>
      <w:tr w:rsidR="00E05FA8" w14:paraId="3B27110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853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C57C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1E2ADD50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932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groundless</w:t>
            </w:r>
          </w:p>
        </w:tc>
      </w:tr>
      <w:tr w:rsidR="00E05FA8" w14:paraId="5762B9C6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909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7DCF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6A54CC5F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C45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grouse</w:t>
            </w:r>
          </w:p>
        </w:tc>
      </w:tr>
      <w:tr w:rsidR="00E05FA8" w14:paraId="485F0A96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14C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25F4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186A70C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E6F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growl</w:t>
            </w:r>
          </w:p>
        </w:tc>
      </w:tr>
      <w:tr w:rsidR="00E05FA8" w14:paraId="40B705DC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63A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68B1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3EC730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AAA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grudge</w:t>
            </w:r>
          </w:p>
        </w:tc>
      </w:tr>
      <w:tr w:rsidR="00E05FA8" w14:paraId="0D6C7DC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4BA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2333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2DD028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BDC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grudges</w:t>
            </w:r>
          </w:p>
        </w:tc>
      </w:tr>
      <w:tr w:rsidR="00E05FA8" w14:paraId="4337A1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59C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4561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5649174B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986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grudging</w:t>
            </w:r>
          </w:p>
        </w:tc>
      </w:tr>
      <w:tr w:rsidR="00E05FA8" w14:paraId="68CB974B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F8E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7811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4D91F0A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AD1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grudgingly</w:t>
            </w:r>
          </w:p>
        </w:tc>
      </w:tr>
      <w:tr w:rsidR="00E05FA8" w14:paraId="5CC5C629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A7A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4FF4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293B3D1D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4AC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gruesome</w:t>
            </w:r>
          </w:p>
        </w:tc>
      </w:tr>
      <w:tr w:rsidR="00E05FA8" w14:paraId="1AABB68F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450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875D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74EADCD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3F6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gruesomely</w:t>
            </w:r>
          </w:p>
        </w:tc>
      </w:tr>
      <w:tr w:rsidR="00E05FA8" w14:paraId="72139DF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6A1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A0E0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241F22B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291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gruff</w:t>
            </w:r>
          </w:p>
        </w:tc>
      </w:tr>
      <w:tr w:rsidR="00E05FA8" w14:paraId="1A6D8AF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33A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78A9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6AF58FF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04A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grumble</w:t>
            </w:r>
          </w:p>
        </w:tc>
      </w:tr>
      <w:tr w:rsidR="00E05FA8" w14:paraId="7FD5087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1D0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B39B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BD895C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F3D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grumpier</w:t>
            </w:r>
          </w:p>
        </w:tc>
      </w:tr>
      <w:tr w:rsidR="00E05FA8" w14:paraId="720DFA0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7C3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3EEB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E29CBD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547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grumpiest</w:t>
            </w:r>
          </w:p>
        </w:tc>
      </w:tr>
      <w:tr w:rsidR="00E05FA8" w14:paraId="52E97C5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E0D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52F7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4CA10A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C65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grumpily</w:t>
            </w:r>
          </w:p>
        </w:tc>
      </w:tr>
      <w:tr w:rsidR="00E05FA8" w14:paraId="77960D9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CDA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94D6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8B07F9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EEC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grumpish</w:t>
            </w:r>
          </w:p>
        </w:tc>
      </w:tr>
      <w:tr w:rsidR="00E05FA8" w14:paraId="05D2143C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B71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5EF4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3AAB420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4B1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grumpy</w:t>
            </w:r>
          </w:p>
        </w:tc>
      </w:tr>
      <w:tr w:rsidR="00E05FA8" w14:paraId="4C6075C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143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938E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41BE77FE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B9A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guile</w:t>
            </w:r>
          </w:p>
        </w:tc>
      </w:tr>
      <w:tr w:rsidR="00E05FA8" w14:paraId="132DDEA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E35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C283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</w:tblGrid>
      <w:tr w:rsidR="00E05FA8" w14:paraId="32C932EC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AD9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guilt</w:t>
            </w:r>
          </w:p>
        </w:tc>
      </w:tr>
      <w:tr w:rsidR="00E05FA8" w14:paraId="5B571A36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35F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9573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065B04B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DB4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guiltily</w:t>
            </w:r>
          </w:p>
        </w:tc>
      </w:tr>
      <w:tr w:rsidR="00E05FA8" w14:paraId="6FAA894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F81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60DD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</w:tblGrid>
      <w:tr w:rsidR="00E05FA8" w14:paraId="027EC368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340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guilty</w:t>
            </w:r>
          </w:p>
        </w:tc>
      </w:tr>
      <w:tr w:rsidR="00E05FA8" w14:paraId="2D6F8FA6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B11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E68D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17DC15D9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5EC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gullible</w:t>
            </w:r>
          </w:p>
        </w:tc>
      </w:tr>
      <w:tr w:rsidR="00E05FA8" w14:paraId="169035EE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EF0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71A7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6B5982A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89F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gutless</w:t>
            </w:r>
          </w:p>
        </w:tc>
      </w:tr>
      <w:tr w:rsidR="00E05FA8" w14:paraId="4FEB377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52D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BAAA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3768A22D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59F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gutter</w:t>
            </w:r>
          </w:p>
        </w:tc>
      </w:tr>
      <w:tr w:rsidR="00E05FA8" w14:paraId="74E01702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259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DF9F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16D72434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974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hack</w:t>
            </w:r>
          </w:p>
        </w:tc>
      </w:tr>
      <w:tr w:rsidR="00E05FA8" w14:paraId="1FF04D18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4A7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CA57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3BB28C3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081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hacks</w:t>
            </w:r>
          </w:p>
        </w:tc>
      </w:tr>
      <w:tr w:rsidR="00E05FA8" w14:paraId="551CDF4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AB7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AF07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71F27397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710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haggard</w:t>
            </w:r>
          </w:p>
        </w:tc>
      </w:tr>
      <w:tr w:rsidR="00E05FA8" w14:paraId="7FD44B1D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94B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5289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5691297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D57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haggle</w:t>
            </w:r>
          </w:p>
        </w:tc>
      </w:tr>
      <w:tr w:rsidR="00E05FA8" w14:paraId="4D5F109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0FE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0B75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18BB0F5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10F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hairloss</w:t>
            </w:r>
          </w:p>
        </w:tc>
      </w:tr>
      <w:tr w:rsidR="00E05FA8" w14:paraId="2916D93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960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9779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0A9A5BEC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00C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halfhearted</w:t>
            </w:r>
          </w:p>
        </w:tc>
      </w:tr>
      <w:tr w:rsidR="00E05FA8" w14:paraId="49973EA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513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4A75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</w:tblGrid>
      <w:tr w:rsidR="00E05FA8" w14:paraId="3B4E84E6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35B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halfheartedly</w:t>
            </w:r>
          </w:p>
        </w:tc>
      </w:tr>
      <w:tr w:rsidR="00E05FA8" w14:paraId="06ED340A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D4F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F207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73A65499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779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hallucinate</w:t>
            </w:r>
          </w:p>
        </w:tc>
      </w:tr>
      <w:tr w:rsidR="00E05FA8" w14:paraId="101673CF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864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658D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143136B3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DE9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hallucination</w:t>
            </w:r>
          </w:p>
        </w:tc>
      </w:tr>
      <w:tr w:rsidR="00E05FA8" w14:paraId="52AA1A76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C37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C608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05EA68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F6C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hamper</w:t>
            </w:r>
          </w:p>
        </w:tc>
      </w:tr>
      <w:tr w:rsidR="00E05FA8" w14:paraId="30CA8F2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74D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E27F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14F1D59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22F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hampered</w:t>
            </w:r>
          </w:p>
        </w:tc>
      </w:tr>
      <w:tr w:rsidR="00E05FA8" w14:paraId="7F0063A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AF0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FCD1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5626D781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139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handicapped</w:t>
            </w:r>
          </w:p>
        </w:tc>
      </w:tr>
      <w:tr w:rsidR="00E05FA8" w14:paraId="77A40786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64E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C19B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68384CE0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9F9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hang</w:t>
            </w:r>
          </w:p>
        </w:tc>
      </w:tr>
      <w:tr w:rsidR="00E05FA8" w14:paraId="779C5538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A0A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7E31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3B1188F8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C80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hangs</w:t>
            </w:r>
          </w:p>
        </w:tc>
      </w:tr>
      <w:tr w:rsidR="00E05FA8" w14:paraId="32D1434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06A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0FF4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36DCEA6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2AC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haphazard</w:t>
            </w:r>
          </w:p>
        </w:tc>
      </w:tr>
      <w:tr w:rsidR="00E05FA8" w14:paraId="7C5B205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DBC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F59DD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2F95E94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576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hapless</w:t>
            </w:r>
          </w:p>
        </w:tc>
      </w:tr>
      <w:tr w:rsidR="00E05FA8" w14:paraId="64194A8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3A9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4C67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D5806E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B84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harangue</w:t>
            </w:r>
          </w:p>
        </w:tc>
      </w:tr>
      <w:tr w:rsidR="00E05FA8" w14:paraId="75F99F2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EDB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5BD2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7FA11A67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09D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harass</w:t>
            </w:r>
          </w:p>
        </w:tc>
      </w:tr>
      <w:tr w:rsidR="00E05FA8" w14:paraId="36E7B66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ED6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4E42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089C3BF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7065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harassed</w:t>
            </w:r>
          </w:p>
        </w:tc>
      </w:tr>
      <w:tr w:rsidR="00E05FA8" w14:paraId="795455C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510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6BCA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8F1589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CF8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harasses</w:t>
            </w:r>
          </w:p>
        </w:tc>
      </w:tr>
      <w:tr w:rsidR="00E05FA8" w14:paraId="11EB0EF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F7D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AA41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44BA3E2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0B26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harassment</w:t>
            </w:r>
          </w:p>
        </w:tc>
      </w:tr>
      <w:tr w:rsidR="00E05FA8" w14:paraId="5F416ED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ECD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4528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4F7A2A4B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A22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harboring</w:t>
            </w:r>
          </w:p>
        </w:tc>
      </w:tr>
      <w:tr w:rsidR="00E05FA8" w14:paraId="73B197F7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556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1FC7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537659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A50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harbors</w:t>
            </w:r>
          </w:p>
        </w:tc>
      </w:tr>
      <w:tr w:rsidR="00E05FA8" w14:paraId="5A4C4A7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1BF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D120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2E750F06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0E3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</w:t>
            </w:r>
          </w:p>
        </w:tc>
      </w:tr>
      <w:tr w:rsidR="00E05FA8" w14:paraId="0E46527C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E23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D728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109DF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429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hard-hit</w:t>
            </w:r>
          </w:p>
        </w:tc>
      </w:tr>
      <w:tr w:rsidR="00E05FA8" w14:paraId="06BDF46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454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56F6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7BD594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A45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hard-line</w:t>
            </w:r>
          </w:p>
        </w:tc>
      </w:tr>
      <w:tr w:rsidR="00E05FA8" w14:paraId="328DA99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79A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B0B2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0A992825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B75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hard-liner</w:t>
            </w:r>
          </w:p>
        </w:tc>
      </w:tr>
      <w:tr w:rsidR="00E05FA8" w14:paraId="64CF7FE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5D4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6A44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080AD89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ECA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hardball</w:t>
            </w:r>
          </w:p>
        </w:tc>
      </w:tr>
      <w:tr w:rsidR="00E05FA8" w14:paraId="493BC0D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478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61EC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7F34F684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AD4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harden</w:t>
            </w:r>
          </w:p>
        </w:tc>
      </w:tr>
      <w:tr w:rsidR="00E05FA8" w14:paraId="5917F01B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22E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6320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ECB409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D60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hardened</w:t>
            </w:r>
          </w:p>
        </w:tc>
      </w:tr>
      <w:tr w:rsidR="00E05FA8" w14:paraId="0087131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924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F327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4DCD21B1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2C5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hardheaded</w:t>
            </w:r>
          </w:p>
        </w:tc>
      </w:tr>
      <w:tr w:rsidR="00E05FA8" w14:paraId="7A3F51E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272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359D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0862A760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F73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hardhearted</w:t>
            </w:r>
          </w:p>
        </w:tc>
      </w:tr>
      <w:tr w:rsidR="00E05FA8" w14:paraId="7E87D942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BCB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A6B7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7A106B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02E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hardliner</w:t>
            </w:r>
          </w:p>
        </w:tc>
      </w:tr>
      <w:tr w:rsidR="00E05FA8" w14:paraId="1CA96FD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B0E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3538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173FC05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13C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hardliners</w:t>
            </w:r>
          </w:p>
        </w:tc>
      </w:tr>
      <w:tr w:rsidR="00E05FA8" w14:paraId="52FE319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2608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C0AB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A2F585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DB7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hardship</w:t>
            </w:r>
          </w:p>
        </w:tc>
      </w:tr>
      <w:tr w:rsidR="00E05FA8" w14:paraId="07BFBE5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C79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F5DF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4547D1B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0FD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hardships</w:t>
            </w:r>
          </w:p>
        </w:tc>
      </w:tr>
      <w:tr w:rsidR="00E05FA8" w14:paraId="3DF68D6E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4D0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9C8E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582104D4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F20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harm</w:t>
            </w:r>
          </w:p>
        </w:tc>
      </w:tr>
      <w:tr w:rsidR="00E05FA8" w14:paraId="2BB95F10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32D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80B4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059273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48A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harmed</w:t>
            </w:r>
          </w:p>
        </w:tc>
      </w:tr>
      <w:tr w:rsidR="00E05FA8" w14:paraId="30A092F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296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33BD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7FDE6E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DCD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harmful</w:t>
            </w:r>
          </w:p>
        </w:tc>
      </w:tr>
      <w:tr w:rsidR="00E05FA8" w14:paraId="0C8D9B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D03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A58D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872565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AA7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harms</w:t>
            </w:r>
          </w:p>
        </w:tc>
      </w:tr>
      <w:tr w:rsidR="00E05FA8" w14:paraId="737A894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7A0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F0D8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E4DCEF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A09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harpy</w:t>
            </w:r>
          </w:p>
        </w:tc>
      </w:tr>
      <w:tr w:rsidR="00E05FA8" w14:paraId="36BE420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A43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F6BA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3D7DE1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C7B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harridan</w:t>
            </w:r>
          </w:p>
        </w:tc>
      </w:tr>
      <w:tr w:rsidR="00E05FA8" w14:paraId="533A9C6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003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8FCF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2AF747D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7DE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harried</w:t>
            </w:r>
          </w:p>
        </w:tc>
      </w:tr>
      <w:tr w:rsidR="00E05FA8" w14:paraId="0165B541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C53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E73C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3FE7288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05C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harrow</w:t>
            </w:r>
          </w:p>
        </w:tc>
      </w:tr>
      <w:tr w:rsidR="00E05FA8" w14:paraId="0B233EF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A95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322A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72D26AC4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465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harsh</w:t>
            </w:r>
          </w:p>
        </w:tc>
      </w:tr>
      <w:tr w:rsidR="00E05FA8" w14:paraId="58C1A826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6DF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5C9A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3A7EE7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E86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harshly</w:t>
            </w:r>
          </w:p>
        </w:tc>
      </w:tr>
      <w:tr w:rsidR="00E05FA8" w14:paraId="5D9CC9F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488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FD99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592AACF1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CD1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hasseling</w:t>
            </w:r>
          </w:p>
        </w:tc>
      </w:tr>
      <w:tr w:rsidR="00E05FA8" w14:paraId="1AF5138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986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FA1C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04E2A3E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3C1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hassle</w:t>
            </w:r>
          </w:p>
        </w:tc>
      </w:tr>
      <w:tr w:rsidR="00E05FA8" w14:paraId="5522F50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6E9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1E73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735AEBA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933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hassled</w:t>
            </w:r>
          </w:p>
        </w:tc>
      </w:tr>
      <w:tr w:rsidR="00E05FA8" w14:paraId="04D4B1F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E97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BC9B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42C7919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A69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hassles</w:t>
            </w:r>
          </w:p>
        </w:tc>
      </w:tr>
      <w:tr w:rsidR="00E05FA8" w14:paraId="49F151CA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9DC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DB94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2AF766D2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5AA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haste</w:t>
            </w:r>
          </w:p>
        </w:tc>
      </w:tr>
      <w:tr w:rsidR="00E05FA8" w14:paraId="0977941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056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78DB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7F9BA2A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2FA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hastily</w:t>
            </w:r>
          </w:p>
        </w:tc>
      </w:tr>
      <w:tr w:rsidR="00E05FA8" w14:paraId="23249F2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C4E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FB02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4CEE40E8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D8B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hasty</w:t>
            </w:r>
          </w:p>
        </w:tc>
      </w:tr>
      <w:tr w:rsidR="00E05FA8" w14:paraId="19F6D35E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CE3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17722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50426050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1F9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hate</w:t>
            </w:r>
          </w:p>
        </w:tc>
      </w:tr>
      <w:tr w:rsidR="00E05FA8" w14:paraId="475B5493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5B2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C85D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1C78245D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A5B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hated</w:t>
            </w:r>
          </w:p>
        </w:tc>
      </w:tr>
      <w:tr w:rsidR="00E05FA8" w14:paraId="54900C76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7CF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3AFD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D01A9C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C3A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hateful</w:t>
            </w:r>
          </w:p>
        </w:tc>
      </w:tr>
      <w:tr w:rsidR="00E05FA8" w14:paraId="4284509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BCE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151E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491D60CD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3E1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hatefully</w:t>
            </w:r>
          </w:p>
        </w:tc>
      </w:tr>
      <w:tr w:rsidR="00E05FA8" w14:paraId="2963DA6B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771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BEFD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754BE249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0E4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hatefulness</w:t>
            </w:r>
          </w:p>
        </w:tc>
      </w:tr>
      <w:tr w:rsidR="00E05FA8" w14:paraId="3BC6DA17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503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A985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70FC90C2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608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hater</w:t>
            </w:r>
          </w:p>
        </w:tc>
      </w:tr>
      <w:tr w:rsidR="00E05FA8" w14:paraId="5311F1E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A57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79AF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5D273595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10B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haters</w:t>
            </w:r>
          </w:p>
        </w:tc>
      </w:tr>
      <w:tr w:rsidR="00E05FA8" w14:paraId="55061E6C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F8C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C9FC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4031ACA8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C86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hates</w:t>
            </w:r>
          </w:p>
        </w:tc>
      </w:tr>
      <w:tr w:rsidR="00E05FA8" w14:paraId="06345BCA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992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B1FA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7D7EDC8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92C2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hating</w:t>
            </w:r>
          </w:p>
        </w:tc>
      </w:tr>
      <w:tr w:rsidR="00E05FA8" w14:paraId="16FD204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E3D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CCFA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616B66D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0C4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hatred</w:t>
            </w:r>
          </w:p>
        </w:tc>
      </w:tr>
      <w:tr w:rsidR="00E05FA8" w14:paraId="20B3F26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5A5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6691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2FD411D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553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haughtily</w:t>
            </w:r>
          </w:p>
        </w:tc>
      </w:tr>
      <w:tr w:rsidR="00E05FA8" w14:paraId="185B888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E15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925B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223C1FCF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43B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haughty</w:t>
            </w:r>
          </w:p>
        </w:tc>
      </w:tr>
      <w:tr w:rsidR="00E05FA8" w14:paraId="605B206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D15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F63C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6C6C679B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084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haunt</w:t>
            </w:r>
          </w:p>
        </w:tc>
      </w:tr>
      <w:tr w:rsidR="00E05FA8" w14:paraId="556FF96A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F86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C036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10185EF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E0B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haunting</w:t>
            </w:r>
          </w:p>
        </w:tc>
      </w:tr>
      <w:tr w:rsidR="00E05FA8" w14:paraId="4A53228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0F8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618E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76C7A63E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E74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havoc</w:t>
            </w:r>
          </w:p>
        </w:tc>
      </w:tr>
      <w:tr w:rsidR="00E05FA8" w14:paraId="44CBFB0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1A1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6A72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8EAD6E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821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hawkish</w:t>
            </w:r>
          </w:p>
        </w:tc>
      </w:tr>
      <w:tr w:rsidR="00E05FA8" w14:paraId="41BFE95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3A2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6895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5759CBDC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9BE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haywire</w:t>
            </w:r>
          </w:p>
        </w:tc>
      </w:tr>
      <w:tr w:rsidR="00E05FA8" w14:paraId="218CC877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EAD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F340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705C86B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4A5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hazard</w:t>
            </w:r>
          </w:p>
        </w:tc>
      </w:tr>
      <w:tr w:rsidR="00E05FA8" w14:paraId="5C70D6E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852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F057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4603E6E4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1C5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hazardous</w:t>
            </w:r>
          </w:p>
        </w:tc>
      </w:tr>
      <w:tr w:rsidR="00E05FA8" w14:paraId="6909C34B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8E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95F6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318B0DE7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D85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haze</w:t>
            </w:r>
          </w:p>
        </w:tc>
      </w:tr>
      <w:tr w:rsidR="00E05FA8" w14:paraId="47A4C1FC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128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B2CC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0091269A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B39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hazy</w:t>
            </w:r>
          </w:p>
        </w:tc>
      </w:tr>
      <w:tr w:rsidR="00E05FA8" w14:paraId="3C4C1AAA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299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A7D0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6"/>
      </w:tblGrid>
      <w:tr w:rsidR="00E05FA8" w14:paraId="3ED325CE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3DE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head-aches</w:t>
            </w:r>
          </w:p>
        </w:tc>
      </w:tr>
      <w:tr w:rsidR="00E05FA8" w14:paraId="48C21FE6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E2BC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4E93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22B07E45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2F9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headache</w:t>
            </w:r>
          </w:p>
        </w:tc>
      </w:tr>
      <w:tr w:rsidR="00E05FA8" w14:paraId="6D07AE76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8E7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BCE5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310C37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B14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headaches</w:t>
            </w:r>
          </w:p>
        </w:tc>
      </w:tr>
      <w:tr w:rsidR="00E05FA8" w14:paraId="3119C55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755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B36D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7BBA36B3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C31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heartbreaker</w:t>
            </w:r>
          </w:p>
        </w:tc>
      </w:tr>
      <w:tr w:rsidR="00E05FA8" w14:paraId="47541FD3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159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55B2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0ABDE842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512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heartbreaking</w:t>
            </w:r>
          </w:p>
        </w:tc>
      </w:tr>
      <w:tr w:rsidR="00E05FA8" w14:paraId="06F26465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D7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0234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6"/>
      </w:tblGrid>
      <w:tr w:rsidR="00E05FA8" w14:paraId="3D6D12A8" w14:textId="77777777">
        <w:tblPrEx>
          <w:tblCellMar>
            <w:top w:w="0" w:type="dxa"/>
            <w:bottom w:w="0" w:type="dxa"/>
          </w:tblCellMar>
        </w:tblPrEx>
        <w:tc>
          <w:tcPr>
            <w:tcW w:w="15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253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heartbreakingly</w:t>
            </w:r>
          </w:p>
        </w:tc>
      </w:tr>
      <w:tr w:rsidR="00E05FA8" w14:paraId="4C034A5B" w14:textId="77777777">
        <w:tblPrEx>
          <w:tblCellMar>
            <w:top w:w="0" w:type="dxa"/>
            <w:bottom w:w="0" w:type="dxa"/>
          </w:tblCellMar>
        </w:tblPrEx>
        <w:tc>
          <w:tcPr>
            <w:tcW w:w="15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192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4860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504726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DEB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heartless</w:t>
            </w:r>
          </w:p>
        </w:tc>
      </w:tr>
      <w:tr w:rsidR="00E05FA8" w14:paraId="57EFE0C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58B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9009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CDFDA2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231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heathen</w:t>
            </w:r>
          </w:p>
        </w:tc>
      </w:tr>
      <w:tr w:rsidR="00E05FA8" w14:paraId="0D39984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FA5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9445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18C439B9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538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heavy-handed</w:t>
            </w:r>
          </w:p>
        </w:tc>
      </w:tr>
      <w:tr w:rsidR="00E05FA8" w14:paraId="53540218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737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E138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4E4C656C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F07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heavyhearted</w:t>
            </w:r>
          </w:p>
        </w:tc>
      </w:tr>
      <w:tr w:rsidR="00E05FA8" w14:paraId="0097EFE8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BC1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DB36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2C075AD6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669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heck</w:t>
            </w:r>
          </w:p>
        </w:tc>
      </w:tr>
      <w:tr w:rsidR="00E05FA8" w14:paraId="49633C40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495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0B43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3B7869F8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F22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heckle</w:t>
            </w:r>
          </w:p>
        </w:tc>
      </w:tr>
      <w:tr w:rsidR="00E05FA8" w14:paraId="53FD4B9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615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4A3F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9DC845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38C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heckled</w:t>
            </w:r>
          </w:p>
        </w:tc>
      </w:tr>
      <w:tr w:rsidR="00E05FA8" w14:paraId="6A9A100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E76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665D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17ED299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83E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heckles</w:t>
            </w:r>
          </w:p>
        </w:tc>
      </w:tr>
      <w:tr w:rsidR="00E05FA8" w14:paraId="0799F0E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040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BC0C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"/>
      </w:tblGrid>
      <w:tr w:rsidR="00E05FA8" w14:paraId="6723CA2F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CAF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hectic</w:t>
            </w:r>
          </w:p>
        </w:tc>
      </w:tr>
      <w:tr w:rsidR="00E05FA8" w14:paraId="036BE5F3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04D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6151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758C2D5C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16E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hedge</w:t>
            </w:r>
          </w:p>
        </w:tc>
      </w:tr>
      <w:tr w:rsidR="00E05FA8" w14:paraId="495A21BC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525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CCF8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3D8B2F5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459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hedonistic</w:t>
            </w:r>
          </w:p>
        </w:tc>
      </w:tr>
      <w:tr w:rsidR="00E05FA8" w14:paraId="66C3B1B8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3B7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85C2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4D5B1CF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8F1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heedless</w:t>
            </w:r>
          </w:p>
        </w:tc>
      </w:tr>
      <w:tr w:rsidR="00E05FA8" w14:paraId="003637A3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34B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012B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0EF6E346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BCB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hefty</w:t>
            </w:r>
          </w:p>
        </w:tc>
      </w:tr>
      <w:tr w:rsidR="00E05FA8" w14:paraId="49C037B3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BF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259D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19A119E4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AB3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hegemonism</w:t>
            </w:r>
          </w:p>
        </w:tc>
      </w:tr>
      <w:tr w:rsidR="00E05FA8" w14:paraId="28CAC911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B05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9056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59791F85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44E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hegemonistic</w:t>
            </w:r>
          </w:p>
        </w:tc>
      </w:tr>
      <w:tr w:rsidR="00E05FA8" w14:paraId="207F9104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B0A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EB0C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4CB9BB3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750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hegemony</w:t>
            </w:r>
          </w:p>
        </w:tc>
      </w:tr>
      <w:tr w:rsidR="00E05FA8" w14:paraId="4DCD1CF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F00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DDFA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20C5588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9F7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heinous</w:t>
            </w:r>
          </w:p>
        </w:tc>
      </w:tr>
      <w:tr w:rsidR="00E05FA8" w14:paraId="1756F5B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2F8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1C54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332163DA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5C8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hell</w:t>
            </w:r>
          </w:p>
        </w:tc>
      </w:tr>
      <w:tr w:rsidR="00E05FA8" w14:paraId="654CCF4F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080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B9FC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4A52D3D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82B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hell-bent</w:t>
            </w:r>
          </w:p>
        </w:tc>
      </w:tr>
      <w:tr w:rsidR="00E05FA8" w14:paraId="761BBE3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4D0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5DFB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ECE3CF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A54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hellion</w:t>
            </w:r>
          </w:p>
        </w:tc>
      </w:tr>
      <w:tr w:rsidR="00E05FA8" w14:paraId="4E9FA99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6A2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393A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3E1B9A2C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39D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hells</w:t>
            </w:r>
          </w:p>
        </w:tc>
      </w:tr>
      <w:tr w:rsidR="00E05FA8" w14:paraId="5F99B93A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66B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63CA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3D01662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12C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helpless</w:t>
            </w:r>
          </w:p>
        </w:tc>
      </w:tr>
      <w:tr w:rsidR="00E05FA8" w14:paraId="687308AF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9D0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211B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6D263E4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82B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helplessly</w:t>
            </w:r>
          </w:p>
        </w:tc>
      </w:tr>
      <w:tr w:rsidR="00E05FA8" w14:paraId="4791482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10B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8A6A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45B60814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7D7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helplessness</w:t>
            </w:r>
          </w:p>
        </w:tc>
      </w:tr>
      <w:tr w:rsidR="00E05FA8" w14:paraId="64AB9A26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0D3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4582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71F624FD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56B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heresy</w:t>
            </w:r>
          </w:p>
        </w:tc>
      </w:tr>
      <w:tr w:rsidR="00E05FA8" w14:paraId="16767A8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5E5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4638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1F1355B7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E67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heretic</w:t>
            </w:r>
          </w:p>
        </w:tc>
      </w:tr>
      <w:tr w:rsidR="00E05FA8" w14:paraId="05DFF693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C0B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0316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F59716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84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heretical</w:t>
            </w:r>
          </w:p>
        </w:tc>
      </w:tr>
      <w:tr w:rsidR="00E05FA8" w14:paraId="162845C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F5A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0A6D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54C716D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0C2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hesitant</w:t>
            </w:r>
          </w:p>
        </w:tc>
      </w:tr>
      <w:tr w:rsidR="00E05FA8" w14:paraId="417F4E2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4EB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E707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406D4AF3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94C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hestitant</w:t>
            </w:r>
          </w:p>
        </w:tc>
      </w:tr>
      <w:tr w:rsidR="00E05FA8" w14:paraId="47D65AB1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128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6209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313BC4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5D0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hideous</w:t>
            </w:r>
          </w:p>
        </w:tc>
      </w:tr>
      <w:tr w:rsidR="00E05FA8" w14:paraId="15CCA5D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A1D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01EA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73ACB404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073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hideously</w:t>
            </w:r>
          </w:p>
        </w:tc>
      </w:tr>
      <w:tr w:rsidR="00E05FA8" w14:paraId="142CFDA4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303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0B2A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4D8F1369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903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hideousness</w:t>
            </w:r>
          </w:p>
        </w:tc>
      </w:tr>
      <w:tr w:rsidR="00E05FA8" w14:paraId="66321FAA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87D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F5B1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3975D4D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44E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high-priced</w:t>
            </w:r>
          </w:p>
        </w:tc>
      </w:tr>
      <w:tr w:rsidR="00E05FA8" w14:paraId="0FF8FEB6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3DD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504D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240FB5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FA4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hiliarious</w:t>
            </w:r>
          </w:p>
        </w:tc>
      </w:tr>
      <w:tr w:rsidR="00E05FA8" w14:paraId="1EC77F1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63E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63C5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61E2DD4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A2D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hinder</w:t>
            </w:r>
          </w:p>
        </w:tc>
      </w:tr>
      <w:tr w:rsidR="00E05FA8" w14:paraId="35A7863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010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D56F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05E3350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775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hindrance</w:t>
            </w:r>
          </w:p>
        </w:tc>
      </w:tr>
      <w:tr w:rsidR="00E05FA8" w14:paraId="3E96872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514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CBF4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195E848A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DE7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hiss</w:t>
            </w:r>
          </w:p>
        </w:tc>
      </w:tr>
      <w:tr w:rsidR="00E05FA8" w14:paraId="18E3F864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F52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BCCE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714A27B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F8F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hissed</w:t>
            </w:r>
          </w:p>
        </w:tc>
      </w:tr>
      <w:tr w:rsidR="00E05FA8" w14:paraId="650D284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375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CF99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</w:tblGrid>
      <w:tr w:rsidR="00E05FA8" w14:paraId="3CFB05C9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3CA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hissing</w:t>
            </w:r>
          </w:p>
        </w:tc>
      </w:tr>
      <w:tr w:rsidR="00E05FA8" w14:paraId="48FA5340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9C7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5892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57B560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AC5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ho-hum</w:t>
            </w:r>
          </w:p>
        </w:tc>
      </w:tr>
      <w:tr w:rsidR="00E05FA8" w14:paraId="7FBB792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FFD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244F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7E1BC3F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007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hoard</w:t>
            </w:r>
          </w:p>
        </w:tc>
      </w:tr>
      <w:tr w:rsidR="00E05FA8" w14:paraId="7D6224C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A65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2AA6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022A4325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97C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hoax</w:t>
            </w:r>
          </w:p>
        </w:tc>
      </w:tr>
      <w:tr w:rsidR="00E05FA8" w14:paraId="08347ADD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E8C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5A12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6181DF04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87F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hobble</w:t>
            </w:r>
          </w:p>
        </w:tc>
      </w:tr>
      <w:tr w:rsidR="00E05FA8" w14:paraId="424E4E66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587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226A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09D89A04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E12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hogs</w:t>
            </w:r>
          </w:p>
        </w:tc>
      </w:tr>
      <w:tr w:rsidR="00E05FA8" w14:paraId="7260AA05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93A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6770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B2F1F7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049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hollow</w:t>
            </w:r>
          </w:p>
        </w:tc>
      </w:tr>
      <w:tr w:rsidR="00E05FA8" w14:paraId="125A702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819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8D47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4D6B34B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7A5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hoodium</w:t>
            </w:r>
          </w:p>
        </w:tc>
      </w:tr>
      <w:tr w:rsidR="00E05FA8" w14:paraId="298C8D0E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20E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0C19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AFA41D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AD4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hoodwink</w:t>
            </w:r>
          </w:p>
        </w:tc>
      </w:tr>
      <w:tr w:rsidR="00E05FA8" w14:paraId="6D81916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D2D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B460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6EDBFC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43C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hooligan</w:t>
            </w:r>
          </w:p>
        </w:tc>
      </w:tr>
      <w:tr w:rsidR="00E05FA8" w14:paraId="62DD027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28A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B3BE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475E6D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14F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hopeless</w:t>
            </w:r>
          </w:p>
        </w:tc>
      </w:tr>
      <w:tr w:rsidR="00E05FA8" w14:paraId="7A29908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64B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9B9B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77D1B4A3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D8B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hopelessly</w:t>
            </w:r>
          </w:p>
        </w:tc>
      </w:tr>
      <w:tr w:rsidR="00E05FA8" w14:paraId="375108E9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BD0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CFB5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4A203A91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0328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hopelessness</w:t>
            </w:r>
          </w:p>
        </w:tc>
      </w:tr>
      <w:tr w:rsidR="00E05FA8" w14:paraId="5C4F2D0E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3A3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805F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03DB06F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D73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horde</w:t>
            </w:r>
          </w:p>
        </w:tc>
      </w:tr>
      <w:tr w:rsidR="00E05FA8" w14:paraId="189604A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713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3D33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2B11772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C29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horrendous</w:t>
            </w:r>
          </w:p>
        </w:tc>
      </w:tr>
      <w:tr w:rsidR="00E05FA8" w14:paraId="4393991B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548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6567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770B56FA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4E4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horrendously</w:t>
            </w:r>
          </w:p>
        </w:tc>
      </w:tr>
      <w:tr w:rsidR="00E05FA8" w14:paraId="7BB08AA5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4BD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C3C6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792D44B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70F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horrible</w:t>
            </w:r>
          </w:p>
        </w:tc>
      </w:tr>
      <w:tr w:rsidR="00E05FA8" w14:paraId="2B75CD0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178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46BE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0E373C3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63A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horrid</w:t>
            </w:r>
          </w:p>
        </w:tc>
      </w:tr>
      <w:tr w:rsidR="00E05FA8" w14:paraId="5186524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E23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0E89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3F1C2C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6AC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horrific</w:t>
            </w:r>
          </w:p>
        </w:tc>
      </w:tr>
      <w:tr w:rsidR="00E05FA8" w14:paraId="7D071AB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A6E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9867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610D9CC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EFE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horrified</w:t>
            </w:r>
          </w:p>
        </w:tc>
      </w:tr>
      <w:tr w:rsidR="00E05FA8" w14:paraId="6DAEDEC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434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A670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738D68E5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845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horrifies</w:t>
            </w:r>
          </w:p>
        </w:tc>
      </w:tr>
      <w:tr w:rsidR="00E05FA8" w14:paraId="38F8CB4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E18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9A23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B9F363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3A9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horrify</w:t>
            </w:r>
          </w:p>
        </w:tc>
      </w:tr>
      <w:tr w:rsidR="00E05FA8" w14:paraId="360253D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ED2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57B8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5B36A2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E10B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horrifying</w:t>
            </w:r>
          </w:p>
        </w:tc>
      </w:tr>
      <w:tr w:rsidR="00E05FA8" w14:paraId="31D01484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B82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AFC9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4D403F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83F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horrifys</w:t>
            </w:r>
          </w:p>
        </w:tc>
      </w:tr>
      <w:tr w:rsidR="00E05FA8" w14:paraId="34E30E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0F3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BD32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3073505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A6E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hostage</w:t>
            </w:r>
          </w:p>
        </w:tc>
      </w:tr>
      <w:tr w:rsidR="00E05FA8" w14:paraId="3F4BBFAA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E90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04C4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0F7A0D57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D24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hostile</w:t>
            </w:r>
          </w:p>
        </w:tc>
      </w:tr>
      <w:tr w:rsidR="00E05FA8" w14:paraId="3E03F159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E8A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4EC1F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3EBF096C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40A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hostilities</w:t>
            </w:r>
          </w:p>
        </w:tc>
      </w:tr>
      <w:tr w:rsidR="00E05FA8" w14:paraId="4A6F4B3C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5A7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A620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2AB1811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34B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hostility</w:t>
            </w:r>
          </w:p>
        </w:tc>
      </w:tr>
      <w:tr w:rsidR="00E05FA8" w14:paraId="31B9F19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250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75E6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78DD5A2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5C2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hotbeds</w:t>
            </w:r>
          </w:p>
        </w:tc>
      </w:tr>
      <w:tr w:rsidR="00E05FA8" w14:paraId="5313AD2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958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E7C2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24CED3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724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hothead</w:t>
            </w:r>
          </w:p>
        </w:tc>
      </w:tr>
      <w:tr w:rsidR="00E05FA8" w14:paraId="3841238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73D2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FC0A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02AD21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CFD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hotheaded</w:t>
            </w:r>
          </w:p>
        </w:tc>
      </w:tr>
      <w:tr w:rsidR="00E05FA8" w14:paraId="123F202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99A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C090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37D77A3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455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hothouse</w:t>
            </w:r>
          </w:p>
        </w:tc>
      </w:tr>
      <w:tr w:rsidR="00E05FA8" w14:paraId="784F126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80B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82D6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6E51AE9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D5C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hubris</w:t>
            </w:r>
          </w:p>
        </w:tc>
      </w:tr>
      <w:tr w:rsidR="00E05FA8" w14:paraId="0C818AC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434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B692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46427A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E8D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huckster</w:t>
            </w:r>
          </w:p>
        </w:tc>
      </w:tr>
      <w:tr w:rsidR="00E05FA8" w14:paraId="74E93C6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214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BE32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0025A9C4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65D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</w:t>
            </w:r>
          </w:p>
        </w:tc>
      </w:tr>
      <w:tr w:rsidR="00E05FA8" w14:paraId="3B01D96B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E7B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FEB7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61248135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F13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humid</w:t>
            </w:r>
          </w:p>
        </w:tc>
      </w:tr>
      <w:tr w:rsidR="00E05FA8" w14:paraId="036F26D0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DC1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30A4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6E47B5A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1D8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humiliate</w:t>
            </w:r>
          </w:p>
        </w:tc>
      </w:tr>
      <w:tr w:rsidR="00E05FA8" w14:paraId="1B74E6B8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046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C3E2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71F424E2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EA7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humiliating</w:t>
            </w:r>
          </w:p>
        </w:tc>
      </w:tr>
      <w:tr w:rsidR="00E05FA8" w14:paraId="01A83F7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7E7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9836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504CACBB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B52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humiliation</w:t>
            </w:r>
          </w:p>
        </w:tc>
      </w:tr>
      <w:tr w:rsidR="00E05FA8" w14:paraId="08253BD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B6E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7614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</w:tblGrid>
      <w:tr w:rsidR="00E05FA8" w14:paraId="09B2517E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F56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humming</w:t>
            </w:r>
          </w:p>
        </w:tc>
      </w:tr>
      <w:tr w:rsidR="00E05FA8" w14:paraId="571D4730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CFF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40EA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62FF21C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9F0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hung</w:t>
            </w:r>
          </w:p>
        </w:tc>
      </w:tr>
      <w:tr w:rsidR="00E05FA8" w14:paraId="7A5F7B6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F6A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0DD2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7C9BF21B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58F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hurt</w:t>
            </w:r>
          </w:p>
        </w:tc>
      </w:tr>
      <w:tr w:rsidR="00E05FA8" w14:paraId="7C053B26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3E7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BB08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623F42CB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7E5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hurted</w:t>
            </w:r>
          </w:p>
        </w:tc>
      </w:tr>
      <w:tr w:rsidR="00E05FA8" w14:paraId="7E528E92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252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3474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10C6730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69C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hurtful</w:t>
            </w:r>
          </w:p>
        </w:tc>
      </w:tr>
      <w:tr w:rsidR="00E05FA8" w14:paraId="6ACC950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741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7DBEB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068F58C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9C9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hurting</w:t>
            </w:r>
          </w:p>
        </w:tc>
      </w:tr>
      <w:tr w:rsidR="00E05FA8" w14:paraId="444D07FC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C75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3816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663D8F3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18D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hurts</w:t>
            </w:r>
          </w:p>
        </w:tc>
      </w:tr>
      <w:tr w:rsidR="00E05FA8" w14:paraId="5748402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B0E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D2E4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052DFA86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6C5C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hustler</w:t>
            </w:r>
          </w:p>
        </w:tc>
      </w:tr>
      <w:tr w:rsidR="00E05FA8" w14:paraId="5E22AD8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0A6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674C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6F4EDC64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99E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hype</w:t>
            </w:r>
          </w:p>
        </w:tc>
      </w:tr>
      <w:tr w:rsidR="00E05FA8" w14:paraId="5B52AF03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9DD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10FE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27D1C6A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1EB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hypocricy</w:t>
            </w:r>
          </w:p>
        </w:tc>
      </w:tr>
      <w:tr w:rsidR="00E05FA8" w14:paraId="1A26EBB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FCC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2D5F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751A35F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C4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hypocrisy</w:t>
            </w:r>
          </w:p>
        </w:tc>
      </w:tr>
      <w:tr w:rsidR="00E05FA8" w14:paraId="140DF68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429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B883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1191572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A23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hypocrite</w:t>
            </w:r>
          </w:p>
        </w:tc>
      </w:tr>
      <w:tr w:rsidR="00E05FA8" w14:paraId="5768D4A8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A1A8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B317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584BA08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AA8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hypocrites</w:t>
            </w:r>
          </w:p>
        </w:tc>
      </w:tr>
      <w:tr w:rsidR="00E05FA8" w14:paraId="18B47F0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B7C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7944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6C3A4D9B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2F9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hypocritical</w:t>
            </w:r>
          </w:p>
        </w:tc>
      </w:tr>
      <w:tr w:rsidR="00E05FA8" w14:paraId="4FFDB4E7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036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11F5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</w:tblGrid>
      <w:tr w:rsidR="00E05FA8" w14:paraId="2887B759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127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hypocritically</w:t>
            </w:r>
          </w:p>
        </w:tc>
      </w:tr>
      <w:tr w:rsidR="00E05FA8" w14:paraId="6455092C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1AA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4DC7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59A937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8726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hysteria</w:t>
            </w:r>
          </w:p>
        </w:tc>
      </w:tr>
      <w:tr w:rsidR="00E05FA8" w14:paraId="04EB2D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351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439E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67531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674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hysteric</w:t>
            </w:r>
          </w:p>
        </w:tc>
      </w:tr>
      <w:tr w:rsidR="00E05FA8" w14:paraId="276368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9AB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A8A9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496F2ECC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355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hysterical</w:t>
            </w:r>
          </w:p>
        </w:tc>
      </w:tr>
      <w:tr w:rsidR="00E05FA8" w14:paraId="7C425717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329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1402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102140F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54B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hysterically</w:t>
            </w:r>
          </w:p>
        </w:tc>
      </w:tr>
      <w:tr w:rsidR="00E05FA8" w14:paraId="771965C5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6E3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6235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E6B6C6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837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hysterics</w:t>
            </w:r>
          </w:p>
        </w:tc>
      </w:tr>
      <w:tr w:rsidR="00E05FA8" w14:paraId="17A9741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9FB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D778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8600E1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431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idiocies</w:t>
            </w:r>
          </w:p>
        </w:tc>
      </w:tr>
      <w:tr w:rsidR="00E05FA8" w14:paraId="20B7901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9F2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204B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24F81D0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A2E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idiocy</w:t>
            </w:r>
          </w:p>
        </w:tc>
      </w:tr>
      <w:tr w:rsidR="00E05FA8" w14:paraId="7605A962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F41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4004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</w:tblGrid>
      <w:tr w:rsidR="00E05FA8" w14:paraId="479930FA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711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idiot</w:t>
            </w:r>
          </w:p>
        </w:tc>
      </w:tr>
      <w:tr w:rsidR="00E05FA8" w14:paraId="1659CA2B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8D0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AD9F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1F3C946D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931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idiotic</w:t>
            </w:r>
          </w:p>
        </w:tc>
      </w:tr>
      <w:tr w:rsidR="00E05FA8" w14:paraId="6F5048E0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6CA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08A2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43DB2BEB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91C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idiotically</w:t>
            </w:r>
          </w:p>
        </w:tc>
      </w:tr>
      <w:tr w:rsidR="00E05FA8" w14:paraId="476C4A3B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0A6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6895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166BAF73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FD2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idiots</w:t>
            </w:r>
          </w:p>
        </w:tc>
      </w:tr>
      <w:tr w:rsidR="00E05FA8" w14:paraId="122FC94A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682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49CE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37DCCCC4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38E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idle</w:t>
            </w:r>
          </w:p>
        </w:tc>
      </w:tr>
      <w:tr w:rsidR="00E05FA8" w14:paraId="4EBF9C0F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847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D2B7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2D39757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7D0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ignoble</w:t>
            </w:r>
          </w:p>
        </w:tc>
      </w:tr>
      <w:tr w:rsidR="00E05FA8" w14:paraId="1332666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B21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906D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1"/>
      </w:tblGrid>
      <w:tr w:rsidR="00E05FA8" w14:paraId="7735F629" w14:textId="77777777">
        <w:tblPrEx>
          <w:tblCellMar>
            <w:top w:w="0" w:type="dxa"/>
            <w:bottom w:w="0" w:type="dxa"/>
          </w:tblCellMar>
        </w:tblPrEx>
        <w:tc>
          <w:tcPr>
            <w:tcW w:w="1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8D0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ignominious</w:t>
            </w:r>
          </w:p>
        </w:tc>
      </w:tr>
      <w:tr w:rsidR="00E05FA8" w14:paraId="42066D43" w14:textId="77777777">
        <w:tblPrEx>
          <w:tblCellMar>
            <w:top w:w="0" w:type="dxa"/>
            <w:bottom w:w="0" w:type="dxa"/>
          </w:tblCellMar>
        </w:tblPrEx>
        <w:tc>
          <w:tcPr>
            <w:tcW w:w="1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17F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9A71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034EC9B5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F74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ignominiously</w:t>
            </w:r>
          </w:p>
        </w:tc>
      </w:tr>
      <w:tr w:rsidR="00E05FA8" w14:paraId="1CC9B97B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CDC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DD60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</w:tblGrid>
      <w:tr w:rsidR="00E05FA8" w14:paraId="25250655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547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ignominy</w:t>
            </w:r>
          </w:p>
        </w:tc>
      </w:tr>
      <w:tr w:rsidR="00E05FA8" w14:paraId="364DAA14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0B1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8282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6E7F30B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D86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ignorance</w:t>
            </w:r>
          </w:p>
        </w:tc>
      </w:tr>
      <w:tr w:rsidR="00E05FA8" w14:paraId="7D14CE0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D2C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30E3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31113CD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BAA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ignorant</w:t>
            </w:r>
          </w:p>
        </w:tc>
      </w:tr>
      <w:tr w:rsidR="00E05FA8" w14:paraId="09D6C9A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6E6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01A6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3802F2D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D23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ignore</w:t>
            </w:r>
          </w:p>
        </w:tc>
      </w:tr>
      <w:tr w:rsidR="00E05FA8" w14:paraId="66CFD6D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B28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72A0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69A3FA08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781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ill-advised</w:t>
            </w:r>
          </w:p>
        </w:tc>
      </w:tr>
      <w:tr w:rsidR="00E05FA8" w14:paraId="112B5FB6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BFE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037D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769C138F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0E4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ill-conceived</w:t>
            </w:r>
          </w:p>
        </w:tc>
      </w:tr>
      <w:tr w:rsidR="00E05FA8" w14:paraId="19133B28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74B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D13E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42A2FBD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707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ill-defined</w:t>
            </w:r>
          </w:p>
        </w:tc>
      </w:tr>
      <w:tr w:rsidR="00E05FA8" w14:paraId="7647BB8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371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F343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2B7390D8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26A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ill-designed</w:t>
            </w:r>
          </w:p>
        </w:tc>
      </w:tr>
      <w:tr w:rsidR="00E05FA8" w14:paraId="0E32E3C6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87D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58DA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0C52E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B9E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ill-fated</w:t>
            </w:r>
          </w:p>
        </w:tc>
      </w:tr>
      <w:tr w:rsidR="00E05FA8" w14:paraId="61CAF0C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2F6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846A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0B92FBF1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380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ill-favored</w:t>
            </w:r>
          </w:p>
        </w:tc>
      </w:tr>
      <w:tr w:rsidR="00E05FA8" w14:paraId="1AEA4E2E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809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C607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3AF7772B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68C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ill-formed</w:t>
            </w:r>
          </w:p>
        </w:tc>
      </w:tr>
      <w:tr w:rsidR="00E05FA8" w14:paraId="16A0CC16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387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C219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6A9E8B0B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6FF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ill-mannered</w:t>
            </w:r>
          </w:p>
        </w:tc>
      </w:tr>
      <w:tr w:rsidR="00E05FA8" w14:paraId="10E90C73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90F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8F48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BF0E81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993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ill-natured</w:t>
            </w:r>
          </w:p>
        </w:tc>
      </w:tr>
      <w:tr w:rsidR="00E05FA8" w14:paraId="6857EDE4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394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4E2D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CAF5E1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37F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ill-sorted</w:t>
            </w:r>
          </w:p>
        </w:tc>
      </w:tr>
      <w:tr w:rsidR="00E05FA8" w14:paraId="677BD72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882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FA25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61EBE835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03E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ill-tempered</w:t>
            </w:r>
          </w:p>
        </w:tc>
      </w:tr>
      <w:tr w:rsidR="00E05FA8" w14:paraId="2DA2E17C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81C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B123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0E1207AE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2E4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ill-treated</w:t>
            </w:r>
          </w:p>
        </w:tc>
      </w:tr>
      <w:tr w:rsidR="00E05FA8" w14:paraId="5140B896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67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F63B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357925DF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56F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ill-treatment</w:t>
            </w:r>
          </w:p>
        </w:tc>
      </w:tr>
      <w:tr w:rsidR="00E05FA8" w14:paraId="5EF3AFD8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EAB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ADC8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C0C8B6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78C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ill-usage</w:t>
            </w:r>
          </w:p>
        </w:tc>
      </w:tr>
      <w:tr w:rsidR="00E05FA8" w14:paraId="59A1952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C13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E359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7F38DA3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AB6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ill-used</w:t>
            </w:r>
          </w:p>
        </w:tc>
      </w:tr>
      <w:tr w:rsidR="00E05FA8" w14:paraId="3D8905B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952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AE0A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11072A1E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2F3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illegal</w:t>
            </w:r>
          </w:p>
        </w:tc>
      </w:tr>
      <w:tr w:rsidR="00E05FA8" w14:paraId="7E4B42D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780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4F49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0CAD26F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223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illegally</w:t>
            </w:r>
          </w:p>
        </w:tc>
      </w:tr>
      <w:tr w:rsidR="00E05FA8" w14:paraId="59C5CFC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B84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C0AB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29AE1793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905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illegitimate</w:t>
            </w:r>
          </w:p>
        </w:tc>
      </w:tr>
      <w:tr w:rsidR="00E05FA8" w14:paraId="0DD00854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B3C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DC35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719C97F2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388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illicit</w:t>
            </w:r>
          </w:p>
        </w:tc>
      </w:tr>
      <w:tr w:rsidR="00E05FA8" w14:paraId="4178C668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E0B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6061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8D15DE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CC7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illiterate</w:t>
            </w:r>
          </w:p>
        </w:tc>
      </w:tr>
      <w:tr w:rsidR="00E05FA8" w14:paraId="205E0CC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CE2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1E13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252EE069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CDC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illness</w:t>
            </w:r>
          </w:p>
        </w:tc>
      </w:tr>
      <w:tr w:rsidR="00E05FA8" w14:paraId="1D067712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3E2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12AB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25D2D5B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A56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illogic</w:t>
            </w:r>
          </w:p>
        </w:tc>
      </w:tr>
      <w:tr w:rsidR="00E05FA8" w14:paraId="2CC826A0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D5D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7E8C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19BA2FF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517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illogical</w:t>
            </w:r>
          </w:p>
        </w:tc>
      </w:tr>
      <w:tr w:rsidR="00E05FA8" w14:paraId="2131263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F13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92CE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2B5B2C96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29D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illogically</w:t>
            </w:r>
          </w:p>
        </w:tc>
      </w:tr>
      <w:tr w:rsidR="00E05FA8" w14:paraId="5F486ECA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A34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CF17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</w:tblGrid>
      <w:tr w:rsidR="00E05FA8" w14:paraId="03984A89" w14:textId="77777777">
        <w:tblPrEx>
          <w:tblCellMar>
            <w:top w:w="0" w:type="dxa"/>
            <w:bottom w:w="0" w:type="dxa"/>
          </w:tblCellMar>
        </w:tblPrEx>
        <w:tc>
          <w:tcPr>
            <w:tcW w:w="8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159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illusion</w:t>
            </w:r>
          </w:p>
        </w:tc>
      </w:tr>
      <w:tr w:rsidR="00E05FA8" w14:paraId="5D0D60D3" w14:textId="77777777">
        <w:tblPrEx>
          <w:tblCellMar>
            <w:top w:w="0" w:type="dxa"/>
            <w:bottom w:w="0" w:type="dxa"/>
          </w:tblCellMar>
        </w:tblPrEx>
        <w:tc>
          <w:tcPr>
            <w:tcW w:w="8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023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485B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31265BC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206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illusions</w:t>
            </w:r>
          </w:p>
        </w:tc>
      </w:tr>
      <w:tr w:rsidR="00E05FA8" w14:paraId="7FFE603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AFD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BE15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42752FC4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FD2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illusory</w:t>
            </w:r>
          </w:p>
        </w:tc>
      </w:tr>
      <w:tr w:rsidR="00E05FA8" w14:paraId="02F74F00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65C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9E5D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7F991EE4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257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imaginary</w:t>
            </w:r>
          </w:p>
        </w:tc>
      </w:tr>
      <w:tr w:rsidR="00E05FA8" w14:paraId="198C3F3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31B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62BA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22605C6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071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imbalance</w:t>
            </w:r>
          </w:p>
        </w:tc>
      </w:tr>
      <w:tr w:rsidR="00E05FA8" w14:paraId="6AC20DED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5A7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9D23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2D3692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2F1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imbecile</w:t>
            </w:r>
          </w:p>
        </w:tc>
      </w:tr>
      <w:tr w:rsidR="00E05FA8" w14:paraId="781D1FC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630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583D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00B4F79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E2F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imbroglio</w:t>
            </w:r>
          </w:p>
        </w:tc>
      </w:tr>
      <w:tr w:rsidR="00E05FA8" w14:paraId="0CA8AF25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A60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53CA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22126EDE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B23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immaterial</w:t>
            </w:r>
          </w:p>
        </w:tc>
      </w:tr>
      <w:tr w:rsidR="00E05FA8" w14:paraId="3F1FE6C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407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E66E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3A9FDC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5A7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immature</w:t>
            </w:r>
          </w:p>
        </w:tc>
      </w:tr>
      <w:tr w:rsidR="00E05FA8" w14:paraId="74E17E8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8D0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BEF3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17975DD8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351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imminence</w:t>
            </w:r>
          </w:p>
        </w:tc>
      </w:tr>
      <w:tr w:rsidR="00E05FA8" w14:paraId="56C7A2DB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7F0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BF97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69745910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08B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imminently</w:t>
            </w:r>
          </w:p>
        </w:tc>
      </w:tr>
      <w:tr w:rsidR="00E05FA8" w14:paraId="4CAB35BE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998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39A7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2CE0C3DC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895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immobilized</w:t>
            </w:r>
          </w:p>
        </w:tc>
      </w:tr>
      <w:tr w:rsidR="00E05FA8" w14:paraId="6CEF846E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68B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B85B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48C8AE56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EF1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immoderate</w:t>
            </w:r>
          </w:p>
        </w:tc>
      </w:tr>
      <w:tr w:rsidR="00E05FA8" w14:paraId="64A987DE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4ED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CE4D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</w:tblGrid>
      <w:tr w:rsidR="00E05FA8" w14:paraId="5B9DF489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E34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immoderately</w:t>
            </w:r>
          </w:p>
        </w:tc>
      </w:tr>
      <w:tr w:rsidR="00E05FA8" w14:paraId="050949DF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B14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639C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188B62C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3EF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immodest</w:t>
            </w:r>
          </w:p>
        </w:tc>
      </w:tr>
      <w:tr w:rsidR="00E05FA8" w14:paraId="70A932E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832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12D9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5C9FEB5F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DC1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immoral</w:t>
            </w:r>
          </w:p>
        </w:tc>
      </w:tr>
      <w:tr w:rsidR="00E05FA8" w14:paraId="1CD89A9B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593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AFE6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67346581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A68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immorality</w:t>
            </w:r>
          </w:p>
        </w:tc>
      </w:tr>
      <w:tr w:rsidR="00E05FA8" w14:paraId="515A8BC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6F3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B1B2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51114D6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F3F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immorally</w:t>
            </w:r>
          </w:p>
        </w:tc>
      </w:tr>
      <w:tr w:rsidR="00E05FA8" w14:paraId="366009C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480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6313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4C2F198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B35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immovable</w:t>
            </w:r>
          </w:p>
        </w:tc>
      </w:tr>
      <w:tr w:rsidR="00E05FA8" w14:paraId="3E3E9150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40A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5989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014BEBB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63C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impair</w:t>
            </w:r>
          </w:p>
        </w:tc>
      </w:tr>
      <w:tr w:rsidR="00E05FA8" w14:paraId="5D945A48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EC2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586D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4578F91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5E1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impaired</w:t>
            </w:r>
          </w:p>
        </w:tc>
      </w:tr>
      <w:tr w:rsidR="00E05FA8" w14:paraId="76D1C0A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890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D81D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3546DF48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30E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impasse</w:t>
            </w:r>
          </w:p>
        </w:tc>
      </w:tr>
      <w:tr w:rsidR="00E05FA8" w14:paraId="7AD6723D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096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E995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5E3739D4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6CA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impatience</w:t>
            </w:r>
          </w:p>
        </w:tc>
      </w:tr>
      <w:tr w:rsidR="00E05FA8" w14:paraId="628964B9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269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EA07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1BBBDA8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FD1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impatient</w:t>
            </w:r>
          </w:p>
        </w:tc>
      </w:tr>
      <w:tr w:rsidR="00E05FA8" w14:paraId="52AAB54B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A35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F9F0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3942C7FF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DEA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impatiently</w:t>
            </w:r>
          </w:p>
        </w:tc>
      </w:tr>
      <w:tr w:rsidR="00E05FA8" w14:paraId="4E22B4F2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F67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848E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6F3E797E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3E4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impeach</w:t>
            </w:r>
          </w:p>
        </w:tc>
      </w:tr>
      <w:tr w:rsidR="00E05FA8" w14:paraId="6C086F2C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7BF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9DE7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433D8D23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1C8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impedance</w:t>
            </w:r>
          </w:p>
        </w:tc>
      </w:tr>
      <w:tr w:rsidR="00E05FA8" w14:paraId="10D6B91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C59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869C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858D54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3B8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impede</w:t>
            </w:r>
          </w:p>
        </w:tc>
      </w:tr>
      <w:tr w:rsidR="00E05FA8" w14:paraId="7B27CEB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A66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3300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446FA6BE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7BE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impediment</w:t>
            </w:r>
          </w:p>
        </w:tc>
      </w:tr>
      <w:tr w:rsidR="00E05FA8" w14:paraId="202C3D98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CAB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43BF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4A040485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484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impending</w:t>
            </w:r>
          </w:p>
        </w:tc>
      </w:tr>
      <w:tr w:rsidR="00E05FA8" w14:paraId="65E5E3C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E4A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5F7D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6506841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2DE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impenitent</w:t>
            </w:r>
          </w:p>
        </w:tc>
      </w:tr>
      <w:tr w:rsidR="00E05FA8" w14:paraId="7F51455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66B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DE1F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086A4A0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E01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imperfect</w:t>
            </w:r>
          </w:p>
        </w:tc>
      </w:tr>
      <w:tr w:rsidR="00E05FA8" w14:paraId="28D5003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5EF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751A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7F3CDBE0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459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imperfection</w:t>
            </w:r>
          </w:p>
        </w:tc>
      </w:tr>
      <w:tr w:rsidR="00E05FA8" w14:paraId="1C7B116B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C16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57E6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2741833D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9F2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imperfections</w:t>
            </w:r>
          </w:p>
        </w:tc>
      </w:tr>
      <w:tr w:rsidR="00E05FA8" w14:paraId="1EDA213B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47A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39A1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22616D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B5B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imperfectly</w:t>
            </w:r>
          </w:p>
        </w:tc>
      </w:tr>
      <w:tr w:rsidR="00E05FA8" w14:paraId="7FF75DA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7CF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D051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357585A5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36E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imperialist</w:t>
            </w:r>
          </w:p>
        </w:tc>
      </w:tr>
      <w:tr w:rsidR="00E05FA8" w14:paraId="02FCDFA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4E4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1BB3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4A73B4A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ED1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imperil</w:t>
            </w:r>
          </w:p>
        </w:tc>
      </w:tr>
      <w:tr w:rsidR="00E05FA8" w14:paraId="17C95ABE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A7D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AAF6B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8995A0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71C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imperious</w:t>
            </w:r>
          </w:p>
        </w:tc>
      </w:tr>
      <w:tr w:rsidR="00E05FA8" w14:paraId="1A49316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0C5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F85C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61651C11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934A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imperiously</w:t>
            </w:r>
          </w:p>
        </w:tc>
      </w:tr>
      <w:tr w:rsidR="00E05FA8" w14:paraId="3D7BF6BC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2A3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B55A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03893D92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9B5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impermissible</w:t>
            </w:r>
          </w:p>
        </w:tc>
      </w:tr>
      <w:tr w:rsidR="00E05FA8" w14:paraId="36E7C64E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BCD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AF63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1442615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BAB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impersonal</w:t>
            </w:r>
          </w:p>
        </w:tc>
      </w:tr>
      <w:tr w:rsidR="00E05FA8" w14:paraId="208E95DB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D74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17B3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47A6D27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1C1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impertinent</w:t>
            </w:r>
          </w:p>
        </w:tc>
      </w:tr>
      <w:tr w:rsidR="00E05FA8" w14:paraId="6DC8C0D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A36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9A95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3CB5B619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26B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impetuous</w:t>
            </w:r>
          </w:p>
        </w:tc>
      </w:tr>
      <w:tr w:rsidR="00E05FA8" w14:paraId="0116A154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7AB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37B5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77081601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7EE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impetuously</w:t>
            </w:r>
          </w:p>
        </w:tc>
      </w:tr>
      <w:tr w:rsidR="00E05FA8" w14:paraId="3AF956DA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12A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85CB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37A4119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CD3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impiety</w:t>
            </w:r>
          </w:p>
        </w:tc>
      </w:tr>
      <w:tr w:rsidR="00E05FA8" w14:paraId="33A038BE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379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ADA8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1584487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035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impinge</w:t>
            </w:r>
          </w:p>
        </w:tc>
      </w:tr>
      <w:tr w:rsidR="00E05FA8" w14:paraId="3A6429C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C74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A41E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11B27AB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843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impious</w:t>
            </w:r>
          </w:p>
        </w:tc>
      </w:tr>
      <w:tr w:rsidR="00E05FA8" w14:paraId="7A929D4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98F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A86A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5B746145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337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implacable</w:t>
            </w:r>
          </w:p>
        </w:tc>
      </w:tr>
      <w:tr w:rsidR="00E05FA8" w14:paraId="7C23B5AD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46A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FD9D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1B4181CA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856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implausible</w:t>
            </w:r>
          </w:p>
        </w:tc>
      </w:tr>
      <w:tr w:rsidR="00E05FA8" w14:paraId="60A4C83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CF3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A1FE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24FEE496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FDF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implausibly</w:t>
            </w:r>
          </w:p>
        </w:tc>
      </w:tr>
      <w:tr w:rsidR="00E05FA8" w14:paraId="0B749B36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425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7314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250525CF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825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implicate</w:t>
            </w:r>
          </w:p>
        </w:tc>
      </w:tr>
      <w:tr w:rsidR="00E05FA8" w14:paraId="754E02FC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84F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D566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28E6BD11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C89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implication</w:t>
            </w:r>
          </w:p>
        </w:tc>
      </w:tr>
      <w:tr w:rsidR="00E05FA8" w14:paraId="304F3737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000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060C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CF7F76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FDF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implode</w:t>
            </w:r>
          </w:p>
        </w:tc>
      </w:tr>
      <w:tr w:rsidR="00E05FA8" w14:paraId="4CD221A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A17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6299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9DB156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D71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impolite</w:t>
            </w:r>
          </w:p>
        </w:tc>
      </w:tr>
      <w:tr w:rsidR="00E05FA8" w14:paraId="6939EB6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0CC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07C0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2B1398F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E0D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impolitely</w:t>
            </w:r>
          </w:p>
        </w:tc>
      </w:tr>
      <w:tr w:rsidR="00E05FA8" w14:paraId="2E6D4AE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0C1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DF91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101E68B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0B8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impolitic</w:t>
            </w:r>
          </w:p>
        </w:tc>
      </w:tr>
      <w:tr w:rsidR="00E05FA8" w14:paraId="481C65FB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4F3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813A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4193A408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D9F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importunate</w:t>
            </w:r>
          </w:p>
        </w:tc>
      </w:tr>
      <w:tr w:rsidR="00E05FA8" w14:paraId="5EF74674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8A6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56B0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6F15FE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C47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importune</w:t>
            </w:r>
          </w:p>
        </w:tc>
      </w:tr>
      <w:tr w:rsidR="00E05FA8" w14:paraId="6B26779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878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C5B1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44A878AA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1A0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impose</w:t>
            </w:r>
          </w:p>
        </w:tc>
      </w:tr>
      <w:tr w:rsidR="00E05FA8" w14:paraId="76FB786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9DC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45EF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B1124F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214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imposers</w:t>
            </w:r>
          </w:p>
        </w:tc>
      </w:tr>
      <w:tr w:rsidR="00E05FA8" w14:paraId="54C10B4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30C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D9FC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12BDEEB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161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imposing</w:t>
            </w:r>
          </w:p>
        </w:tc>
      </w:tr>
      <w:tr w:rsidR="00E05FA8" w14:paraId="699D2A14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B70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642D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15CC58F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98C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imposition</w:t>
            </w:r>
          </w:p>
        </w:tc>
      </w:tr>
      <w:tr w:rsidR="00E05FA8" w14:paraId="7AA6F04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D8D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5BB1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"/>
      </w:tblGrid>
      <w:tr w:rsidR="00E05FA8" w14:paraId="2F39005E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0C4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impossible</w:t>
            </w:r>
          </w:p>
        </w:tc>
      </w:tr>
      <w:tr w:rsidR="00E05FA8" w14:paraId="1B4DB90F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FE9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C142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48E1E25C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C33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impossiblity</w:t>
            </w:r>
          </w:p>
        </w:tc>
      </w:tr>
      <w:tr w:rsidR="00E05FA8" w14:paraId="03FF3B72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5C2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9839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2C3808D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E74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impossibly</w:t>
            </w:r>
          </w:p>
        </w:tc>
      </w:tr>
      <w:tr w:rsidR="00E05FA8" w14:paraId="4BB732DF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876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2767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BDFD28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07F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impotent</w:t>
            </w:r>
          </w:p>
        </w:tc>
      </w:tr>
      <w:tr w:rsidR="00E05FA8" w14:paraId="080EC14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CA2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1895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1F80B2AC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7EC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impoverish</w:t>
            </w:r>
          </w:p>
        </w:tc>
      </w:tr>
      <w:tr w:rsidR="00E05FA8" w14:paraId="3FA2377B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33E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374F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0A9B8160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7E8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impoverished</w:t>
            </w:r>
          </w:p>
        </w:tc>
      </w:tr>
      <w:tr w:rsidR="00E05FA8" w14:paraId="5C25A2DF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EFE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E636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763A7EF0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519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impractical</w:t>
            </w:r>
          </w:p>
        </w:tc>
      </w:tr>
      <w:tr w:rsidR="00E05FA8" w14:paraId="448B423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4B6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7761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B4A1FC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A87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imprecate</w:t>
            </w:r>
          </w:p>
        </w:tc>
      </w:tr>
      <w:tr w:rsidR="00E05FA8" w14:paraId="02AC7CA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317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363B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58547A6B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0BA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imprecise</w:t>
            </w:r>
          </w:p>
        </w:tc>
      </w:tr>
      <w:tr w:rsidR="00E05FA8" w14:paraId="7EBFE2F4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943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72B8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5851F80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79A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imprecisely</w:t>
            </w:r>
          </w:p>
        </w:tc>
      </w:tr>
      <w:tr w:rsidR="00E05FA8" w14:paraId="3DD77BE1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401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B832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18893CFB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716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imprecision</w:t>
            </w:r>
          </w:p>
        </w:tc>
      </w:tr>
      <w:tr w:rsidR="00E05FA8" w14:paraId="4CE3765E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519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40DD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0BD6358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CFA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imprison</w:t>
            </w:r>
          </w:p>
        </w:tc>
      </w:tr>
      <w:tr w:rsidR="00E05FA8" w14:paraId="6F865E6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0E2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E0FC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</w:tblGrid>
      <w:tr w:rsidR="00E05FA8" w14:paraId="22A3CB94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095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imprisonment</w:t>
            </w:r>
          </w:p>
        </w:tc>
      </w:tr>
      <w:tr w:rsidR="00E05FA8" w14:paraId="388FFCF9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59F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E8A8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15D7D351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9F7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improbability</w:t>
            </w:r>
          </w:p>
        </w:tc>
      </w:tr>
      <w:tr w:rsidR="00E05FA8" w14:paraId="0FA77C66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28E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5C1E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7D2C6FB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775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improbable</w:t>
            </w:r>
          </w:p>
        </w:tc>
      </w:tr>
      <w:tr w:rsidR="00E05FA8" w14:paraId="6E5BA57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721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E80B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2505D5D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18A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improbably</w:t>
            </w:r>
          </w:p>
        </w:tc>
      </w:tr>
      <w:tr w:rsidR="00E05FA8" w14:paraId="044ADA0E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9D2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9BEB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F2C305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64D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improper</w:t>
            </w:r>
          </w:p>
        </w:tc>
      </w:tr>
      <w:tr w:rsidR="00E05FA8" w14:paraId="67C0565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83F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BC6C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645EDF36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0BC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improperly</w:t>
            </w:r>
          </w:p>
        </w:tc>
      </w:tr>
      <w:tr w:rsidR="00E05FA8" w14:paraId="4863756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5F9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9AFE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77052A4E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AB7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impropriety</w:t>
            </w:r>
          </w:p>
        </w:tc>
      </w:tr>
      <w:tr w:rsidR="00E05FA8" w14:paraId="36F30253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4F6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AD04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090E1A8B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318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imprudence</w:t>
            </w:r>
          </w:p>
        </w:tc>
      </w:tr>
      <w:tr w:rsidR="00E05FA8" w14:paraId="5A55A6A6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CF0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E703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4257717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3CC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imprudent</w:t>
            </w:r>
          </w:p>
        </w:tc>
      </w:tr>
      <w:tr w:rsidR="00E05FA8" w14:paraId="14A65DC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980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67FC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6A3ABC0D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CDA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impudence</w:t>
            </w:r>
          </w:p>
        </w:tc>
      </w:tr>
      <w:tr w:rsidR="00E05FA8" w14:paraId="30965A38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D3F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0FE4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5960219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360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impudent</w:t>
            </w:r>
          </w:p>
        </w:tc>
      </w:tr>
      <w:tr w:rsidR="00E05FA8" w14:paraId="2298BF3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665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ED94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4C6F5C1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715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impudently</w:t>
            </w:r>
          </w:p>
        </w:tc>
      </w:tr>
      <w:tr w:rsidR="00E05FA8" w14:paraId="4D8E826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D3D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2DE0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17C73E4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DAC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impugn</w:t>
            </w:r>
          </w:p>
        </w:tc>
      </w:tr>
      <w:tr w:rsidR="00E05FA8" w14:paraId="652C0AEA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C97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ABA5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BE76E4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8E7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impulsive</w:t>
            </w:r>
          </w:p>
        </w:tc>
      </w:tr>
      <w:tr w:rsidR="00E05FA8" w14:paraId="0B62634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E96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86B2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461EEDE8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C0C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impulsively</w:t>
            </w:r>
          </w:p>
        </w:tc>
      </w:tr>
      <w:tr w:rsidR="00E05FA8" w14:paraId="450FBB0B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9C4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876D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215305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E7B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impunity</w:t>
            </w:r>
          </w:p>
        </w:tc>
      </w:tr>
      <w:tr w:rsidR="00E05FA8" w14:paraId="4312F59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B83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656A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C0092C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D43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impure</w:t>
            </w:r>
          </w:p>
        </w:tc>
      </w:tr>
      <w:tr w:rsidR="00E05FA8" w14:paraId="06710AC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C93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B70D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69BCA4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3F0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impurity</w:t>
            </w:r>
          </w:p>
        </w:tc>
      </w:tr>
      <w:tr w:rsidR="00E05FA8" w14:paraId="189238E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B02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9DED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42819516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D5A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inability</w:t>
            </w:r>
          </w:p>
        </w:tc>
      </w:tr>
      <w:tr w:rsidR="00E05FA8" w14:paraId="60F425D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137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5BCB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</w:tblGrid>
      <w:tr w:rsidR="00E05FA8" w14:paraId="7C589760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43A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inaccuracies</w:t>
            </w:r>
          </w:p>
        </w:tc>
      </w:tr>
      <w:tr w:rsidR="00E05FA8" w14:paraId="37DDCA15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445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9E4B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6A5BE40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6B0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inaccuracy</w:t>
            </w:r>
          </w:p>
        </w:tc>
      </w:tr>
      <w:tr w:rsidR="00E05FA8" w14:paraId="686381E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767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7C00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6"/>
      </w:tblGrid>
      <w:tr w:rsidR="00E05FA8" w14:paraId="5720F6B4" w14:textId="77777777">
        <w:tblPrEx>
          <w:tblCellMar>
            <w:top w:w="0" w:type="dxa"/>
            <w:bottom w:w="0" w:type="dxa"/>
          </w:tblCellMar>
        </w:tblPrEx>
        <w:tc>
          <w:tcPr>
            <w:tcW w:w="10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8DF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inaccurate</w:t>
            </w:r>
          </w:p>
        </w:tc>
      </w:tr>
      <w:tr w:rsidR="00E05FA8" w14:paraId="2AC5F174" w14:textId="77777777">
        <w:tblPrEx>
          <w:tblCellMar>
            <w:top w:w="0" w:type="dxa"/>
            <w:bottom w:w="0" w:type="dxa"/>
          </w:tblCellMar>
        </w:tblPrEx>
        <w:tc>
          <w:tcPr>
            <w:tcW w:w="10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533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CCA7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5F7E8626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991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inaccurately</w:t>
            </w:r>
          </w:p>
        </w:tc>
      </w:tr>
      <w:tr w:rsidR="00E05FA8" w14:paraId="1089AC71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D45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A927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6054FEF7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823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inaction</w:t>
            </w:r>
          </w:p>
        </w:tc>
      </w:tr>
      <w:tr w:rsidR="00E05FA8" w14:paraId="4C31D17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644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3D32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0FF50C6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845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inactive</w:t>
            </w:r>
          </w:p>
        </w:tc>
      </w:tr>
      <w:tr w:rsidR="00E05FA8" w14:paraId="123564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9CB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5ACF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41808482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F6D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inadequacy</w:t>
            </w:r>
          </w:p>
        </w:tc>
      </w:tr>
      <w:tr w:rsidR="00E05FA8" w14:paraId="0BB41AC7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83B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73F2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6B889333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BDB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inadequate</w:t>
            </w:r>
          </w:p>
        </w:tc>
      </w:tr>
      <w:tr w:rsidR="00E05FA8" w14:paraId="71D6F5D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40C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A276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6E01ED1D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273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inadequately</w:t>
            </w:r>
          </w:p>
        </w:tc>
      </w:tr>
      <w:tr w:rsidR="00E05FA8" w14:paraId="1FB20C0D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262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850D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68053730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9FC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inadverent</w:t>
            </w:r>
          </w:p>
        </w:tc>
      </w:tr>
      <w:tr w:rsidR="00E05FA8" w14:paraId="7ACE56CA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30D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E46E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0D6851B3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F86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inadverently</w:t>
            </w:r>
          </w:p>
        </w:tc>
      </w:tr>
      <w:tr w:rsidR="00E05FA8" w14:paraId="4F793485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2EF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E0A4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0878943E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2DA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inadvisable</w:t>
            </w:r>
          </w:p>
        </w:tc>
      </w:tr>
      <w:tr w:rsidR="00E05FA8" w14:paraId="4DB6F91E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BC2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7FD0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49CEC11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4B8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inadvisably</w:t>
            </w:r>
          </w:p>
        </w:tc>
      </w:tr>
      <w:tr w:rsidR="00E05FA8" w14:paraId="62598A47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200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1ABA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1B32FBD2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2CD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inane</w:t>
            </w:r>
          </w:p>
        </w:tc>
      </w:tr>
      <w:tr w:rsidR="00E05FA8" w14:paraId="4D18D56D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362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C089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95DC317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3B6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inanely</w:t>
            </w:r>
          </w:p>
        </w:tc>
      </w:tr>
      <w:tr w:rsidR="00E05FA8" w14:paraId="1A98357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21A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475B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2A8D17D3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D94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inappropriate</w:t>
            </w:r>
          </w:p>
        </w:tc>
      </w:tr>
      <w:tr w:rsidR="00E05FA8" w14:paraId="4C0246AD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7B9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5E2A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</w:tblGrid>
      <w:tr w:rsidR="00E05FA8" w14:paraId="1EF26AAB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5BE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inappropriately</w:t>
            </w:r>
          </w:p>
        </w:tc>
      </w:tr>
      <w:tr w:rsidR="00E05FA8" w14:paraId="04FE88FB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2E3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D9AB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2F3CAE07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E54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inapt</w:t>
            </w:r>
          </w:p>
        </w:tc>
      </w:tr>
      <w:tr w:rsidR="00E05FA8" w14:paraId="342A4FFE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D1A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4B80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F623DF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EC5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inaptitude</w:t>
            </w:r>
          </w:p>
        </w:tc>
      </w:tr>
      <w:tr w:rsidR="00E05FA8" w14:paraId="6540AAA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FB6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DF70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700054A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8BE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inarticulate</w:t>
            </w:r>
          </w:p>
        </w:tc>
      </w:tr>
      <w:tr w:rsidR="00E05FA8" w14:paraId="5B134247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BCF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E278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15C1FA4F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872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inattentive</w:t>
            </w:r>
          </w:p>
        </w:tc>
      </w:tr>
      <w:tr w:rsidR="00E05FA8" w14:paraId="67000B89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C53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C782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1BDCB629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F98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inaudible</w:t>
            </w:r>
          </w:p>
        </w:tc>
      </w:tr>
      <w:tr w:rsidR="00E05FA8" w14:paraId="5A33861B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4F9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AC91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DEF9F7E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2DC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incapable</w:t>
            </w:r>
          </w:p>
        </w:tc>
      </w:tr>
      <w:tr w:rsidR="00E05FA8" w14:paraId="4287662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667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66B6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2FD24055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3CE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incapably</w:t>
            </w:r>
          </w:p>
        </w:tc>
      </w:tr>
      <w:tr w:rsidR="00E05FA8" w14:paraId="41ED1D7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AC1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9076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6D5BF09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D11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incautious</w:t>
            </w:r>
          </w:p>
        </w:tc>
      </w:tr>
      <w:tr w:rsidR="00E05FA8" w14:paraId="01791D2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97B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60C5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7B30F91B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EDE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incendiary</w:t>
            </w:r>
          </w:p>
        </w:tc>
      </w:tr>
      <w:tr w:rsidR="00E05FA8" w14:paraId="20EBD64B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185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88B6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46F3181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613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incense</w:t>
            </w:r>
          </w:p>
        </w:tc>
      </w:tr>
      <w:tr w:rsidR="00E05FA8" w14:paraId="694C5B0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FD1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4BF7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7C0D2D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F37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incessant</w:t>
            </w:r>
          </w:p>
        </w:tc>
      </w:tr>
      <w:tr w:rsidR="00E05FA8" w14:paraId="4604290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468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A6AD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50C3B8A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494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incessantly</w:t>
            </w:r>
          </w:p>
        </w:tc>
      </w:tr>
      <w:tr w:rsidR="00E05FA8" w14:paraId="57A36CB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023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8F69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54611010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B46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incite</w:t>
            </w:r>
          </w:p>
        </w:tc>
      </w:tr>
      <w:tr w:rsidR="00E05FA8" w14:paraId="0AFE37A1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208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A8D6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1AAF5AFC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53E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incitement</w:t>
            </w:r>
          </w:p>
        </w:tc>
      </w:tr>
      <w:tr w:rsidR="00E05FA8" w14:paraId="0CFDF0E2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242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0ED3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A37400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13D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incivility</w:t>
            </w:r>
          </w:p>
        </w:tc>
      </w:tr>
      <w:tr w:rsidR="00E05FA8" w14:paraId="374B1E5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133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D80E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18757E3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AD4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inclement</w:t>
            </w:r>
          </w:p>
        </w:tc>
      </w:tr>
      <w:tr w:rsidR="00E05FA8" w14:paraId="33F6D31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906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0CEC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5871B3A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6A3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incognizant</w:t>
            </w:r>
          </w:p>
        </w:tc>
      </w:tr>
      <w:tr w:rsidR="00E05FA8" w14:paraId="62AF351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4F8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94BB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5A2BB5F7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159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incoherence</w:t>
            </w:r>
          </w:p>
        </w:tc>
      </w:tr>
      <w:tr w:rsidR="00E05FA8" w14:paraId="7E568056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09A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866F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21C69EDE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1E8A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incoherent</w:t>
            </w:r>
          </w:p>
        </w:tc>
      </w:tr>
      <w:tr w:rsidR="00E05FA8" w14:paraId="57D37BCB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962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4111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6909D239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F3D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incoherently</w:t>
            </w:r>
          </w:p>
        </w:tc>
      </w:tr>
      <w:tr w:rsidR="00E05FA8" w14:paraId="084AC255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2C1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0DF3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7"/>
      </w:tblGrid>
      <w:tr w:rsidR="00E05FA8" w14:paraId="72809DDF" w14:textId="77777777">
        <w:tblPrEx>
          <w:tblCellMar>
            <w:top w:w="0" w:type="dxa"/>
            <w:bottom w:w="0" w:type="dxa"/>
          </w:tblCellMar>
        </w:tblPrEx>
        <w:tc>
          <w:tcPr>
            <w:tcW w:w="1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606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incommensurate</w:t>
            </w:r>
          </w:p>
        </w:tc>
      </w:tr>
      <w:tr w:rsidR="00E05FA8" w14:paraId="5C22BA73" w14:textId="77777777">
        <w:tblPrEx>
          <w:tblCellMar>
            <w:top w:w="0" w:type="dxa"/>
            <w:bottom w:w="0" w:type="dxa"/>
          </w:tblCellMar>
        </w:tblPrEx>
        <w:tc>
          <w:tcPr>
            <w:tcW w:w="1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570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57C4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7DBAE19D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E98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incomparable</w:t>
            </w:r>
          </w:p>
        </w:tc>
      </w:tr>
      <w:tr w:rsidR="00E05FA8" w14:paraId="6F3A4C90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E30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982E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5DDF288D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DAC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incomparably</w:t>
            </w:r>
          </w:p>
        </w:tc>
      </w:tr>
      <w:tr w:rsidR="00E05FA8" w14:paraId="4FFFFC1F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38D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7800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7"/>
      </w:tblGrid>
      <w:tr w:rsidR="00E05FA8" w14:paraId="03453529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7C7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incompatability</w:t>
            </w:r>
          </w:p>
        </w:tc>
      </w:tr>
      <w:tr w:rsidR="00E05FA8" w14:paraId="739A6ABE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527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FDDF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</w:tblGrid>
      <w:tr w:rsidR="00E05FA8" w14:paraId="76561B4C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FA1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incompatibility</w:t>
            </w:r>
          </w:p>
        </w:tc>
      </w:tr>
      <w:tr w:rsidR="00E05FA8" w14:paraId="325B2647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233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D831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4D4485BD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3A5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incompatible</w:t>
            </w:r>
          </w:p>
        </w:tc>
      </w:tr>
      <w:tr w:rsidR="00E05FA8" w14:paraId="1415AC98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B8E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8B00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</w:tblGrid>
      <w:tr w:rsidR="00E05FA8" w14:paraId="26CE30BF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3EB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incompetence</w:t>
            </w:r>
          </w:p>
        </w:tc>
      </w:tr>
      <w:tr w:rsidR="00E05FA8" w14:paraId="22142BE2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0E6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E440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553E213E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B13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incompetent</w:t>
            </w:r>
          </w:p>
        </w:tc>
      </w:tr>
      <w:tr w:rsidR="00E05FA8" w14:paraId="25A2E9F8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E1A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F697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42FF16DC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3A8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incompetently</w:t>
            </w:r>
          </w:p>
        </w:tc>
      </w:tr>
      <w:tr w:rsidR="00E05FA8" w14:paraId="1D307679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CC1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3DCF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10F03AE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E2B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incomplete</w:t>
            </w:r>
          </w:p>
        </w:tc>
      </w:tr>
      <w:tr w:rsidR="00E05FA8" w14:paraId="581BE48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D0F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1BE7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0FC3B758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E20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incompliant</w:t>
            </w:r>
          </w:p>
        </w:tc>
      </w:tr>
      <w:tr w:rsidR="00E05FA8" w14:paraId="3205D836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D58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444B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7"/>
      </w:tblGrid>
      <w:tr w:rsidR="00E05FA8" w14:paraId="7CC5EE08" w14:textId="77777777">
        <w:tblPrEx>
          <w:tblCellMar>
            <w:top w:w="0" w:type="dxa"/>
            <w:bottom w:w="0" w:type="dxa"/>
          </w:tblCellMar>
        </w:tblPrEx>
        <w:tc>
          <w:tcPr>
            <w:tcW w:w="1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C32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incomprehensible</w:t>
            </w:r>
          </w:p>
        </w:tc>
      </w:tr>
      <w:tr w:rsidR="00E05FA8" w14:paraId="33EF5419" w14:textId="77777777">
        <w:tblPrEx>
          <w:tblCellMar>
            <w:top w:w="0" w:type="dxa"/>
            <w:bottom w:w="0" w:type="dxa"/>
          </w:tblCellMar>
        </w:tblPrEx>
        <w:tc>
          <w:tcPr>
            <w:tcW w:w="1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9A2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7A03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3"/>
      </w:tblGrid>
      <w:tr w:rsidR="00E05FA8" w14:paraId="60587187" w14:textId="77777777">
        <w:tblPrEx>
          <w:tblCellMar>
            <w:top w:w="0" w:type="dxa"/>
            <w:bottom w:w="0" w:type="dxa"/>
          </w:tblCellMar>
        </w:tblPrEx>
        <w:tc>
          <w:tcPr>
            <w:tcW w:w="1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027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incomprehension</w:t>
            </w:r>
          </w:p>
        </w:tc>
      </w:tr>
      <w:tr w:rsidR="00E05FA8" w14:paraId="2230686F" w14:textId="77777777">
        <w:tblPrEx>
          <w:tblCellMar>
            <w:top w:w="0" w:type="dxa"/>
            <w:bottom w:w="0" w:type="dxa"/>
          </w:tblCellMar>
        </w:tblPrEx>
        <w:tc>
          <w:tcPr>
            <w:tcW w:w="1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836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233C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</w:tblGrid>
      <w:tr w:rsidR="00E05FA8" w14:paraId="0C664CE6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87D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inconceivable</w:t>
            </w:r>
          </w:p>
        </w:tc>
      </w:tr>
      <w:tr w:rsidR="00E05FA8" w14:paraId="7056EE38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0BB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FDBE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61CD63CC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00F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inconceivably</w:t>
            </w:r>
          </w:p>
        </w:tc>
      </w:tr>
      <w:tr w:rsidR="00E05FA8" w14:paraId="3566939F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A64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3A16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283E00BA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5A5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incongruous</w:t>
            </w:r>
          </w:p>
        </w:tc>
      </w:tr>
      <w:tr w:rsidR="00E05FA8" w14:paraId="62E0A4C1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EB8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1D71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</w:tblGrid>
      <w:tr w:rsidR="00E05FA8" w14:paraId="3D0CB7C7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60F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incongruously</w:t>
            </w:r>
          </w:p>
        </w:tc>
      </w:tr>
      <w:tr w:rsidR="00E05FA8" w14:paraId="287F088E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31B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77EB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12F6E6BE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240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inconsequent</w:t>
            </w:r>
          </w:p>
        </w:tc>
      </w:tr>
      <w:tr w:rsidR="00E05FA8" w14:paraId="59CA233E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EB0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B6E1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7"/>
      </w:tblGrid>
      <w:tr w:rsidR="00E05FA8" w14:paraId="7665047D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185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inconsequential</w:t>
            </w:r>
          </w:p>
        </w:tc>
      </w:tr>
      <w:tr w:rsidR="00E05FA8" w14:paraId="2E082A82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A1D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538F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3"/>
      </w:tblGrid>
      <w:tr w:rsidR="00E05FA8" w14:paraId="69FE96D3" w14:textId="77777777">
        <w:tblPrEx>
          <w:tblCellMar>
            <w:top w:w="0" w:type="dxa"/>
            <w:bottom w:w="0" w:type="dxa"/>
          </w:tblCellMar>
        </w:tblPrEx>
        <w:tc>
          <w:tcPr>
            <w:tcW w:w="1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0656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inconsequentially</w:t>
            </w:r>
          </w:p>
        </w:tc>
      </w:tr>
      <w:tr w:rsidR="00E05FA8" w14:paraId="3008DFC9" w14:textId="77777777">
        <w:tblPrEx>
          <w:tblCellMar>
            <w:top w:w="0" w:type="dxa"/>
            <w:bottom w:w="0" w:type="dxa"/>
          </w:tblCellMar>
        </w:tblPrEx>
        <w:tc>
          <w:tcPr>
            <w:tcW w:w="1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D13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7DF1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4"/>
      </w:tblGrid>
      <w:tr w:rsidR="00E05FA8" w14:paraId="4EF94B42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2C9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inconsequently</w:t>
            </w:r>
          </w:p>
        </w:tc>
      </w:tr>
      <w:tr w:rsidR="00E05FA8" w14:paraId="57D695BB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90B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3B14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766B0E1F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F1C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inconsiderate</w:t>
            </w:r>
          </w:p>
        </w:tc>
      </w:tr>
      <w:tr w:rsidR="00E05FA8" w14:paraId="05A8A7B3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9C3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3641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</w:tblGrid>
      <w:tr w:rsidR="00E05FA8" w14:paraId="0F693E38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B77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inconsiderately</w:t>
            </w:r>
          </w:p>
        </w:tc>
      </w:tr>
      <w:tr w:rsidR="00E05FA8" w14:paraId="20B5DDD4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497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0BC1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5191FA26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C0F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inconsistence</w:t>
            </w:r>
          </w:p>
        </w:tc>
      </w:tr>
      <w:tr w:rsidR="00E05FA8" w14:paraId="074C04C8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654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6030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4"/>
      </w:tblGrid>
      <w:tr w:rsidR="00E05FA8" w14:paraId="56FAFC48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1CE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inconsistencies</w:t>
            </w:r>
          </w:p>
        </w:tc>
      </w:tr>
      <w:tr w:rsidR="00E05FA8" w14:paraId="0ECF6A0E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D27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2457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54C82ED1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FAC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inconsistency</w:t>
            </w:r>
          </w:p>
        </w:tc>
      </w:tr>
      <w:tr w:rsidR="00E05FA8" w14:paraId="34FC3669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8DC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C036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5D22F55C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A17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inconsistent</w:t>
            </w:r>
          </w:p>
        </w:tc>
      </w:tr>
      <w:tr w:rsidR="00E05FA8" w14:paraId="22CACA32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BA7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BB99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60323A00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EE2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inconsolable</w:t>
            </w:r>
          </w:p>
        </w:tc>
      </w:tr>
      <w:tr w:rsidR="00E05FA8" w14:paraId="3C0149BD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7FD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76B9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472BBB15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516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inconsolably</w:t>
            </w:r>
          </w:p>
        </w:tc>
      </w:tr>
      <w:tr w:rsidR="00E05FA8" w14:paraId="7DC3138F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4E5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D242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6AD6260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C2A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inconstant</w:t>
            </w:r>
          </w:p>
        </w:tc>
      </w:tr>
      <w:tr w:rsidR="00E05FA8" w14:paraId="6DAD9D2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E55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7347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6"/>
      </w:tblGrid>
      <w:tr w:rsidR="00E05FA8" w14:paraId="3DA498A8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4FB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inconvenience</w:t>
            </w:r>
          </w:p>
        </w:tc>
      </w:tr>
      <w:tr w:rsidR="00E05FA8" w14:paraId="6F448375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13E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7411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7"/>
      </w:tblGrid>
      <w:tr w:rsidR="00E05FA8" w14:paraId="63C22F69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4CC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inconveniently</w:t>
            </w:r>
          </w:p>
        </w:tc>
      </w:tr>
      <w:tr w:rsidR="00E05FA8" w14:paraId="78322B4C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1C5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B3F0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065444BD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F56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incorrect</w:t>
            </w:r>
          </w:p>
        </w:tc>
      </w:tr>
      <w:tr w:rsidR="00E05FA8" w14:paraId="7B6B54AD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DC2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9C61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20B9674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F6B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incorrectly</w:t>
            </w:r>
          </w:p>
        </w:tc>
      </w:tr>
      <w:tr w:rsidR="00E05FA8" w14:paraId="3BC9863D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B19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2FB0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3EBF6A5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2C5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incorrigible</w:t>
            </w:r>
          </w:p>
        </w:tc>
      </w:tr>
      <w:tr w:rsidR="00E05FA8" w14:paraId="502634D6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E63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C5DF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2C99D0CB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7DD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incorrigibly</w:t>
            </w:r>
          </w:p>
        </w:tc>
      </w:tr>
      <w:tr w:rsidR="00E05FA8" w14:paraId="28093D34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BCC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7DB3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2EA4B66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0BE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incredulous</w:t>
            </w:r>
          </w:p>
        </w:tc>
      </w:tr>
      <w:tr w:rsidR="00E05FA8" w14:paraId="2C45B0BE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670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9A3A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12D80DDC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C38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incredulously</w:t>
            </w:r>
          </w:p>
        </w:tc>
      </w:tr>
      <w:tr w:rsidR="00E05FA8" w14:paraId="45ABE80F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87A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F25C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FBEDB6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A8E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inculcate</w:t>
            </w:r>
          </w:p>
        </w:tc>
      </w:tr>
      <w:tr w:rsidR="00E05FA8" w14:paraId="29C88E4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2D4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072B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6223FF88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F35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indecency</w:t>
            </w:r>
          </w:p>
        </w:tc>
      </w:tr>
      <w:tr w:rsidR="00E05FA8" w14:paraId="4C72EEE1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EFF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430A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3D7A4FDB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985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indecent</w:t>
            </w:r>
          </w:p>
        </w:tc>
      </w:tr>
      <w:tr w:rsidR="00E05FA8" w14:paraId="41488511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649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25BD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0806034A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ABA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indecently</w:t>
            </w:r>
          </w:p>
        </w:tc>
      </w:tr>
      <w:tr w:rsidR="00E05FA8" w14:paraId="722C34C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8D0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F296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CF86AC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FF5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indecision</w:t>
            </w:r>
          </w:p>
        </w:tc>
      </w:tr>
      <w:tr w:rsidR="00E05FA8" w14:paraId="6215782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48B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AEF0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25A06D5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91B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indecisive</w:t>
            </w:r>
          </w:p>
        </w:tc>
      </w:tr>
      <w:tr w:rsidR="00E05FA8" w14:paraId="38952ECB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04A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30FD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12B8835B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CD8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indecisively</w:t>
            </w:r>
          </w:p>
        </w:tc>
      </w:tr>
      <w:tr w:rsidR="00E05FA8" w14:paraId="047CB8E9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3E9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CE83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5AE14A1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73D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indecorum</w:t>
            </w:r>
          </w:p>
        </w:tc>
      </w:tr>
      <w:tr w:rsidR="00E05FA8" w14:paraId="4866E2C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467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1694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4CB8902B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72D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indefensible</w:t>
            </w:r>
          </w:p>
        </w:tc>
      </w:tr>
      <w:tr w:rsidR="00E05FA8" w14:paraId="3EB52171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FA3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D0D0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7B4A674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F9B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indelicate</w:t>
            </w:r>
          </w:p>
        </w:tc>
      </w:tr>
      <w:tr w:rsidR="00E05FA8" w14:paraId="61BCE7AE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806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10D8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</w:tblGrid>
      <w:tr w:rsidR="00E05FA8" w14:paraId="56761735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43B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indeterminable</w:t>
            </w:r>
          </w:p>
        </w:tc>
      </w:tr>
      <w:tr w:rsidR="00E05FA8" w14:paraId="4128A743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51D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A59C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3"/>
      </w:tblGrid>
      <w:tr w:rsidR="00E05FA8" w14:paraId="34FB50DC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9B2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indeterminably</w:t>
            </w:r>
          </w:p>
        </w:tc>
      </w:tr>
      <w:tr w:rsidR="00E05FA8" w14:paraId="17CCEED4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9CA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F307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3E6B53B9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8BE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indeterminate</w:t>
            </w:r>
          </w:p>
        </w:tc>
      </w:tr>
      <w:tr w:rsidR="00E05FA8" w14:paraId="29B35556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7B6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DD86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1BAB885E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865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indifference</w:t>
            </w:r>
          </w:p>
        </w:tc>
      </w:tr>
      <w:tr w:rsidR="00E05FA8" w14:paraId="46972D16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B4A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A972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525B8D0B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C18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indifferent</w:t>
            </w:r>
          </w:p>
        </w:tc>
      </w:tr>
      <w:tr w:rsidR="00E05FA8" w14:paraId="0AD574F4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EBC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F459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1E115FD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7B1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indigent</w:t>
            </w:r>
          </w:p>
        </w:tc>
      </w:tr>
      <w:tr w:rsidR="00E05FA8" w14:paraId="165F5CB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74C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7591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2BE6C4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8C5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indignant</w:t>
            </w:r>
          </w:p>
        </w:tc>
      </w:tr>
      <w:tr w:rsidR="00E05FA8" w14:paraId="5CDD2E4C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DE1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4600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3A85A39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BDD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indignantly</w:t>
            </w:r>
          </w:p>
        </w:tc>
      </w:tr>
      <w:tr w:rsidR="00E05FA8" w14:paraId="7CB9EBA2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1E9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9192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32466BF2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69A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indignation</w:t>
            </w:r>
          </w:p>
        </w:tc>
      </w:tr>
      <w:tr w:rsidR="00E05FA8" w14:paraId="11FFDC23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7FF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ACD9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5EDC6C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B371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indignity</w:t>
            </w:r>
          </w:p>
        </w:tc>
      </w:tr>
      <w:tr w:rsidR="00E05FA8" w14:paraId="7969C8E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05E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4E38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70958BD5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941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indiscernible</w:t>
            </w:r>
          </w:p>
        </w:tc>
      </w:tr>
      <w:tr w:rsidR="00E05FA8" w14:paraId="22F31AD5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24D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5923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6E301E2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FB2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indiscreet</w:t>
            </w:r>
          </w:p>
        </w:tc>
      </w:tr>
      <w:tr w:rsidR="00E05FA8" w14:paraId="2FADC6AA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1EB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AB36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3BFE08D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F8F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indiscreetly</w:t>
            </w:r>
          </w:p>
        </w:tc>
      </w:tr>
      <w:tr w:rsidR="00E05FA8" w14:paraId="620F6F1A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69E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2626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22D9D41C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4E9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indiscretion</w:t>
            </w:r>
          </w:p>
        </w:tc>
      </w:tr>
      <w:tr w:rsidR="00E05FA8" w14:paraId="4E846373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AF4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E803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597DE1F0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2CA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indiscriminate</w:t>
            </w:r>
          </w:p>
        </w:tc>
      </w:tr>
      <w:tr w:rsidR="00E05FA8" w14:paraId="4FD610C7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1A2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4E91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</w:tblGrid>
      <w:tr w:rsidR="00E05FA8" w14:paraId="14949685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D51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indiscriminately</w:t>
            </w:r>
          </w:p>
        </w:tc>
      </w:tr>
      <w:tr w:rsidR="00E05FA8" w14:paraId="160B2120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F31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027B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4"/>
      </w:tblGrid>
      <w:tr w:rsidR="00E05FA8" w14:paraId="71B387B9" w14:textId="77777777">
        <w:tblPrEx>
          <w:tblCellMar>
            <w:top w:w="0" w:type="dxa"/>
            <w:bottom w:w="0" w:type="dxa"/>
          </w:tblCellMar>
        </w:tblPrEx>
        <w:tc>
          <w:tcPr>
            <w:tcW w:w="1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443A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indiscriminating</w:t>
            </w:r>
          </w:p>
        </w:tc>
      </w:tr>
      <w:tr w:rsidR="00E05FA8" w14:paraId="0C06B874" w14:textId="77777777">
        <w:tblPrEx>
          <w:tblCellMar>
            <w:top w:w="0" w:type="dxa"/>
            <w:bottom w:w="0" w:type="dxa"/>
          </w:tblCellMar>
        </w:tblPrEx>
        <w:tc>
          <w:tcPr>
            <w:tcW w:w="1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AB7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DEE5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</w:tblGrid>
      <w:tr w:rsidR="00E05FA8" w14:paraId="3D31ADEC" w14:textId="77777777">
        <w:tblPrEx>
          <w:tblCellMar>
            <w:top w:w="0" w:type="dxa"/>
            <w:bottom w:w="0" w:type="dxa"/>
          </w:tblCellMar>
        </w:tblPrEx>
        <w:tc>
          <w:tcPr>
            <w:tcW w:w="1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546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indistinguishable</w:t>
            </w:r>
          </w:p>
        </w:tc>
      </w:tr>
      <w:tr w:rsidR="00E05FA8" w14:paraId="6E79955C" w14:textId="77777777">
        <w:tblPrEx>
          <w:tblCellMar>
            <w:top w:w="0" w:type="dxa"/>
            <w:bottom w:w="0" w:type="dxa"/>
          </w:tblCellMar>
        </w:tblPrEx>
        <w:tc>
          <w:tcPr>
            <w:tcW w:w="1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A09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63CB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7F4CCF65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9A3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indoctrinate</w:t>
            </w:r>
          </w:p>
        </w:tc>
      </w:tr>
      <w:tr w:rsidR="00E05FA8" w14:paraId="376A6869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D40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3449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05B5A3CE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FE1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indoctrination</w:t>
            </w:r>
          </w:p>
        </w:tc>
      </w:tr>
      <w:tr w:rsidR="00E05FA8" w14:paraId="239E12F6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9C9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4A28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6765E53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E8B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indolent</w:t>
            </w:r>
          </w:p>
        </w:tc>
      </w:tr>
      <w:tr w:rsidR="00E05FA8" w14:paraId="68A7AA4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7BC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3C6A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79F631D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F70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indulge</w:t>
            </w:r>
          </w:p>
        </w:tc>
      </w:tr>
      <w:tr w:rsidR="00E05FA8" w14:paraId="71F72B9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435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50C2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6"/>
      </w:tblGrid>
      <w:tr w:rsidR="00E05FA8" w14:paraId="5660B17E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A30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ineffective</w:t>
            </w:r>
          </w:p>
        </w:tc>
      </w:tr>
      <w:tr w:rsidR="00E05FA8" w14:paraId="72411B75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61E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C759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404DAC04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749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ineffectively</w:t>
            </w:r>
          </w:p>
        </w:tc>
      </w:tr>
      <w:tr w:rsidR="00E05FA8" w14:paraId="161EEC44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CE9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5AB6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</w:tblGrid>
      <w:tr w:rsidR="00E05FA8" w14:paraId="7B145E30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E2F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ineffectiveness</w:t>
            </w:r>
          </w:p>
        </w:tc>
      </w:tr>
      <w:tr w:rsidR="00E05FA8" w14:paraId="3CFFF8F4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E49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FE6F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6"/>
      </w:tblGrid>
      <w:tr w:rsidR="00E05FA8" w14:paraId="1B2C281D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93B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ineffectual</w:t>
            </w:r>
          </w:p>
        </w:tc>
      </w:tr>
      <w:tr w:rsidR="00E05FA8" w14:paraId="408779C3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B9C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56F5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2516F0F4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6CF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ineffectually</w:t>
            </w:r>
          </w:p>
        </w:tc>
      </w:tr>
      <w:tr w:rsidR="00E05FA8" w14:paraId="6C2CFE74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80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2A99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</w:tblGrid>
      <w:tr w:rsidR="00E05FA8" w14:paraId="32EA530D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B62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ineffectualness</w:t>
            </w:r>
          </w:p>
        </w:tc>
      </w:tr>
      <w:tr w:rsidR="00E05FA8" w14:paraId="064C412A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0E7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6C91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1D96D9B3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99D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inefficacious</w:t>
            </w:r>
          </w:p>
        </w:tc>
      </w:tr>
      <w:tr w:rsidR="00E05FA8" w14:paraId="597D9915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A6B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66A2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792FF3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5B9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inefficacy</w:t>
            </w:r>
          </w:p>
        </w:tc>
      </w:tr>
      <w:tr w:rsidR="00E05FA8" w14:paraId="5D2BC9B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4E6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E582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</w:tblGrid>
      <w:tr w:rsidR="00E05FA8" w14:paraId="4BF12A9F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DF4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inefficiency</w:t>
            </w:r>
          </w:p>
        </w:tc>
      </w:tr>
      <w:tr w:rsidR="00E05FA8" w14:paraId="6EDC31F2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D06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750C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1C9FB68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0C6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inefficient</w:t>
            </w:r>
          </w:p>
        </w:tc>
      </w:tr>
      <w:tr w:rsidR="00E05FA8" w14:paraId="7A5F240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9BD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F66D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51DFE1F7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CCC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inefficiently</w:t>
            </w:r>
          </w:p>
        </w:tc>
      </w:tr>
      <w:tr w:rsidR="00E05FA8" w14:paraId="5739FEF2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CB0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F67B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6"/>
      </w:tblGrid>
      <w:tr w:rsidR="00E05FA8" w14:paraId="4264E5A4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FCB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inelegance</w:t>
            </w:r>
          </w:p>
        </w:tc>
      </w:tr>
      <w:tr w:rsidR="00E05FA8" w14:paraId="7E09ED9A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A96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ED26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BE7B8C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B47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inelegant</w:t>
            </w:r>
          </w:p>
        </w:tc>
      </w:tr>
      <w:tr w:rsidR="00E05FA8" w14:paraId="5DC060D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8CC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4FCB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1F8039A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7A4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ineligible</w:t>
            </w:r>
          </w:p>
        </w:tc>
      </w:tr>
      <w:tr w:rsidR="00E05FA8" w14:paraId="76C4251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03D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CF5F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55EE3579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97A1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ineloquent</w:t>
            </w:r>
          </w:p>
        </w:tc>
      </w:tr>
      <w:tr w:rsidR="00E05FA8" w14:paraId="71D98D1F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650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07BF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2E465C02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3C2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ineloquently</w:t>
            </w:r>
          </w:p>
        </w:tc>
      </w:tr>
      <w:tr w:rsidR="00E05FA8" w14:paraId="4B5631C4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482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BFFC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40B5F3D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5F5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inept</w:t>
            </w:r>
          </w:p>
        </w:tc>
      </w:tr>
      <w:tr w:rsidR="00E05FA8" w14:paraId="29C107A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8B9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4FBE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4295A8C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FFC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ineptitude</w:t>
            </w:r>
          </w:p>
        </w:tc>
      </w:tr>
      <w:tr w:rsidR="00E05FA8" w14:paraId="58B7C7F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835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7E1B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D61F3F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D81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ineptly</w:t>
            </w:r>
          </w:p>
        </w:tc>
      </w:tr>
      <w:tr w:rsidR="00E05FA8" w14:paraId="7E91A98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A4B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2289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B27CB60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070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inequalities</w:t>
            </w:r>
          </w:p>
        </w:tc>
      </w:tr>
      <w:tr w:rsidR="00E05FA8" w14:paraId="104FFB02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1CE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5D48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420EFBF7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E84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inequality</w:t>
            </w:r>
          </w:p>
        </w:tc>
      </w:tr>
      <w:tr w:rsidR="00E05FA8" w14:paraId="15007B9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0B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9274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0154FDD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C61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inequitable</w:t>
            </w:r>
          </w:p>
        </w:tc>
      </w:tr>
      <w:tr w:rsidR="00E05FA8" w14:paraId="527B9D7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BA7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55B8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427CC41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E91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inequitably</w:t>
            </w:r>
          </w:p>
        </w:tc>
      </w:tr>
      <w:tr w:rsidR="00E05FA8" w14:paraId="603548F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B4C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3C1F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2518705B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FF0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inequities</w:t>
            </w:r>
          </w:p>
        </w:tc>
      </w:tr>
      <w:tr w:rsidR="00E05FA8" w14:paraId="1C726C9A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B28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BD07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79048C83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CF0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inescapable</w:t>
            </w:r>
          </w:p>
        </w:tc>
      </w:tr>
      <w:tr w:rsidR="00E05FA8" w14:paraId="1E9AEBF2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F682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5A65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20FC2D32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891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inescapably</w:t>
            </w:r>
          </w:p>
        </w:tc>
      </w:tr>
      <w:tr w:rsidR="00E05FA8" w14:paraId="1AE1DA3F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EA4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7E6D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15703F00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F17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inessential</w:t>
            </w:r>
          </w:p>
        </w:tc>
      </w:tr>
      <w:tr w:rsidR="00E05FA8" w14:paraId="0A1D0804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DB2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C93A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226F5C3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6B7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inevitable</w:t>
            </w:r>
          </w:p>
        </w:tc>
      </w:tr>
      <w:tr w:rsidR="00E05FA8" w14:paraId="5CFE537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0D2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D4C5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200092A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85E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inevitably</w:t>
            </w:r>
          </w:p>
        </w:tc>
      </w:tr>
      <w:tr w:rsidR="00E05FA8" w14:paraId="66C299B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5CE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8EE7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0E3B637F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26E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inexcusable</w:t>
            </w:r>
          </w:p>
        </w:tc>
      </w:tr>
      <w:tr w:rsidR="00E05FA8" w14:paraId="0CF704C8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4B1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7F14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2D79D5F9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15D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inexcusably</w:t>
            </w:r>
          </w:p>
        </w:tc>
      </w:tr>
      <w:tr w:rsidR="00E05FA8" w14:paraId="7C0D071A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26D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D678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3E18FBBB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A34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inexorable</w:t>
            </w:r>
          </w:p>
        </w:tc>
      </w:tr>
      <w:tr w:rsidR="00E05FA8" w14:paraId="007165F8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E04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6197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6CB89D73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BB8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inexorably</w:t>
            </w:r>
          </w:p>
        </w:tc>
      </w:tr>
      <w:tr w:rsidR="00E05FA8" w14:paraId="39B8B1C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D29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89DE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6"/>
      </w:tblGrid>
      <w:tr w:rsidR="00E05FA8" w14:paraId="7EE10608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EFE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inexperience</w:t>
            </w:r>
          </w:p>
        </w:tc>
      </w:tr>
      <w:tr w:rsidR="00E05FA8" w14:paraId="423DFFA5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14F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852F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6"/>
      </w:tblGrid>
      <w:tr w:rsidR="00E05FA8" w14:paraId="2D681883" w14:textId="77777777">
        <w:tblPrEx>
          <w:tblCellMar>
            <w:top w:w="0" w:type="dxa"/>
            <w:bottom w:w="0" w:type="dxa"/>
          </w:tblCellMar>
        </w:tblPrEx>
        <w:tc>
          <w:tcPr>
            <w:tcW w:w="14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C94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inexperienced</w:t>
            </w:r>
          </w:p>
        </w:tc>
      </w:tr>
      <w:tr w:rsidR="00E05FA8" w14:paraId="2F2EE530" w14:textId="77777777">
        <w:tblPrEx>
          <w:tblCellMar>
            <w:top w:w="0" w:type="dxa"/>
            <w:bottom w:w="0" w:type="dxa"/>
          </w:tblCellMar>
        </w:tblPrEx>
        <w:tc>
          <w:tcPr>
            <w:tcW w:w="14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129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1B32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6D4DE4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312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inexpert</w:t>
            </w:r>
          </w:p>
        </w:tc>
      </w:tr>
      <w:tr w:rsidR="00E05FA8" w14:paraId="4D033A1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FE5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D84B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383F2FA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16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inexpertly</w:t>
            </w:r>
          </w:p>
        </w:tc>
      </w:tr>
      <w:tr w:rsidR="00E05FA8" w14:paraId="26CE326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52F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706E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29F3F44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604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inexpiable</w:t>
            </w:r>
          </w:p>
        </w:tc>
      </w:tr>
      <w:tr w:rsidR="00E05FA8" w14:paraId="650F7B7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E3F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FF72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2D0E786F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0E0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inexplainable</w:t>
            </w:r>
          </w:p>
        </w:tc>
      </w:tr>
      <w:tr w:rsidR="00E05FA8" w14:paraId="6C47DF60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15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515A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60ADA349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B32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inextricable</w:t>
            </w:r>
          </w:p>
        </w:tc>
      </w:tr>
      <w:tr w:rsidR="00E05FA8" w14:paraId="31E57268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E04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62BD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5EEC5A36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4F9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inextricably</w:t>
            </w:r>
          </w:p>
        </w:tc>
      </w:tr>
      <w:tr w:rsidR="00E05FA8" w14:paraId="3BB517F5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DB2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64ED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361EE12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4EC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infamous</w:t>
            </w:r>
          </w:p>
        </w:tc>
      </w:tr>
      <w:tr w:rsidR="00E05FA8" w14:paraId="7CCE6CC9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12B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3069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644B3D6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953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infamously</w:t>
            </w:r>
          </w:p>
        </w:tc>
      </w:tr>
      <w:tr w:rsidR="00E05FA8" w14:paraId="5509D35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E9A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FD32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43E74A3D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7A0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infamy</w:t>
            </w:r>
          </w:p>
        </w:tc>
      </w:tr>
      <w:tr w:rsidR="00E05FA8" w14:paraId="7BFC688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7D2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4436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44BD4663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127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infected</w:t>
            </w:r>
          </w:p>
        </w:tc>
      </w:tr>
      <w:tr w:rsidR="00E05FA8" w14:paraId="7DCF0CE7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212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2EFE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AD1346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3C2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infection</w:t>
            </w:r>
          </w:p>
        </w:tc>
      </w:tr>
      <w:tr w:rsidR="00E05FA8" w14:paraId="3FA90A79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40A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0396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7650DD3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439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infections</w:t>
            </w:r>
          </w:p>
        </w:tc>
      </w:tr>
      <w:tr w:rsidR="00E05FA8" w14:paraId="762F66C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2BB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85F2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774D8D2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775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inferior</w:t>
            </w:r>
          </w:p>
        </w:tc>
      </w:tr>
      <w:tr w:rsidR="00E05FA8" w14:paraId="37292F1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C14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003F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5FBC4ED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F48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inferiority</w:t>
            </w:r>
          </w:p>
        </w:tc>
      </w:tr>
      <w:tr w:rsidR="00E05FA8" w14:paraId="058F7C48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932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9F8F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CC010B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D33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infernal</w:t>
            </w:r>
          </w:p>
        </w:tc>
      </w:tr>
      <w:tr w:rsidR="00E05FA8" w14:paraId="20DB0B6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E7B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5187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24355C16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090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infest</w:t>
            </w:r>
          </w:p>
        </w:tc>
      </w:tr>
      <w:tr w:rsidR="00E05FA8" w14:paraId="4C2B6C1F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A90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DFAF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27C49AB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A79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infested</w:t>
            </w:r>
          </w:p>
        </w:tc>
      </w:tr>
      <w:tr w:rsidR="00E05FA8" w14:paraId="1148337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F34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EA7A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179117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726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infidel</w:t>
            </w:r>
          </w:p>
        </w:tc>
      </w:tr>
      <w:tr w:rsidR="00E05FA8" w14:paraId="6A5D113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EFD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6A3C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0739B5E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FEC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infidels</w:t>
            </w:r>
          </w:p>
        </w:tc>
      </w:tr>
      <w:tr w:rsidR="00E05FA8" w14:paraId="4B4F59E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3DD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39B4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755A54E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1B0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infiltrator</w:t>
            </w:r>
          </w:p>
        </w:tc>
      </w:tr>
      <w:tr w:rsidR="00E05FA8" w14:paraId="0C4076E8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81E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1E5C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24D567CF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DD8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infiltrators</w:t>
            </w:r>
          </w:p>
        </w:tc>
      </w:tr>
      <w:tr w:rsidR="00E05FA8" w14:paraId="4C894C23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C3B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3AA5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26B54004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456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infirm</w:t>
            </w:r>
          </w:p>
        </w:tc>
      </w:tr>
      <w:tr w:rsidR="00E05FA8" w14:paraId="6140459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5AA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B9A4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0559105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B6B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inflame</w:t>
            </w:r>
          </w:p>
        </w:tc>
      </w:tr>
      <w:tr w:rsidR="00E05FA8" w14:paraId="44DD11C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545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FF9C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</w:tblGrid>
      <w:tr w:rsidR="00E05FA8" w14:paraId="413705C1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308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inflammation</w:t>
            </w:r>
          </w:p>
        </w:tc>
      </w:tr>
      <w:tr w:rsidR="00E05FA8" w14:paraId="3A0A059E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493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8641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40B3A3AA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8D5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inflammatory</w:t>
            </w:r>
          </w:p>
        </w:tc>
      </w:tr>
      <w:tr w:rsidR="00E05FA8" w14:paraId="2FDE171C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A7D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296C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09B4D75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386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inflammed</w:t>
            </w:r>
          </w:p>
        </w:tc>
      </w:tr>
      <w:tr w:rsidR="00E05FA8" w14:paraId="3C9770FA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555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D5EB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6CC489D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E0A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inflated</w:t>
            </w:r>
          </w:p>
        </w:tc>
      </w:tr>
      <w:tr w:rsidR="00E05FA8" w14:paraId="5B3E3C49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8AC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9BAD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7E47D2B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D90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inflationary</w:t>
            </w:r>
          </w:p>
        </w:tc>
      </w:tr>
      <w:tr w:rsidR="00E05FA8" w14:paraId="75887EEE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C9B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7A5B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39CFB06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4BF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inflexible</w:t>
            </w:r>
          </w:p>
        </w:tc>
      </w:tr>
      <w:tr w:rsidR="00E05FA8" w14:paraId="0C6E46A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E4A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9A64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49F3461C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CC3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inflict</w:t>
            </w:r>
          </w:p>
        </w:tc>
      </w:tr>
      <w:tr w:rsidR="00E05FA8" w14:paraId="5E0CA75F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582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7DC9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25583D0F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D3D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infraction</w:t>
            </w:r>
          </w:p>
        </w:tc>
      </w:tr>
      <w:tr w:rsidR="00E05FA8" w14:paraId="2602B4EC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B37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E37E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159BC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8DA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infringe</w:t>
            </w:r>
          </w:p>
        </w:tc>
      </w:tr>
      <w:tr w:rsidR="00E05FA8" w14:paraId="35D80B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98E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3F88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4A5C374D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06D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infringement</w:t>
            </w:r>
          </w:p>
        </w:tc>
      </w:tr>
      <w:tr w:rsidR="00E05FA8" w14:paraId="110FAAFF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25A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1FBC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</w:tblGrid>
      <w:tr w:rsidR="00E05FA8" w14:paraId="5576EC5F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8C9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infringements</w:t>
            </w:r>
          </w:p>
        </w:tc>
      </w:tr>
      <w:tr w:rsidR="00E05FA8" w14:paraId="730A414A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6CD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779D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22BE33CA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209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infuriate</w:t>
            </w:r>
          </w:p>
        </w:tc>
      </w:tr>
      <w:tr w:rsidR="00E05FA8" w14:paraId="1FA75245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5A1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0BE9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5F350A9D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4C6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infuriated</w:t>
            </w:r>
          </w:p>
        </w:tc>
      </w:tr>
      <w:tr w:rsidR="00E05FA8" w14:paraId="3F0D81A1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512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32DF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58A621C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7B4F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infuriating</w:t>
            </w:r>
          </w:p>
        </w:tc>
      </w:tr>
      <w:tr w:rsidR="00E05FA8" w14:paraId="501570DD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B86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97BD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2F917ABB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FC0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infuriatingly</w:t>
            </w:r>
          </w:p>
        </w:tc>
      </w:tr>
      <w:tr w:rsidR="00E05FA8" w14:paraId="4D7A0C5B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E1E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38D9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220C71EE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DFF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inglorious</w:t>
            </w:r>
          </w:p>
        </w:tc>
      </w:tr>
      <w:tr w:rsidR="00E05FA8" w14:paraId="688DB3A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B8A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3152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0364673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B98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ingrate</w:t>
            </w:r>
          </w:p>
        </w:tc>
      </w:tr>
      <w:tr w:rsidR="00E05FA8" w14:paraId="1B0FFBA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7CE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3571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47CE1ADD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6D1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ingratitude</w:t>
            </w:r>
          </w:p>
        </w:tc>
      </w:tr>
      <w:tr w:rsidR="00E05FA8" w14:paraId="3E037A83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96C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7FCD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9D5F37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CE5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inhibit</w:t>
            </w:r>
          </w:p>
        </w:tc>
      </w:tr>
      <w:tr w:rsidR="00E05FA8" w14:paraId="5D782B1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A60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19C0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31CB87AC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478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inhibition</w:t>
            </w:r>
          </w:p>
        </w:tc>
      </w:tr>
      <w:tr w:rsidR="00E05FA8" w14:paraId="48FD3974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0AF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91EB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1D9E867F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047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inhospitable</w:t>
            </w:r>
          </w:p>
        </w:tc>
      </w:tr>
      <w:tr w:rsidR="00E05FA8" w14:paraId="6FF4FC27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A6A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7A58D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3D8FAB2C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EB6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inhospitality</w:t>
            </w:r>
          </w:p>
        </w:tc>
      </w:tr>
      <w:tr w:rsidR="00E05FA8" w14:paraId="508D3AA2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694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0F3C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571A743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9B0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inhuman</w:t>
            </w:r>
          </w:p>
        </w:tc>
      </w:tr>
      <w:tr w:rsidR="00E05FA8" w14:paraId="6DF2A3A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87C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7CE4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008878A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060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inhumane</w:t>
            </w:r>
          </w:p>
        </w:tc>
      </w:tr>
      <w:tr w:rsidR="00E05FA8" w14:paraId="1D0B34C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846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F5BA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3DDA5CC5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A86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inhumanity</w:t>
            </w:r>
          </w:p>
        </w:tc>
      </w:tr>
      <w:tr w:rsidR="00E05FA8" w14:paraId="2E2164A5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5CC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1ED4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ED1FDC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7D7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inimical</w:t>
            </w:r>
          </w:p>
        </w:tc>
      </w:tr>
      <w:tr w:rsidR="00E05FA8" w14:paraId="61F2E79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14C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AA69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23D5951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C02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inimically</w:t>
            </w:r>
          </w:p>
        </w:tc>
      </w:tr>
      <w:tr w:rsidR="00E05FA8" w14:paraId="79C163D2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64E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1F6A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"/>
      </w:tblGrid>
      <w:tr w:rsidR="00E05FA8" w14:paraId="44970854" w14:textId="77777777">
        <w:tblPrEx>
          <w:tblCellMar>
            <w:top w:w="0" w:type="dxa"/>
            <w:bottom w:w="0" w:type="dxa"/>
          </w:tblCellMar>
        </w:tblPrEx>
        <w:tc>
          <w:tcPr>
            <w:tcW w:w="10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BCF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iniquitous</w:t>
            </w:r>
          </w:p>
        </w:tc>
      </w:tr>
      <w:tr w:rsidR="00E05FA8" w14:paraId="0CEB72F1" w14:textId="77777777">
        <w:tblPrEx>
          <w:tblCellMar>
            <w:top w:w="0" w:type="dxa"/>
            <w:bottom w:w="0" w:type="dxa"/>
          </w:tblCellMar>
        </w:tblPrEx>
        <w:tc>
          <w:tcPr>
            <w:tcW w:w="10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754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A540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3544801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0C3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iniquity</w:t>
            </w:r>
          </w:p>
        </w:tc>
      </w:tr>
      <w:tr w:rsidR="00E05FA8" w14:paraId="1519407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1AA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CA9B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ADC842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787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injudicious</w:t>
            </w:r>
          </w:p>
        </w:tc>
      </w:tr>
      <w:tr w:rsidR="00E05FA8" w14:paraId="5FA6034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604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D972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37898F0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BDE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injure</w:t>
            </w:r>
          </w:p>
        </w:tc>
      </w:tr>
      <w:tr w:rsidR="00E05FA8" w14:paraId="4DF95F5C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089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CC20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2B007292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FF3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injurious</w:t>
            </w:r>
          </w:p>
        </w:tc>
      </w:tr>
      <w:tr w:rsidR="00E05FA8" w14:paraId="43C63F1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823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6F3D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6E760197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8A9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injury</w:t>
            </w:r>
          </w:p>
        </w:tc>
      </w:tr>
      <w:tr w:rsidR="00E05FA8" w14:paraId="57227007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EF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308E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543D8B4C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82C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injustice</w:t>
            </w:r>
          </w:p>
        </w:tc>
      </w:tr>
      <w:tr w:rsidR="00E05FA8" w14:paraId="58C82CF6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5D6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71B4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0E6D48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887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injustices</w:t>
            </w:r>
          </w:p>
        </w:tc>
      </w:tr>
      <w:tr w:rsidR="00E05FA8" w14:paraId="5EB1149C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3C7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707D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4071CE43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9FB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innuendo</w:t>
            </w:r>
          </w:p>
        </w:tc>
      </w:tr>
      <w:tr w:rsidR="00E05FA8" w14:paraId="2626857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2A9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DB9F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4DD9863A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650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inoperable</w:t>
            </w:r>
          </w:p>
        </w:tc>
      </w:tr>
      <w:tr w:rsidR="00E05FA8" w14:paraId="5905B3FC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F4B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D6A9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6F49D62B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0B2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inopportune</w:t>
            </w:r>
          </w:p>
        </w:tc>
      </w:tr>
      <w:tr w:rsidR="00E05FA8" w14:paraId="5E4D8D9D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A17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3E9E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25368F31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E70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inordinate</w:t>
            </w:r>
          </w:p>
        </w:tc>
      </w:tr>
      <w:tr w:rsidR="00E05FA8" w14:paraId="1D0B88B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009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8897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783B742A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3186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inordinately</w:t>
            </w:r>
          </w:p>
        </w:tc>
      </w:tr>
      <w:tr w:rsidR="00E05FA8" w14:paraId="243063A7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466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6BC3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55CFC68E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929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insane</w:t>
            </w:r>
          </w:p>
        </w:tc>
      </w:tr>
      <w:tr w:rsidR="00E05FA8" w14:paraId="089F646B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11C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DC09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19B4EF0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7A2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insanely</w:t>
            </w:r>
          </w:p>
        </w:tc>
      </w:tr>
      <w:tr w:rsidR="00E05FA8" w14:paraId="2FC9F3F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374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A23C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F5491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223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insanity</w:t>
            </w:r>
          </w:p>
        </w:tc>
      </w:tr>
      <w:tr w:rsidR="00E05FA8" w14:paraId="73E2239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4D7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7C56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6EB9317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74B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insatiable</w:t>
            </w:r>
          </w:p>
        </w:tc>
      </w:tr>
      <w:tr w:rsidR="00E05FA8" w14:paraId="5FA3679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C72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C981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1216EF6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5FB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insecure</w:t>
            </w:r>
          </w:p>
        </w:tc>
      </w:tr>
      <w:tr w:rsidR="00E05FA8" w14:paraId="7652042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A29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75F0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CC5686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888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insecurity</w:t>
            </w:r>
          </w:p>
        </w:tc>
      </w:tr>
      <w:tr w:rsidR="00E05FA8" w14:paraId="3507C71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242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6CD90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4CB85EA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EB3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insensible</w:t>
            </w:r>
          </w:p>
        </w:tc>
      </w:tr>
      <w:tr w:rsidR="00E05FA8" w14:paraId="704AAE0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31C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0255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242DA3C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064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insensitive</w:t>
            </w:r>
          </w:p>
        </w:tc>
      </w:tr>
      <w:tr w:rsidR="00E05FA8" w14:paraId="573A1EE4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FAF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BFE7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1646F666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1E9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insensitively</w:t>
            </w:r>
          </w:p>
        </w:tc>
      </w:tr>
      <w:tr w:rsidR="00E05FA8" w14:paraId="05CF932E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752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4DF3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37A63C82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61A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insensitivity</w:t>
            </w:r>
          </w:p>
        </w:tc>
      </w:tr>
      <w:tr w:rsidR="00E05FA8" w14:paraId="734B8EB0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C28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ADF1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5A9B192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9C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insidious</w:t>
            </w:r>
          </w:p>
        </w:tc>
      </w:tr>
      <w:tr w:rsidR="00E05FA8" w14:paraId="66FFF1A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008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E578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40D166D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D8C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insidiously</w:t>
            </w:r>
          </w:p>
        </w:tc>
      </w:tr>
      <w:tr w:rsidR="00E05FA8" w14:paraId="24090F6E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259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A1BF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52C5820F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561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insignificance</w:t>
            </w:r>
          </w:p>
        </w:tc>
      </w:tr>
      <w:tr w:rsidR="00E05FA8" w14:paraId="7C4DED69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B67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99C7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43D3E12E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E21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insignificant</w:t>
            </w:r>
          </w:p>
        </w:tc>
      </w:tr>
      <w:tr w:rsidR="00E05FA8" w14:paraId="6B907230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272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7989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0C79C731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753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insignificantly</w:t>
            </w:r>
          </w:p>
        </w:tc>
      </w:tr>
      <w:tr w:rsidR="00E05FA8" w14:paraId="18BA65C2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B5E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DE8E0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7C157CC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B98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insincere</w:t>
            </w:r>
          </w:p>
        </w:tc>
      </w:tr>
      <w:tr w:rsidR="00E05FA8" w14:paraId="1AD2B58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AC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8BC4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44C147BD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E15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insincerely</w:t>
            </w:r>
          </w:p>
        </w:tc>
      </w:tr>
      <w:tr w:rsidR="00E05FA8" w14:paraId="3A4D4C3E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9ED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72C6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1BFCD17E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1B6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insincerity</w:t>
            </w:r>
          </w:p>
        </w:tc>
      </w:tr>
      <w:tr w:rsidR="00E05FA8" w14:paraId="37911F5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D96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6CD1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17ABF6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CEE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insinuate</w:t>
            </w:r>
          </w:p>
        </w:tc>
      </w:tr>
      <w:tr w:rsidR="00E05FA8" w14:paraId="0CF32AFA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E69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C469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412EDDEF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255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insinuating</w:t>
            </w:r>
          </w:p>
        </w:tc>
      </w:tr>
      <w:tr w:rsidR="00E05FA8" w14:paraId="614EF80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502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8EC1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42D441C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0B7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insinuation</w:t>
            </w:r>
          </w:p>
        </w:tc>
      </w:tr>
      <w:tr w:rsidR="00E05FA8" w14:paraId="6424135B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BB2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076C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0C2B2FAC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091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insociable</w:t>
            </w:r>
          </w:p>
        </w:tc>
      </w:tr>
      <w:tr w:rsidR="00E05FA8" w14:paraId="2DD0D5A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086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A0EC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5C896146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07B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insolence</w:t>
            </w:r>
          </w:p>
        </w:tc>
      </w:tr>
      <w:tr w:rsidR="00E05FA8" w14:paraId="60E11F9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5AE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8643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2B4FB9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75F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insolent</w:t>
            </w:r>
          </w:p>
        </w:tc>
      </w:tr>
      <w:tr w:rsidR="00E05FA8" w14:paraId="625988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81B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E560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2B1D744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983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insolently</w:t>
            </w:r>
          </w:p>
        </w:tc>
      </w:tr>
      <w:tr w:rsidR="00E05FA8" w14:paraId="1FEF2C0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2F1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79C0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0A0BB3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7FB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insolvent</w:t>
            </w:r>
          </w:p>
        </w:tc>
      </w:tr>
      <w:tr w:rsidR="00E05FA8" w14:paraId="77BC554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A61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1F76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76865E02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34E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insouciance</w:t>
            </w:r>
          </w:p>
        </w:tc>
      </w:tr>
      <w:tr w:rsidR="00E05FA8" w14:paraId="49B7CE4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15B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7225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CD868D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5B5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instability</w:t>
            </w:r>
          </w:p>
        </w:tc>
      </w:tr>
      <w:tr w:rsidR="00E05FA8" w14:paraId="2B94348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9F5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AF66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C8E0D7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C43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instable</w:t>
            </w:r>
          </w:p>
        </w:tc>
      </w:tr>
      <w:tr w:rsidR="00E05FA8" w14:paraId="46076E5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71C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2098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04AA5F5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C4B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instigate</w:t>
            </w:r>
          </w:p>
        </w:tc>
      </w:tr>
      <w:tr w:rsidR="00E05FA8" w14:paraId="2A6AFC9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D8B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68E9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8C4E74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19E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instigator</w:t>
            </w:r>
          </w:p>
        </w:tc>
      </w:tr>
      <w:tr w:rsidR="00E05FA8" w14:paraId="72FC4A4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93E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B9B2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1C5B9825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F67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instigators</w:t>
            </w:r>
          </w:p>
        </w:tc>
      </w:tr>
      <w:tr w:rsidR="00E05FA8" w14:paraId="7611EE65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897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F396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19C3F921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16A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insubordinate</w:t>
            </w:r>
          </w:p>
        </w:tc>
      </w:tr>
      <w:tr w:rsidR="00E05FA8" w14:paraId="43F1E847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936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68B6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25351D98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284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insubstantial</w:t>
            </w:r>
          </w:p>
        </w:tc>
      </w:tr>
      <w:tr w:rsidR="00E05FA8" w14:paraId="4F3767D0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D1E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9677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37FB8B34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5BC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insubstantially</w:t>
            </w:r>
          </w:p>
        </w:tc>
      </w:tr>
      <w:tr w:rsidR="00E05FA8" w14:paraId="5ED528FD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814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9248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471E1817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11C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insufferable</w:t>
            </w:r>
          </w:p>
        </w:tc>
      </w:tr>
      <w:tr w:rsidR="00E05FA8" w14:paraId="52D455FF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F0C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F404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1C40DE01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AE6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insufferably</w:t>
            </w:r>
          </w:p>
        </w:tc>
      </w:tr>
      <w:tr w:rsidR="00E05FA8" w14:paraId="0CD961A9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186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843A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18F587F6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CA4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insufficiency</w:t>
            </w:r>
          </w:p>
        </w:tc>
      </w:tr>
      <w:tr w:rsidR="00E05FA8" w14:paraId="7092C186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DAD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171A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266AD94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DC5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insufficient</w:t>
            </w:r>
          </w:p>
        </w:tc>
      </w:tr>
      <w:tr w:rsidR="00E05FA8" w14:paraId="6A87441D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E89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4CFC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543B1652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61C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insufficiently</w:t>
            </w:r>
          </w:p>
        </w:tc>
      </w:tr>
      <w:tr w:rsidR="00E05FA8" w14:paraId="5D42AAD1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436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A00C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417E5AB8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194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insular</w:t>
            </w:r>
          </w:p>
        </w:tc>
      </w:tr>
      <w:tr w:rsidR="00E05FA8" w14:paraId="51E9E3BD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B13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D2B0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49A876CD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9C0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insult</w:t>
            </w:r>
          </w:p>
        </w:tc>
      </w:tr>
      <w:tr w:rsidR="00E05FA8" w14:paraId="328AE140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281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F01A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4BA2002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F5B6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insulted</w:t>
            </w:r>
          </w:p>
        </w:tc>
      </w:tr>
      <w:tr w:rsidR="00E05FA8" w14:paraId="233C23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C45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2216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1"/>
      </w:tblGrid>
      <w:tr w:rsidR="00E05FA8" w14:paraId="4490C822" w14:textId="77777777">
        <w:tblPrEx>
          <w:tblCellMar>
            <w:top w:w="0" w:type="dxa"/>
            <w:bottom w:w="0" w:type="dxa"/>
          </w:tblCellMar>
        </w:tblPrEx>
        <w:tc>
          <w:tcPr>
            <w:tcW w:w="9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390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insulting</w:t>
            </w:r>
          </w:p>
        </w:tc>
      </w:tr>
      <w:tr w:rsidR="00E05FA8" w14:paraId="0A7B6B41" w14:textId="77777777">
        <w:tblPrEx>
          <w:tblCellMar>
            <w:top w:w="0" w:type="dxa"/>
            <w:bottom w:w="0" w:type="dxa"/>
          </w:tblCellMar>
        </w:tblPrEx>
        <w:tc>
          <w:tcPr>
            <w:tcW w:w="9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A91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CE53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F0880C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D59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insultingly</w:t>
            </w:r>
          </w:p>
        </w:tc>
      </w:tr>
      <w:tr w:rsidR="00E05FA8" w14:paraId="6DA4367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1DC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C964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66146ACD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9AE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insults</w:t>
            </w:r>
          </w:p>
        </w:tc>
      </w:tr>
      <w:tr w:rsidR="00E05FA8" w14:paraId="410D054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21C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9094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04DA9264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6B6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insupportable</w:t>
            </w:r>
          </w:p>
        </w:tc>
      </w:tr>
      <w:tr w:rsidR="00E05FA8" w14:paraId="2A561420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EB1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4EC7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66FCD12E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A65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insupportably</w:t>
            </w:r>
          </w:p>
        </w:tc>
      </w:tr>
      <w:tr w:rsidR="00E05FA8" w14:paraId="5337BBE9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1B8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30A8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</w:tblGrid>
      <w:tr w:rsidR="00E05FA8" w14:paraId="73961C8A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FFF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insurmountable</w:t>
            </w:r>
          </w:p>
        </w:tc>
      </w:tr>
      <w:tr w:rsidR="00E05FA8" w14:paraId="69D7F34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1C0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9C97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7"/>
      </w:tblGrid>
      <w:tr w:rsidR="00E05FA8" w14:paraId="3EBF9958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C39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insurmountably</w:t>
            </w:r>
          </w:p>
        </w:tc>
      </w:tr>
      <w:tr w:rsidR="00E05FA8" w14:paraId="2F97C5AB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A99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86EFD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4AEC099A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BBF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insurrection</w:t>
            </w:r>
          </w:p>
        </w:tc>
      </w:tr>
      <w:tr w:rsidR="00E05FA8" w14:paraId="1A4CAFF6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939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0726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2A3B776C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142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intefere</w:t>
            </w:r>
          </w:p>
        </w:tc>
      </w:tr>
      <w:tr w:rsidR="00E05FA8" w14:paraId="1CD39AB2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146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E26F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52D9C46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CCE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inteferes</w:t>
            </w:r>
          </w:p>
        </w:tc>
      </w:tr>
      <w:tr w:rsidR="00E05FA8" w14:paraId="5D7C768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185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DB84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46A7560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639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intense</w:t>
            </w:r>
          </w:p>
        </w:tc>
      </w:tr>
      <w:tr w:rsidR="00E05FA8" w14:paraId="2EA2447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C2E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293D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195ECEAE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D3B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interfere</w:t>
            </w:r>
          </w:p>
        </w:tc>
      </w:tr>
      <w:tr w:rsidR="00E05FA8" w14:paraId="5415C9E5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B95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EF37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</w:tblGrid>
      <w:tr w:rsidR="00E05FA8" w14:paraId="3D4A1E55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F07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interference</w:t>
            </w:r>
          </w:p>
        </w:tc>
      </w:tr>
      <w:tr w:rsidR="00E05FA8" w14:paraId="772106C2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A6F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0D2C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1A74555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388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interferes</w:t>
            </w:r>
          </w:p>
        </w:tc>
      </w:tr>
      <w:tr w:rsidR="00E05FA8" w14:paraId="4111EBD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A01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91D9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24D6ACB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811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intermittent</w:t>
            </w:r>
          </w:p>
        </w:tc>
      </w:tr>
      <w:tr w:rsidR="00E05FA8" w14:paraId="0455F3EA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B9A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7B0A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AF5644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A86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interrupt</w:t>
            </w:r>
          </w:p>
        </w:tc>
      </w:tr>
      <w:tr w:rsidR="00E05FA8" w14:paraId="76866A80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563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B09CD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4B7250EB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DFD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interruption</w:t>
            </w:r>
          </w:p>
        </w:tc>
      </w:tr>
      <w:tr w:rsidR="00E05FA8" w14:paraId="6F46AD45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71D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7228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40E897BB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C26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interruptions</w:t>
            </w:r>
          </w:p>
        </w:tc>
      </w:tr>
      <w:tr w:rsidR="00E05FA8" w14:paraId="5E8AEE61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1A8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E7EE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092B3A8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001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intimidate</w:t>
            </w:r>
          </w:p>
        </w:tc>
      </w:tr>
      <w:tr w:rsidR="00E05FA8" w14:paraId="3EE280D2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112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74D5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7655FE34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0A7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intimidating</w:t>
            </w:r>
          </w:p>
        </w:tc>
      </w:tr>
      <w:tr w:rsidR="00E05FA8" w14:paraId="70EA0A88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618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A2ED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3B4F1C23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40F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intimidatingly</w:t>
            </w:r>
          </w:p>
        </w:tc>
      </w:tr>
      <w:tr w:rsidR="00E05FA8" w14:paraId="7AE02658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736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2BF7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2DA812EA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5BB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intimidation</w:t>
            </w:r>
          </w:p>
        </w:tc>
      </w:tr>
      <w:tr w:rsidR="00E05FA8" w14:paraId="7304CC59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A6A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206B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14AFC9C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2CF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intolerable</w:t>
            </w:r>
          </w:p>
        </w:tc>
      </w:tr>
      <w:tr w:rsidR="00E05FA8" w14:paraId="77827C5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DD6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E85A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0CA8A10E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8BB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intolerablely</w:t>
            </w:r>
          </w:p>
        </w:tc>
      </w:tr>
      <w:tr w:rsidR="00E05FA8" w14:paraId="30D721EF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74E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3D93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520B311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819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intolerance</w:t>
            </w:r>
          </w:p>
        </w:tc>
      </w:tr>
      <w:tr w:rsidR="00E05FA8" w14:paraId="187DA1FE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71A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BC58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22B580A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4AE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intoxicate</w:t>
            </w:r>
          </w:p>
        </w:tc>
      </w:tr>
      <w:tr w:rsidR="00E05FA8" w14:paraId="3F1FA18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4C0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8488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12F4E48D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18C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intractable</w:t>
            </w:r>
          </w:p>
        </w:tc>
      </w:tr>
      <w:tr w:rsidR="00E05FA8" w14:paraId="497B8A8F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0BC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7F5B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4D6C2740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814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intransigence</w:t>
            </w:r>
          </w:p>
        </w:tc>
      </w:tr>
      <w:tr w:rsidR="00E05FA8" w14:paraId="01CA1A82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A96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6794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1E66F098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3DF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intransigent</w:t>
            </w:r>
          </w:p>
        </w:tc>
      </w:tr>
      <w:tr w:rsidR="00E05FA8" w14:paraId="28A2266A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8A7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A88B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023427B8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9C7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intrude</w:t>
            </w:r>
          </w:p>
        </w:tc>
      </w:tr>
      <w:tr w:rsidR="00E05FA8" w14:paraId="4954B785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47B2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1156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1F6C026B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105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intrusion</w:t>
            </w:r>
          </w:p>
        </w:tc>
      </w:tr>
      <w:tr w:rsidR="00E05FA8" w14:paraId="215233A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580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93EA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53DF32C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D90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intrusive</w:t>
            </w:r>
          </w:p>
        </w:tc>
      </w:tr>
      <w:tr w:rsidR="00E05FA8" w14:paraId="1EE37CD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AFE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3A44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3AC61A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DC1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inundate</w:t>
            </w:r>
          </w:p>
        </w:tc>
      </w:tr>
      <w:tr w:rsidR="00E05FA8" w14:paraId="2B90944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AAF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94D2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77D054A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B34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inundated</w:t>
            </w:r>
          </w:p>
        </w:tc>
      </w:tr>
      <w:tr w:rsidR="00E05FA8" w14:paraId="3C3BA6B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D08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7828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1687D1C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380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invader</w:t>
            </w:r>
          </w:p>
        </w:tc>
      </w:tr>
      <w:tr w:rsidR="00E05FA8" w14:paraId="113B8FF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6B0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0D9D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7EC1D95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654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invalid</w:t>
            </w:r>
          </w:p>
        </w:tc>
      </w:tr>
      <w:tr w:rsidR="00E05FA8" w14:paraId="65216C7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C1F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4BC3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64FBFC3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66D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invalidate</w:t>
            </w:r>
          </w:p>
        </w:tc>
      </w:tr>
      <w:tr w:rsidR="00E05FA8" w14:paraId="11D0180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8AC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3796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876CDE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45B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invalidity</w:t>
            </w:r>
          </w:p>
        </w:tc>
      </w:tr>
      <w:tr w:rsidR="00E05FA8" w14:paraId="436CF35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512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C035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76F30B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436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invasive</w:t>
            </w:r>
          </w:p>
        </w:tc>
      </w:tr>
      <w:tr w:rsidR="00E05FA8" w14:paraId="4E63219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DEC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0D38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3A2128D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E6D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invective</w:t>
            </w:r>
          </w:p>
        </w:tc>
      </w:tr>
      <w:tr w:rsidR="00E05FA8" w14:paraId="375B109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92A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98A4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40248F89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CE5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inveigle</w:t>
            </w:r>
          </w:p>
        </w:tc>
      </w:tr>
      <w:tr w:rsidR="00E05FA8" w14:paraId="78479B7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364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2330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25E902C1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CEC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invidious</w:t>
            </w:r>
          </w:p>
        </w:tc>
      </w:tr>
      <w:tr w:rsidR="00E05FA8" w14:paraId="74FFE5B3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B7F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1BE9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1"/>
      </w:tblGrid>
      <w:tr w:rsidR="00E05FA8" w14:paraId="2129B48F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74A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invidiously</w:t>
            </w:r>
          </w:p>
        </w:tc>
      </w:tr>
      <w:tr w:rsidR="00E05FA8" w14:paraId="27EBC530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08B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F884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4415E4B8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56A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invidiousness</w:t>
            </w:r>
          </w:p>
        </w:tc>
      </w:tr>
      <w:tr w:rsidR="00E05FA8" w14:paraId="30DE6837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42F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50E1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C6713E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209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invisible</w:t>
            </w:r>
          </w:p>
        </w:tc>
      </w:tr>
      <w:tr w:rsidR="00E05FA8" w14:paraId="3AFE66BD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3CF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B82D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4B3BE7A2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907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involuntarily</w:t>
            </w:r>
          </w:p>
        </w:tc>
      </w:tr>
      <w:tr w:rsidR="00E05FA8" w14:paraId="1F591294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20E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2A78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47E0ABB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F64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involuntary</w:t>
            </w:r>
          </w:p>
        </w:tc>
      </w:tr>
      <w:tr w:rsidR="00E05FA8" w14:paraId="05EF61A8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9A6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8223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79AC21A2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D4C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irascible</w:t>
            </w:r>
          </w:p>
        </w:tc>
      </w:tr>
      <w:tr w:rsidR="00E05FA8" w14:paraId="386DA3E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32E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349B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0E5F0D3B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495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irate</w:t>
            </w:r>
          </w:p>
        </w:tc>
      </w:tr>
      <w:tr w:rsidR="00E05FA8" w14:paraId="4B82A148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B3B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7237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13AB7701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280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irately</w:t>
            </w:r>
          </w:p>
        </w:tc>
      </w:tr>
      <w:tr w:rsidR="00E05FA8" w14:paraId="28B46BD7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115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99D9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"/>
      </w:tblGrid>
      <w:tr w:rsidR="00E05FA8" w14:paraId="166571C3" w14:textId="77777777">
        <w:tblPrEx>
          <w:tblCellMar>
            <w:top w:w="0" w:type="dxa"/>
            <w:bottom w:w="0" w:type="dxa"/>
          </w:tblCellMar>
        </w:tblPrEx>
        <w:tc>
          <w:tcPr>
            <w:tcW w:w="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84E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ire</w:t>
            </w:r>
          </w:p>
        </w:tc>
      </w:tr>
      <w:tr w:rsidR="00E05FA8" w14:paraId="7EC7038E" w14:textId="77777777">
        <w:tblPrEx>
          <w:tblCellMar>
            <w:top w:w="0" w:type="dxa"/>
            <w:bottom w:w="0" w:type="dxa"/>
          </w:tblCellMar>
        </w:tblPrEx>
        <w:tc>
          <w:tcPr>
            <w:tcW w:w="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A0F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E05D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</w:tblGrid>
      <w:tr w:rsidR="00E05FA8" w14:paraId="366604A9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EBE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irk</w:t>
            </w:r>
          </w:p>
        </w:tc>
      </w:tr>
      <w:tr w:rsidR="00E05FA8" w14:paraId="22A72F64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D8D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D1C2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1163675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FC2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irked</w:t>
            </w:r>
          </w:p>
        </w:tc>
      </w:tr>
      <w:tr w:rsidR="00E05FA8" w14:paraId="412883F3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0CC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5ACC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15C8BC51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FD8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irking</w:t>
            </w:r>
          </w:p>
        </w:tc>
      </w:tr>
      <w:tr w:rsidR="00E05FA8" w14:paraId="336994B7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D1C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7AEC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595064B4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570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irks</w:t>
            </w:r>
          </w:p>
        </w:tc>
      </w:tr>
      <w:tr w:rsidR="00E05FA8" w14:paraId="78EE674D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42E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FDDC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E0DA63C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EFB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irksome</w:t>
            </w:r>
          </w:p>
        </w:tc>
      </w:tr>
      <w:tr w:rsidR="00E05FA8" w14:paraId="23ABADC3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F14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35E4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634478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CF0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irksomely</w:t>
            </w:r>
          </w:p>
        </w:tc>
      </w:tr>
      <w:tr w:rsidR="00E05FA8" w14:paraId="4977C18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921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4967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19344BA7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106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irksomeness</w:t>
            </w:r>
          </w:p>
        </w:tc>
      </w:tr>
      <w:tr w:rsidR="00E05FA8" w14:paraId="6C0A4F86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6FA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99C1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02374C29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A45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irksomenesses</w:t>
            </w:r>
          </w:p>
        </w:tc>
      </w:tr>
      <w:tr w:rsidR="00E05FA8" w14:paraId="0053C028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16C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FF79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36BCB83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C5B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ironic</w:t>
            </w:r>
          </w:p>
        </w:tc>
      </w:tr>
      <w:tr w:rsidR="00E05FA8" w14:paraId="37C03622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450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E979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086DA55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F2B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ironical</w:t>
            </w:r>
          </w:p>
        </w:tc>
      </w:tr>
      <w:tr w:rsidR="00E05FA8" w14:paraId="15C64A07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DA0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12BD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A20534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BBB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ironically</w:t>
            </w:r>
          </w:p>
        </w:tc>
      </w:tr>
      <w:tr w:rsidR="00E05FA8" w14:paraId="4B2060D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798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2F79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7D8AD00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AD2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ironies</w:t>
            </w:r>
          </w:p>
        </w:tc>
      </w:tr>
      <w:tr w:rsidR="00E05FA8" w14:paraId="36E5E3E4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B4E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647F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502FD157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179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irony</w:t>
            </w:r>
          </w:p>
        </w:tc>
      </w:tr>
      <w:tr w:rsidR="00E05FA8" w14:paraId="7E4BA8DB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ED8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99E0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4319C43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0D4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irragularity</w:t>
            </w:r>
          </w:p>
        </w:tc>
      </w:tr>
      <w:tr w:rsidR="00E05FA8" w14:paraId="1802E49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9D0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0799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48BA68C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F0C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irrational</w:t>
            </w:r>
          </w:p>
        </w:tc>
      </w:tr>
      <w:tr w:rsidR="00E05FA8" w14:paraId="3215A08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2EB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BC19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4BF799CB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7E2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irrationalities</w:t>
            </w:r>
          </w:p>
        </w:tc>
      </w:tr>
      <w:tr w:rsidR="00E05FA8" w14:paraId="7D24D148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3D1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7DA4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00B23FC1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5F7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irrationality</w:t>
            </w:r>
          </w:p>
        </w:tc>
      </w:tr>
      <w:tr w:rsidR="00E05FA8" w14:paraId="4CF3A549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486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18C5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2B7212E9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818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irrationally</w:t>
            </w:r>
          </w:p>
        </w:tc>
      </w:tr>
      <w:tr w:rsidR="00E05FA8" w14:paraId="54BC3919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C50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E74D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6B4BD44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869B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irrationals</w:t>
            </w:r>
          </w:p>
        </w:tc>
      </w:tr>
      <w:tr w:rsidR="00E05FA8" w14:paraId="41BF56A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AFF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6B15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7A45CC1A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89C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irreconcilable</w:t>
            </w:r>
          </w:p>
        </w:tc>
      </w:tr>
      <w:tr w:rsidR="00E05FA8" w14:paraId="2F5C874B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406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BF17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</w:tblGrid>
      <w:tr w:rsidR="00E05FA8" w14:paraId="4AB23B90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629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irrecoverable</w:t>
            </w:r>
          </w:p>
        </w:tc>
      </w:tr>
      <w:tr w:rsidR="00E05FA8" w14:paraId="553F5DA1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3E9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F7D1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0"/>
      </w:tblGrid>
      <w:tr w:rsidR="00E05FA8" w14:paraId="0580850F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F66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irrecoverableness</w:t>
            </w:r>
          </w:p>
        </w:tc>
      </w:tr>
      <w:tr w:rsidR="00E05FA8" w14:paraId="14116A63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D32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2B21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96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9"/>
      </w:tblGrid>
      <w:tr w:rsidR="00E05FA8" w14:paraId="392C76C3" w14:textId="77777777">
        <w:tblPrEx>
          <w:tblCellMar>
            <w:top w:w="0" w:type="dxa"/>
            <w:bottom w:w="0" w:type="dxa"/>
          </w:tblCellMar>
        </w:tblPrEx>
        <w:tc>
          <w:tcPr>
            <w:tcW w:w="1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3F8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irrecoverablenesses</w:t>
            </w:r>
          </w:p>
        </w:tc>
      </w:tr>
      <w:tr w:rsidR="00E05FA8" w14:paraId="7816C0E8" w14:textId="77777777">
        <w:tblPrEx>
          <w:tblCellMar>
            <w:top w:w="0" w:type="dxa"/>
            <w:bottom w:w="0" w:type="dxa"/>
          </w:tblCellMar>
        </w:tblPrEx>
        <w:tc>
          <w:tcPr>
            <w:tcW w:w="19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4E9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F383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069DDB33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19C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irrecoverably</w:t>
            </w:r>
          </w:p>
        </w:tc>
      </w:tr>
      <w:tr w:rsidR="00E05FA8" w14:paraId="1AF54273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EF9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02E6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4DD12248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839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irredeemable</w:t>
            </w:r>
          </w:p>
        </w:tc>
      </w:tr>
      <w:tr w:rsidR="00E05FA8" w14:paraId="540C3D01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D09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8D2D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</w:tblGrid>
      <w:tr w:rsidR="00E05FA8" w14:paraId="637BC3DA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A79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irredeemably</w:t>
            </w:r>
          </w:p>
        </w:tc>
      </w:tr>
      <w:tr w:rsidR="00E05FA8" w14:paraId="3869898C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576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CEA4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3BF35B90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C06F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irreformable</w:t>
            </w:r>
          </w:p>
        </w:tc>
      </w:tr>
      <w:tr w:rsidR="00E05FA8" w14:paraId="34D0CB57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C81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1599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724703D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168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irregular</w:t>
            </w:r>
          </w:p>
        </w:tc>
      </w:tr>
      <w:tr w:rsidR="00E05FA8" w14:paraId="7535A84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29B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84EE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3F253B9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BAE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irregularity</w:t>
            </w:r>
          </w:p>
        </w:tc>
      </w:tr>
      <w:tr w:rsidR="00E05FA8" w14:paraId="44C52F8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B98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BD12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6"/>
      </w:tblGrid>
      <w:tr w:rsidR="00E05FA8" w14:paraId="43A4C307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E40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irrelevance</w:t>
            </w:r>
          </w:p>
        </w:tc>
      </w:tr>
      <w:tr w:rsidR="00E05FA8" w14:paraId="3BDCB311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AB8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CE78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61A2249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830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irrelevant</w:t>
            </w:r>
          </w:p>
        </w:tc>
      </w:tr>
      <w:tr w:rsidR="00E05FA8" w14:paraId="17761C5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37B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2905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0BB2AD3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B84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irreparable</w:t>
            </w:r>
          </w:p>
        </w:tc>
      </w:tr>
      <w:tr w:rsidR="00E05FA8" w14:paraId="2899BEF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B59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3EF4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2DF6B183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2C6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irreplacible</w:t>
            </w:r>
          </w:p>
        </w:tc>
      </w:tr>
      <w:tr w:rsidR="00E05FA8" w14:paraId="0BCF7510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4B6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CA9D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753A2DB9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7D4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irrepressible</w:t>
            </w:r>
          </w:p>
        </w:tc>
      </w:tr>
      <w:tr w:rsidR="00E05FA8" w14:paraId="16386CD4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918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B3AF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21C17C8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E40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irresolute</w:t>
            </w:r>
          </w:p>
        </w:tc>
      </w:tr>
      <w:tr w:rsidR="00E05FA8" w14:paraId="588BF1B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953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C461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7734DE8E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7A7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irresolvable</w:t>
            </w:r>
          </w:p>
        </w:tc>
      </w:tr>
      <w:tr w:rsidR="00E05FA8" w14:paraId="4EAB3A7A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AE7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EF2B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6475B94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50A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irresponsible</w:t>
            </w:r>
          </w:p>
        </w:tc>
      </w:tr>
      <w:tr w:rsidR="00E05FA8" w14:paraId="5A349785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25F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A5BB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76BF6012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E9D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irresponsibly</w:t>
            </w:r>
          </w:p>
        </w:tc>
      </w:tr>
      <w:tr w:rsidR="00E05FA8" w14:paraId="69827F51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58C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5B48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3730095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EFC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irretating</w:t>
            </w:r>
          </w:p>
        </w:tc>
      </w:tr>
      <w:tr w:rsidR="00E05FA8" w14:paraId="41DA761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2DA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F1A2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765FE489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502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irretrievable</w:t>
            </w:r>
          </w:p>
        </w:tc>
      </w:tr>
      <w:tr w:rsidR="00E05FA8" w14:paraId="457BDA12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F44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69C2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67020B95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2F9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irreversible</w:t>
            </w:r>
          </w:p>
        </w:tc>
      </w:tr>
      <w:tr w:rsidR="00E05FA8" w14:paraId="48F365A9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337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8FDC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17994D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2B8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irritable</w:t>
            </w:r>
          </w:p>
        </w:tc>
      </w:tr>
      <w:tr w:rsidR="00E05FA8" w14:paraId="4D5FE1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F4D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6C60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585B33B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D48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irritably</w:t>
            </w:r>
          </w:p>
        </w:tc>
      </w:tr>
      <w:tr w:rsidR="00E05FA8" w14:paraId="18A773C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B14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1108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2665CAAB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4C9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irritant</w:t>
            </w:r>
          </w:p>
        </w:tc>
      </w:tr>
      <w:tr w:rsidR="00E05FA8" w14:paraId="2FDBE1CA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CD9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71E0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67EB76D5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2A1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irritate</w:t>
            </w:r>
          </w:p>
        </w:tc>
      </w:tr>
      <w:tr w:rsidR="00E05FA8" w14:paraId="18D09EC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AAB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688B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02FBA20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8A2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irritated</w:t>
            </w:r>
          </w:p>
        </w:tc>
      </w:tr>
      <w:tr w:rsidR="00E05FA8" w14:paraId="5C2D09B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2EF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DA3D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D2A3E9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784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irritating</w:t>
            </w:r>
          </w:p>
        </w:tc>
      </w:tr>
      <w:tr w:rsidR="00E05FA8" w14:paraId="77D410A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EDF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8EC5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4C3054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B31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irritation</w:t>
            </w:r>
          </w:p>
        </w:tc>
      </w:tr>
      <w:tr w:rsidR="00E05FA8" w14:paraId="02BDA68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E53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A989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2879EED7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4C1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irritations</w:t>
            </w:r>
          </w:p>
        </w:tc>
      </w:tr>
      <w:tr w:rsidR="00E05FA8" w14:paraId="045DDC14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C65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D0AE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383EAB88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6D6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isolate</w:t>
            </w:r>
          </w:p>
        </w:tc>
      </w:tr>
      <w:tr w:rsidR="00E05FA8" w14:paraId="65B1A7D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74F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8049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AA6FB3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588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isolated</w:t>
            </w:r>
          </w:p>
        </w:tc>
      </w:tr>
      <w:tr w:rsidR="00E05FA8" w14:paraId="0D0B9B4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0B4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50B0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9F80D8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5C5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isolation</w:t>
            </w:r>
          </w:p>
        </w:tc>
      </w:tr>
      <w:tr w:rsidR="00E05FA8" w14:paraId="0AC1B41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B0D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2751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5781F2D6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C29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issue</w:t>
            </w:r>
          </w:p>
        </w:tc>
      </w:tr>
      <w:tr w:rsidR="00E05FA8" w14:paraId="5C20B79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DF0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3039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7841B21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C29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issues</w:t>
            </w:r>
          </w:p>
        </w:tc>
      </w:tr>
      <w:tr w:rsidR="00E05FA8" w14:paraId="253B5611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A60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618A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70DFE2EF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54A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itch</w:t>
            </w:r>
          </w:p>
        </w:tc>
      </w:tr>
      <w:tr w:rsidR="00E05FA8" w14:paraId="4013B881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1DB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99F9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2537D8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32F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itching</w:t>
            </w:r>
          </w:p>
        </w:tc>
      </w:tr>
      <w:tr w:rsidR="00E05FA8" w14:paraId="11114B5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489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8417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31CDB6C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B14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itchy</w:t>
            </w:r>
          </w:p>
        </w:tc>
      </w:tr>
      <w:tr w:rsidR="00E05FA8" w14:paraId="1A121A6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9F9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8C5C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7638DC4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86E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jabber</w:t>
            </w:r>
          </w:p>
        </w:tc>
      </w:tr>
      <w:tr w:rsidR="00E05FA8" w14:paraId="75B8C6D7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7F8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B12E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7BDC7FF6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DE8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jaded</w:t>
            </w:r>
          </w:p>
        </w:tc>
      </w:tr>
      <w:tr w:rsidR="00E05FA8" w14:paraId="2BE58A53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5F2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F861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6C8B6F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8B3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jagged</w:t>
            </w:r>
          </w:p>
        </w:tc>
      </w:tr>
      <w:tr w:rsidR="00E05FA8" w14:paraId="487F5D4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EFA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2B17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61E2D33C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29D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jam</w:t>
            </w:r>
          </w:p>
        </w:tc>
      </w:tr>
      <w:tr w:rsidR="00E05FA8" w14:paraId="732CA7B6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EA2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2AF8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6FF0F40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E3C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jarring</w:t>
            </w:r>
          </w:p>
        </w:tc>
      </w:tr>
      <w:tr w:rsidR="00E05FA8" w14:paraId="72863F7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F58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3CC0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2D3DFE21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D17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jaundiced</w:t>
            </w:r>
          </w:p>
        </w:tc>
      </w:tr>
      <w:tr w:rsidR="00E05FA8" w14:paraId="5C6E77EF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AF3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FBF4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3E7647B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FA2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jealous</w:t>
            </w:r>
          </w:p>
        </w:tc>
      </w:tr>
      <w:tr w:rsidR="00E05FA8" w14:paraId="3608C78D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990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DC2A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B99392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534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jealously</w:t>
            </w:r>
          </w:p>
        </w:tc>
      </w:tr>
      <w:tr w:rsidR="00E05FA8" w14:paraId="31488EE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160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9E92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3CF963B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B1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jealousness</w:t>
            </w:r>
          </w:p>
        </w:tc>
      </w:tr>
      <w:tr w:rsidR="00E05FA8" w14:paraId="5D523430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3A3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A905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4FB0089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A82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jealousy</w:t>
            </w:r>
          </w:p>
        </w:tc>
      </w:tr>
      <w:tr w:rsidR="00E05FA8" w14:paraId="31FBB7C8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62B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C631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4E13A1B3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F036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jeer</w:t>
            </w:r>
          </w:p>
        </w:tc>
      </w:tr>
      <w:tr w:rsidR="00E05FA8" w14:paraId="468E3982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F2A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411C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1A39961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4DF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jeering</w:t>
            </w:r>
          </w:p>
        </w:tc>
      </w:tr>
      <w:tr w:rsidR="00E05FA8" w14:paraId="77EB011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068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9593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37168479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9FA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jeeringly</w:t>
            </w:r>
          </w:p>
        </w:tc>
      </w:tr>
      <w:tr w:rsidR="00E05FA8" w14:paraId="68DC0D4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4E2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F677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7AE4C609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2C7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jeers</w:t>
            </w:r>
          </w:p>
        </w:tc>
      </w:tr>
      <w:tr w:rsidR="00E05FA8" w14:paraId="2EE8783D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E4B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598E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A94B82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43C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jeopardize</w:t>
            </w:r>
          </w:p>
        </w:tc>
      </w:tr>
      <w:tr w:rsidR="00E05FA8" w14:paraId="611B1DB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E4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4EE7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0644E85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95E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jeopardy</w:t>
            </w:r>
          </w:p>
        </w:tc>
      </w:tr>
      <w:tr w:rsidR="00E05FA8" w14:paraId="1A7D4DB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1A5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1B01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3B21E6E6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A09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jerk</w:t>
            </w:r>
          </w:p>
        </w:tc>
      </w:tr>
      <w:tr w:rsidR="00E05FA8" w14:paraId="0D7391C0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3D0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AB22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61F3B3E1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697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jerky</w:t>
            </w:r>
          </w:p>
        </w:tc>
      </w:tr>
      <w:tr w:rsidR="00E05FA8" w14:paraId="4645C999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8A0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53DF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7FB67014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D5C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jitter</w:t>
            </w:r>
          </w:p>
        </w:tc>
      </w:tr>
      <w:tr w:rsidR="00E05FA8" w14:paraId="58BBC910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6BC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1D3E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15B6964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B37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jitters</w:t>
            </w:r>
          </w:p>
        </w:tc>
      </w:tr>
      <w:tr w:rsidR="00E05FA8" w14:paraId="42D109A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069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6CF0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0DD1EDA5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59F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jittery</w:t>
            </w:r>
          </w:p>
        </w:tc>
      </w:tr>
      <w:tr w:rsidR="00E05FA8" w14:paraId="2F9E1DCF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68C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EA6A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7552ECAD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074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job-killing</w:t>
            </w:r>
          </w:p>
        </w:tc>
      </w:tr>
      <w:tr w:rsidR="00E05FA8" w14:paraId="2A0E6597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EAB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5C29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09D61A9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780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jobless</w:t>
            </w:r>
          </w:p>
        </w:tc>
      </w:tr>
      <w:tr w:rsidR="00E05FA8" w14:paraId="6271E20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6B0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FA12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2C547416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DA8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joke</w:t>
            </w:r>
          </w:p>
        </w:tc>
      </w:tr>
      <w:tr w:rsidR="00E05FA8" w14:paraId="0608C9C2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632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30C9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4959024F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5E6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joker</w:t>
            </w:r>
          </w:p>
        </w:tc>
      </w:tr>
      <w:tr w:rsidR="00E05FA8" w14:paraId="6BA3DEA0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A7E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A097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"/>
      </w:tblGrid>
      <w:tr w:rsidR="00E05FA8" w14:paraId="7D175761" w14:textId="77777777">
        <w:tblPrEx>
          <w:tblCellMar>
            <w:top w:w="0" w:type="dxa"/>
            <w:bottom w:w="0" w:type="dxa"/>
          </w:tblCellMar>
        </w:tblPrEx>
        <w:tc>
          <w:tcPr>
            <w:tcW w:w="4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617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jolt</w:t>
            </w:r>
          </w:p>
        </w:tc>
      </w:tr>
      <w:tr w:rsidR="00E05FA8" w14:paraId="62E3B8C0" w14:textId="77777777">
        <w:tblPrEx>
          <w:tblCellMar>
            <w:top w:w="0" w:type="dxa"/>
            <w:bottom w:w="0" w:type="dxa"/>
          </w:tblCellMar>
        </w:tblPrEx>
        <w:tc>
          <w:tcPr>
            <w:tcW w:w="4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00F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3378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39DDF59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08B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judder</w:t>
            </w:r>
          </w:p>
        </w:tc>
      </w:tr>
      <w:tr w:rsidR="00E05FA8" w14:paraId="3B84FF40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2DD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4101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F9B11A3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828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juddering</w:t>
            </w:r>
          </w:p>
        </w:tc>
      </w:tr>
      <w:tr w:rsidR="00E05FA8" w14:paraId="0926A92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064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33A0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785E4A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A46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judders</w:t>
            </w:r>
          </w:p>
        </w:tc>
      </w:tr>
      <w:tr w:rsidR="00E05FA8" w14:paraId="692B2CB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0FD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5F27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60F28FBE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C42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jumpy</w:t>
            </w:r>
          </w:p>
        </w:tc>
      </w:tr>
      <w:tr w:rsidR="00E05FA8" w14:paraId="7FE04FC1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14F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6093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74AFE6F0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4EC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junk</w:t>
            </w:r>
          </w:p>
        </w:tc>
      </w:tr>
      <w:tr w:rsidR="00E05FA8" w14:paraId="5567DFDA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B84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0380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89EB553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7F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junky</w:t>
            </w:r>
          </w:p>
        </w:tc>
      </w:tr>
      <w:tr w:rsidR="00E05FA8" w14:paraId="13E210F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F28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B2AD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1CE3F17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C52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junkyard</w:t>
            </w:r>
          </w:p>
        </w:tc>
      </w:tr>
      <w:tr w:rsidR="00E05FA8" w14:paraId="333217C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2A3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C703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65A10D61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AFA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jutter</w:t>
            </w:r>
          </w:p>
        </w:tc>
      </w:tr>
      <w:tr w:rsidR="00E05FA8" w14:paraId="6B4ACB38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B26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6307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3F0ED257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A33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jutters</w:t>
            </w:r>
          </w:p>
        </w:tc>
      </w:tr>
      <w:tr w:rsidR="00E05FA8" w14:paraId="6CA502EE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82B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6E4B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6F5AA485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E4A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kaput</w:t>
            </w:r>
          </w:p>
        </w:tc>
      </w:tr>
      <w:tr w:rsidR="00E05FA8" w14:paraId="0AE9E543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669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0CF0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"/>
      </w:tblGrid>
      <w:tr w:rsidR="00E05FA8" w14:paraId="0E1BB33E" w14:textId="77777777">
        <w:tblPrEx>
          <w:tblCellMar>
            <w:top w:w="0" w:type="dxa"/>
            <w:bottom w:w="0" w:type="dxa"/>
          </w:tblCellMar>
        </w:tblPrEx>
        <w:tc>
          <w:tcPr>
            <w:tcW w:w="4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A76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kill</w:t>
            </w:r>
          </w:p>
        </w:tc>
      </w:tr>
      <w:tr w:rsidR="00E05FA8" w14:paraId="4954264B" w14:textId="77777777">
        <w:tblPrEx>
          <w:tblCellMar>
            <w:top w:w="0" w:type="dxa"/>
            <w:bottom w:w="0" w:type="dxa"/>
          </w:tblCellMar>
        </w:tblPrEx>
        <w:tc>
          <w:tcPr>
            <w:tcW w:w="4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802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4DE4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2DFBD55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48E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killed</w:t>
            </w:r>
          </w:p>
        </w:tc>
      </w:tr>
      <w:tr w:rsidR="00E05FA8" w14:paraId="639680E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544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DCAC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50E6685D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4C7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killer</w:t>
            </w:r>
          </w:p>
        </w:tc>
      </w:tr>
      <w:tr w:rsidR="00E05FA8" w14:paraId="26EC6736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E9B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4044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B72FC8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5AF4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killing</w:t>
            </w:r>
          </w:p>
        </w:tc>
      </w:tr>
      <w:tr w:rsidR="00E05FA8" w14:paraId="756A35BF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DD1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9CC6F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0A6AC7B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9BE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killjoy</w:t>
            </w:r>
          </w:p>
        </w:tc>
      </w:tr>
      <w:tr w:rsidR="00E05FA8" w14:paraId="539102F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BDB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2C3A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7CC0EF3E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035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kills</w:t>
            </w:r>
          </w:p>
        </w:tc>
      </w:tr>
      <w:tr w:rsidR="00E05FA8" w14:paraId="758861C3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719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1B61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06C7D5AB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718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knave</w:t>
            </w:r>
          </w:p>
        </w:tc>
      </w:tr>
      <w:tr w:rsidR="00E05FA8" w14:paraId="6DB46CD2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CAF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BFB2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30D1ED2D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01B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knife</w:t>
            </w:r>
          </w:p>
        </w:tc>
      </w:tr>
      <w:tr w:rsidR="00E05FA8" w14:paraId="796C7FB3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495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6BE3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287B3B0D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EF2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knock</w:t>
            </w:r>
          </w:p>
        </w:tc>
      </w:tr>
      <w:tr w:rsidR="00E05FA8" w14:paraId="680FAC85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52D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5A58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2C7C21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EE0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knotted</w:t>
            </w:r>
          </w:p>
        </w:tc>
      </w:tr>
      <w:tr w:rsidR="00E05FA8" w14:paraId="35DD1D1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E48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B0FA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17E762F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7AA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kook</w:t>
            </w:r>
          </w:p>
        </w:tc>
      </w:tr>
      <w:tr w:rsidR="00E05FA8" w14:paraId="32FB635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D24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1F7A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7412833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265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kooky</w:t>
            </w:r>
          </w:p>
        </w:tc>
      </w:tr>
      <w:tr w:rsidR="00E05FA8" w14:paraId="441163E0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1B0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316F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5A7BF70C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FB1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lack</w:t>
            </w:r>
          </w:p>
        </w:tc>
      </w:tr>
      <w:tr w:rsidR="00E05FA8" w14:paraId="78839320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173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B019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6003B1B7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AAB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lackadaisical</w:t>
            </w:r>
          </w:p>
        </w:tc>
      </w:tr>
      <w:tr w:rsidR="00E05FA8" w14:paraId="20947833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9F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D40C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D50D7B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117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lacked</w:t>
            </w:r>
          </w:p>
        </w:tc>
      </w:tr>
      <w:tr w:rsidR="00E05FA8" w14:paraId="696D8BC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10F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9834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3BF789C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1A5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lackey</w:t>
            </w:r>
          </w:p>
        </w:tc>
      </w:tr>
      <w:tr w:rsidR="00E05FA8" w14:paraId="528A3F6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D34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AEAC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446B6EA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82D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lackeys</w:t>
            </w:r>
          </w:p>
        </w:tc>
      </w:tr>
      <w:tr w:rsidR="00E05FA8" w14:paraId="54AEF7E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1BF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69D6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6CF2E9F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D33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lacking</w:t>
            </w:r>
          </w:p>
        </w:tc>
      </w:tr>
      <w:tr w:rsidR="00E05FA8" w14:paraId="38CE7C3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C63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80B0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36D71B88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E6E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lackluster</w:t>
            </w:r>
          </w:p>
        </w:tc>
      </w:tr>
      <w:tr w:rsidR="00E05FA8" w14:paraId="67E622BF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80B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CFE5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086FCC4E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009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lacks</w:t>
            </w:r>
          </w:p>
        </w:tc>
      </w:tr>
      <w:tr w:rsidR="00E05FA8" w14:paraId="6D7F32D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D75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CEE6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4840123F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E1D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laconic</w:t>
            </w:r>
          </w:p>
        </w:tc>
      </w:tr>
      <w:tr w:rsidR="00E05FA8" w14:paraId="361DBD85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8CF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FC6B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"/>
      </w:tblGrid>
      <w:tr w:rsidR="00E05FA8" w14:paraId="5E2AF8EF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4A6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lag</w:t>
            </w:r>
          </w:p>
        </w:tc>
      </w:tr>
      <w:tr w:rsidR="00E05FA8" w14:paraId="65F8E486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CC3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63CB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7C47851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60A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lagged</w:t>
            </w:r>
          </w:p>
        </w:tc>
      </w:tr>
      <w:tr w:rsidR="00E05FA8" w14:paraId="5A2F6C0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8D8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4F35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05B393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B53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lagging</w:t>
            </w:r>
          </w:p>
        </w:tc>
      </w:tr>
      <w:tr w:rsidR="00E05FA8" w14:paraId="6A14300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EC6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8424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47B0655C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0DB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laggy</w:t>
            </w:r>
          </w:p>
        </w:tc>
      </w:tr>
      <w:tr w:rsidR="00E05FA8" w14:paraId="4A171CB5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D68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B518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6AA2BA35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EC04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lags</w:t>
            </w:r>
          </w:p>
        </w:tc>
      </w:tr>
      <w:tr w:rsidR="00E05FA8" w14:paraId="2BED06D9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E64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2C7C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F7AFBF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510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laid-off</w:t>
            </w:r>
          </w:p>
        </w:tc>
      </w:tr>
      <w:tr w:rsidR="00E05FA8" w14:paraId="799345F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16E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EF00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288DF02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F63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lambast</w:t>
            </w:r>
          </w:p>
        </w:tc>
      </w:tr>
      <w:tr w:rsidR="00E05FA8" w14:paraId="087E0C7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3B4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B172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751D00AE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CD0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lambaste</w:t>
            </w:r>
          </w:p>
        </w:tc>
      </w:tr>
      <w:tr w:rsidR="00E05FA8" w14:paraId="231EED1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01B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7A23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0EE5EB80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772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lame</w:t>
            </w:r>
          </w:p>
        </w:tc>
      </w:tr>
      <w:tr w:rsidR="00E05FA8" w14:paraId="79E08994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852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0AFF0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531F01FD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6B0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lame-duck</w:t>
            </w:r>
          </w:p>
        </w:tc>
      </w:tr>
      <w:tr w:rsidR="00E05FA8" w14:paraId="6D2DE593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C2B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CD18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12AF443E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31B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lament</w:t>
            </w:r>
          </w:p>
        </w:tc>
      </w:tr>
      <w:tr w:rsidR="00E05FA8" w14:paraId="04EA2084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9C1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EE2B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009D4C31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780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lamentable</w:t>
            </w:r>
          </w:p>
        </w:tc>
      </w:tr>
      <w:tr w:rsidR="00E05FA8" w14:paraId="3ABB0AAF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0A1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95AC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519F08CB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174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lamentably</w:t>
            </w:r>
          </w:p>
        </w:tc>
      </w:tr>
      <w:tr w:rsidR="00E05FA8" w14:paraId="5D969CE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132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0D8E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7B7B7C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65C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languid</w:t>
            </w:r>
          </w:p>
        </w:tc>
      </w:tr>
      <w:tr w:rsidR="00E05FA8" w14:paraId="3538713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20A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5D3C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55E3B45E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3BC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languish</w:t>
            </w:r>
          </w:p>
        </w:tc>
      </w:tr>
      <w:tr w:rsidR="00E05FA8" w14:paraId="4B9D887C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B57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89DD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779EC72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149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languor</w:t>
            </w:r>
          </w:p>
        </w:tc>
      </w:tr>
      <w:tr w:rsidR="00E05FA8" w14:paraId="40B70F6E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A76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D7C7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65ACDF20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2D4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languorous</w:t>
            </w:r>
          </w:p>
        </w:tc>
      </w:tr>
      <w:tr w:rsidR="00E05FA8" w14:paraId="68380E4F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8BB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89E9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12D1B9D7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971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languorously</w:t>
            </w:r>
          </w:p>
        </w:tc>
      </w:tr>
      <w:tr w:rsidR="00E05FA8" w14:paraId="4A3C52CA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32B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40F0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14498696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254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lanky</w:t>
            </w:r>
          </w:p>
        </w:tc>
      </w:tr>
      <w:tr w:rsidR="00E05FA8" w14:paraId="633D9D80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CF6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D020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54EB1F50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4EE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lapse</w:t>
            </w:r>
          </w:p>
        </w:tc>
      </w:tr>
      <w:tr w:rsidR="00E05FA8" w14:paraId="0A34B98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D32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BE2B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301A8B2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488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lapsed</w:t>
            </w:r>
          </w:p>
        </w:tc>
      </w:tr>
      <w:tr w:rsidR="00E05FA8" w14:paraId="59B7333D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99B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3585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10CB1CC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8E1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lapses</w:t>
            </w:r>
          </w:p>
        </w:tc>
      </w:tr>
      <w:tr w:rsidR="00E05FA8" w14:paraId="5AD42D4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BF6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D91C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0B9CAF0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8D6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lascivious</w:t>
            </w:r>
          </w:p>
        </w:tc>
      </w:tr>
      <w:tr w:rsidR="00E05FA8" w14:paraId="3BE3029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2A6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E6FE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4E4EEF3F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A9F5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last-ditch</w:t>
            </w:r>
          </w:p>
        </w:tc>
      </w:tr>
      <w:tr w:rsidR="00E05FA8" w14:paraId="52CD0FB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D11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E08C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7623C24B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A1E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latency</w:t>
            </w:r>
          </w:p>
        </w:tc>
      </w:tr>
      <w:tr w:rsidR="00E05FA8" w14:paraId="711F75C4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1AF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F5E2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02997153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C64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laughable</w:t>
            </w:r>
          </w:p>
        </w:tc>
      </w:tr>
      <w:tr w:rsidR="00E05FA8" w14:paraId="4EE9B2F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D26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83E9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7F9D67A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1B4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laughably</w:t>
            </w:r>
          </w:p>
        </w:tc>
      </w:tr>
      <w:tr w:rsidR="00E05FA8" w14:paraId="7DF3B40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F4A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4F96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56043786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DC6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laughingstock</w:t>
            </w:r>
          </w:p>
        </w:tc>
      </w:tr>
      <w:tr w:rsidR="00E05FA8" w14:paraId="0C7175A9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304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BB7B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6"/>
      </w:tblGrid>
      <w:tr w:rsidR="00E05FA8" w14:paraId="278D607C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55D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lawbreaker</w:t>
            </w:r>
          </w:p>
        </w:tc>
      </w:tr>
      <w:tr w:rsidR="00E05FA8" w14:paraId="2A7B526B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B38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15A4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6370D994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921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lawbreaking</w:t>
            </w:r>
          </w:p>
        </w:tc>
      </w:tr>
      <w:tr w:rsidR="00E05FA8" w14:paraId="7868AD6E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7F5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D247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08AFD86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495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lawless</w:t>
            </w:r>
          </w:p>
        </w:tc>
      </w:tr>
      <w:tr w:rsidR="00E05FA8" w14:paraId="72C49DC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DBA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E571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608B29CA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0A0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lawlessness</w:t>
            </w:r>
          </w:p>
        </w:tc>
      </w:tr>
      <w:tr w:rsidR="00E05FA8" w14:paraId="0714B481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F26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5D76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718F3413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4E6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layoff</w:t>
            </w:r>
          </w:p>
        </w:tc>
      </w:tr>
      <w:tr w:rsidR="00E05FA8" w14:paraId="789D4966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DBB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15BC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66BB5CD3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78A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layoff-happy</w:t>
            </w:r>
          </w:p>
        </w:tc>
      </w:tr>
      <w:tr w:rsidR="00E05FA8" w14:paraId="363AEF22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4F2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F4BD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6BFFB4EF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D08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lazy</w:t>
            </w:r>
          </w:p>
        </w:tc>
      </w:tr>
      <w:tr w:rsidR="00E05FA8" w14:paraId="1886E121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D28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7777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60C91ECD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B3C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leak</w:t>
            </w:r>
          </w:p>
        </w:tc>
      </w:tr>
      <w:tr w:rsidR="00E05FA8" w14:paraId="4F144ACD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F88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866C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10B36FB7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CC0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leakage</w:t>
            </w:r>
          </w:p>
        </w:tc>
      </w:tr>
      <w:tr w:rsidR="00E05FA8" w14:paraId="57C8E96B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18A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AFA3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52201A6D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AD3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leakages</w:t>
            </w:r>
          </w:p>
        </w:tc>
      </w:tr>
      <w:tr w:rsidR="00E05FA8" w14:paraId="5FD2C37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2AC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A0B0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ACFB9F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222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leaking</w:t>
            </w:r>
          </w:p>
        </w:tc>
      </w:tr>
      <w:tr w:rsidR="00E05FA8" w14:paraId="1C8B63F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DE9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8701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776AA993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B08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leaks</w:t>
            </w:r>
          </w:p>
        </w:tc>
      </w:tr>
      <w:tr w:rsidR="00E05FA8" w14:paraId="4009E379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85C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6870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6ED14C37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571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leaky</w:t>
            </w:r>
          </w:p>
        </w:tc>
      </w:tr>
      <w:tr w:rsidR="00E05FA8" w14:paraId="5111B59E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5C3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7157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2EBAAF77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783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lech</w:t>
            </w:r>
          </w:p>
        </w:tc>
      </w:tr>
      <w:tr w:rsidR="00E05FA8" w14:paraId="162C72C7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A36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3BF2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783B9B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EC5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lecher</w:t>
            </w:r>
          </w:p>
        </w:tc>
      </w:tr>
      <w:tr w:rsidR="00E05FA8" w14:paraId="0BD8C37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8C9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CEC0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7A7D47D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CC7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lecherous</w:t>
            </w:r>
          </w:p>
        </w:tc>
      </w:tr>
      <w:tr w:rsidR="00E05FA8" w14:paraId="010354A9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B32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D38C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7827C80F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57B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lechery</w:t>
            </w:r>
          </w:p>
        </w:tc>
      </w:tr>
      <w:tr w:rsidR="00E05FA8" w14:paraId="215DDE7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2EA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2B9B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37910ED6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845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leech</w:t>
            </w:r>
          </w:p>
        </w:tc>
      </w:tr>
      <w:tr w:rsidR="00E05FA8" w14:paraId="4CBC2364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2EE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A68F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0D278B5C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8B8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leer</w:t>
            </w:r>
          </w:p>
        </w:tc>
      </w:tr>
      <w:tr w:rsidR="00E05FA8" w14:paraId="1CD318E0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9FB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6E11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19804AA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F46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leery</w:t>
            </w:r>
          </w:p>
        </w:tc>
      </w:tr>
      <w:tr w:rsidR="00E05FA8" w14:paraId="631DC0EF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BC2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7F70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2775E59B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1C3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left-leaning</w:t>
            </w:r>
          </w:p>
        </w:tc>
      </w:tr>
      <w:tr w:rsidR="00E05FA8" w14:paraId="2FC81702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631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2774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3B7AD717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F7F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lemon</w:t>
            </w:r>
          </w:p>
        </w:tc>
      </w:tr>
      <w:tr w:rsidR="00E05FA8" w14:paraId="28C9171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A69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877C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2DA67C1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E45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lengthy</w:t>
            </w:r>
          </w:p>
        </w:tc>
      </w:tr>
      <w:tr w:rsidR="00E05FA8" w14:paraId="3DB737D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41A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E656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7"/>
      </w:tblGrid>
      <w:tr w:rsidR="00E05FA8" w14:paraId="2905162C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0F3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less-developed</w:t>
            </w:r>
          </w:p>
        </w:tc>
      </w:tr>
      <w:tr w:rsidR="00E05FA8" w14:paraId="2FD23648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052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7927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70320793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1D2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lesser-known</w:t>
            </w:r>
          </w:p>
        </w:tc>
      </w:tr>
      <w:tr w:rsidR="00E05FA8" w14:paraId="651B86F0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976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149C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401FAB0A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F2D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letch</w:t>
            </w:r>
          </w:p>
        </w:tc>
      </w:tr>
      <w:tr w:rsidR="00E05FA8" w14:paraId="5E431BAA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16F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892E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63A806BA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744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lethal</w:t>
            </w:r>
          </w:p>
        </w:tc>
      </w:tr>
      <w:tr w:rsidR="00E05FA8" w14:paraId="4B1A08E9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6F0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D4A3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5309F4C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F51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lethargic</w:t>
            </w:r>
          </w:p>
        </w:tc>
      </w:tr>
      <w:tr w:rsidR="00E05FA8" w14:paraId="129A448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172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42A5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2E91E96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64E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lethargy</w:t>
            </w:r>
          </w:p>
        </w:tc>
      </w:tr>
      <w:tr w:rsidR="00E05FA8" w14:paraId="62FA326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4A3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6D2B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750BF849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93D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lewd</w:t>
            </w:r>
          </w:p>
        </w:tc>
      </w:tr>
      <w:tr w:rsidR="00E05FA8" w14:paraId="4399C2BB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0FF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D064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3D3489FE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620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lewdly</w:t>
            </w:r>
          </w:p>
        </w:tc>
      </w:tr>
      <w:tr w:rsidR="00E05FA8" w14:paraId="1B294C4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EB8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5FA3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BC425B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959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lewdness</w:t>
            </w:r>
          </w:p>
        </w:tc>
      </w:tr>
      <w:tr w:rsidR="00E05FA8" w14:paraId="2649065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79B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83FA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750BB01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5F5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liability</w:t>
            </w:r>
          </w:p>
        </w:tc>
      </w:tr>
      <w:tr w:rsidR="00E05FA8" w14:paraId="5702D61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030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DC97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1673FFD1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01D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liable</w:t>
            </w:r>
          </w:p>
        </w:tc>
      </w:tr>
      <w:tr w:rsidR="00E05FA8" w14:paraId="08E640D1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9AD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5149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5D3AE72F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CCA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liar</w:t>
            </w:r>
          </w:p>
        </w:tc>
      </w:tr>
      <w:tr w:rsidR="00E05FA8" w14:paraId="6FACE2ED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3DA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8A87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1337EEFC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688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liars</w:t>
            </w:r>
          </w:p>
        </w:tc>
      </w:tr>
      <w:tr w:rsidR="00E05FA8" w14:paraId="70CBECE5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801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4C12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6A66FB0C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A5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licentious</w:t>
            </w:r>
          </w:p>
        </w:tc>
      </w:tr>
      <w:tr w:rsidR="00E05FA8" w14:paraId="747108F8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9DD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7218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58D24CC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1B3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licentiously</w:t>
            </w:r>
          </w:p>
        </w:tc>
      </w:tr>
      <w:tr w:rsidR="00E05FA8" w14:paraId="1BE82B6C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8F2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D68C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0C695308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8E2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licentiousness</w:t>
            </w:r>
          </w:p>
        </w:tc>
      </w:tr>
      <w:tr w:rsidR="00E05FA8" w14:paraId="6DDD936B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311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6D55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"/>
      </w:tblGrid>
      <w:tr w:rsidR="00E05FA8" w14:paraId="1B670002" w14:textId="77777777">
        <w:tblPrEx>
          <w:tblCellMar>
            <w:top w:w="0" w:type="dxa"/>
            <w:bottom w:w="0" w:type="dxa"/>
          </w:tblCellMar>
        </w:tblPrEx>
        <w:tc>
          <w:tcPr>
            <w:tcW w:w="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3A9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lie</w:t>
            </w:r>
          </w:p>
        </w:tc>
      </w:tr>
      <w:tr w:rsidR="00E05FA8" w14:paraId="6B6D5F68" w14:textId="77777777">
        <w:tblPrEx>
          <w:tblCellMar>
            <w:top w:w="0" w:type="dxa"/>
            <w:bottom w:w="0" w:type="dxa"/>
          </w:tblCellMar>
        </w:tblPrEx>
        <w:tc>
          <w:tcPr>
            <w:tcW w:w="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7FE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F200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6211C2E7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AF8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lied</w:t>
            </w:r>
          </w:p>
        </w:tc>
      </w:tr>
      <w:tr w:rsidR="00E05FA8" w14:paraId="633D1A20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EFF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2038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41427BC3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D48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lier</w:t>
            </w:r>
          </w:p>
        </w:tc>
      </w:tr>
      <w:tr w:rsidR="00E05FA8" w14:paraId="4F4DEB26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2C2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42E8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"/>
      </w:tblGrid>
      <w:tr w:rsidR="00E05FA8" w14:paraId="781BAC32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B90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lies</w:t>
            </w:r>
          </w:p>
        </w:tc>
      </w:tr>
      <w:tr w:rsidR="00E05FA8" w14:paraId="0AF6E57C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9F3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CE76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</w:tblGrid>
      <w:tr w:rsidR="00E05FA8" w14:paraId="6A434801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781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life-threatening</w:t>
            </w:r>
          </w:p>
        </w:tc>
      </w:tr>
      <w:tr w:rsidR="00E05FA8" w14:paraId="3144937E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E32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DB1B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159F19D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1FF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lifeless</w:t>
            </w:r>
          </w:p>
        </w:tc>
      </w:tr>
      <w:tr w:rsidR="00E05FA8" w14:paraId="5CB649B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FDC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36AF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091844D3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86A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limit</w:t>
            </w:r>
          </w:p>
        </w:tc>
      </w:tr>
      <w:tr w:rsidR="00E05FA8" w14:paraId="59062CBF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508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EF71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05E806F6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720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limitation</w:t>
            </w:r>
          </w:p>
        </w:tc>
      </w:tr>
      <w:tr w:rsidR="00E05FA8" w14:paraId="42992596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FC8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43CE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4CB3B44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4CF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limitations</w:t>
            </w:r>
          </w:p>
        </w:tc>
      </w:tr>
      <w:tr w:rsidR="00E05FA8" w14:paraId="19D43F1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7B7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85F3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7E5D011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2F0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limited</w:t>
            </w:r>
          </w:p>
        </w:tc>
      </w:tr>
      <w:tr w:rsidR="00E05FA8" w14:paraId="60CFE30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EFA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44EE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14FFA0C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B29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limits</w:t>
            </w:r>
          </w:p>
        </w:tc>
      </w:tr>
      <w:tr w:rsidR="00E05FA8" w14:paraId="384A0839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6A2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2A50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</w:tblGrid>
      <w:tr w:rsidR="00E05FA8" w14:paraId="36C2B154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722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limp</w:t>
            </w:r>
          </w:p>
        </w:tc>
      </w:tr>
      <w:tr w:rsidR="00E05FA8" w14:paraId="05961152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9C4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231D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33B8466A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C19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listless</w:t>
            </w:r>
          </w:p>
        </w:tc>
      </w:tr>
      <w:tr w:rsidR="00E05FA8" w14:paraId="1A3F9BF7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22D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4F1B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2237AE0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9CB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litigious</w:t>
            </w:r>
          </w:p>
        </w:tc>
      </w:tr>
      <w:tr w:rsidR="00E05FA8" w14:paraId="1F69FD3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AFD0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24E52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0578949C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6DF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little-known</w:t>
            </w:r>
          </w:p>
        </w:tc>
      </w:tr>
      <w:tr w:rsidR="00E05FA8" w14:paraId="11B0DD7A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9E9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2D47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</w:tblGrid>
      <w:tr w:rsidR="00E05FA8" w14:paraId="0845111D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C93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livid</w:t>
            </w:r>
          </w:p>
        </w:tc>
      </w:tr>
      <w:tr w:rsidR="00E05FA8" w14:paraId="2315D688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E3A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D3DE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7316175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B85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lividly</w:t>
            </w:r>
          </w:p>
        </w:tc>
      </w:tr>
      <w:tr w:rsidR="00E05FA8" w14:paraId="4EBECD7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B79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DD8A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452E3B3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B02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loath</w:t>
            </w:r>
          </w:p>
        </w:tc>
      </w:tr>
      <w:tr w:rsidR="00E05FA8" w14:paraId="1F738DA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30E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0CF3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4FF746C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B9D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loathe</w:t>
            </w:r>
          </w:p>
        </w:tc>
      </w:tr>
      <w:tr w:rsidR="00E05FA8" w14:paraId="4C36EAA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28F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D403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2CD026B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F48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loathing</w:t>
            </w:r>
          </w:p>
        </w:tc>
      </w:tr>
      <w:tr w:rsidR="00E05FA8" w14:paraId="4422A25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ACC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BB47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CEAB86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5E2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loathly</w:t>
            </w:r>
          </w:p>
        </w:tc>
      </w:tr>
      <w:tr w:rsidR="00E05FA8" w14:paraId="380C1EF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1D3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0D6D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5A436E6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1C44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loathsome</w:t>
            </w:r>
          </w:p>
        </w:tc>
      </w:tr>
      <w:tr w:rsidR="00E05FA8" w14:paraId="7C44972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FF9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673D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5448D0D9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DE0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loathsomely</w:t>
            </w:r>
          </w:p>
        </w:tc>
      </w:tr>
      <w:tr w:rsidR="00E05FA8" w14:paraId="57F48FC3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100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3C22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52C410D5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9E4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lone</w:t>
            </w:r>
          </w:p>
        </w:tc>
      </w:tr>
      <w:tr w:rsidR="00E05FA8" w14:paraId="4DBE7B5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6A5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8E92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BF1B26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4F1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loneliness</w:t>
            </w:r>
          </w:p>
        </w:tc>
      </w:tr>
      <w:tr w:rsidR="00E05FA8" w14:paraId="77E5BBC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527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6140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6AD91E7F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5F5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lonely</w:t>
            </w:r>
          </w:p>
        </w:tc>
      </w:tr>
      <w:tr w:rsidR="00E05FA8" w14:paraId="46AE26D2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3E1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1420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7F3F8DAC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443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loner</w:t>
            </w:r>
          </w:p>
        </w:tc>
      </w:tr>
      <w:tr w:rsidR="00E05FA8" w14:paraId="3EF667D3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AF4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F9E6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09EAAF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DC5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lonesome</w:t>
            </w:r>
          </w:p>
        </w:tc>
      </w:tr>
      <w:tr w:rsidR="00E05FA8" w14:paraId="7A9C2C7A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214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633E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4CCB3CEC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CE5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long-time</w:t>
            </w:r>
          </w:p>
        </w:tc>
      </w:tr>
      <w:tr w:rsidR="00E05FA8" w14:paraId="3D787E0B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CFB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8836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114982DC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04F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long-winded</w:t>
            </w:r>
          </w:p>
        </w:tc>
      </w:tr>
      <w:tr w:rsidR="00E05FA8" w14:paraId="1B7DC0EC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DFE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5EE1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4ACF181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819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longing</w:t>
            </w:r>
          </w:p>
        </w:tc>
      </w:tr>
      <w:tr w:rsidR="00E05FA8" w14:paraId="0083C25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CBE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C30E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</w:tblGrid>
      <w:tr w:rsidR="00E05FA8" w14:paraId="1BCF544F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938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longingly</w:t>
            </w:r>
          </w:p>
        </w:tc>
      </w:tr>
      <w:tr w:rsidR="00E05FA8" w14:paraId="2B495A62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214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1D21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041B3A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5DC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loophole</w:t>
            </w:r>
          </w:p>
        </w:tc>
      </w:tr>
      <w:tr w:rsidR="00E05FA8" w14:paraId="6F17888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5A6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DE05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41E49B40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970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loopholes</w:t>
            </w:r>
          </w:p>
        </w:tc>
      </w:tr>
      <w:tr w:rsidR="00E05FA8" w14:paraId="715F87B4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4D0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E5F0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71DFEA1E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770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loose</w:t>
            </w:r>
          </w:p>
        </w:tc>
      </w:tr>
      <w:tr w:rsidR="00E05FA8" w14:paraId="58636DC7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584C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7760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50ED6414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E6B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loot</w:t>
            </w:r>
          </w:p>
        </w:tc>
      </w:tr>
      <w:tr w:rsidR="00E05FA8" w14:paraId="3625D51E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5407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6D9D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38CD0BF1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E09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lorn</w:t>
            </w:r>
          </w:p>
        </w:tc>
      </w:tr>
      <w:tr w:rsidR="00E05FA8" w14:paraId="700B07BB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FF8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347B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04003556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D82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lose</w:t>
            </w:r>
          </w:p>
        </w:tc>
      </w:tr>
      <w:tr w:rsidR="00E05FA8" w14:paraId="15532768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AD3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1B89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4BA62268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415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loser</w:t>
            </w:r>
          </w:p>
        </w:tc>
      </w:tr>
      <w:tr w:rsidR="00E05FA8" w14:paraId="19CDCFCC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2D9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A973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5A07308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4ED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losers</w:t>
            </w:r>
          </w:p>
        </w:tc>
      </w:tr>
      <w:tr w:rsidR="00E05FA8" w14:paraId="21B78898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D37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FFEE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7BA4B93E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1A3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loses</w:t>
            </w:r>
          </w:p>
        </w:tc>
      </w:tr>
      <w:tr w:rsidR="00E05FA8" w14:paraId="7A97C3C3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389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3DF9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4934B4B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76E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losing</w:t>
            </w:r>
          </w:p>
        </w:tc>
      </w:tr>
      <w:tr w:rsidR="00E05FA8" w14:paraId="4EA71FA8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6D1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765E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066FB261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A9E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loss</w:t>
            </w:r>
          </w:p>
        </w:tc>
      </w:tr>
      <w:tr w:rsidR="00E05FA8" w14:paraId="4F70FEE7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ADB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EFD3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08644E9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E47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losses</w:t>
            </w:r>
          </w:p>
        </w:tc>
      </w:tr>
      <w:tr w:rsidR="00E05FA8" w14:paraId="1A3A69B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80A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F6A1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"/>
      </w:tblGrid>
      <w:tr w:rsidR="00E05FA8" w14:paraId="04DBD31A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11C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lost</w:t>
            </w:r>
          </w:p>
        </w:tc>
      </w:tr>
      <w:tr w:rsidR="00E05FA8" w14:paraId="6DD101CB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E37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3EC0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5FC23CA1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FA1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loud</w:t>
            </w:r>
          </w:p>
        </w:tc>
      </w:tr>
      <w:tr w:rsidR="00E05FA8" w14:paraId="4E09DAD8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CC3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1D64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22FFBBFF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F73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louder</w:t>
            </w:r>
          </w:p>
        </w:tc>
      </w:tr>
      <w:tr w:rsidR="00E05FA8" w14:paraId="57FFA0E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BD82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CC0D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1"/>
      </w:tblGrid>
      <w:tr w:rsidR="00E05FA8" w14:paraId="53204A93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E0E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lousy</w:t>
            </w:r>
          </w:p>
        </w:tc>
      </w:tr>
      <w:tr w:rsidR="00E05FA8" w14:paraId="78B60A11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9DB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AD27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1A390D9B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C1C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loveless</w:t>
            </w:r>
          </w:p>
        </w:tc>
      </w:tr>
      <w:tr w:rsidR="00E05FA8" w14:paraId="3448E483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BA3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7348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B0C7C4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56C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lovelorn</w:t>
            </w:r>
          </w:p>
        </w:tc>
      </w:tr>
      <w:tr w:rsidR="00E05FA8" w14:paraId="464744D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816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27CD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D02D83A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893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low-rated</w:t>
            </w:r>
          </w:p>
        </w:tc>
      </w:tr>
      <w:tr w:rsidR="00E05FA8" w14:paraId="295E426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DE9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26CE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7F718D1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D7D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lowly</w:t>
            </w:r>
          </w:p>
        </w:tc>
      </w:tr>
      <w:tr w:rsidR="00E05FA8" w14:paraId="7817AC6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EA3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3DDA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52980A88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881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ludicrous</w:t>
            </w:r>
          </w:p>
        </w:tc>
      </w:tr>
      <w:tr w:rsidR="00E05FA8" w14:paraId="766FABBE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8EF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1C87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5D571CC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4D7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ludicrously</w:t>
            </w:r>
          </w:p>
        </w:tc>
      </w:tr>
      <w:tr w:rsidR="00E05FA8" w14:paraId="48BBC999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7C1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31C7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3CA0018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D26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lugubrious</w:t>
            </w:r>
          </w:p>
        </w:tc>
      </w:tr>
      <w:tr w:rsidR="00E05FA8" w14:paraId="6F81F42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80B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811D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1B565B0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A03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lukewarm</w:t>
            </w:r>
          </w:p>
        </w:tc>
      </w:tr>
      <w:tr w:rsidR="00E05FA8" w14:paraId="3102D38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F7F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7A22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"/>
      </w:tblGrid>
      <w:tr w:rsidR="00E05FA8" w14:paraId="5B3614DF" w14:textId="77777777">
        <w:tblPrEx>
          <w:tblCellMar>
            <w:top w:w="0" w:type="dxa"/>
            <w:bottom w:w="0" w:type="dxa"/>
          </w:tblCellMar>
        </w:tblPrEx>
        <w:tc>
          <w:tcPr>
            <w:tcW w:w="4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CEC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lull</w:t>
            </w:r>
          </w:p>
        </w:tc>
      </w:tr>
      <w:tr w:rsidR="00E05FA8" w14:paraId="50171BD0" w14:textId="77777777">
        <w:tblPrEx>
          <w:tblCellMar>
            <w:top w:w="0" w:type="dxa"/>
            <w:bottom w:w="0" w:type="dxa"/>
          </w:tblCellMar>
        </w:tblPrEx>
        <w:tc>
          <w:tcPr>
            <w:tcW w:w="4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B8E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92E6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76C9A280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D26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lumpy</w:t>
            </w:r>
          </w:p>
        </w:tc>
      </w:tr>
      <w:tr w:rsidR="00E05FA8" w14:paraId="3BD31059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C0A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26F5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7BB98066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49B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lunatic</w:t>
            </w:r>
          </w:p>
        </w:tc>
      </w:tr>
      <w:tr w:rsidR="00E05FA8" w14:paraId="3BA9E52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FB0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C87F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7198AD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D61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lunaticism</w:t>
            </w:r>
          </w:p>
        </w:tc>
      </w:tr>
      <w:tr w:rsidR="00E05FA8" w14:paraId="5D33C9D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FBD0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D28F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427DF6AC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41D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lurch</w:t>
            </w:r>
          </w:p>
        </w:tc>
      </w:tr>
      <w:tr w:rsidR="00E05FA8" w14:paraId="719385C1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CFF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7F21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5B207F04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2CE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lure</w:t>
            </w:r>
          </w:p>
        </w:tc>
      </w:tr>
      <w:tr w:rsidR="00E05FA8" w14:paraId="391A0F81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594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D1A6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3E5B5B8C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E7F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lurid</w:t>
            </w:r>
          </w:p>
        </w:tc>
      </w:tr>
      <w:tr w:rsidR="00E05FA8" w14:paraId="4B03ADF2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3F2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34F0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4BEE34D0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3E6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lurk</w:t>
            </w:r>
          </w:p>
        </w:tc>
      </w:tr>
      <w:tr w:rsidR="00E05FA8" w14:paraId="4873EF67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CE4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B411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424ABA38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4B4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lurking</w:t>
            </w:r>
          </w:p>
        </w:tc>
      </w:tr>
      <w:tr w:rsidR="00E05FA8" w14:paraId="18C9580E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6DC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43E3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5E5DC91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324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lying</w:t>
            </w:r>
          </w:p>
        </w:tc>
      </w:tr>
      <w:tr w:rsidR="00E05FA8" w14:paraId="4256A58C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905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19D5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4342AFB1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1F9A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macabre</w:t>
            </w:r>
          </w:p>
        </w:tc>
      </w:tr>
      <w:tr w:rsidR="00E05FA8" w14:paraId="6B2049E7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AEC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C026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59DC1646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EA8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mad</w:t>
            </w:r>
          </w:p>
        </w:tc>
      </w:tr>
      <w:tr w:rsidR="00E05FA8" w14:paraId="5DA9882F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F56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DA67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69E9B3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050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madden</w:t>
            </w:r>
          </w:p>
        </w:tc>
      </w:tr>
      <w:tr w:rsidR="00E05FA8" w14:paraId="36EE1C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655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CB17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6D9FDEE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2E2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maddening</w:t>
            </w:r>
          </w:p>
        </w:tc>
      </w:tr>
      <w:tr w:rsidR="00E05FA8" w14:paraId="5A065E28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7BA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56FE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04BC4DB4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D73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maddeningly</w:t>
            </w:r>
          </w:p>
        </w:tc>
      </w:tr>
      <w:tr w:rsidR="00E05FA8" w14:paraId="0A7816D8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D9C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110B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028016A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B50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madder</w:t>
            </w:r>
          </w:p>
        </w:tc>
      </w:tr>
      <w:tr w:rsidR="00E05FA8" w14:paraId="13FB684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22E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DBBC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4FBFAB9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419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madly</w:t>
            </w:r>
          </w:p>
        </w:tc>
      </w:tr>
      <w:tr w:rsidR="00E05FA8" w14:paraId="59232DD7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608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A26D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6F0D54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C735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madman</w:t>
            </w:r>
          </w:p>
        </w:tc>
      </w:tr>
      <w:tr w:rsidR="00E05FA8" w14:paraId="24F0BF7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2B9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ED4E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4748EBB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ADE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madness</w:t>
            </w:r>
          </w:p>
        </w:tc>
      </w:tr>
      <w:tr w:rsidR="00E05FA8" w14:paraId="1D27988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7D5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1357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3698431F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8D9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maladjusted</w:t>
            </w:r>
          </w:p>
        </w:tc>
      </w:tr>
      <w:tr w:rsidR="00E05FA8" w14:paraId="4D99F17F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3D8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D26E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</w:tblGrid>
      <w:tr w:rsidR="00E05FA8" w14:paraId="43C21E42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B7F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maladjustment</w:t>
            </w:r>
          </w:p>
        </w:tc>
      </w:tr>
      <w:tr w:rsidR="00E05FA8" w14:paraId="35BF151C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F94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99AD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7CD5ACC1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D7D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malady</w:t>
            </w:r>
          </w:p>
        </w:tc>
      </w:tr>
      <w:tr w:rsidR="00E05FA8" w14:paraId="49B1620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165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0AB3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6BBC8F94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BC9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malaise</w:t>
            </w:r>
          </w:p>
        </w:tc>
      </w:tr>
      <w:tr w:rsidR="00E05FA8" w14:paraId="2969C85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D07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371D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6E4AEA6F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344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malcontent</w:t>
            </w:r>
          </w:p>
        </w:tc>
      </w:tr>
      <w:tr w:rsidR="00E05FA8" w14:paraId="5490CE50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08A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47AC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7DA1203A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70C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malcontented</w:t>
            </w:r>
          </w:p>
        </w:tc>
      </w:tr>
      <w:tr w:rsidR="00E05FA8" w14:paraId="2021D60B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E42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1D30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0A6BE14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D43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maledict</w:t>
            </w:r>
          </w:p>
        </w:tc>
      </w:tr>
      <w:tr w:rsidR="00E05FA8" w14:paraId="799FFC1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D2C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9719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7E979A70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116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malevolence</w:t>
            </w:r>
          </w:p>
        </w:tc>
      </w:tr>
      <w:tr w:rsidR="00E05FA8" w14:paraId="1922864D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CBF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86F6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0CECC6A9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578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malevolent</w:t>
            </w:r>
          </w:p>
        </w:tc>
      </w:tr>
      <w:tr w:rsidR="00E05FA8" w14:paraId="4BF4D54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DFB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A7D9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5AF5CE02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F8D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malevolently</w:t>
            </w:r>
          </w:p>
        </w:tc>
      </w:tr>
      <w:tr w:rsidR="00E05FA8" w14:paraId="7AE3DE5A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D0B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D60B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245BB0F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D6B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malice</w:t>
            </w:r>
          </w:p>
        </w:tc>
      </w:tr>
      <w:tr w:rsidR="00E05FA8" w14:paraId="0F6601D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19F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6218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1F83CB58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5E6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malicious</w:t>
            </w:r>
          </w:p>
        </w:tc>
      </w:tr>
      <w:tr w:rsidR="00E05FA8" w14:paraId="5033EBAC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CC1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E517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23CC3F3E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8DB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maliciously</w:t>
            </w:r>
          </w:p>
        </w:tc>
      </w:tr>
      <w:tr w:rsidR="00E05FA8" w14:paraId="1C95EF1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2E0C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00F8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2538E37C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18F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maliciousness</w:t>
            </w:r>
          </w:p>
        </w:tc>
      </w:tr>
      <w:tr w:rsidR="00E05FA8" w14:paraId="31ED9827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BC9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F2DE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6BA792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054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malign</w:t>
            </w:r>
          </w:p>
        </w:tc>
      </w:tr>
      <w:tr w:rsidR="00E05FA8" w14:paraId="435DE92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785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C710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797EA9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4D9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malignant</w:t>
            </w:r>
          </w:p>
        </w:tc>
      </w:tr>
      <w:tr w:rsidR="00E05FA8" w14:paraId="06C7026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084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B438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1007694E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ACF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malodorous</w:t>
            </w:r>
          </w:p>
        </w:tc>
      </w:tr>
      <w:tr w:rsidR="00E05FA8" w14:paraId="755B78E4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F7D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39A8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27E1B04C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DC8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maltreatment</w:t>
            </w:r>
          </w:p>
        </w:tc>
      </w:tr>
      <w:tr w:rsidR="00E05FA8" w14:paraId="465A9D49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50D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50C1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7E82FA2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D20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mangle</w:t>
            </w:r>
          </w:p>
        </w:tc>
      </w:tr>
      <w:tr w:rsidR="00E05FA8" w14:paraId="2452A72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2AC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E2BD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5E433CF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0B2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mangled</w:t>
            </w:r>
          </w:p>
        </w:tc>
      </w:tr>
      <w:tr w:rsidR="00E05FA8" w14:paraId="4100C383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658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5956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E910F0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FF0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mangles</w:t>
            </w:r>
          </w:p>
        </w:tc>
      </w:tr>
      <w:tr w:rsidR="00E05FA8" w14:paraId="0CFAD09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9A3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21D2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97DB33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0A7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mangling</w:t>
            </w:r>
          </w:p>
        </w:tc>
      </w:tr>
      <w:tr w:rsidR="00E05FA8" w14:paraId="033DAE78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26D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5AF5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46E8B48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279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mania</w:t>
            </w:r>
          </w:p>
        </w:tc>
      </w:tr>
      <w:tr w:rsidR="00E05FA8" w14:paraId="24BDFBC5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239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708D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02A22DD9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17F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maniac</w:t>
            </w:r>
          </w:p>
        </w:tc>
      </w:tr>
      <w:tr w:rsidR="00E05FA8" w14:paraId="0DFA512F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81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091F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7D2D54B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6E6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maniacal</w:t>
            </w:r>
          </w:p>
        </w:tc>
      </w:tr>
      <w:tr w:rsidR="00E05FA8" w14:paraId="1DAE4E0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D7C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F47B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2DB5D56E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A3F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manic</w:t>
            </w:r>
          </w:p>
        </w:tc>
      </w:tr>
      <w:tr w:rsidR="00E05FA8" w14:paraId="5C2BEB8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9B4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F6AB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5C59277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4D0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manipulate</w:t>
            </w:r>
          </w:p>
        </w:tc>
      </w:tr>
      <w:tr w:rsidR="00E05FA8" w14:paraId="7371EE3F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BF1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CDDF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31684A3B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95C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manipulation</w:t>
            </w:r>
          </w:p>
        </w:tc>
      </w:tr>
      <w:tr w:rsidR="00E05FA8" w14:paraId="27AEEE07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485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EE57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28C611A9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ED6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manipulative</w:t>
            </w:r>
          </w:p>
        </w:tc>
      </w:tr>
      <w:tr w:rsidR="00E05FA8" w14:paraId="0B03D767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03A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6B35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020D4CD1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33A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manipulators</w:t>
            </w:r>
          </w:p>
        </w:tc>
      </w:tr>
      <w:tr w:rsidR="00E05FA8" w14:paraId="222B97B3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892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6782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7DFAEE3B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24AC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</w:t>
            </w:r>
          </w:p>
        </w:tc>
      </w:tr>
      <w:tr w:rsidR="00E05FA8" w14:paraId="6EAD8CE4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254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0301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744F87E0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FB9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marginal</w:t>
            </w:r>
          </w:p>
        </w:tc>
      </w:tr>
      <w:tr w:rsidR="00E05FA8" w14:paraId="25623A8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C93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6BA5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439A68ED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DFC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marginally</w:t>
            </w:r>
          </w:p>
        </w:tc>
      </w:tr>
      <w:tr w:rsidR="00E05FA8" w14:paraId="53B9C3B0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820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9516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312EE798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1A9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martyrdom</w:t>
            </w:r>
          </w:p>
        </w:tc>
      </w:tr>
      <w:tr w:rsidR="00E05FA8" w14:paraId="5528B0F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777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1904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0"/>
      </w:tblGrid>
      <w:tr w:rsidR="00E05FA8" w14:paraId="6DE5109F" w14:textId="77777777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BC7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martyrdom-seeking</w:t>
            </w:r>
          </w:p>
        </w:tc>
      </w:tr>
      <w:tr w:rsidR="00E05FA8" w14:paraId="4146B23E" w14:textId="77777777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B8E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30BC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05B434CF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056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mashed</w:t>
            </w:r>
          </w:p>
        </w:tc>
      </w:tr>
      <w:tr w:rsidR="00E05FA8" w14:paraId="4A6CD12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AAB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A15C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0298B0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39A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massacre</w:t>
            </w:r>
          </w:p>
        </w:tc>
      </w:tr>
      <w:tr w:rsidR="00E05FA8" w14:paraId="03FEB228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7E7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0555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2CFA742D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7B5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massacres</w:t>
            </w:r>
          </w:p>
        </w:tc>
      </w:tr>
      <w:tr w:rsidR="00E05FA8" w14:paraId="1D0E5A7E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7B5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B258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5D52396A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DD6B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matte</w:t>
            </w:r>
          </w:p>
        </w:tc>
      </w:tr>
      <w:tr w:rsidR="00E05FA8" w14:paraId="38895B57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16D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81FC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2636E4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1A0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mawkish</w:t>
            </w:r>
          </w:p>
        </w:tc>
      </w:tr>
      <w:tr w:rsidR="00E05FA8" w14:paraId="6949621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A72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45AB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01921094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7C9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mawkishly</w:t>
            </w:r>
          </w:p>
        </w:tc>
      </w:tr>
      <w:tr w:rsidR="00E05FA8" w14:paraId="27D9CFD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2BF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079A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7A6121E8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255C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mawkishness</w:t>
            </w:r>
          </w:p>
        </w:tc>
      </w:tr>
      <w:tr w:rsidR="00E05FA8" w14:paraId="7C628D1A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BC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CC1B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A62306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69E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meager</w:t>
            </w:r>
          </w:p>
        </w:tc>
      </w:tr>
      <w:tr w:rsidR="00E05FA8" w14:paraId="2D78769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7C4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6AD8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48AE81C7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9F9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meaningless</w:t>
            </w:r>
          </w:p>
        </w:tc>
      </w:tr>
      <w:tr w:rsidR="00E05FA8" w14:paraId="728EC3B6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57D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F724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3872364A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F58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meanness</w:t>
            </w:r>
          </w:p>
        </w:tc>
      </w:tr>
      <w:tr w:rsidR="00E05FA8" w14:paraId="6AF7440E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97A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FAAE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76DC4E3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3562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measly</w:t>
            </w:r>
          </w:p>
        </w:tc>
      </w:tr>
      <w:tr w:rsidR="00E05FA8" w14:paraId="5E256E9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245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0FF5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26A815F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602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meddle</w:t>
            </w:r>
          </w:p>
        </w:tc>
      </w:tr>
      <w:tr w:rsidR="00E05FA8" w14:paraId="60F438DD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EB2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3663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0DA4901F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9AC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meddlesome</w:t>
            </w:r>
          </w:p>
        </w:tc>
      </w:tr>
      <w:tr w:rsidR="00E05FA8" w14:paraId="291F1FEB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9AF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1847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1648B335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C02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mediocre</w:t>
            </w:r>
          </w:p>
        </w:tc>
      </w:tr>
      <w:tr w:rsidR="00E05FA8" w14:paraId="3AC8DBC5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FAF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A3F2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5A8CAE68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ED6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mediocrity</w:t>
            </w:r>
          </w:p>
        </w:tc>
      </w:tr>
      <w:tr w:rsidR="00E05FA8" w14:paraId="7544E64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BAE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42AE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0368677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BD9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melancholy</w:t>
            </w:r>
          </w:p>
        </w:tc>
      </w:tr>
      <w:tr w:rsidR="00E05FA8" w14:paraId="0326224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56C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FCAC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7BBD2453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8F7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melodramatic</w:t>
            </w:r>
          </w:p>
        </w:tc>
      </w:tr>
      <w:tr w:rsidR="00E05FA8" w14:paraId="5E27CA2B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771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83CF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0"/>
      </w:tblGrid>
      <w:tr w:rsidR="00E05FA8" w14:paraId="7EEB3CFD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87E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melodramatically</w:t>
            </w:r>
          </w:p>
        </w:tc>
      </w:tr>
      <w:tr w:rsidR="00E05FA8" w14:paraId="21FC8044" w14:textId="77777777">
        <w:tblPrEx>
          <w:tblCellMar>
            <w:top w:w="0" w:type="dxa"/>
            <w:bottom w:w="0" w:type="dxa"/>
          </w:tblCellMar>
        </w:tblPrEx>
        <w:tc>
          <w:tcPr>
            <w:tcW w:w="1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FBA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D177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014E208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B48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meltdown</w:t>
            </w:r>
          </w:p>
        </w:tc>
      </w:tr>
      <w:tr w:rsidR="00E05FA8" w14:paraId="759A775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2C5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E077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7946CC68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F7C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menace</w:t>
            </w:r>
          </w:p>
        </w:tc>
      </w:tr>
      <w:tr w:rsidR="00E05FA8" w14:paraId="5FF10FD1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C97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F89E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73022FBF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5B8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menacing</w:t>
            </w:r>
          </w:p>
        </w:tc>
      </w:tr>
      <w:tr w:rsidR="00E05FA8" w14:paraId="1F073678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EA3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C166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4E12EB7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971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menacingly</w:t>
            </w:r>
          </w:p>
        </w:tc>
      </w:tr>
      <w:tr w:rsidR="00E05FA8" w14:paraId="0C26C25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FA0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FB30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5019890D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9C3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mendacious</w:t>
            </w:r>
          </w:p>
        </w:tc>
      </w:tr>
      <w:tr w:rsidR="00E05FA8" w14:paraId="1857E357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B9A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B933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1C434AF4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45B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mendacity</w:t>
            </w:r>
          </w:p>
        </w:tc>
      </w:tr>
      <w:tr w:rsidR="00E05FA8" w14:paraId="60A5BD25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F26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562D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3241C040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1DC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menial</w:t>
            </w:r>
          </w:p>
        </w:tc>
      </w:tr>
      <w:tr w:rsidR="00E05FA8" w14:paraId="05D6229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926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FAD1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65F3394B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F8D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merciless</w:t>
            </w:r>
          </w:p>
        </w:tc>
      </w:tr>
      <w:tr w:rsidR="00E05FA8" w14:paraId="2BEAE6C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9D7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A46C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73CB9AAE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725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mercilessly</w:t>
            </w:r>
          </w:p>
        </w:tc>
      </w:tr>
      <w:tr w:rsidR="00E05FA8" w14:paraId="644A40E0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9F5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A7B4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7DA5CF0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63F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mess</w:t>
            </w:r>
          </w:p>
        </w:tc>
      </w:tr>
      <w:tr w:rsidR="00E05FA8" w14:paraId="1D3E5497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4D3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3FD4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29CE40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E2C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messed</w:t>
            </w:r>
          </w:p>
        </w:tc>
      </w:tr>
      <w:tr w:rsidR="00E05FA8" w14:paraId="461B4FE7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563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D529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BD5510D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548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messes</w:t>
            </w:r>
          </w:p>
        </w:tc>
      </w:tr>
      <w:tr w:rsidR="00E05FA8" w14:paraId="2B21F7C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34D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2C91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A9411A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B12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messing</w:t>
            </w:r>
          </w:p>
        </w:tc>
      </w:tr>
      <w:tr w:rsidR="00E05FA8" w14:paraId="7FD4D15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515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6F11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4BE8314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7A1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messy</w:t>
            </w:r>
          </w:p>
        </w:tc>
      </w:tr>
      <w:tr w:rsidR="00E05FA8" w14:paraId="24F93B7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828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6AF0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03B4DE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E39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midget</w:t>
            </w:r>
          </w:p>
        </w:tc>
      </w:tr>
      <w:tr w:rsidR="00E05FA8" w14:paraId="3B9E3B9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925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6011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00CE37D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919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miff</w:t>
            </w:r>
          </w:p>
        </w:tc>
      </w:tr>
      <w:tr w:rsidR="00E05FA8" w14:paraId="0BB8B7E3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0D1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733C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BB22B4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2E1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militancy</w:t>
            </w:r>
          </w:p>
        </w:tc>
      </w:tr>
      <w:tr w:rsidR="00E05FA8" w14:paraId="4ADBE36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379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AF05D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0FAC1AE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FB7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mindless</w:t>
            </w:r>
          </w:p>
        </w:tc>
      </w:tr>
      <w:tr w:rsidR="00E05FA8" w14:paraId="20CA884E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FD4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DBCB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"/>
      </w:tblGrid>
      <w:tr w:rsidR="00E05FA8" w14:paraId="18233DF4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29D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mindlessly</w:t>
            </w:r>
          </w:p>
        </w:tc>
      </w:tr>
      <w:tr w:rsidR="00E05FA8" w14:paraId="4A607FED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C85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1890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0E6F5B2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1AE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mirage</w:t>
            </w:r>
          </w:p>
        </w:tc>
      </w:tr>
      <w:tr w:rsidR="00E05FA8" w14:paraId="2DEE95B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8E9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F184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24072339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56D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mire</w:t>
            </w:r>
          </w:p>
        </w:tc>
      </w:tr>
      <w:tr w:rsidR="00E05FA8" w14:paraId="453A14B1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EFA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38B6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405B46E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FAB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misalign</w:t>
            </w:r>
          </w:p>
        </w:tc>
      </w:tr>
      <w:tr w:rsidR="00E05FA8" w14:paraId="25E9948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BC1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F37D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748FB545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CC5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misaligned</w:t>
            </w:r>
          </w:p>
        </w:tc>
      </w:tr>
      <w:tr w:rsidR="00E05FA8" w14:paraId="10EF2C75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A11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8931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</w:tblGrid>
      <w:tr w:rsidR="00E05FA8" w14:paraId="4C567B06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6D4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misaligns</w:t>
            </w:r>
          </w:p>
        </w:tc>
      </w:tr>
      <w:tr w:rsidR="00E05FA8" w14:paraId="069B2BFE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A6A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F36B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01E32962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222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misapprehend</w:t>
            </w:r>
          </w:p>
        </w:tc>
      </w:tr>
      <w:tr w:rsidR="00E05FA8" w14:paraId="4B2166C7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740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70BD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74C83A61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A08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misbecome</w:t>
            </w:r>
          </w:p>
        </w:tc>
      </w:tr>
      <w:tr w:rsidR="00E05FA8" w14:paraId="54DAEB74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49D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87AB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</w:tblGrid>
      <w:tr w:rsidR="00E05FA8" w14:paraId="436D7034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DE3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misbecoming</w:t>
            </w:r>
          </w:p>
        </w:tc>
      </w:tr>
      <w:tr w:rsidR="00E05FA8" w14:paraId="4F2A3545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658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4A67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36AFF173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B55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misbegotten</w:t>
            </w:r>
          </w:p>
        </w:tc>
      </w:tr>
      <w:tr w:rsidR="00E05FA8" w14:paraId="0C590614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E88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4AEE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528FDF4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ED2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misbehave</w:t>
            </w:r>
          </w:p>
        </w:tc>
      </w:tr>
      <w:tr w:rsidR="00E05FA8" w14:paraId="5E0213E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595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C335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52580045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CD8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misbehavior</w:t>
            </w:r>
          </w:p>
        </w:tc>
      </w:tr>
      <w:tr w:rsidR="00E05FA8" w14:paraId="068B7B26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F49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0024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515F0B3E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223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miscalculate</w:t>
            </w:r>
          </w:p>
        </w:tc>
      </w:tr>
      <w:tr w:rsidR="00E05FA8" w14:paraId="7E67C206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F1D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8B5D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48BF3743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165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miscalculation</w:t>
            </w:r>
          </w:p>
        </w:tc>
      </w:tr>
      <w:tr w:rsidR="00E05FA8" w14:paraId="2D9D3AFE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7F0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ECF2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1DA2B8F8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827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miscellaneous</w:t>
            </w:r>
          </w:p>
        </w:tc>
      </w:tr>
      <w:tr w:rsidR="00E05FA8" w14:paraId="140F980A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EC5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486B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8A851D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1E2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mischief</w:t>
            </w:r>
          </w:p>
        </w:tc>
      </w:tr>
      <w:tr w:rsidR="00E05FA8" w14:paraId="550C048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933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17AD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1BEE9AB5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83D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mischievous</w:t>
            </w:r>
          </w:p>
        </w:tc>
      </w:tr>
      <w:tr w:rsidR="00E05FA8" w14:paraId="5D474159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1C1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A2CD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2C81F434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BA2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mischievously</w:t>
            </w:r>
          </w:p>
        </w:tc>
      </w:tr>
      <w:tr w:rsidR="00E05FA8" w14:paraId="6F8C325B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23D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74BC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41BAEFF0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251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misconception</w:t>
            </w:r>
          </w:p>
        </w:tc>
      </w:tr>
      <w:tr w:rsidR="00E05FA8" w14:paraId="2850A601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398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FD38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</w:tblGrid>
      <w:tr w:rsidR="00E05FA8" w14:paraId="611B51F4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DF8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misconceptions</w:t>
            </w:r>
          </w:p>
        </w:tc>
      </w:tr>
      <w:tr w:rsidR="00E05FA8" w14:paraId="2EBFE54C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3F6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CC71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20C95F5C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47D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miscreant</w:t>
            </w:r>
          </w:p>
        </w:tc>
      </w:tr>
      <w:tr w:rsidR="00E05FA8" w14:paraId="2D2FC3D2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C04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7829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05FC727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748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miscreants</w:t>
            </w:r>
          </w:p>
        </w:tc>
      </w:tr>
      <w:tr w:rsidR="00E05FA8" w14:paraId="177CAFC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FC1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6F0D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7F2BC2E1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D1C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misdirection</w:t>
            </w:r>
          </w:p>
        </w:tc>
      </w:tr>
      <w:tr w:rsidR="00E05FA8" w14:paraId="4EF4675D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02B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2E47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3946297E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BAF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miser</w:t>
            </w:r>
          </w:p>
        </w:tc>
      </w:tr>
      <w:tr w:rsidR="00E05FA8" w14:paraId="0769717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2A4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32BB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6117B68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D92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miserable</w:t>
            </w:r>
          </w:p>
        </w:tc>
      </w:tr>
      <w:tr w:rsidR="00E05FA8" w14:paraId="74E23018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295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5C0A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4BEB6B33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9D4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miserableness</w:t>
            </w:r>
          </w:p>
        </w:tc>
      </w:tr>
      <w:tr w:rsidR="00E05FA8" w14:paraId="3A30BB2B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C57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892A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18EA0CEC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D6E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miserably</w:t>
            </w:r>
          </w:p>
        </w:tc>
      </w:tr>
      <w:tr w:rsidR="00E05FA8" w14:paraId="703159F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E84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5438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8C58CC8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B4C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miseries</w:t>
            </w:r>
          </w:p>
        </w:tc>
      </w:tr>
      <w:tr w:rsidR="00E05FA8" w14:paraId="240C12E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6AC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3E64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AF9AC8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757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miserly</w:t>
            </w:r>
          </w:p>
        </w:tc>
      </w:tr>
      <w:tr w:rsidR="00E05FA8" w14:paraId="727A3EF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C7E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CD78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1106C548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B1F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misery</w:t>
            </w:r>
          </w:p>
        </w:tc>
      </w:tr>
      <w:tr w:rsidR="00E05FA8" w14:paraId="4875E917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B11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7C03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</w:tblGrid>
      <w:tr w:rsidR="00E05FA8" w14:paraId="1FA1C49B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E3D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misfit</w:t>
            </w:r>
          </w:p>
        </w:tc>
      </w:tr>
      <w:tr w:rsidR="00E05FA8" w14:paraId="4EA97055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032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475D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6046BB8E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90A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misfortune</w:t>
            </w:r>
          </w:p>
        </w:tc>
      </w:tr>
      <w:tr w:rsidR="00E05FA8" w14:paraId="601D07E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62B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C64F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"/>
      </w:tblGrid>
      <w:tr w:rsidR="00E05FA8" w14:paraId="45877BBD" w14:textId="77777777">
        <w:tblPrEx>
          <w:tblCellMar>
            <w:top w:w="0" w:type="dxa"/>
            <w:bottom w:w="0" w:type="dxa"/>
          </w:tblCellMar>
        </w:tblPrEx>
        <w:tc>
          <w:tcPr>
            <w:tcW w:w="10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25F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misgiving</w:t>
            </w:r>
          </w:p>
        </w:tc>
      </w:tr>
      <w:tr w:rsidR="00E05FA8" w14:paraId="781EEB6B" w14:textId="77777777">
        <w:tblPrEx>
          <w:tblCellMar>
            <w:top w:w="0" w:type="dxa"/>
            <w:bottom w:w="0" w:type="dxa"/>
          </w:tblCellMar>
        </w:tblPrEx>
        <w:tc>
          <w:tcPr>
            <w:tcW w:w="10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2DD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3A63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531BB1A9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F7A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misgivings</w:t>
            </w:r>
          </w:p>
        </w:tc>
      </w:tr>
      <w:tr w:rsidR="00E05FA8" w14:paraId="63D963C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B78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D65F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2982190B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BDB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misguidance</w:t>
            </w:r>
          </w:p>
        </w:tc>
      </w:tr>
      <w:tr w:rsidR="00E05FA8" w14:paraId="5CE93553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77A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AF8F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3562AD7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BFB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misguide</w:t>
            </w:r>
          </w:p>
        </w:tc>
      </w:tr>
      <w:tr w:rsidR="00E05FA8" w14:paraId="4D13A57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52F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BF84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02F2B72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DB3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misguided</w:t>
            </w:r>
          </w:p>
        </w:tc>
      </w:tr>
      <w:tr w:rsidR="00E05FA8" w14:paraId="25D87AFA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8718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F28A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305F29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549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mishandle</w:t>
            </w:r>
          </w:p>
        </w:tc>
      </w:tr>
      <w:tr w:rsidR="00E05FA8" w14:paraId="2D119B0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93E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757C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5DC8746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FE7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mishap</w:t>
            </w:r>
          </w:p>
        </w:tc>
      </w:tr>
      <w:tr w:rsidR="00E05FA8" w14:paraId="01BC043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E86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FAB9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034FE1D5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81A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misinform</w:t>
            </w:r>
          </w:p>
        </w:tc>
      </w:tr>
      <w:tr w:rsidR="00E05FA8" w14:paraId="0DAE3B1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769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1D7C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1DA2FD20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4AB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misinformed</w:t>
            </w:r>
          </w:p>
        </w:tc>
      </w:tr>
      <w:tr w:rsidR="00E05FA8" w14:paraId="6AF56657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588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6411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198214EB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81D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misinterpret</w:t>
            </w:r>
          </w:p>
        </w:tc>
      </w:tr>
      <w:tr w:rsidR="00E05FA8" w14:paraId="1356D698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929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7346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0AB3E1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F3E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misjudge</w:t>
            </w:r>
          </w:p>
        </w:tc>
      </w:tr>
      <w:tr w:rsidR="00E05FA8" w14:paraId="6C935F6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94D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BF4C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43AF0963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E2E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misjudgment</w:t>
            </w:r>
          </w:p>
        </w:tc>
      </w:tr>
      <w:tr w:rsidR="00E05FA8" w14:paraId="25CE856F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7F8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E1C1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141DC59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3A9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mislead</w:t>
            </w:r>
          </w:p>
        </w:tc>
      </w:tr>
      <w:tr w:rsidR="00E05FA8" w14:paraId="2785A7A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32E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7EA3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3F43D15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3C8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misleading</w:t>
            </w:r>
          </w:p>
        </w:tc>
      </w:tr>
      <w:tr w:rsidR="00E05FA8" w14:paraId="0A1C63C5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34A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2C41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3E1D02D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249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misleadingly</w:t>
            </w:r>
          </w:p>
        </w:tc>
      </w:tr>
      <w:tr w:rsidR="00E05FA8" w14:paraId="716F6A8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373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5749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56AA811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779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mislike</w:t>
            </w:r>
          </w:p>
        </w:tc>
      </w:tr>
      <w:tr w:rsidR="00E05FA8" w14:paraId="0C9FB89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74C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7890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47E81878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018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mismanage</w:t>
            </w:r>
          </w:p>
        </w:tc>
      </w:tr>
      <w:tr w:rsidR="00E05FA8" w14:paraId="41DE761B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F9A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65C2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627357A1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A2A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mispronounce</w:t>
            </w:r>
          </w:p>
        </w:tc>
      </w:tr>
      <w:tr w:rsidR="00E05FA8" w14:paraId="54B5E36C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5AB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E298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</w:tblGrid>
      <w:tr w:rsidR="00E05FA8" w14:paraId="656A7FCD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001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mispronounced</w:t>
            </w:r>
          </w:p>
        </w:tc>
      </w:tr>
      <w:tr w:rsidR="00E05FA8" w14:paraId="77B69928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5D4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1E86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4"/>
      </w:tblGrid>
      <w:tr w:rsidR="00E05FA8" w14:paraId="20C66A99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7B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mispronounces</w:t>
            </w:r>
          </w:p>
        </w:tc>
      </w:tr>
      <w:tr w:rsidR="00E05FA8" w14:paraId="13F3CE72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444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43A1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55572D8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65D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misread</w:t>
            </w:r>
          </w:p>
        </w:tc>
      </w:tr>
      <w:tr w:rsidR="00E05FA8" w14:paraId="3F1869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9FE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97F2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54F79708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8D2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misreading</w:t>
            </w:r>
          </w:p>
        </w:tc>
      </w:tr>
      <w:tr w:rsidR="00E05FA8" w14:paraId="319E3D06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9F9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97CA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12324332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42A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misrepresent</w:t>
            </w:r>
          </w:p>
        </w:tc>
      </w:tr>
      <w:tr w:rsidR="00E05FA8" w14:paraId="5124FEF8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87E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563E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7"/>
      </w:tblGrid>
      <w:tr w:rsidR="00E05FA8" w14:paraId="01F2970A" w14:textId="77777777">
        <w:tblPrEx>
          <w:tblCellMar>
            <w:top w:w="0" w:type="dxa"/>
            <w:bottom w:w="0" w:type="dxa"/>
          </w:tblCellMar>
        </w:tblPrEx>
        <w:tc>
          <w:tcPr>
            <w:tcW w:w="1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D1B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misrepresentation</w:t>
            </w:r>
          </w:p>
        </w:tc>
      </w:tr>
      <w:tr w:rsidR="00E05FA8" w14:paraId="560C8AD8" w14:textId="77777777">
        <w:tblPrEx>
          <w:tblCellMar>
            <w:top w:w="0" w:type="dxa"/>
            <w:bottom w:w="0" w:type="dxa"/>
          </w:tblCellMar>
        </w:tblPrEx>
        <w:tc>
          <w:tcPr>
            <w:tcW w:w="1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916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375F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</w:tblGrid>
      <w:tr w:rsidR="00E05FA8" w14:paraId="54C8AACB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B31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miss</w:t>
            </w:r>
          </w:p>
        </w:tc>
      </w:tr>
      <w:tr w:rsidR="00E05FA8" w14:paraId="751740EB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D14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2264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0186D8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374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missed</w:t>
            </w:r>
          </w:p>
        </w:tc>
      </w:tr>
      <w:tr w:rsidR="00E05FA8" w14:paraId="40AE10A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D80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C21C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</w:tblGrid>
      <w:tr w:rsidR="00E05FA8" w14:paraId="79F03AD7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9C1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misses</w:t>
            </w:r>
          </w:p>
        </w:tc>
      </w:tr>
      <w:tr w:rsidR="00E05FA8" w14:paraId="0E3A368D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E43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4B7F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736F2548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318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misstatement</w:t>
            </w:r>
          </w:p>
        </w:tc>
      </w:tr>
      <w:tr w:rsidR="00E05FA8" w14:paraId="42E6317C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624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0535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320958D6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770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mist</w:t>
            </w:r>
          </w:p>
        </w:tc>
      </w:tr>
      <w:tr w:rsidR="00E05FA8" w14:paraId="7BA7A82E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1DC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EBD7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FE8E5B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683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mistake</w:t>
            </w:r>
          </w:p>
        </w:tc>
      </w:tr>
      <w:tr w:rsidR="00E05FA8" w14:paraId="241E946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27C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3039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6F862B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4E1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mistaken</w:t>
            </w:r>
          </w:p>
        </w:tc>
      </w:tr>
      <w:tr w:rsidR="00E05FA8" w14:paraId="7B5868C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126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B7F1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2357DE25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9CF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mistakenly</w:t>
            </w:r>
          </w:p>
        </w:tc>
      </w:tr>
      <w:tr w:rsidR="00E05FA8" w14:paraId="6AD03009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1FE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CFBA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6EFF379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212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mistakes</w:t>
            </w:r>
          </w:p>
        </w:tc>
      </w:tr>
      <w:tr w:rsidR="00E05FA8" w14:paraId="7C5147B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574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389B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0A11718D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C33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mistified</w:t>
            </w:r>
          </w:p>
        </w:tc>
      </w:tr>
      <w:tr w:rsidR="00E05FA8" w14:paraId="13F9D6D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DE7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B3A8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74F41D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9CD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mistress</w:t>
            </w:r>
          </w:p>
        </w:tc>
      </w:tr>
      <w:tr w:rsidR="00E05FA8" w14:paraId="0C106F9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D4F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9515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7795944F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34F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mistrust</w:t>
            </w:r>
          </w:p>
        </w:tc>
      </w:tr>
      <w:tr w:rsidR="00E05FA8" w14:paraId="621E7CB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79D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A298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"/>
      </w:tblGrid>
      <w:tr w:rsidR="00E05FA8" w14:paraId="65B62615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9C5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mistrustful</w:t>
            </w:r>
          </w:p>
        </w:tc>
      </w:tr>
      <w:tr w:rsidR="00E05FA8" w14:paraId="02C5A4A5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FE0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4A03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101128B0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B73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mistrustfully</w:t>
            </w:r>
          </w:p>
        </w:tc>
      </w:tr>
      <w:tr w:rsidR="00E05FA8" w14:paraId="64C50751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299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B698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47FEBE5C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ECD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mists</w:t>
            </w:r>
          </w:p>
        </w:tc>
      </w:tr>
      <w:tr w:rsidR="00E05FA8" w14:paraId="4475B30B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9B1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6295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74DC4F3F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4B7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misunderstand</w:t>
            </w:r>
          </w:p>
        </w:tc>
      </w:tr>
      <w:tr w:rsidR="00E05FA8" w14:paraId="1D2B109F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915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2970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7"/>
      </w:tblGrid>
      <w:tr w:rsidR="00E05FA8" w14:paraId="6959A623" w14:textId="77777777">
        <w:tblPrEx>
          <w:tblCellMar>
            <w:top w:w="0" w:type="dxa"/>
            <w:bottom w:w="0" w:type="dxa"/>
          </w:tblCellMar>
        </w:tblPrEx>
        <w:tc>
          <w:tcPr>
            <w:tcW w:w="1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785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misunderstanding</w:t>
            </w:r>
          </w:p>
        </w:tc>
      </w:tr>
      <w:tr w:rsidR="00E05FA8" w14:paraId="66C7E71C" w14:textId="77777777">
        <w:tblPrEx>
          <w:tblCellMar>
            <w:top w:w="0" w:type="dxa"/>
            <w:bottom w:w="0" w:type="dxa"/>
          </w:tblCellMar>
        </w:tblPrEx>
        <w:tc>
          <w:tcPr>
            <w:tcW w:w="1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78B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FA12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</w:tblGrid>
      <w:tr w:rsidR="00E05FA8" w14:paraId="344371A7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690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misunderstandings</w:t>
            </w:r>
          </w:p>
        </w:tc>
      </w:tr>
      <w:tr w:rsidR="00E05FA8" w14:paraId="3519B8B9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BD0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D072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</w:tblGrid>
      <w:tr w:rsidR="00E05FA8" w14:paraId="1355E3D2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54F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misunderstood</w:t>
            </w:r>
          </w:p>
        </w:tc>
      </w:tr>
      <w:tr w:rsidR="00E05FA8" w14:paraId="7B0B9CFA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198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9224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72C424E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EAD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misuse</w:t>
            </w:r>
          </w:p>
        </w:tc>
      </w:tr>
      <w:tr w:rsidR="00E05FA8" w14:paraId="6E92680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967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AE29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23FE2BED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A82F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moan</w:t>
            </w:r>
          </w:p>
        </w:tc>
      </w:tr>
      <w:tr w:rsidR="00E05FA8" w14:paraId="21DA6EAC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7DB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D470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1FA650B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0A1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mobster</w:t>
            </w:r>
          </w:p>
        </w:tc>
      </w:tr>
      <w:tr w:rsidR="00E05FA8" w14:paraId="277236A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28C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A70C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0B194D5C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617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mock</w:t>
            </w:r>
          </w:p>
        </w:tc>
      </w:tr>
      <w:tr w:rsidR="00E05FA8" w14:paraId="38F8753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96F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B5C3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068597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397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mocked</w:t>
            </w:r>
          </w:p>
        </w:tc>
      </w:tr>
      <w:tr w:rsidR="00E05FA8" w14:paraId="5C549E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2CB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5468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46149192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5AD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mockeries</w:t>
            </w:r>
          </w:p>
        </w:tc>
      </w:tr>
      <w:tr w:rsidR="00E05FA8" w14:paraId="030566A2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16A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3EFF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18C90A4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79E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mockery</w:t>
            </w:r>
          </w:p>
        </w:tc>
      </w:tr>
      <w:tr w:rsidR="00E05FA8" w14:paraId="57D83ED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C8C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EF7B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DB6293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661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mocking</w:t>
            </w:r>
          </w:p>
        </w:tc>
      </w:tr>
      <w:tr w:rsidR="00E05FA8" w14:paraId="54D3B7F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7D6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444D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2AEE9DB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098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mockingly</w:t>
            </w:r>
          </w:p>
        </w:tc>
      </w:tr>
      <w:tr w:rsidR="00E05FA8" w14:paraId="0B79CFF3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5E2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2B67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486BB4D4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E67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mocks</w:t>
            </w:r>
          </w:p>
        </w:tc>
      </w:tr>
      <w:tr w:rsidR="00E05FA8" w14:paraId="4409973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4F3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FB55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5C28A75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769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molest</w:t>
            </w:r>
          </w:p>
        </w:tc>
      </w:tr>
      <w:tr w:rsidR="00E05FA8" w14:paraId="2A1E6097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7E5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6C38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5458360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CEA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molestation</w:t>
            </w:r>
          </w:p>
        </w:tc>
      </w:tr>
      <w:tr w:rsidR="00E05FA8" w14:paraId="468BB53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E75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B482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58233AD7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F3D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monotonous</w:t>
            </w:r>
          </w:p>
        </w:tc>
      </w:tr>
      <w:tr w:rsidR="00E05FA8" w14:paraId="2637B099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521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7E9D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6F52F0D4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449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monotony</w:t>
            </w:r>
          </w:p>
        </w:tc>
      </w:tr>
      <w:tr w:rsidR="00E05FA8" w14:paraId="4ECEE62A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DD9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60BD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4DD1F6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325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monster</w:t>
            </w:r>
          </w:p>
        </w:tc>
      </w:tr>
      <w:tr w:rsidR="00E05FA8" w14:paraId="3890EF4A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AF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38C3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</w:tblGrid>
      <w:tr w:rsidR="00E05FA8" w14:paraId="2A8CBCAD" w14:textId="77777777">
        <w:tblPrEx>
          <w:tblCellMar>
            <w:top w:w="0" w:type="dxa"/>
            <w:bottom w:w="0" w:type="dxa"/>
          </w:tblCellMar>
        </w:tblPrEx>
        <w:tc>
          <w:tcPr>
            <w:tcW w:w="1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B02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monstrosities</w:t>
            </w:r>
          </w:p>
        </w:tc>
      </w:tr>
      <w:tr w:rsidR="00E05FA8" w14:paraId="4AE752E3" w14:textId="77777777">
        <w:tblPrEx>
          <w:tblCellMar>
            <w:top w:w="0" w:type="dxa"/>
            <w:bottom w:w="0" w:type="dxa"/>
          </w:tblCellMar>
        </w:tblPrEx>
        <w:tc>
          <w:tcPr>
            <w:tcW w:w="1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F05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63B4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4CBCC5BF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F74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monstrosity</w:t>
            </w:r>
          </w:p>
        </w:tc>
      </w:tr>
      <w:tr w:rsidR="00E05FA8" w14:paraId="3BB56E5F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B17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57F5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1"/>
      </w:tblGrid>
      <w:tr w:rsidR="00E05FA8" w14:paraId="3F0E5519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1FD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monstrous</w:t>
            </w:r>
          </w:p>
        </w:tc>
      </w:tr>
      <w:tr w:rsidR="00E05FA8" w14:paraId="6A69F1A7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384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687D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07B2C8F4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C6A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monstrously</w:t>
            </w:r>
          </w:p>
        </w:tc>
      </w:tr>
      <w:tr w:rsidR="00E05FA8" w14:paraId="0CBCF095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3E9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6643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04E47AA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771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moody</w:t>
            </w:r>
          </w:p>
        </w:tc>
      </w:tr>
      <w:tr w:rsidR="00E05FA8" w14:paraId="131109C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1CA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B020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77065982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E7F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moot</w:t>
            </w:r>
          </w:p>
        </w:tc>
      </w:tr>
      <w:tr w:rsidR="00E05FA8" w14:paraId="4FC3816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4BB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481F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0262D8DE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52F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mope</w:t>
            </w:r>
          </w:p>
        </w:tc>
      </w:tr>
      <w:tr w:rsidR="00E05FA8" w14:paraId="4D71DB44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668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F5A0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268D96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70E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morbid</w:t>
            </w:r>
          </w:p>
        </w:tc>
      </w:tr>
      <w:tr w:rsidR="00E05FA8" w14:paraId="4E6F310C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936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B968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434808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A2F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morbidly</w:t>
            </w:r>
          </w:p>
        </w:tc>
      </w:tr>
      <w:tr w:rsidR="00E05FA8" w14:paraId="231C929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486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2FAF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1C71C59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062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mordant</w:t>
            </w:r>
          </w:p>
        </w:tc>
      </w:tr>
      <w:tr w:rsidR="00E05FA8" w14:paraId="03BBA499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5E2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A63B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1B8ECB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3E6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mordantly</w:t>
            </w:r>
          </w:p>
        </w:tc>
      </w:tr>
      <w:tr w:rsidR="00E05FA8" w14:paraId="43EB379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D7F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C0C0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6250F0D7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C1E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moribund</w:t>
            </w:r>
          </w:p>
        </w:tc>
      </w:tr>
      <w:tr w:rsidR="00E05FA8" w14:paraId="3034172C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451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69AE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6BF8DD7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000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moron</w:t>
            </w:r>
          </w:p>
        </w:tc>
      </w:tr>
      <w:tr w:rsidR="00E05FA8" w14:paraId="146B39C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622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9437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324E2D1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98E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moronic</w:t>
            </w:r>
          </w:p>
        </w:tc>
      </w:tr>
      <w:tr w:rsidR="00E05FA8" w14:paraId="3EA183C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551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49DE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64B119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0B4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morons</w:t>
            </w:r>
          </w:p>
        </w:tc>
      </w:tr>
      <w:tr w:rsidR="00E05FA8" w14:paraId="20B94D7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E80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DEA5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2AC879A2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677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mortification</w:t>
            </w:r>
          </w:p>
        </w:tc>
      </w:tr>
      <w:tr w:rsidR="00E05FA8" w14:paraId="596AE11E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F10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4B32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314A3B08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633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mortified</w:t>
            </w:r>
          </w:p>
        </w:tc>
      </w:tr>
      <w:tr w:rsidR="00E05FA8" w14:paraId="08EC16B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76E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2F55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7466F50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20A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mortify</w:t>
            </w:r>
          </w:p>
        </w:tc>
      </w:tr>
      <w:tr w:rsidR="00E05FA8" w14:paraId="5DE4F2F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40C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48EF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137FB1F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512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mortifying</w:t>
            </w:r>
          </w:p>
        </w:tc>
      </w:tr>
      <w:tr w:rsidR="00E05FA8" w14:paraId="6780DF5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A58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04EE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"/>
      </w:tblGrid>
      <w:tr w:rsidR="00E05FA8" w14:paraId="16EBD73B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EA7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motionless</w:t>
            </w:r>
          </w:p>
        </w:tc>
      </w:tr>
      <w:tr w:rsidR="00E05FA8" w14:paraId="2E621F68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CC0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5BAD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CF992C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B99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motley</w:t>
            </w:r>
          </w:p>
        </w:tc>
      </w:tr>
      <w:tr w:rsidR="00E05FA8" w14:paraId="05F0DA3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1C1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EFBF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2A8CE924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41E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mourn</w:t>
            </w:r>
          </w:p>
        </w:tc>
      </w:tr>
      <w:tr w:rsidR="00E05FA8" w14:paraId="6B7ED92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8D5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5CC0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241998EA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57F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mourner</w:t>
            </w:r>
          </w:p>
        </w:tc>
      </w:tr>
      <w:tr w:rsidR="00E05FA8" w14:paraId="3D205653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C1F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9C81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169C354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58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mournful</w:t>
            </w:r>
          </w:p>
        </w:tc>
      </w:tr>
      <w:tr w:rsidR="00E05FA8" w14:paraId="6A69F87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3D1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6E9A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029EB79E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078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mournfully</w:t>
            </w:r>
          </w:p>
        </w:tc>
      </w:tr>
      <w:tr w:rsidR="00E05FA8" w14:paraId="1F61547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6C7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F19FD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0A624E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DA9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muddle</w:t>
            </w:r>
          </w:p>
        </w:tc>
      </w:tr>
      <w:tr w:rsidR="00E05FA8" w14:paraId="648D883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38C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AF35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14EB46C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F6C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muddy</w:t>
            </w:r>
          </w:p>
        </w:tc>
      </w:tr>
      <w:tr w:rsidR="00E05FA8" w14:paraId="2E8CD67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742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0BB4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65E8EF20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1DB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mudslinger</w:t>
            </w:r>
          </w:p>
        </w:tc>
      </w:tr>
      <w:tr w:rsidR="00E05FA8" w14:paraId="5C92DC7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A79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1FD9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1"/>
      </w:tblGrid>
      <w:tr w:rsidR="00E05FA8" w14:paraId="3DC884DD" w14:textId="77777777">
        <w:tblPrEx>
          <w:tblCellMar>
            <w:top w:w="0" w:type="dxa"/>
            <w:bottom w:w="0" w:type="dxa"/>
          </w:tblCellMar>
        </w:tblPrEx>
        <w:tc>
          <w:tcPr>
            <w:tcW w:w="1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D81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mudslinging</w:t>
            </w:r>
          </w:p>
        </w:tc>
      </w:tr>
      <w:tr w:rsidR="00E05FA8" w14:paraId="5236BECD" w14:textId="77777777">
        <w:tblPrEx>
          <w:tblCellMar>
            <w:top w:w="0" w:type="dxa"/>
            <w:bottom w:w="0" w:type="dxa"/>
          </w:tblCellMar>
        </w:tblPrEx>
        <w:tc>
          <w:tcPr>
            <w:tcW w:w="1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DD6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429D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0D0EFBD1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8FD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mulish</w:t>
            </w:r>
          </w:p>
        </w:tc>
      </w:tr>
      <w:tr w:rsidR="00E05FA8" w14:paraId="1A376A9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F43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0088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3"/>
      </w:tblGrid>
      <w:tr w:rsidR="00E05FA8" w14:paraId="0DCFFE6F" w14:textId="77777777">
        <w:tblPrEx>
          <w:tblCellMar>
            <w:top w:w="0" w:type="dxa"/>
            <w:bottom w:w="0" w:type="dxa"/>
          </w:tblCellMar>
        </w:tblPrEx>
        <w:tc>
          <w:tcPr>
            <w:tcW w:w="1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AF3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multi-polarization</w:t>
            </w:r>
          </w:p>
        </w:tc>
      </w:tr>
      <w:tr w:rsidR="00E05FA8" w14:paraId="3B53B5F8" w14:textId="77777777">
        <w:tblPrEx>
          <w:tblCellMar>
            <w:top w:w="0" w:type="dxa"/>
            <w:bottom w:w="0" w:type="dxa"/>
          </w:tblCellMar>
        </w:tblPrEx>
        <w:tc>
          <w:tcPr>
            <w:tcW w:w="1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0B0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78BC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C74A43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A65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mundane</w:t>
            </w:r>
          </w:p>
        </w:tc>
      </w:tr>
      <w:tr w:rsidR="00E05FA8" w14:paraId="3BA7A80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C74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E579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1D03BAE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461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murder</w:t>
            </w:r>
          </w:p>
        </w:tc>
      </w:tr>
      <w:tr w:rsidR="00E05FA8" w14:paraId="7FF0BE3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726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BE99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428BB8A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63E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murderer</w:t>
            </w:r>
          </w:p>
        </w:tc>
      </w:tr>
      <w:tr w:rsidR="00E05FA8" w14:paraId="4F3F36B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7F8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22CF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5E9B053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A52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murderous</w:t>
            </w:r>
          </w:p>
        </w:tc>
      </w:tr>
      <w:tr w:rsidR="00E05FA8" w14:paraId="08C7308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3E9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9DF0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56C18B17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529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murderously</w:t>
            </w:r>
          </w:p>
        </w:tc>
      </w:tr>
      <w:tr w:rsidR="00E05FA8" w14:paraId="161E7DD3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1E7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CDC5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3EB295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600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murky</w:t>
            </w:r>
          </w:p>
        </w:tc>
      </w:tr>
      <w:tr w:rsidR="00E05FA8" w14:paraId="0BCAFAA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ED7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FF48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</w:tblGrid>
      <w:tr w:rsidR="00E05FA8" w14:paraId="0AB1F446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7F4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muscle-flexing</w:t>
            </w:r>
          </w:p>
        </w:tc>
      </w:tr>
      <w:tr w:rsidR="00E05FA8" w14:paraId="37E8EAD3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4DD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8564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</w:tblGrid>
      <w:tr w:rsidR="00E05FA8" w14:paraId="5961E65A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34B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mushy</w:t>
            </w:r>
          </w:p>
        </w:tc>
      </w:tr>
      <w:tr w:rsidR="00E05FA8" w14:paraId="6B029A53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EE3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E760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F858F6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B91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musty</w:t>
            </w:r>
          </w:p>
        </w:tc>
      </w:tr>
      <w:tr w:rsidR="00E05FA8" w14:paraId="6269B4E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A65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4D54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45334BA8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D1C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mysterious</w:t>
            </w:r>
          </w:p>
        </w:tc>
      </w:tr>
      <w:tr w:rsidR="00E05FA8" w14:paraId="45E069AD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A48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42DE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4D8E2732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187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mysteriously</w:t>
            </w:r>
          </w:p>
        </w:tc>
      </w:tr>
      <w:tr w:rsidR="00E05FA8" w14:paraId="66D74FCF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282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1DAA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F719D7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BB1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mystery</w:t>
            </w:r>
          </w:p>
        </w:tc>
      </w:tr>
      <w:tr w:rsidR="00E05FA8" w14:paraId="1197F633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227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CCCE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1D119F2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54C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mystify</w:t>
            </w:r>
          </w:p>
        </w:tc>
      </w:tr>
      <w:tr w:rsidR="00E05FA8" w14:paraId="0480B77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263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0A20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1C4BF280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E90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myth</w:t>
            </w:r>
          </w:p>
        </w:tc>
      </w:tr>
      <w:tr w:rsidR="00E05FA8" w14:paraId="08FC418C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2CF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6B4D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"/>
      </w:tblGrid>
      <w:tr w:rsidR="00E05FA8" w14:paraId="6A751EC5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AF0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nag</w:t>
            </w:r>
          </w:p>
        </w:tc>
      </w:tr>
      <w:tr w:rsidR="00E05FA8" w14:paraId="38109AC4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A69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0E21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9751BB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347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nagging</w:t>
            </w:r>
          </w:p>
        </w:tc>
      </w:tr>
      <w:tr w:rsidR="00E05FA8" w14:paraId="5550C2F8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420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547B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16A8A407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40F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naive</w:t>
            </w:r>
          </w:p>
        </w:tc>
      </w:tr>
      <w:tr w:rsidR="00E05FA8" w14:paraId="233F5C03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962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B9B2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E45A57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87F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naively</w:t>
            </w:r>
          </w:p>
        </w:tc>
      </w:tr>
      <w:tr w:rsidR="00E05FA8" w14:paraId="58312B2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9E6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51AE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25780B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C69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narrower</w:t>
            </w:r>
          </w:p>
        </w:tc>
      </w:tr>
      <w:tr w:rsidR="00E05FA8" w14:paraId="73B95D1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15E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3543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3A11AA1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D01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nastily</w:t>
            </w:r>
          </w:p>
        </w:tc>
      </w:tr>
      <w:tr w:rsidR="00E05FA8" w14:paraId="6E9B2F74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7C2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7855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1A2F8F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D79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nastiness</w:t>
            </w:r>
          </w:p>
        </w:tc>
      </w:tr>
      <w:tr w:rsidR="00E05FA8" w14:paraId="190BCE0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67A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EBCF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355AF194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F4B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nasty</w:t>
            </w:r>
          </w:p>
        </w:tc>
      </w:tr>
      <w:tr w:rsidR="00E05FA8" w14:paraId="7DD4D72A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27D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4F54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3AF45F3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42D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naughty</w:t>
            </w:r>
          </w:p>
        </w:tc>
      </w:tr>
      <w:tr w:rsidR="00E05FA8" w14:paraId="0D263428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4E5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ABA1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7B35563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708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nauseate</w:t>
            </w:r>
          </w:p>
        </w:tc>
      </w:tr>
      <w:tr w:rsidR="00E05FA8" w14:paraId="4E07D1E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F99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0C12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7CDB799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566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nauseates</w:t>
            </w:r>
          </w:p>
        </w:tc>
      </w:tr>
      <w:tr w:rsidR="00E05FA8" w14:paraId="7B7E5DE3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3D4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E4D4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32F3AAE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87F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nauseating</w:t>
            </w:r>
          </w:p>
        </w:tc>
      </w:tr>
      <w:tr w:rsidR="00E05FA8" w14:paraId="67853349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12E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0D67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1268C9E6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E1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nauseatingly</w:t>
            </w:r>
          </w:p>
        </w:tc>
      </w:tr>
      <w:tr w:rsidR="00E05FA8" w14:paraId="42F597D0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62E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CDD3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680FB501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696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naïve</w:t>
            </w:r>
          </w:p>
        </w:tc>
      </w:tr>
      <w:tr w:rsidR="00E05FA8" w14:paraId="3525752B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FC3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0CB2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385990D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B48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nebulous</w:t>
            </w:r>
          </w:p>
        </w:tc>
      </w:tr>
      <w:tr w:rsidR="00E05FA8" w14:paraId="02BC5F3B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6A4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9E14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42B1276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FAA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nebulously</w:t>
            </w:r>
          </w:p>
        </w:tc>
      </w:tr>
      <w:tr w:rsidR="00E05FA8" w14:paraId="7A0FBF1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1F2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2299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379B6C0E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787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needless</w:t>
            </w:r>
          </w:p>
        </w:tc>
      </w:tr>
      <w:tr w:rsidR="00E05FA8" w14:paraId="223FD7EE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D27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4B7C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5E89E48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9DB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needlessly</w:t>
            </w:r>
          </w:p>
        </w:tc>
      </w:tr>
      <w:tr w:rsidR="00E05FA8" w14:paraId="5B3F9ED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FE1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BEAB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656B4B9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8BE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needy</w:t>
            </w:r>
          </w:p>
        </w:tc>
      </w:tr>
      <w:tr w:rsidR="00E05FA8" w14:paraId="177EDE27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022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1D44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5D8C2B0E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7D8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nefarious</w:t>
            </w:r>
          </w:p>
        </w:tc>
      </w:tr>
      <w:tr w:rsidR="00E05FA8" w14:paraId="2D3FACC9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C9E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D46A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728CD110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17F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nefariously</w:t>
            </w:r>
          </w:p>
        </w:tc>
      </w:tr>
      <w:tr w:rsidR="00E05FA8" w14:paraId="0CE3469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D47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177D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06403C7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69E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negate</w:t>
            </w:r>
          </w:p>
        </w:tc>
      </w:tr>
      <w:tr w:rsidR="00E05FA8" w14:paraId="726A1132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B66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22AC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4376827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1C5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negation</w:t>
            </w:r>
          </w:p>
        </w:tc>
      </w:tr>
      <w:tr w:rsidR="00E05FA8" w14:paraId="69E9C25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790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D117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685BBF8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DE8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negative</w:t>
            </w:r>
          </w:p>
        </w:tc>
      </w:tr>
      <w:tr w:rsidR="00E05FA8" w14:paraId="6748B42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E81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3314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9C21FA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6B8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negatives</w:t>
            </w:r>
          </w:p>
        </w:tc>
      </w:tr>
      <w:tr w:rsidR="00E05FA8" w14:paraId="24950B5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531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E128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AE8E9B7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727A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negativity</w:t>
            </w:r>
          </w:p>
        </w:tc>
      </w:tr>
      <w:tr w:rsidR="00E05FA8" w14:paraId="1E3F034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AE6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6CB9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73C3358C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C96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neglect</w:t>
            </w:r>
          </w:p>
        </w:tc>
      </w:tr>
      <w:tr w:rsidR="00E05FA8" w14:paraId="0FFD98E7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A42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DF9A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6783BCC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7BC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neglected</w:t>
            </w:r>
          </w:p>
        </w:tc>
      </w:tr>
      <w:tr w:rsidR="00E05FA8" w14:paraId="5256B87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AAF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EE9B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4FD43F8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5E58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negligence</w:t>
            </w:r>
          </w:p>
        </w:tc>
      </w:tr>
      <w:tr w:rsidR="00E05FA8" w14:paraId="5766810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691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700C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1FE0737E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173B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negligent</w:t>
            </w:r>
          </w:p>
        </w:tc>
      </w:tr>
      <w:tr w:rsidR="00E05FA8" w14:paraId="33E21A78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B7E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1E31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791DDDE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5B0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nemesis</w:t>
            </w:r>
          </w:p>
        </w:tc>
      </w:tr>
      <w:tr w:rsidR="00E05FA8" w14:paraId="71386778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5FC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E662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DCCC6A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FD8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nepotism</w:t>
            </w:r>
          </w:p>
        </w:tc>
      </w:tr>
      <w:tr w:rsidR="00E05FA8" w14:paraId="2845272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CA3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FC6F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8B1CB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B2A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nervous</w:t>
            </w:r>
          </w:p>
        </w:tc>
      </w:tr>
      <w:tr w:rsidR="00E05FA8" w14:paraId="5BCB6A5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448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BBB7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372D05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9EB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nervously</w:t>
            </w:r>
          </w:p>
        </w:tc>
      </w:tr>
      <w:tr w:rsidR="00E05FA8" w14:paraId="1D97279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E73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D734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0F4C4705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BF8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nervousness</w:t>
            </w:r>
          </w:p>
        </w:tc>
      </w:tr>
      <w:tr w:rsidR="00E05FA8" w14:paraId="3C415F10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D4A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E8BC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74C8EE2D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EDD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nettle</w:t>
            </w:r>
          </w:p>
        </w:tc>
      </w:tr>
      <w:tr w:rsidR="00E05FA8" w14:paraId="7A45BF0A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62F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BED9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4C7AB04E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9AD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nettlesome</w:t>
            </w:r>
          </w:p>
        </w:tc>
      </w:tr>
      <w:tr w:rsidR="00E05FA8" w14:paraId="093F10B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A84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7020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21AE3E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DC1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neurotic</w:t>
            </w:r>
          </w:p>
        </w:tc>
      </w:tr>
      <w:tr w:rsidR="00E05FA8" w14:paraId="761B1B5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522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F499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2A487C19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CDB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neurotically</w:t>
            </w:r>
          </w:p>
        </w:tc>
      </w:tr>
      <w:tr w:rsidR="00E05FA8" w14:paraId="1D09B3C7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D88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4293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1318435E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0A8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niggle</w:t>
            </w:r>
          </w:p>
        </w:tc>
      </w:tr>
      <w:tr w:rsidR="00E05FA8" w14:paraId="5533298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D34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CCE7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17B421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AE4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niggles</w:t>
            </w:r>
          </w:p>
        </w:tc>
      </w:tr>
      <w:tr w:rsidR="00E05FA8" w14:paraId="4B8820E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3EB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621B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A293CF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393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nightmare</w:t>
            </w:r>
          </w:p>
        </w:tc>
      </w:tr>
      <w:tr w:rsidR="00E05FA8" w14:paraId="43D41A7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586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07E0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2BDC98B2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031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nightmarish</w:t>
            </w:r>
          </w:p>
        </w:tc>
      </w:tr>
      <w:tr w:rsidR="00E05FA8" w14:paraId="066CFED9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AA1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7975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</w:tblGrid>
      <w:tr w:rsidR="00E05FA8" w14:paraId="33C87A7A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4DD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nightmarishly</w:t>
            </w:r>
          </w:p>
        </w:tc>
      </w:tr>
      <w:tr w:rsidR="00E05FA8" w14:paraId="427576C2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F63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59D9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6E573CB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93C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nitpick</w:t>
            </w:r>
          </w:p>
        </w:tc>
      </w:tr>
      <w:tr w:rsidR="00E05FA8" w14:paraId="56580E9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1A1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341A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0FF9450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ABA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nitpicking</w:t>
            </w:r>
          </w:p>
        </w:tc>
      </w:tr>
      <w:tr w:rsidR="00E05FA8" w14:paraId="36E7591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B0F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527A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7556BE45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C16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noise</w:t>
            </w:r>
          </w:p>
        </w:tc>
      </w:tr>
      <w:tr w:rsidR="00E05FA8" w14:paraId="56DA1204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E5D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F20E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1E6D0012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279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noises</w:t>
            </w:r>
          </w:p>
        </w:tc>
      </w:tr>
      <w:tr w:rsidR="00E05FA8" w14:paraId="1552F9A5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865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3FF2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28D7D67D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518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noisier</w:t>
            </w:r>
          </w:p>
        </w:tc>
      </w:tr>
      <w:tr w:rsidR="00E05FA8" w14:paraId="38E93E0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C4B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FD14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1"/>
      </w:tblGrid>
      <w:tr w:rsidR="00E05FA8" w14:paraId="22EDBC9F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995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noisy</w:t>
            </w:r>
          </w:p>
        </w:tc>
      </w:tr>
      <w:tr w:rsidR="00E05FA8" w14:paraId="18F63008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9DA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9D63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3"/>
      </w:tblGrid>
      <w:tr w:rsidR="00E05FA8" w14:paraId="7E0A9807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007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non-confidence</w:t>
            </w:r>
          </w:p>
        </w:tc>
      </w:tr>
      <w:tr w:rsidR="00E05FA8" w14:paraId="32818892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730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6113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5E287E9E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F3D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nonexistent</w:t>
            </w:r>
          </w:p>
        </w:tc>
      </w:tr>
      <w:tr w:rsidR="00E05FA8" w14:paraId="3C605ED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E69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23B0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60CD0665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BA1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nonresponsive</w:t>
            </w:r>
          </w:p>
        </w:tc>
      </w:tr>
      <w:tr w:rsidR="00E05FA8" w14:paraId="76435C3F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B38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36C4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4A3267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377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nonsense</w:t>
            </w:r>
          </w:p>
        </w:tc>
      </w:tr>
      <w:tr w:rsidR="00E05FA8" w14:paraId="29ED1D6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6CC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8D2B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5148F484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DE0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nosey</w:t>
            </w:r>
          </w:p>
        </w:tc>
      </w:tr>
      <w:tr w:rsidR="00E05FA8" w14:paraId="07E173B9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942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2142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182EE23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D38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notoriety</w:t>
            </w:r>
          </w:p>
        </w:tc>
      </w:tr>
      <w:tr w:rsidR="00E05FA8" w14:paraId="2684DA1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83E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B01D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F7ADE3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9E3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notorious</w:t>
            </w:r>
          </w:p>
        </w:tc>
      </w:tr>
      <w:tr w:rsidR="00E05FA8" w14:paraId="663E90E6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C40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49A9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42685626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DA3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notoriously</w:t>
            </w:r>
          </w:p>
        </w:tc>
      </w:tr>
      <w:tr w:rsidR="00E05FA8" w14:paraId="059D3FC0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DC0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A34B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</w:tblGrid>
      <w:tr w:rsidR="00E05FA8" w14:paraId="7604E34E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96C1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noxious</w:t>
            </w:r>
          </w:p>
        </w:tc>
      </w:tr>
      <w:tr w:rsidR="00E05FA8" w14:paraId="3DB56154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11A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63AA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3E5320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F71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nuisance</w:t>
            </w:r>
          </w:p>
        </w:tc>
      </w:tr>
      <w:tr w:rsidR="00E05FA8" w14:paraId="12E1F99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C3F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3060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11E4AA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048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numb</w:t>
            </w:r>
          </w:p>
        </w:tc>
      </w:tr>
      <w:tr w:rsidR="00E05FA8" w14:paraId="1C228BC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40D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59DC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52BA865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E17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obese</w:t>
            </w:r>
          </w:p>
        </w:tc>
      </w:tr>
      <w:tr w:rsidR="00E05FA8" w14:paraId="4ABE5106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FA2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372C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7B31B19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2CB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object</w:t>
            </w:r>
          </w:p>
        </w:tc>
      </w:tr>
      <w:tr w:rsidR="00E05FA8" w14:paraId="12A9A77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5EA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8B76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444FF5A3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66A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objection</w:t>
            </w:r>
          </w:p>
        </w:tc>
      </w:tr>
      <w:tr w:rsidR="00E05FA8" w14:paraId="74A12034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F40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5D71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4CB7259F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DFE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objectionable</w:t>
            </w:r>
          </w:p>
        </w:tc>
      </w:tr>
      <w:tr w:rsidR="00E05FA8" w14:paraId="7880B1C0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B2D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2FFF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53C3622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9CD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objections</w:t>
            </w:r>
          </w:p>
        </w:tc>
      </w:tr>
      <w:tr w:rsidR="00E05FA8" w14:paraId="71B0FE4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9F0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1776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7AE37C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F95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oblique</w:t>
            </w:r>
          </w:p>
        </w:tc>
      </w:tr>
      <w:tr w:rsidR="00E05FA8" w14:paraId="0E44C83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DD0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C0BE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E2AF296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3E9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obliterate</w:t>
            </w:r>
          </w:p>
        </w:tc>
      </w:tr>
      <w:tr w:rsidR="00E05FA8" w14:paraId="5AB1930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951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6360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446E49AA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1FF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obliterated</w:t>
            </w:r>
          </w:p>
        </w:tc>
      </w:tr>
      <w:tr w:rsidR="00E05FA8" w14:paraId="4326968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CC6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6A78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7F8B1B4F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C2D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oblivious</w:t>
            </w:r>
          </w:p>
        </w:tc>
      </w:tr>
      <w:tr w:rsidR="00E05FA8" w14:paraId="1CEFD9D0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397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83B1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1"/>
      </w:tblGrid>
      <w:tr w:rsidR="00E05FA8" w14:paraId="3F8AA455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FD9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obnoxious</w:t>
            </w:r>
          </w:p>
        </w:tc>
      </w:tr>
      <w:tr w:rsidR="00E05FA8" w14:paraId="5CCE8DAF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F39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1E5A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1347BDC4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CF8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obnoxiously</w:t>
            </w:r>
          </w:p>
        </w:tc>
      </w:tr>
      <w:tr w:rsidR="00E05FA8" w14:paraId="57EBD1DE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7CF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DF27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0564CBCD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43B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obscene</w:t>
            </w:r>
          </w:p>
        </w:tc>
      </w:tr>
      <w:tr w:rsidR="00E05FA8" w14:paraId="090924DD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B39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D7EB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0A5D59A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0B1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obscenely</w:t>
            </w:r>
          </w:p>
        </w:tc>
      </w:tr>
      <w:tr w:rsidR="00E05FA8" w14:paraId="25AB27D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5DF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2325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0D5560EE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B44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obscenity</w:t>
            </w:r>
          </w:p>
        </w:tc>
      </w:tr>
      <w:tr w:rsidR="00E05FA8" w14:paraId="4AEBC12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447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5EBA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2032F63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A5B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obscure</w:t>
            </w:r>
          </w:p>
        </w:tc>
      </w:tr>
      <w:tr w:rsidR="00E05FA8" w14:paraId="23A4E89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D43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7C75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DB91C3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804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obscured</w:t>
            </w:r>
          </w:p>
        </w:tc>
      </w:tr>
      <w:tr w:rsidR="00E05FA8" w14:paraId="6487D0F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B5C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6876E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040712D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79B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obscures</w:t>
            </w:r>
          </w:p>
        </w:tc>
      </w:tr>
      <w:tr w:rsidR="00E05FA8" w14:paraId="7A74AA0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A98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AB48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6AFB87A4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82E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obscurity</w:t>
            </w:r>
          </w:p>
        </w:tc>
      </w:tr>
      <w:tr w:rsidR="00E05FA8" w14:paraId="718FACAB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F7B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DFFE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7BFBAE3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C00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obsess</w:t>
            </w:r>
          </w:p>
        </w:tc>
      </w:tr>
      <w:tr w:rsidR="00E05FA8" w14:paraId="236484C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7E1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46C5A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865D8F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A34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obsessive</w:t>
            </w:r>
          </w:p>
        </w:tc>
      </w:tr>
      <w:tr w:rsidR="00E05FA8" w14:paraId="75D5806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1D0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AB67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EFA71B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BE2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obsessively</w:t>
            </w:r>
          </w:p>
        </w:tc>
      </w:tr>
      <w:tr w:rsidR="00E05FA8" w14:paraId="5853D016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8DC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62D4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</w:tblGrid>
      <w:tr w:rsidR="00E05FA8" w14:paraId="0F9DADF1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FC9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obsessiveness</w:t>
            </w:r>
          </w:p>
        </w:tc>
      </w:tr>
      <w:tr w:rsidR="00E05FA8" w14:paraId="7D0755AA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6C2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6E4D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1E68778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C18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obsolete</w:t>
            </w:r>
          </w:p>
        </w:tc>
      </w:tr>
      <w:tr w:rsidR="00E05FA8" w14:paraId="4EA5E62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F51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7B33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1723CAD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074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obstacle</w:t>
            </w:r>
          </w:p>
        </w:tc>
      </w:tr>
      <w:tr w:rsidR="00E05FA8" w14:paraId="5067085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869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B7C6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4E83907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9CE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obstinate</w:t>
            </w:r>
          </w:p>
        </w:tc>
      </w:tr>
      <w:tr w:rsidR="00E05FA8" w14:paraId="5CA595C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AE7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7008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43D123C1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7BC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obstinately</w:t>
            </w:r>
          </w:p>
        </w:tc>
      </w:tr>
      <w:tr w:rsidR="00E05FA8" w14:paraId="723F7E13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58E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D481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304E98C9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EF3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obstruct</w:t>
            </w:r>
          </w:p>
        </w:tc>
      </w:tr>
      <w:tr w:rsidR="00E05FA8" w14:paraId="347C112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823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AA0D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4C13992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50A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obstructed</w:t>
            </w:r>
          </w:p>
        </w:tc>
      </w:tr>
      <w:tr w:rsidR="00E05FA8" w14:paraId="0E1DF19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72F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CB23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7491719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BBF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obstructing</w:t>
            </w:r>
          </w:p>
        </w:tc>
      </w:tr>
      <w:tr w:rsidR="00E05FA8" w14:paraId="57EF277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EE1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CA6B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3312190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55B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obstruction</w:t>
            </w:r>
          </w:p>
        </w:tc>
      </w:tr>
      <w:tr w:rsidR="00E05FA8" w14:paraId="775BD5DF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607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28D3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38840A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D5F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obstructs</w:t>
            </w:r>
          </w:p>
        </w:tc>
      </w:tr>
      <w:tr w:rsidR="00E05FA8" w14:paraId="51888D7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50D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A8D0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76A425D7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37B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obtrusive</w:t>
            </w:r>
          </w:p>
        </w:tc>
      </w:tr>
      <w:tr w:rsidR="00E05FA8" w14:paraId="21F9AE2B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CA8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9B7D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07DDBCC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E84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obtuse</w:t>
            </w:r>
          </w:p>
        </w:tc>
      </w:tr>
      <w:tr w:rsidR="00E05FA8" w14:paraId="55C1FE4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F2E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458E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B09FBB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5F2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occlude</w:t>
            </w:r>
          </w:p>
        </w:tc>
      </w:tr>
      <w:tr w:rsidR="00E05FA8" w14:paraId="556E83B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BD1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BED4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6E96B1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6E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occluded</w:t>
            </w:r>
          </w:p>
        </w:tc>
      </w:tr>
      <w:tr w:rsidR="00E05FA8" w14:paraId="5263852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E30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F766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255C93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4A2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occludes</w:t>
            </w:r>
          </w:p>
        </w:tc>
      </w:tr>
      <w:tr w:rsidR="00E05FA8" w14:paraId="048C2BC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444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78AF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72F653F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5DB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occluding</w:t>
            </w:r>
          </w:p>
        </w:tc>
      </w:tr>
      <w:tr w:rsidR="00E05FA8" w14:paraId="568C88E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F63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6C81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7495A065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F8A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odd</w:t>
            </w:r>
          </w:p>
        </w:tc>
      </w:tr>
      <w:tr w:rsidR="00E05FA8" w14:paraId="7E56A7AB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72A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6B39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598B574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7BF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odder</w:t>
            </w:r>
          </w:p>
        </w:tc>
      </w:tr>
      <w:tr w:rsidR="00E05FA8" w14:paraId="6A558DA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F60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2742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46A2C42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215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oddest</w:t>
            </w:r>
          </w:p>
        </w:tc>
      </w:tr>
      <w:tr w:rsidR="00E05FA8" w14:paraId="39E2955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CE4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87E9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2B6477F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EC9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oddities</w:t>
            </w:r>
          </w:p>
        </w:tc>
      </w:tr>
      <w:tr w:rsidR="00E05FA8" w14:paraId="64F9423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AF8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6D2E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494D329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A5F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oddity</w:t>
            </w:r>
          </w:p>
        </w:tc>
      </w:tr>
      <w:tr w:rsidR="00E05FA8" w14:paraId="1AC8CBF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ACD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464B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0CE20AC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DF1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oddly</w:t>
            </w:r>
          </w:p>
        </w:tc>
      </w:tr>
      <w:tr w:rsidR="00E05FA8" w14:paraId="1E5011A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352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C214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26A2F237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CDA6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odor</w:t>
            </w:r>
          </w:p>
        </w:tc>
      </w:tr>
      <w:tr w:rsidR="00E05FA8" w14:paraId="4314BFD2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2FC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0FAF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9C7736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16E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offence</w:t>
            </w:r>
          </w:p>
        </w:tc>
      </w:tr>
      <w:tr w:rsidR="00E05FA8" w14:paraId="2E04FF7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3CD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CA3A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09C8DB3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43C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offend</w:t>
            </w:r>
          </w:p>
        </w:tc>
      </w:tr>
      <w:tr w:rsidR="00E05FA8" w14:paraId="48AC443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D9C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C270F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7E5D45C6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46B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offender</w:t>
            </w:r>
          </w:p>
        </w:tc>
      </w:tr>
      <w:tr w:rsidR="00E05FA8" w14:paraId="5E8B6468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AC5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97E4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0CB07628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AE4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offending</w:t>
            </w:r>
          </w:p>
        </w:tc>
      </w:tr>
      <w:tr w:rsidR="00E05FA8" w14:paraId="7E9DF204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8D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5A83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1E6FFE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D6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offenses</w:t>
            </w:r>
          </w:p>
        </w:tc>
      </w:tr>
      <w:tr w:rsidR="00E05FA8" w14:paraId="203D0453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2D7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DBA0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2B6434EE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99E8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offensive</w:t>
            </w:r>
          </w:p>
        </w:tc>
      </w:tr>
      <w:tr w:rsidR="00E05FA8" w14:paraId="063BF0D7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F60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9319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3629A0E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578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offensively</w:t>
            </w:r>
          </w:p>
        </w:tc>
      </w:tr>
      <w:tr w:rsidR="00E05FA8" w14:paraId="480F380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F67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E498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3F93EBAC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0A5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offensiveness</w:t>
            </w:r>
          </w:p>
        </w:tc>
      </w:tr>
      <w:tr w:rsidR="00E05FA8" w14:paraId="29139E5C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503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AEFA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32D370F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FBA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officious</w:t>
            </w:r>
          </w:p>
        </w:tc>
      </w:tr>
      <w:tr w:rsidR="00E05FA8" w14:paraId="673CC2D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619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0C22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173BDC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EF0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ominous</w:t>
            </w:r>
          </w:p>
        </w:tc>
      </w:tr>
      <w:tr w:rsidR="00E05FA8" w14:paraId="060D6F0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4AF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6A56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15551478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D49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ominously</w:t>
            </w:r>
          </w:p>
        </w:tc>
      </w:tr>
      <w:tr w:rsidR="00E05FA8" w14:paraId="7E1632D6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EEE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A948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71BCA56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06E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omission</w:t>
            </w:r>
          </w:p>
        </w:tc>
      </w:tr>
      <w:tr w:rsidR="00E05FA8" w14:paraId="39B6438A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183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49CB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</w:tblGrid>
      <w:tr w:rsidR="00E05FA8" w14:paraId="4F42BB96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629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omit</w:t>
            </w:r>
          </w:p>
        </w:tc>
      </w:tr>
      <w:tr w:rsidR="00E05FA8" w14:paraId="3AE079C8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34A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ACCF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038208AD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776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one-sided</w:t>
            </w:r>
          </w:p>
        </w:tc>
      </w:tr>
      <w:tr w:rsidR="00E05FA8" w14:paraId="6B82F99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37F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AE66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55DC3C5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A84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onerous</w:t>
            </w:r>
          </w:p>
        </w:tc>
      </w:tr>
      <w:tr w:rsidR="00E05FA8" w14:paraId="698685B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2A5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C467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7E3F7B5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548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onerously</w:t>
            </w:r>
          </w:p>
        </w:tc>
      </w:tr>
      <w:tr w:rsidR="00E05FA8" w14:paraId="27E2257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C40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C317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190FFDBC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80DA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onslaught</w:t>
            </w:r>
          </w:p>
        </w:tc>
      </w:tr>
      <w:tr w:rsidR="00E05FA8" w14:paraId="495A1B41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5CE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D475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24582FDE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FE7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opinionated</w:t>
            </w:r>
          </w:p>
        </w:tc>
      </w:tr>
      <w:tr w:rsidR="00E05FA8" w14:paraId="065E8FF1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124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C4C9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1F58D377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2E8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opponent</w:t>
            </w:r>
          </w:p>
        </w:tc>
      </w:tr>
      <w:tr w:rsidR="00E05FA8" w14:paraId="1E5AFD3E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546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B1F7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78F0FD45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E7F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opportunistic</w:t>
            </w:r>
          </w:p>
        </w:tc>
      </w:tr>
      <w:tr w:rsidR="00E05FA8" w14:paraId="0BE5EF8B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13C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2351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37261B0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E84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oppose</w:t>
            </w:r>
          </w:p>
        </w:tc>
      </w:tr>
      <w:tr w:rsidR="00E05FA8" w14:paraId="2CE299D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861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355E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37C20B72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C67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opposition</w:t>
            </w:r>
          </w:p>
        </w:tc>
      </w:tr>
      <w:tr w:rsidR="00E05FA8" w14:paraId="2288A0B4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DDE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89EA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B2D9E8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63F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oppositions</w:t>
            </w:r>
          </w:p>
        </w:tc>
      </w:tr>
      <w:tr w:rsidR="00E05FA8" w14:paraId="4409FBD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7DB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0F94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369E578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206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oppress</w:t>
            </w:r>
          </w:p>
        </w:tc>
      </w:tr>
      <w:tr w:rsidR="00E05FA8" w14:paraId="028F85D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051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0EE7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157978CC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B0B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oppression</w:t>
            </w:r>
          </w:p>
        </w:tc>
      </w:tr>
      <w:tr w:rsidR="00E05FA8" w14:paraId="7C26E616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BF8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55D5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343D7E33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F89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oppressive</w:t>
            </w:r>
          </w:p>
        </w:tc>
      </w:tr>
      <w:tr w:rsidR="00E05FA8" w14:paraId="69D92CF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F4C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9E32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695DB0DF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508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oppressively</w:t>
            </w:r>
          </w:p>
        </w:tc>
      </w:tr>
      <w:tr w:rsidR="00E05FA8" w14:paraId="13956731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756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A479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</w:tblGrid>
      <w:tr w:rsidR="00E05FA8" w14:paraId="6C41613E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D4E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oppressiveness</w:t>
            </w:r>
          </w:p>
        </w:tc>
      </w:tr>
      <w:tr w:rsidR="00E05FA8" w14:paraId="64B3F65E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C8B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FF56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37CDF6BA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05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oppressors</w:t>
            </w:r>
          </w:p>
        </w:tc>
      </w:tr>
      <w:tr w:rsidR="00E05FA8" w14:paraId="6CCBF329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F11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3C5C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516E108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A68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ordeal</w:t>
            </w:r>
          </w:p>
        </w:tc>
      </w:tr>
      <w:tr w:rsidR="00E05FA8" w14:paraId="25E0941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DDE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9DD3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6DA4EE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208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orphan</w:t>
            </w:r>
          </w:p>
        </w:tc>
      </w:tr>
      <w:tr w:rsidR="00E05FA8" w14:paraId="25F885E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237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3573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622E71F2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3BF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ostracize</w:t>
            </w:r>
          </w:p>
        </w:tc>
      </w:tr>
      <w:tr w:rsidR="00E05FA8" w14:paraId="78635B0E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640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A914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6F72A9E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ED3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outbreak</w:t>
            </w:r>
          </w:p>
        </w:tc>
      </w:tr>
      <w:tr w:rsidR="00E05FA8" w14:paraId="6E10813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DE9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3ACB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685C740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31B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outburst</w:t>
            </w:r>
          </w:p>
        </w:tc>
      </w:tr>
      <w:tr w:rsidR="00E05FA8" w14:paraId="404A437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C1C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0ACE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1"/>
      </w:tblGrid>
      <w:tr w:rsidR="00E05FA8" w14:paraId="34F52BA1" w14:textId="77777777">
        <w:tblPrEx>
          <w:tblCellMar>
            <w:top w:w="0" w:type="dxa"/>
            <w:bottom w:w="0" w:type="dxa"/>
          </w:tblCellMar>
        </w:tblPrEx>
        <w:tc>
          <w:tcPr>
            <w:tcW w:w="9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111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outbursts</w:t>
            </w:r>
          </w:p>
        </w:tc>
      </w:tr>
      <w:tr w:rsidR="00E05FA8" w14:paraId="1E272599" w14:textId="77777777">
        <w:tblPrEx>
          <w:tblCellMar>
            <w:top w:w="0" w:type="dxa"/>
            <w:bottom w:w="0" w:type="dxa"/>
          </w:tblCellMar>
        </w:tblPrEx>
        <w:tc>
          <w:tcPr>
            <w:tcW w:w="9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794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DA10E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1C72994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87D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outcast</w:t>
            </w:r>
          </w:p>
        </w:tc>
      </w:tr>
      <w:tr w:rsidR="00E05FA8" w14:paraId="1B9A372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F9B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4299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5FC9AA4F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D19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outcry</w:t>
            </w:r>
          </w:p>
        </w:tc>
      </w:tr>
      <w:tr w:rsidR="00E05FA8" w14:paraId="0BC141EB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777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0A98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5BA1A8D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B64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outlaw</w:t>
            </w:r>
          </w:p>
        </w:tc>
      </w:tr>
      <w:tr w:rsidR="00E05FA8" w14:paraId="7B512C9B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848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2929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38299E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048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outmoded</w:t>
            </w:r>
          </w:p>
        </w:tc>
      </w:tr>
      <w:tr w:rsidR="00E05FA8" w14:paraId="4472A6C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6E3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751C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233C516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700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outrage</w:t>
            </w:r>
          </w:p>
        </w:tc>
      </w:tr>
      <w:tr w:rsidR="00E05FA8" w14:paraId="684803F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C8B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CD57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1B06EA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00B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outraged</w:t>
            </w:r>
          </w:p>
        </w:tc>
      </w:tr>
      <w:tr w:rsidR="00E05FA8" w14:paraId="54C96BD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12F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39E3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065B4E80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E17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outrageous</w:t>
            </w:r>
          </w:p>
        </w:tc>
      </w:tr>
      <w:tr w:rsidR="00E05FA8" w14:paraId="46CFC1E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F26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4DDDE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11F74DF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7E3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outrageously</w:t>
            </w:r>
          </w:p>
        </w:tc>
      </w:tr>
      <w:tr w:rsidR="00E05FA8" w14:paraId="159112BC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744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8870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</w:tblGrid>
      <w:tr w:rsidR="00E05FA8" w14:paraId="2CE21306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FB65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outrageousness</w:t>
            </w:r>
          </w:p>
        </w:tc>
      </w:tr>
      <w:tr w:rsidR="00E05FA8" w14:paraId="4AF7C04B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09F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98E6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780D654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F1E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outrages</w:t>
            </w:r>
          </w:p>
        </w:tc>
      </w:tr>
      <w:tr w:rsidR="00E05FA8" w14:paraId="740E037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347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A781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271E7493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608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outsider</w:t>
            </w:r>
          </w:p>
        </w:tc>
      </w:tr>
      <w:tr w:rsidR="00E05FA8" w14:paraId="6036C9E7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AF4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EC9C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1414C467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938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over-acted</w:t>
            </w:r>
          </w:p>
        </w:tc>
      </w:tr>
      <w:tr w:rsidR="00E05FA8" w14:paraId="75C05760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F52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E4F7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3D08EFB5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2A1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over-awe</w:t>
            </w:r>
          </w:p>
        </w:tc>
      </w:tr>
      <w:tr w:rsidR="00E05FA8" w14:paraId="3CCDD820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0CA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E910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7D777690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C25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over-balanced</w:t>
            </w:r>
          </w:p>
        </w:tc>
      </w:tr>
      <w:tr w:rsidR="00E05FA8" w14:paraId="57F97F0B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C75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8BAE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5A41EBD7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329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over-hyped</w:t>
            </w:r>
          </w:p>
        </w:tc>
      </w:tr>
      <w:tr w:rsidR="00E05FA8" w14:paraId="099B96FA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179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FBA2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7831F2F6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E7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over-priced</w:t>
            </w:r>
          </w:p>
        </w:tc>
      </w:tr>
      <w:tr w:rsidR="00E05FA8" w14:paraId="2F9E816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2C5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D753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4919BCD7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8D5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over-valuation</w:t>
            </w:r>
          </w:p>
        </w:tc>
      </w:tr>
      <w:tr w:rsidR="00E05FA8" w14:paraId="52C0CDFA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E55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AAC0F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0DFDAC4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9B9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overact</w:t>
            </w:r>
          </w:p>
        </w:tc>
      </w:tr>
      <w:tr w:rsidR="00E05FA8" w14:paraId="5CA459D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5DC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1871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7B93843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FF7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overacted</w:t>
            </w:r>
          </w:p>
        </w:tc>
      </w:tr>
      <w:tr w:rsidR="00E05FA8" w14:paraId="58A97D1F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30F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31F7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759AF32A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984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overawe</w:t>
            </w:r>
          </w:p>
        </w:tc>
      </w:tr>
      <w:tr w:rsidR="00E05FA8" w14:paraId="568673B8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F8D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124B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367C9FE9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F09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overbalance</w:t>
            </w:r>
          </w:p>
        </w:tc>
      </w:tr>
      <w:tr w:rsidR="00E05FA8" w14:paraId="7C8E348F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F85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835F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6E352CC2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8DCA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overbalanced</w:t>
            </w:r>
          </w:p>
        </w:tc>
      </w:tr>
      <w:tr w:rsidR="00E05FA8" w14:paraId="52A23A33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2FC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9F99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7CA92D3A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3C7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overbearing</w:t>
            </w:r>
          </w:p>
        </w:tc>
      </w:tr>
      <w:tr w:rsidR="00E05FA8" w14:paraId="03B677E8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906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22A9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</w:tblGrid>
      <w:tr w:rsidR="00E05FA8" w14:paraId="3B217B06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949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overbearingly</w:t>
            </w:r>
          </w:p>
        </w:tc>
      </w:tr>
      <w:tr w:rsidR="00E05FA8" w14:paraId="62407486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965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C31E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25AA30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075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overblown</w:t>
            </w:r>
          </w:p>
        </w:tc>
      </w:tr>
      <w:tr w:rsidR="00E05FA8" w14:paraId="4B6EDCB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D00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16D1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76D17A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053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overdo</w:t>
            </w:r>
          </w:p>
        </w:tc>
      </w:tr>
      <w:tr w:rsidR="00E05FA8" w14:paraId="368F7A7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104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58E1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5A703718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DF0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overdone</w:t>
            </w:r>
          </w:p>
        </w:tc>
      </w:tr>
      <w:tr w:rsidR="00E05FA8" w14:paraId="4644C708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E77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9466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61F2B3A0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4B2F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overdue</w:t>
            </w:r>
          </w:p>
        </w:tc>
      </w:tr>
      <w:tr w:rsidR="00E05FA8" w14:paraId="1503E017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1F1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B892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</w:tblGrid>
      <w:tr w:rsidR="00E05FA8" w14:paraId="2F313387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BB8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overemphasize</w:t>
            </w:r>
          </w:p>
        </w:tc>
      </w:tr>
      <w:tr w:rsidR="00E05FA8" w14:paraId="48C14952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283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26B5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4A48B7C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5C4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overheat</w:t>
            </w:r>
          </w:p>
        </w:tc>
      </w:tr>
      <w:tr w:rsidR="00E05FA8" w14:paraId="0490AE3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041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794D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140885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CCA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overkill</w:t>
            </w:r>
          </w:p>
        </w:tc>
      </w:tr>
      <w:tr w:rsidR="00E05FA8" w14:paraId="3A0F9FD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BE3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72CD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4101E51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820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overloaded</w:t>
            </w:r>
          </w:p>
        </w:tc>
      </w:tr>
      <w:tr w:rsidR="00E05FA8" w14:paraId="29063F9E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E8B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C36B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DB4EBBB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BE0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overlook</w:t>
            </w:r>
          </w:p>
        </w:tc>
      </w:tr>
      <w:tr w:rsidR="00E05FA8" w14:paraId="0799F63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459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8733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19CDBF0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128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overpaid</w:t>
            </w:r>
          </w:p>
        </w:tc>
      </w:tr>
      <w:tr w:rsidR="00E05FA8" w14:paraId="49B4CBD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724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FDD0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0BBA3F64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3EB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overpayed</w:t>
            </w:r>
          </w:p>
        </w:tc>
      </w:tr>
      <w:tr w:rsidR="00E05FA8" w14:paraId="474616C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E94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E3E5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4DC5E8E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636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overplay</w:t>
            </w:r>
          </w:p>
        </w:tc>
      </w:tr>
      <w:tr w:rsidR="00E05FA8" w14:paraId="23FAB11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3B67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68A7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4C58EC7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92C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overpower</w:t>
            </w:r>
          </w:p>
        </w:tc>
      </w:tr>
      <w:tr w:rsidR="00E05FA8" w14:paraId="325B7F4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47F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2DE5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4E5DD72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E7B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overpriced</w:t>
            </w:r>
          </w:p>
        </w:tc>
      </w:tr>
      <w:tr w:rsidR="00E05FA8" w14:paraId="459F9BB9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2B4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25EC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5503AAA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E90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overrated</w:t>
            </w:r>
          </w:p>
        </w:tc>
      </w:tr>
      <w:tr w:rsidR="00E05FA8" w14:paraId="656A9A0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6BC8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A3A7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6"/>
      </w:tblGrid>
      <w:tr w:rsidR="00E05FA8" w14:paraId="761535DF" w14:textId="77777777">
        <w:tblPrEx>
          <w:tblCellMar>
            <w:top w:w="0" w:type="dxa"/>
            <w:bottom w:w="0" w:type="dxa"/>
          </w:tblCellMar>
        </w:tblPrEx>
        <w:tc>
          <w:tcPr>
            <w:tcW w:w="10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AAE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overreach</w:t>
            </w:r>
          </w:p>
        </w:tc>
      </w:tr>
      <w:tr w:rsidR="00E05FA8" w14:paraId="445CFC9D" w14:textId="77777777">
        <w:tblPrEx>
          <w:tblCellMar>
            <w:top w:w="0" w:type="dxa"/>
            <w:bottom w:w="0" w:type="dxa"/>
          </w:tblCellMar>
        </w:tblPrEx>
        <w:tc>
          <w:tcPr>
            <w:tcW w:w="10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08F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53E4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D19575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88D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overrun</w:t>
            </w:r>
          </w:p>
        </w:tc>
      </w:tr>
      <w:tr w:rsidR="00E05FA8" w14:paraId="58E6122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7D4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52B2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74E10D9F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8D8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overshadow</w:t>
            </w:r>
          </w:p>
        </w:tc>
      </w:tr>
      <w:tr w:rsidR="00E05FA8" w14:paraId="0BA1236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482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D717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61E43EF3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D48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oversight</w:t>
            </w:r>
          </w:p>
        </w:tc>
      </w:tr>
      <w:tr w:rsidR="00E05FA8" w14:paraId="6DCCFE43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FD5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4355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B3437E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ACE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oversights</w:t>
            </w:r>
          </w:p>
        </w:tc>
      </w:tr>
      <w:tr w:rsidR="00E05FA8" w14:paraId="0E07E7A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2D6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4F59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0"/>
      </w:tblGrid>
      <w:tr w:rsidR="00E05FA8" w14:paraId="4B2926C0" w14:textId="77777777">
        <w:tblPrEx>
          <w:tblCellMar>
            <w:top w:w="0" w:type="dxa"/>
            <w:bottom w:w="0" w:type="dxa"/>
          </w:tblCellMar>
        </w:tblPrEx>
        <w:tc>
          <w:tcPr>
            <w:tcW w:w="1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936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oversimplification</w:t>
            </w:r>
          </w:p>
        </w:tc>
      </w:tr>
      <w:tr w:rsidR="00E05FA8" w14:paraId="6663FE13" w14:textId="77777777">
        <w:tblPrEx>
          <w:tblCellMar>
            <w:top w:w="0" w:type="dxa"/>
            <w:bottom w:w="0" w:type="dxa"/>
          </w:tblCellMar>
        </w:tblPrEx>
        <w:tc>
          <w:tcPr>
            <w:tcW w:w="1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075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1718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453D065A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2EC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oversimplified</w:t>
            </w:r>
          </w:p>
        </w:tc>
      </w:tr>
      <w:tr w:rsidR="00E05FA8" w14:paraId="3F89930F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97C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DB7C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4CB1BF19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46F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oversimplify</w:t>
            </w:r>
          </w:p>
        </w:tc>
      </w:tr>
      <w:tr w:rsidR="00E05FA8" w14:paraId="5A36B472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D01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B56E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31AB5D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6A6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oversize</w:t>
            </w:r>
          </w:p>
        </w:tc>
      </w:tr>
      <w:tr w:rsidR="00E05FA8" w14:paraId="675A780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F7E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BB48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3FCD61F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503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overstate</w:t>
            </w:r>
          </w:p>
        </w:tc>
      </w:tr>
      <w:tr w:rsidR="00E05FA8" w14:paraId="274C259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542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4BE3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34CB802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FF1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overstated</w:t>
            </w:r>
          </w:p>
        </w:tc>
      </w:tr>
      <w:tr w:rsidR="00E05FA8" w14:paraId="79B0A2E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0A4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66E9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7B89DE8C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B0B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overstatement</w:t>
            </w:r>
          </w:p>
        </w:tc>
      </w:tr>
      <w:tr w:rsidR="00E05FA8" w14:paraId="6836DDF1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B89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ED55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</w:tblGrid>
      <w:tr w:rsidR="00E05FA8" w14:paraId="0745C0C7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0E9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overstatements</w:t>
            </w:r>
          </w:p>
        </w:tc>
      </w:tr>
      <w:tr w:rsidR="00E05FA8" w14:paraId="405C8B87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156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6199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10B4B7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20D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overstates</w:t>
            </w:r>
          </w:p>
        </w:tc>
      </w:tr>
      <w:tr w:rsidR="00E05FA8" w14:paraId="35FD6AA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A3D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F110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719D86C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E74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overtaxed</w:t>
            </w:r>
          </w:p>
        </w:tc>
      </w:tr>
      <w:tr w:rsidR="00E05FA8" w14:paraId="49ADFC6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859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B92D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1C070C5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29D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overthrow</w:t>
            </w:r>
          </w:p>
        </w:tc>
      </w:tr>
      <w:tr w:rsidR="00E05FA8" w14:paraId="018B351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195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8109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1D592D5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372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overthrows</w:t>
            </w:r>
          </w:p>
        </w:tc>
      </w:tr>
      <w:tr w:rsidR="00E05FA8" w14:paraId="1B1ED59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C49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F4A6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796B5BD8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8B5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overturn</w:t>
            </w:r>
          </w:p>
        </w:tc>
      </w:tr>
      <w:tr w:rsidR="00E05FA8" w14:paraId="3189B2B8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F63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9A08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35B135B9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B81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overweight</w:t>
            </w:r>
          </w:p>
        </w:tc>
      </w:tr>
      <w:tr w:rsidR="00E05FA8" w14:paraId="0523EA9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6CF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EA99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4FA0BA2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012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overwhelm</w:t>
            </w:r>
          </w:p>
        </w:tc>
      </w:tr>
      <w:tr w:rsidR="00E05FA8" w14:paraId="1B09F33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1D4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C4B1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43144729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901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overwhelmed</w:t>
            </w:r>
          </w:p>
        </w:tc>
      </w:tr>
      <w:tr w:rsidR="00E05FA8" w14:paraId="5C0C2625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AB5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203B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4665A499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294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overwhelming</w:t>
            </w:r>
          </w:p>
        </w:tc>
      </w:tr>
      <w:tr w:rsidR="00E05FA8" w14:paraId="711B0054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851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E888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4"/>
      </w:tblGrid>
      <w:tr w:rsidR="00E05FA8" w14:paraId="700A4DBF" w14:textId="77777777">
        <w:tblPrEx>
          <w:tblCellMar>
            <w:top w:w="0" w:type="dxa"/>
            <w:bottom w:w="0" w:type="dxa"/>
          </w:tblCellMar>
        </w:tblPrEx>
        <w:tc>
          <w:tcPr>
            <w:tcW w:w="1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B9B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overwhelmingly</w:t>
            </w:r>
          </w:p>
        </w:tc>
      </w:tr>
      <w:tr w:rsidR="00E05FA8" w14:paraId="2ABAC266" w14:textId="77777777">
        <w:tblPrEx>
          <w:tblCellMar>
            <w:top w:w="0" w:type="dxa"/>
            <w:bottom w:w="0" w:type="dxa"/>
          </w:tblCellMar>
        </w:tblPrEx>
        <w:tc>
          <w:tcPr>
            <w:tcW w:w="1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58A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C09A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52AC2748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0F3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overwhelms</w:t>
            </w:r>
          </w:p>
        </w:tc>
      </w:tr>
      <w:tr w:rsidR="00E05FA8" w14:paraId="1218C57B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BDD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5CC1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19A26CBB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8A5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overzealous</w:t>
            </w:r>
          </w:p>
        </w:tc>
      </w:tr>
      <w:tr w:rsidR="00E05FA8" w14:paraId="25948CCE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209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EA8A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</w:tblGrid>
      <w:tr w:rsidR="00E05FA8" w14:paraId="22B82A78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273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overzealously</w:t>
            </w:r>
          </w:p>
        </w:tc>
      </w:tr>
      <w:tr w:rsidR="00E05FA8" w14:paraId="14F7B820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1FF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5F5C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2D4B922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7C8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overzelous</w:t>
            </w:r>
          </w:p>
        </w:tc>
      </w:tr>
      <w:tr w:rsidR="00E05FA8" w14:paraId="5CC2A4B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1CE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372D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34173482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464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pain</w:t>
            </w:r>
          </w:p>
        </w:tc>
      </w:tr>
      <w:tr w:rsidR="00E05FA8" w14:paraId="15615A5A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634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D3EA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25CDF12D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A75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painful</w:t>
            </w:r>
          </w:p>
        </w:tc>
      </w:tr>
      <w:tr w:rsidR="00E05FA8" w14:paraId="612DE1F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A1D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41ED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0F8F66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7EF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painfull</w:t>
            </w:r>
          </w:p>
        </w:tc>
      </w:tr>
      <w:tr w:rsidR="00E05FA8" w14:paraId="42EB596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1AB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D1CF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78DCF8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067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painfully</w:t>
            </w:r>
          </w:p>
        </w:tc>
      </w:tr>
      <w:tr w:rsidR="00E05FA8" w14:paraId="3F66BDC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ED6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8C14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7BD543C2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FC1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pains</w:t>
            </w:r>
          </w:p>
        </w:tc>
      </w:tr>
      <w:tr w:rsidR="00E05FA8" w14:paraId="5FB6C48B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55A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9EF0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3B60C184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2D6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pale</w:t>
            </w:r>
          </w:p>
        </w:tc>
      </w:tr>
      <w:tr w:rsidR="00E05FA8" w14:paraId="59942C99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CB9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7FDB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6BA4043A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24F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pales</w:t>
            </w:r>
          </w:p>
        </w:tc>
      </w:tr>
      <w:tr w:rsidR="00E05FA8" w14:paraId="3FAC4F2E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31C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6663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274FA03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FB8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paltry</w:t>
            </w:r>
          </w:p>
        </w:tc>
      </w:tr>
      <w:tr w:rsidR="00E05FA8" w14:paraId="4707D413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365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5FB3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"/>
      </w:tblGrid>
      <w:tr w:rsidR="00E05FA8" w14:paraId="74D384C1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6CE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pan</w:t>
            </w:r>
          </w:p>
        </w:tc>
      </w:tr>
      <w:tr w:rsidR="00E05FA8" w14:paraId="0CC084C5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8C4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B221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</w:tblGrid>
      <w:tr w:rsidR="00E05FA8" w14:paraId="15612A22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1E4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pandemonium</w:t>
            </w:r>
          </w:p>
        </w:tc>
      </w:tr>
      <w:tr w:rsidR="00E05FA8" w14:paraId="714AA197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A15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2602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2BAB57BD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746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pander</w:t>
            </w:r>
          </w:p>
        </w:tc>
      </w:tr>
      <w:tr w:rsidR="00E05FA8" w14:paraId="46AD1331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1C2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C60B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668857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6B4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pandering</w:t>
            </w:r>
          </w:p>
        </w:tc>
      </w:tr>
      <w:tr w:rsidR="00E05FA8" w14:paraId="67EDCE1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532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0889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A2A5EE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C16F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panders</w:t>
            </w:r>
          </w:p>
        </w:tc>
      </w:tr>
      <w:tr w:rsidR="00E05FA8" w14:paraId="43E5D6D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83F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6FC8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56D79A29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B14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panic</w:t>
            </w:r>
          </w:p>
        </w:tc>
      </w:tr>
      <w:tr w:rsidR="00E05FA8" w14:paraId="03785C96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1E8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849E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2E866B7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E68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panick</w:t>
            </w:r>
          </w:p>
        </w:tc>
      </w:tr>
      <w:tr w:rsidR="00E05FA8" w14:paraId="3B5F7927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65A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B79C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A4F3EC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C5B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panicked</w:t>
            </w:r>
          </w:p>
        </w:tc>
      </w:tr>
      <w:tr w:rsidR="00E05FA8" w14:paraId="63BFADAB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732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7673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023E573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7C1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panicking</w:t>
            </w:r>
          </w:p>
        </w:tc>
      </w:tr>
      <w:tr w:rsidR="00E05FA8" w14:paraId="55F7157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521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FF5D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2BE4FD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ABC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panicky</w:t>
            </w:r>
          </w:p>
        </w:tc>
      </w:tr>
      <w:tr w:rsidR="00E05FA8" w14:paraId="410780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EF7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E6DB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1D9E832C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F44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paradoxical</w:t>
            </w:r>
          </w:p>
        </w:tc>
      </w:tr>
      <w:tr w:rsidR="00E05FA8" w14:paraId="54BEEB6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AEB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59DE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1DA71935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27F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paradoxically</w:t>
            </w:r>
          </w:p>
        </w:tc>
      </w:tr>
      <w:tr w:rsidR="00E05FA8" w14:paraId="533CEED8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ED8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A3AB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43F9A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2C3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paralize</w:t>
            </w:r>
          </w:p>
        </w:tc>
      </w:tr>
      <w:tr w:rsidR="00E05FA8" w14:paraId="2AF696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A23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0426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684482E2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0F7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paralyzed</w:t>
            </w:r>
          </w:p>
        </w:tc>
      </w:tr>
      <w:tr w:rsidR="00E05FA8" w14:paraId="5DB232B5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E09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5037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EACD8E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ACE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paranoia</w:t>
            </w:r>
          </w:p>
        </w:tc>
      </w:tr>
      <w:tr w:rsidR="00E05FA8" w14:paraId="6BCD6A5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9D2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7639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85DD3D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86A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paranoid</w:t>
            </w:r>
          </w:p>
        </w:tc>
      </w:tr>
      <w:tr w:rsidR="00E05FA8" w14:paraId="7E96253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44E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1F10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540EA2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B08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parasite</w:t>
            </w:r>
          </w:p>
        </w:tc>
      </w:tr>
      <w:tr w:rsidR="00E05FA8" w14:paraId="2C8A2CC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42F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E3AF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4C54DFE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CDE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pariah</w:t>
            </w:r>
          </w:p>
        </w:tc>
      </w:tr>
      <w:tr w:rsidR="00E05FA8" w14:paraId="0CC61B7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ED4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18DE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8D5962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FA3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parody</w:t>
            </w:r>
          </w:p>
        </w:tc>
      </w:tr>
      <w:tr w:rsidR="00E05FA8" w14:paraId="3A881B0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F47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826A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8F43EC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629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partiality</w:t>
            </w:r>
          </w:p>
        </w:tc>
      </w:tr>
      <w:tr w:rsidR="00E05FA8" w14:paraId="00C385D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8F0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F203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16DA13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813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partisan</w:t>
            </w:r>
          </w:p>
        </w:tc>
      </w:tr>
      <w:tr w:rsidR="00E05FA8" w14:paraId="106F4E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E25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334A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4DB5199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CC5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partisans</w:t>
            </w:r>
          </w:p>
        </w:tc>
      </w:tr>
      <w:tr w:rsidR="00E05FA8" w14:paraId="2A144A4E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403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735F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33DBF9E7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E422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passe</w:t>
            </w:r>
          </w:p>
        </w:tc>
      </w:tr>
      <w:tr w:rsidR="00E05FA8" w14:paraId="6CC5DE56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EED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EF75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CD44E3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1CE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passive</w:t>
            </w:r>
          </w:p>
        </w:tc>
      </w:tr>
      <w:tr w:rsidR="00E05FA8" w14:paraId="0425037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88F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0213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7051511E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F05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passiveness</w:t>
            </w:r>
          </w:p>
        </w:tc>
      </w:tr>
      <w:tr w:rsidR="00E05FA8" w14:paraId="2DD7D6A1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1D7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51A9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E30BC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49A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pathetic</w:t>
            </w:r>
          </w:p>
        </w:tc>
      </w:tr>
      <w:tr w:rsidR="00E05FA8" w14:paraId="29CE86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C2C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0EE9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1B557122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8B9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pathetically</w:t>
            </w:r>
          </w:p>
        </w:tc>
      </w:tr>
      <w:tr w:rsidR="00E05FA8" w14:paraId="6F87205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1E1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F039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623101BC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EDE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patronize</w:t>
            </w:r>
          </w:p>
        </w:tc>
      </w:tr>
      <w:tr w:rsidR="00E05FA8" w14:paraId="153685D6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C64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B931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4DCE6BB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B45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paucity</w:t>
            </w:r>
          </w:p>
        </w:tc>
      </w:tr>
      <w:tr w:rsidR="00E05FA8" w14:paraId="2E4D288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693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1837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095892C5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082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pauper</w:t>
            </w:r>
          </w:p>
        </w:tc>
      </w:tr>
      <w:tr w:rsidR="00E05FA8" w14:paraId="68FE6E56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355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DBB8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0E9C9E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575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paupers</w:t>
            </w:r>
          </w:p>
        </w:tc>
      </w:tr>
      <w:tr w:rsidR="00E05FA8" w14:paraId="53982AE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470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B3F1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4EE347E6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49F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payback</w:t>
            </w:r>
          </w:p>
        </w:tc>
      </w:tr>
      <w:tr w:rsidR="00E05FA8" w14:paraId="37C28E4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A26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D851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077FCEFD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99C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peculiar</w:t>
            </w:r>
          </w:p>
        </w:tc>
      </w:tr>
      <w:tr w:rsidR="00E05FA8" w14:paraId="6F301AA9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46C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7BC4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40051A3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8B1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peculiarly</w:t>
            </w:r>
          </w:p>
        </w:tc>
      </w:tr>
      <w:tr w:rsidR="00E05FA8" w14:paraId="7397EE8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B2D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A75F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08E80BAD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E62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pedantic</w:t>
            </w:r>
          </w:p>
        </w:tc>
      </w:tr>
      <w:tr w:rsidR="00E05FA8" w14:paraId="3913EF19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4AB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C869A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4BB21C7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AD2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peeled</w:t>
            </w:r>
          </w:p>
        </w:tc>
      </w:tr>
      <w:tr w:rsidR="00E05FA8" w14:paraId="4007214D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A51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9557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75D8982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2CD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peeve</w:t>
            </w:r>
          </w:p>
        </w:tc>
      </w:tr>
      <w:tr w:rsidR="00E05FA8" w14:paraId="06B79AB1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1B5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B634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2549688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4D4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peeved</w:t>
            </w:r>
          </w:p>
        </w:tc>
      </w:tr>
      <w:tr w:rsidR="00E05FA8" w14:paraId="0B4BDC9A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C95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5AAE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56EEDBE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450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peevish</w:t>
            </w:r>
          </w:p>
        </w:tc>
      </w:tr>
      <w:tr w:rsidR="00E05FA8" w14:paraId="6E99B78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66F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2220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5EB4A45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8C3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peevishly</w:t>
            </w:r>
          </w:p>
        </w:tc>
      </w:tr>
      <w:tr w:rsidR="00E05FA8" w14:paraId="60E95908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17C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0973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1FE094C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98F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penalize</w:t>
            </w:r>
          </w:p>
        </w:tc>
      </w:tr>
      <w:tr w:rsidR="00E05FA8" w14:paraId="6407B0F8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74C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1D10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4DDC66F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997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penalty</w:t>
            </w:r>
          </w:p>
        </w:tc>
      </w:tr>
      <w:tr w:rsidR="00E05FA8" w14:paraId="296642A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255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16C0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47EBAF2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1A6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perfidious</w:t>
            </w:r>
          </w:p>
        </w:tc>
      </w:tr>
      <w:tr w:rsidR="00E05FA8" w14:paraId="34545BB8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AF3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4F6A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57AA7F9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538A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perfidity</w:t>
            </w:r>
          </w:p>
        </w:tc>
      </w:tr>
      <w:tr w:rsidR="00E05FA8" w14:paraId="0EB5FDD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ABE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D88F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3DBC96F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2E8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perfunctory</w:t>
            </w:r>
          </w:p>
        </w:tc>
      </w:tr>
      <w:tr w:rsidR="00E05FA8" w14:paraId="19EDA10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902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4878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73848E7D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25A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peril</w:t>
            </w:r>
          </w:p>
        </w:tc>
      </w:tr>
      <w:tr w:rsidR="00E05FA8" w14:paraId="2C3FF267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B4A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432A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557F207C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1EB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perilous</w:t>
            </w:r>
          </w:p>
        </w:tc>
      </w:tr>
      <w:tr w:rsidR="00E05FA8" w14:paraId="7E8E4768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E24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564D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1D1D97B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6D7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perilously</w:t>
            </w:r>
          </w:p>
        </w:tc>
      </w:tr>
      <w:tr w:rsidR="00E05FA8" w14:paraId="288B687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114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3420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0EBEF8B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1DA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perish</w:t>
            </w:r>
          </w:p>
        </w:tc>
      </w:tr>
      <w:tr w:rsidR="00E05FA8" w14:paraId="62B29EEE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749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8800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010A475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876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pernicious</w:t>
            </w:r>
          </w:p>
        </w:tc>
      </w:tr>
      <w:tr w:rsidR="00E05FA8" w14:paraId="017083E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E94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7FCD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DC9554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89DC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perplex</w:t>
            </w:r>
          </w:p>
        </w:tc>
      </w:tr>
      <w:tr w:rsidR="00E05FA8" w14:paraId="5080D47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A30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6481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2D9DA86C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446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perplexed</w:t>
            </w:r>
          </w:p>
        </w:tc>
      </w:tr>
      <w:tr w:rsidR="00E05FA8" w14:paraId="50BD435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30A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CD57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3CB755A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BE6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perplexing</w:t>
            </w:r>
          </w:p>
        </w:tc>
      </w:tr>
      <w:tr w:rsidR="00E05FA8" w14:paraId="684DD50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CEF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F2F8F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72C043B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5D9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perplexity</w:t>
            </w:r>
          </w:p>
        </w:tc>
      </w:tr>
      <w:tr w:rsidR="00E05FA8" w14:paraId="5722DC6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1B1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6D2A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E8ECAA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D62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persecute</w:t>
            </w:r>
          </w:p>
        </w:tc>
      </w:tr>
      <w:tr w:rsidR="00E05FA8" w14:paraId="3F714DF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254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C869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B027D5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4CD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persecution</w:t>
            </w:r>
          </w:p>
        </w:tc>
      </w:tr>
      <w:tr w:rsidR="00E05FA8" w14:paraId="703985AE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EA4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CA4C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3DDA8166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7B2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pertinacious</w:t>
            </w:r>
          </w:p>
        </w:tc>
      </w:tr>
      <w:tr w:rsidR="00E05FA8" w14:paraId="3EF2ABE3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2E9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B8EC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2A377D8B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21E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pertinaciously</w:t>
            </w:r>
          </w:p>
        </w:tc>
      </w:tr>
      <w:tr w:rsidR="00E05FA8" w14:paraId="54970056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80D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F4D5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5B181E0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716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pertinacity</w:t>
            </w:r>
          </w:p>
        </w:tc>
      </w:tr>
      <w:tr w:rsidR="00E05FA8" w14:paraId="5145DC0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586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16D8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3BA4594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201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perturb</w:t>
            </w:r>
          </w:p>
        </w:tc>
      </w:tr>
      <w:tr w:rsidR="00E05FA8" w14:paraId="15E8FDE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264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613F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7FB09C6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C3E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perturbed</w:t>
            </w:r>
          </w:p>
        </w:tc>
      </w:tr>
      <w:tr w:rsidR="00E05FA8" w14:paraId="264AA6F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CB4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F4AE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8282B7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60F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pervasive</w:t>
            </w:r>
          </w:p>
        </w:tc>
      </w:tr>
      <w:tr w:rsidR="00E05FA8" w14:paraId="6411588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977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7E18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2662DF0C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737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perverse</w:t>
            </w:r>
          </w:p>
        </w:tc>
      </w:tr>
      <w:tr w:rsidR="00E05FA8" w14:paraId="1AF0AD82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38C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3D25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8EDB3CB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282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perversely</w:t>
            </w:r>
          </w:p>
        </w:tc>
      </w:tr>
      <w:tr w:rsidR="00E05FA8" w14:paraId="562F0224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762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7208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4313FDF1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D1D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perversion</w:t>
            </w:r>
          </w:p>
        </w:tc>
      </w:tr>
      <w:tr w:rsidR="00E05FA8" w14:paraId="6E9A3E8D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1D6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5E9D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4EC8C0C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E63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perversity</w:t>
            </w:r>
          </w:p>
        </w:tc>
      </w:tr>
      <w:tr w:rsidR="00E05FA8" w14:paraId="057ADCE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7B8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7A2C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D1FD16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6C0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pervert</w:t>
            </w:r>
          </w:p>
        </w:tc>
      </w:tr>
      <w:tr w:rsidR="00E05FA8" w14:paraId="1F5EC441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0BD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9BAF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BA92A6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783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perverted</w:t>
            </w:r>
          </w:p>
        </w:tc>
      </w:tr>
      <w:tr w:rsidR="00E05FA8" w14:paraId="67C23BA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C18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7651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1097F845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A15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perverts</w:t>
            </w:r>
          </w:p>
        </w:tc>
      </w:tr>
      <w:tr w:rsidR="00E05FA8" w14:paraId="22F8170B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C3A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98D4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64DDF684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320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pessimism</w:t>
            </w:r>
          </w:p>
        </w:tc>
      </w:tr>
      <w:tr w:rsidR="00E05FA8" w14:paraId="6DA108EF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71F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E0B5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3FA47978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A39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pessimistic</w:t>
            </w:r>
          </w:p>
        </w:tc>
      </w:tr>
      <w:tr w:rsidR="00E05FA8" w14:paraId="356C95B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4CA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B944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7"/>
      </w:tblGrid>
      <w:tr w:rsidR="00E05FA8" w14:paraId="7921EB0E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188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pessimistically</w:t>
            </w:r>
          </w:p>
        </w:tc>
      </w:tr>
      <w:tr w:rsidR="00E05FA8" w14:paraId="25E97D65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367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7C63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09F3ADD4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C87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pest</w:t>
            </w:r>
          </w:p>
        </w:tc>
      </w:tr>
      <w:tr w:rsidR="00E05FA8" w14:paraId="60848507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061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F03F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0FB2E2CC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5AE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pestilent</w:t>
            </w:r>
          </w:p>
        </w:tc>
      </w:tr>
      <w:tr w:rsidR="00E05FA8" w14:paraId="67167E4B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356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F7F2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407843FD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CA1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petrified</w:t>
            </w:r>
          </w:p>
        </w:tc>
      </w:tr>
      <w:tr w:rsidR="00E05FA8" w14:paraId="67736BD2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506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FC46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0F29D4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16B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petrify</w:t>
            </w:r>
          </w:p>
        </w:tc>
      </w:tr>
      <w:tr w:rsidR="00E05FA8" w14:paraId="488EFBE9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933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62F1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31EBEDF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D0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pettifog</w:t>
            </w:r>
          </w:p>
        </w:tc>
      </w:tr>
      <w:tr w:rsidR="00E05FA8" w14:paraId="18DEF2B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507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11E6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20A9878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6CB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petty</w:t>
            </w:r>
          </w:p>
        </w:tc>
      </w:tr>
      <w:tr w:rsidR="00E05FA8" w14:paraId="3DDDE056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014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F42B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68B8B84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747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phobia</w:t>
            </w:r>
          </w:p>
        </w:tc>
      </w:tr>
      <w:tr w:rsidR="00E05FA8" w14:paraId="36B5DE0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1AC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14BE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00416971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8CD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phobic</w:t>
            </w:r>
          </w:p>
        </w:tc>
      </w:tr>
      <w:tr w:rsidR="00E05FA8" w14:paraId="2F7DFB78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6C5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24F0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048B8A3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86A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phony</w:t>
            </w:r>
          </w:p>
        </w:tc>
      </w:tr>
      <w:tr w:rsidR="00E05FA8" w14:paraId="25F4F6C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263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ACCB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397E710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13D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picket</w:t>
            </w:r>
          </w:p>
        </w:tc>
      </w:tr>
      <w:tr w:rsidR="00E05FA8" w14:paraId="629A23F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38A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61A4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7D66F17E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934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picketed</w:t>
            </w:r>
          </w:p>
        </w:tc>
      </w:tr>
      <w:tr w:rsidR="00E05FA8" w14:paraId="72B163CF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B59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4F00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4173CE7E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6C5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picketing</w:t>
            </w:r>
          </w:p>
        </w:tc>
      </w:tr>
      <w:tr w:rsidR="00E05FA8" w14:paraId="41393CA8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596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D8BE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7B513EB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0A9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pickets</w:t>
            </w:r>
          </w:p>
        </w:tc>
      </w:tr>
      <w:tr w:rsidR="00E05FA8" w14:paraId="71AB5B6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F5A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DDDA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4FEDD960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685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picky</w:t>
            </w:r>
          </w:p>
        </w:tc>
      </w:tr>
      <w:tr w:rsidR="00E05FA8" w14:paraId="426A99D3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91B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9BFD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"/>
      </w:tblGrid>
      <w:tr w:rsidR="00E05FA8" w14:paraId="721D218B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887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pig</w:t>
            </w:r>
          </w:p>
        </w:tc>
      </w:tr>
      <w:tr w:rsidR="00E05FA8" w14:paraId="333A07D1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CC4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4A9E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</w:tblGrid>
      <w:tr w:rsidR="00E05FA8" w14:paraId="252AAABD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099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pigs</w:t>
            </w:r>
          </w:p>
        </w:tc>
      </w:tr>
      <w:tr w:rsidR="00E05FA8" w14:paraId="16A79851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4DA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8B1C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7DDF3F90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CEE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pillage</w:t>
            </w:r>
          </w:p>
        </w:tc>
      </w:tr>
      <w:tr w:rsidR="00E05FA8" w14:paraId="3C51D8B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662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F370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64BDAF67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028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pillory</w:t>
            </w:r>
          </w:p>
        </w:tc>
      </w:tr>
      <w:tr w:rsidR="00E05FA8" w14:paraId="5E376069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EEF8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7A84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6BCE46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D9D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pimple</w:t>
            </w:r>
          </w:p>
        </w:tc>
      </w:tr>
      <w:tr w:rsidR="00E05FA8" w14:paraId="50CB126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381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8D36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46555715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FAB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pinch</w:t>
            </w:r>
          </w:p>
        </w:tc>
      </w:tr>
      <w:tr w:rsidR="00E05FA8" w14:paraId="7438516D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AA2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98AF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434CB726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D85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pique</w:t>
            </w:r>
          </w:p>
        </w:tc>
      </w:tr>
      <w:tr w:rsidR="00E05FA8" w14:paraId="35D1EE7E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B0D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B728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039782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736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pitiable</w:t>
            </w:r>
          </w:p>
        </w:tc>
      </w:tr>
      <w:tr w:rsidR="00E05FA8" w14:paraId="75912B8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2C1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3F25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0893F35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3AD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pitiful</w:t>
            </w:r>
          </w:p>
        </w:tc>
      </w:tr>
      <w:tr w:rsidR="00E05FA8" w14:paraId="370099D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C36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1AAE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22B4F8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E562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pitifully</w:t>
            </w:r>
          </w:p>
        </w:tc>
      </w:tr>
      <w:tr w:rsidR="00E05FA8" w14:paraId="64DC568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623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EFEA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</w:tblGrid>
      <w:tr w:rsidR="00E05FA8" w14:paraId="4514A123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8CE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pitiless</w:t>
            </w:r>
          </w:p>
        </w:tc>
      </w:tr>
      <w:tr w:rsidR="00E05FA8" w14:paraId="38B00A9C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69E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93DC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5516554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0FF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pitilessly</w:t>
            </w:r>
          </w:p>
        </w:tc>
      </w:tr>
      <w:tr w:rsidR="00E05FA8" w14:paraId="237FD5C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251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39FF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04F50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5404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pittance</w:t>
            </w:r>
          </w:p>
        </w:tc>
      </w:tr>
      <w:tr w:rsidR="00E05FA8" w14:paraId="18D4CA4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17D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6058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55375E18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444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pity</w:t>
            </w:r>
          </w:p>
        </w:tc>
      </w:tr>
      <w:tr w:rsidR="00E05FA8" w14:paraId="4C791106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19C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8F00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1B8E4C4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5E8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plagiarize</w:t>
            </w:r>
          </w:p>
        </w:tc>
      </w:tr>
      <w:tr w:rsidR="00E05FA8" w14:paraId="3E7C661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089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6545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E4976BF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D26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plague</w:t>
            </w:r>
          </w:p>
        </w:tc>
      </w:tr>
      <w:tr w:rsidR="00E05FA8" w14:paraId="5EB18033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D55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8FFF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423748E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C2B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plasticky</w:t>
            </w:r>
          </w:p>
        </w:tc>
      </w:tr>
      <w:tr w:rsidR="00E05FA8" w14:paraId="3408415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5A6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BFA8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2539DBE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141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plaything</w:t>
            </w:r>
          </w:p>
        </w:tc>
      </w:tr>
      <w:tr w:rsidR="00E05FA8" w14:paraId="45BC202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56A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2B69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320B469E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AC6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plea</w:t>
            </w:r>
          </w:p>
        </w:tc>
      </w:tr>
      <w:tr w:rsidR="00E05FA8" w14:paraId="3BA20EAF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0F9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1A31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79637AA2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B4A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pleas</w:t>
            </w:r>
          </w:p>
        </w:tc>
      </w:tr>
      <w:tr w:rsidR="00E05FA8" w14:paraId="4539AC74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491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99AF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4EB754A1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678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plebeian</w:t>
            </w:r>
          </w:p>
        </w:tc>
      </w:tr>
      <w:tr w:rsidR="00E05FA8" w14:paraId="4AD7E8D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693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0B4B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</w:tblGrid>
      <w:tr w:rsidR="00E05FA8" w14:paraId="13B85EEB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1DD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plight</w:t>
            </w:r>
          </w:p>
        </w:tc>
      </w:tr>
      <w:tr w:rsidR="00E05FA8" w14:paraId="55DA8B16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E20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16AD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4179B916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A82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plot</w:t>
            </w:r>
          </w:p>
        </w:tc>
      </w:tr>
      <w:tr w:rsidR="00E05FA8" w14:paraId="215F1E2F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E52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15B9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7B2C254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CA1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plotters</w:t>
            </w:r>
          </w:p>
        </w:tc>
      </w:tr>
      <w:tr w:rsidR="00E05FA8" w14:paraId="0804FC7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034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5756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141A0063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F29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ploy</w:t>
            </w:r>
          </w:p>
        </w:tc>
      </w:tr>
      <w:tr w:rsidR="00E05FA8" w14:paraId="088D5B4F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DA2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F48F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06E1EBF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AF5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plunder</w:t>
            </w:r>
          </w:p>
        </w:tc>
      </w:tr>
      <w:tr w:rsidR="00E05FA8" w14:paraId="039C76F2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6E7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8BE1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480E84C9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4FA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plunderer</w:t>
            </w:r>
          </w:p>
        </w:tc>
      </w:tr>
      <w:tr w:rsidR="00E05FA8" w14:paraId="230033C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8F7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CE06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B1E4B3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CF7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pointless</w:t>
            </w:r>
          </w:p>
        </w:tc>
      </w:tr>
      <w:tr w:rsidR="00E05FA8" w14:paraId="14A07F0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8DD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36B6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"/>
      </w:tblGrid>
      <w:tr w:rsidR="00E05FA8" w14:paraId="520CD5C7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13A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pointlessly</w:t>
            </w:r>
          </w:p>
        </w:tc>
      </w:tr>
      <w:tr w:rsidR="00E05FA8" w14:paraId="223A62D3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21F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EDF5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</w:tblGrid>
      <w:tr w:rsidR="00E05FA8" w14:paraId="596B3056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0F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poison</w:t>
            </w:r>
          </w:p>
        </w:tc>
      </w:tr>
      <w:tr w:rsidR="00E05FA8" w14:paraId="6C7AD706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A29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97F1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098597B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748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poisonous</w:t>
            </w:r>
          </w:p>
        </w:tc>
      </w:tr>
      <w:tr w:rsidR="00E05FA8" w14:paraId="18CCEE6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95B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E299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1"/>
      </w:tblGrid>
      <w:tr w:rsidR="00E05FA8" w14:paraId="3C212505" w14:textId="77777777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19A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poisonously</w:t>
            </w:r>
          </w:p>
        </w:tc>
      </w:tr>
      <w:tr w:rsidR="00E05FA8" w14:paraId="3BBF30BD" w14:textId="77777777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601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BDA8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A34481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FD7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pokey</w:t>
            </w:r>
          </w:p>
        </w:tc>
      </w:tr>
      <w:tr w:rsidR="00E05FA8" w14:paraId="1C605F5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ECA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378C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53A3E8E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FF9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poky</w:t>
            </w:r>
          </w:p>
        </w:tc>
      </w:tr>
      <w:tr w:rsidR="00E05FA8" w14:paraId="531E612F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AE8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831D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73890CB4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E08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polarisation</w:t>
            </w:r>
          </w:p>
        </w:tc>
      </w:tr>
      <w:tr w:rsidR="00E05FA8" w14:paraId="407175D4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957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C215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8C0FDB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5F7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polemize</w:t>
            </w:r>
          </w:p>
        </w:tc>
      </w:tr>
      <w:tr w:rsidR="00E05FA8" w14:paraId="100F035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157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FEBB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68DD81D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AFF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pollute</w:t>
            </w:r>
          </w:p>
        </w:tc>
      </w:tr>
      <w:tr w:rsidR="00E05FA8" w14:paraId="37B649F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A80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3FF3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2A8E611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9CB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polluter</w:t>
            </w:r>
          </w:p>
        </w:tc>
      </w:tr>
      <w:tr w:rsidR="00E05FA8" w14:paraId="5A321A8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02C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3026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F22F50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FE4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polluters</w:t>
            </w:r>
          </w:p>
        </w:tc>
      </w:tr>
      <w:tr w:rsidR="00E05FA8" w14:paraId="77DC9F6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F39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DB4F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"/>
      </w:tblGrid>
      <w:tr w:rsidR="00E05FA8" w14:paraId="0B523DE1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917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polution</w:t>
            </w:r>
          </w:p>
        </w:tc>
      </w:tr>
      <w:tr w:rsidR="00E05FA8" w14:paraId="7C6ED3A6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C94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BA87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1"/>
      </w:tblGrid>
      <w:tr w:rsidR="00E05FA8" w14:paraId="5B3B2440" w14:textId="77777777">
        <w:tblPrEx>
          <w:tblCellMar>
            <w:top w:w="0" w:type="dxa"/>
            <w:bottom w:w="0" w:type="dxa"/>
          </w:tblCellMar>
        </w:tblPrEx>
        <w:tc>
          <w:tcPr>
            <w:tcW w:w="9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1D8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pompous</w:t>
            </w:r>
          </w:p>
        </w:tc>
      </w:tr>
      <w:tr w:rsidR="00E05FA8" w14:paraId="712B308E" w14:textId="77777777">
        <w:tblPrEx>
          <w:tblCellMar>
            <w:top w:w="0" w:type="dxa"/>
            <w:bottom w:w="0" w:type="dxa"/>
          </w:tblCellMar>
        </w:tblPrEx>
        <w:tc>
          <w:tcPr>
            <w:tcW w:w="9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A9A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F2AC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44E75567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126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E05FA8" w14:paraId="75F7B340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42C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A484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711AD6FF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E45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poorer</w:t>
            </w:r>
          </w:p>
        </w:tc>
      </w:tr>
      <w:tr w:rsidR="00E05FA8" w14:paraId="5AA89E38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6D8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CAB1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1E65F6D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639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poorest</w:t>
            </w:r>
          </w:p>
        </w:tc>
      </w:tr>
      <w:tr w:rsidR="00E05FA8" w14:paraId="49682A6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79C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2EBA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C90B5A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71C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poorly</w:t>
            </w:r>
          </w:p>
        </w:tc>
      </w:tr>
      <w:tr w:rsidR="00E05FA8" w14:paraId="22C9C7C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590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01C9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A96219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094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posturing</w:t>
            </w:r>
          </w:p>
        </w:tc>
      </w:tr>
      <w:tr w:rsidR="00E05FA8" w14:paraId="047A0A4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392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E881D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55D3DF55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9AB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pout</w:t>
            </w:r>
          </w:p>
        </w:tc>
      </w:tr>
      <w:tr w:rsidR="00E05FA8" w14:paraId="707870B8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B9E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8936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6081EAE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C4A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poverty</w:t>
            </w:r>
          </w:p>
        </w:tc>
      </w:tr>
      <w:tr w:rsidR="00E05FA8" w14:paraId="2A61E5E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C93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BE57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2D9987C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ABE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powerless</w:t>
            </w:r>
          </w:p>
        </w:tc>
      </w:tr>
      <w:tr w:rsidR="00E05FA8" w14:paraId="36FE610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AF1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DE2E2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68E33994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C6B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prate</w:t>
            </w:r>
          </w:p>
        </w:tc>
      </w:tr>
      <w:tr w:rsidR="00E05FA8" w14:paraId="4F0DA4C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4CE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77E5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7A97F7B6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A8B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pratfall</w:t>
            </w:r>
          </w:p>
        </w:tc>
      </w:tr>
      <w:tr w:rsidR="00E05FA8" w14:paraId="308244AD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70C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9169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13F5181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A41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prattle</w:t>
            </w:r>
          </w:p>
        </w:tc>
      </w:tr>
      <w:tr w:rsidR="00E05FA8" w14:paraId="6F95A0E2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A62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49F0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7DB8BE5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720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precarious</w:t>
            </w:r>
          </w:p>
        </w:tc>
      </w:tr>
      <w:tr w:rsidR="00E05FA8" w14:paraId="0F3E240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A47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F8C5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31798877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B4D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precariously</w:t>
            </w:r>
          </w:p>
        </w:tc>
      </w:tr>
      <w:tr w:rsidR="00E05FA8" w14:paraId="0C28690B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511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5284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3DB4725A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AEF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precipitate</w:t>
            </w:r>
          </w:p>
        </w:tc>
      </w:tr>
      <w:tr w:rsidR="00E05FA8" w14:paraId="1231DD45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3AB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0249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3B029456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33E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precipitous</w:t>
            </w:r>
          </w:p>
        </w:tc>
      </w:tr>
      <w:tr w:rsidR="00E05FA8" w14:paraId="6A693AD6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16A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0323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7636FE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6CC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predatory</w:t>
            </w:r>
          </w:p>
        </w:tc>
      </w:tr>
      <w:tr w:rsidR="00E05FA8" w14:paraId="0F9B054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7FF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25F4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1749CE4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02A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predicament</w:t>
            </w:r>
          </w:p>
        </w:tc>
      </w:tr>
      <w:tr w:rsidR="00E05FA8" w14:paraId="49E491D7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A8F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BBBF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250F6A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EDB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prejudge</w:t>
            </w:r>
          </w:p>
        </w:tc>
      </w:tr>
      <w:tr w:rsidR="00E05FA8" w14:paraId="37F03F2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3A6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B3B8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10FB7F83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DA1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prejudice</w:t>
            </w:r>
          </w:p>
        </w:tc>
      </w:tr>
      <w:tr w:rsidR="00E05FA8" w14:paraId="07945F9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784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2484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3ABCDF0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8BE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prejudices</w:t>
            </w:r>
          </w:p>
        </w:tc>
      </w:tr>
      <w:tr w:rsidR="00E05FA8" w14:paraId="07B1AC7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58C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3274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B8CD8A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1E4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prejudicial</w:t>
            </w:r>
          </w:p>
        </w:tc>
      </w:tr>
      <w:tr w:rsidR="00E05FA8" w14:paraId="26D7DAE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FCA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F572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771236C6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7C8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premeditated</w:t>
            </w:r>
          </w:p>
        </w:tc>
      </w:tr>
      <w:tr w:rsidR="00E05FA8" w14:paraId="0564FB99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C36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14BE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9E19B2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0DF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preoccupy</w:t>
            </w:r>
          </w:p>
        </w:tc>
      </w:tr>
      <w:tr w:rsidR="00E05FA8" w14:paraId="68042EF7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904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8AB1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0B157C8F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FA5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preposterous</w:t>
            </w:r>
          </w:p>
        </w:tc>
      </w:tr>
      <w:tr w:rsidR="00E05FA8" w14:paraId="19AB991A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81F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1D45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</w:tblGrid>
      <w:tr w:rsidR="00E05FA8" w14:paraId="7816B8D6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E1F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preposterously</w:t>
            </w:r>
          </w:p>
        </w:tc>
      </w:tr>
      <w:tr w:rsidR="00E05FA8" w14:paraId="0168EA63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DE0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F498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2A538B87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8C8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presumptuous</w:t>
            </w:r>
          </w:p>
        </w:tc>
      </w:tr>
      <w:tr w:rsidR="00E05FA8" w14:paraId="7C63B237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C8D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B8E7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4"/>
      </w:tblGrid>
      <w:tr w:rsidR="00E05FA8" w14:paraId="54AB4F1A" w14:textId="77777777">
        <w:tblPrEx>
          <w:tblCellMar>
            <w:top w:w="0" w:type="dxa"/>
            <w:bottom w:w="0" w:type="dxa"/>
          </w:tblCellMar>
        </w:tblPrEx>
        <w:tc>
          <w:tcPr>
            <w:tcW w:w="1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785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presumptuously</w:t>
            </w:r>
          </w:p>
        </w:tc>
      </w:tr>
      <w:tr w:rsidR="00E05FA8" w14:paraId="55323FF6" w14:textId="77777777">
        <w:tblPrEx>
          <w:tblCellMar>
            <w:top w:w="0" w:type="dxa"/>
            <w:bottom w:w="0" w:type="dxa"/>
          </w:tblCellMar>
        </w:tblPrEx>
        <w:tc>
          <w:tcPr>
            <w:tcW w:w="1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68B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CCA3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1912B37F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4A45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pretence</w:t>
            </w:r>
          </w:p>
        </w:tc>
      </w:tr>
      <w:tr w:rsidR="00E05FA8" w14:paraId="35F53633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CC0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2D18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AEC0EC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51B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pretend</w:t>
            </w:r>
          </w:p>
        </w:tc>
      </w:tr>
      <w:tr w:rsidR="00E05FA8" w14:paraId="0E232CC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0AE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799D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51F6AF7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324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pretense</w:t>
            </w:r>
          </w:p>
        </w:tc>
      </w:tr>
      <w:tr w:rsidR="00E05FA8" w14:paraId="3EB8ADD8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786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F1FF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52993124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CF4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pretentious</w:t>
            </w:r>
          </w:p>
        </w:tc>
      </w:tr>
      <w:tr w:rsidR="00E05FA8" w14:paraId="2A8150A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F19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FF45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61F0DC57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DC3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pretentiously</w:t>
            </w:r>
          </w:p>
        </w:tc>
      </w:tr>
      <w:tr w:rsidR="00E05FA8" w14:paraId="2A2CFE27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1DF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1EEF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6"/>
      </w:tblGrid>
      <w:tr w:rsidR="00E05FA8" w14:paraId="0C081442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6C4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prevaricate</w:t>
            </w:r>
          </w:p>
        </w:tc>
      </w:tr>
      <w:tr w:rsidR="00E05FA8" w14:paraId="1FCABA7B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DCD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60CC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4A662FE0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3CF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pricey</w:t>
            </w:r>
          </w:p>
        </w:tc>
      </w:tr>
      <w:tr w:rsidR="00E05FA8" w14:paraId="4A5A5A4F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77B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475C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173C3152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763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pricier</w:t>
            </w:r>
          </w:p>
        </w:tc>
      </w:tr>
      <w:tr w:rsidR="00E05FA8" w14:paraId="6603060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CC9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0C2F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14F2464F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11C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prick</w:t>
            </w:r>
          </w:p>
        </w:tc>
      </w:tr>
      <w:tr w:rsidR="00E05FA8" w14:paraId="2503FE1F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010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38A5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7A5899F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CBE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prickle</w:t>
            </w:r>
          </w:p>
        </w:tc>
      </w:tr>
      <w:tr w:rsidR="00E05FA8" w14:paraId="289B06D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870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6206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A6BA5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07B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prickles</w:t>
            </w:r>
          </w:p>
        </w:tc>
      </w:tr>
      <w:tr w:rsidR="00E05FA8" w14:paraId="2964A9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921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C5FC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03220FC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AB1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prideful</w:t>
            </w:r>
          </w:p>
        </w:tc>
      </w:tr>
      <w:tr w:rsidR="00E05FA8" w14:paraId="1892680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40F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AEBC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2F598FC5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F65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prik</w:t>
            </w:r>
          </w:p>
        </w:tc>
      </w:tr>
      <w:tr w:rsidR="00E05FA8" w14:paraId="3FE11891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D4E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7848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BAE285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3DC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primitive</w:t>
            </w:r>
          </w:p>
        </w:tc>
      </w:tr>
      <w:tr w:rsidR="00E05FA8" w14:paraId="45874BE8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D3F7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77E1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0F9EDBAF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60F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prison</w:t>
            </w:r>
          </w:p>
        </w:tc>
      </w:tr>
      <w:tr w:rsidR="00E05FA8" w14:paraId="324233F2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E8C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CF8C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FB9E57D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BBC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prisoner</w:t>
            </w:r>
          </w:p>
        </w:tc>
      </w:tr>
      <w:tr w:rsidR="00E05FA8" w14:paraId="0A6DD7A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5D8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F6B8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CB3F80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90F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problem</w:t>
            </w:r>
          </w:p>
        </w:tc>
      </w:tr>
      <w:tr w:rsidR="00E05FA8" w14:paraId="42D64FE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EAF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C4B5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542F5540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657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problematic</w:t>
            </w:r>
          </w:p>
        </w:tc>
      </w:tr>
      <w:tr w:rsidR="00E05FA8" w14:paraId="3B611F9E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647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06BA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0E522A4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932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problems</w:t>
            </w:r>
          </w:p>
        </w:tc>
      </w:tr>
      <w:tr w:rsidR="00E05FA8" w14:paraId="41F0A77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D4D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5624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69823D76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CC3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procrastinate</w:t>
            </w:r>
          </w:p>
        </w:tc>
      </w:tr>
      <w:tr w:rsidR="00E05FA8" w14:paraId="029FB18E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CCB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6B3D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</w:tblGrid>
      <w:tr w:rsidR="00E05FA8" w14:paraId="3AC53A83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1D2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procrastinates</w:t>
            </w:r>
          </w:p>
        </w:tc>
      </w:tr>
      <w:tr w:rsidR="00E05FA8" w14:paraId="4EFDE4F3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28E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452E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</w:tblGrid>
      <w:tr w:rsidR="00E05FA8" w14:paraId="4D9BF760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201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procrastination</w:t>
            </w:r>
          </w:p>
        </w:tc>
      </w:tr>
      <w:tr w:rsidR="00E05FA8" w14:paraId="5BD663E3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DF1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C2D1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5E46C25D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3E9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profane</w:t>
            </w:r>
          </w:p>
        </w:tc>
      </w:tr>
      <w:tr w:rsidR="00E05FA8" w14:paraId="6FCE73AA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B4C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382AB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DD4123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B35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profanity</w:t>
            </w:r>
          </w:p>
        </w:tc>
      </w:tr>
      <w:tr w:rsidR="00E05FA8" w14:paraId="2E23155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C77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F6D0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32934DB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0D8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prohibit</w:t>
            </w:r>
          </w:p>
        </w:tc>
      </w:tr>
      <w:tr w:rsidR="00E05FA8" w14:paraId="75F3AF3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9EF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94C7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30058EAE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433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prohibitive</w:t>
            </w:r>
          </w:p>
        </w:tc>
      </w:tr>
      <w:tr w:rsidR="00E05FA8" w14:paraId="7F03A1D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F7F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655C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16A156BC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C48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prohibitively</w:t>
            </w:r>
          </w:p>
        </w:tc>
      </w:tr>
      <w:tr w:rsidR="00E05FA8" w14:paraId="17812CFF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92C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A801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2D66DA69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588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propaganda</w:t>
            </w:r>
          </w:p>
        </w:tc>
      </w:tr>
      <w:tr w:rsidR="00E05FA8" w14:paraId="69526F29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5AC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7F77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76C1947C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549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propagandize</w:t>
            </w:r>
          </w:p>
        </w:tc>
      </w:tr>
      <w:tr w:rsidR="00E05FA8" w14:paraId="37AFD7DD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A4A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F905E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37FA6465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59B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proprietary</w:t>
            </w:r>
          </w:p>
        </w:tc>
      </w:tr>
      <w:tr w:rsidR="00E05FA8" w14:paraId="03578EA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A37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08CA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0C4B426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D79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prosecute</w:t>
            </w:r>
          </w:p>
        </w:tc>
      </w:tr>
      <w:tr w:rsidR="00E05FA8" w14:paraId="777A7179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E4F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601D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5EDB1ABD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7A8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protest</w:t>
            </w:r>
          </w:p>
        </w:tc>
      </w:tr>
      <w:tr w:rsidR="00E05FA8" w14:paraId="397A134A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DA9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42E3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983091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B11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protested</w:t>
            </w:r>
          </w:p>
        </w:tc>
      </w:tr>
      <w:tr w:rsidR="00E05FA8" w14:paraId="7C57F92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FD9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FEB6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8AF0DD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ED1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protesting</w:t>
            </w:r>
          </w:p>
        </w:tc>
      </w:tr>
      <w:tr w:rsidR="00E05FA8" w14:paraId="46DC2C9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23D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A801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5ECCB17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E2C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protests</w:t>
            </w:r>
          </w:p>
        </w:tc>
      </w:tr>
      <w:tr w:rsidR="00E05FA8" w14:paraId="3B68EF9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1B5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BD28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39594D06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5BE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protracted</w:t>
            </w:r>
          </w:p>
        </w:tc>
      </w:tr>
      <w:tr w:rsidR="00E05FA8" w14:paraId="6265DC45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CBE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C030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47CAD501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480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provocation</w:t>
            </w:r>
          </w:p>
        </w:tc>
      </w:tr>
      <w:tr w:rsidR="00E05FA8" w14:paraId="678BEDB0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A70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2A5B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2BE6F618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29F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provocative</w:t>
            </w:r>
          </w:p>
        </w:tc>
      </w:tr>
      <w:tr w:rsidR="00E05FA8" w14:paraId="65AC7EC0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BC7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877A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630AE4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45E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provoke</w:t>
            </w:r>
          </w:p>
        </w:tc>
      </w:tr>
      <w:tr w:rsidR="00E05FA8" w14:paraId="452DC42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A79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CA62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41589EE1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390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pry</w:t>
            </w:r>
          </w:p>
        </w:tc>
      </w:tr>
      <w:tr w:rsidR="00E05FA8" w14:paraId="7EFF1AC4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3E4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B2CB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686E8825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25E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pugnacious</w:t>
            </w:r>
          </w:p>
        </w:tc>
      </w:tr>
      <w:tr w:rsidR="00E05FA8" w14:paraId="419B1F4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9EC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0C21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30692965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031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pugnaciously</w:t>
            </w:r>
          </w:p>
        </w:tc>
      </w:tr>
      <w:tr w:rsidR="00E05FA8" w14:paraId="56762801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5D3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E982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3903837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EED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pugnacity</w:t>
            </w:r>
          </w:p>
        </w:tc>
      </w:tr>
      <w:tr w:rsidR="00E05FA8" w14:paraId="1BADB1F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746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90AE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2BC77048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E4A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punch</w:t>
            </w:r>
          </w:p>
        </w:tc>
      </w:tr>
      <w:tr w:rsidR="00E05FA8" w14:paraId="21D7D41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B51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F075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</w:tblGrid>
      <w:tr w:rsidR="00E05FA8" w14:paraId="51A05A4E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A80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punish</w:t>
            </w:r>
          </w:p>
        </w:tc>
      </w:tr>
      <w:tr w:rsidR="00E05FA8" w14:paraId="3511F032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530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387E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289D4CE0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0B0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punishable</w:t>
            </w:r>
          </w:p>
        </w:tc>
      </w:tr>
      <w:tr w:rsidR="00E05FA8" w14:paraId="1429406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AF1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9909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EB6ABD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0DC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punitive</w:t>
            </w:r>
          </w:p>
        </w:tc>
      </w:tr>
      <w:tr w:rsidR="00E05FA8" w14:paraId="0DBB3F8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BB6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8080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780147B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999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punk</w:t>
            </w:r>
          </w:p>
        </w:tc>
      </w:tr>
      <w:tr w:rsidR="00E05FA8" w14:paraId="117CC2B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8EF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476D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4BA52CDF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A10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puny</w:t>
            </w:r>
          </w:p>
        </w:tc>
      </w:tr>
      <w:tr w:rsidR="00E05FA8" w14:paraId="05B5408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751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7A00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4EE0347C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26C4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puppet</w:t>
            </w:r>
          </w:p>
        </w:tc>
      </w:tr>
      <w:tr w:rsidR="00E05FA8" w14:paraId="606BDF5C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A53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64B3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2C005B3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513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puppets</w:t>
            </w:r>
          </w:p>
        </w:tc>
      </w:tr>
      <w:tr w:rsidR="00E05FA8" w14:paraId="66D9115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8F6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7B14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71C7605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0CF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puzzled</w:t>
            </w:r>
          </w:p>
        </w:tc>
      </w:tr>
      <w:tr w:rsidR="00E05FA8" w14:paraId="1C38DF2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8D8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D526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6CC62BB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9F5C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puzzlement</w:t>
            </w:r>
          </w:p>
        </w:tc>
      </w:tr>
      <w:tr w:rsidR="00E05FA8" w14:paraId="54FE3D78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882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88FE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0FA2A4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9D9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puzzling</w:t>
            </w:r>
          </w:p>
        </w:tc>
      </w:tr>
      <w:tr w:rsidR="00E05FA8" w14:paraId="025093E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41D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46DA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2C2BF2C2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011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quack</w:t>
            </w:r>
          </w:p>
        </w:tc>
      </w:tr>
      <w:tr w:rsidR="00E05FA8" w14:paraId="5FCEC6E0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CD1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B062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2EB78D4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424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qualm</w:t>
            </w:r>
          </w:p>
        </w:tc>
      </w:tr>
      <w:tr w:rsidR="00E05FA8" w14:paraId="4A14E262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378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3D93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30C9F53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713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qualms</w:t>
            </w:r>
          </w:p>
        </w:tc>
      </w:tr>
      <w:tr w:rsidR="00E05FA8" w14:paraId="44537D4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109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F8CC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56B48D49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6AC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quandary</w:t>
            </w:r>
          </w:p>
        </w:tc>
      </w:tr>
      <w:tr w:rsidR="00E05FA8" w14:paraId="0D68B42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D02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D47D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33509AE8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D29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quarrel</w:t>
            </w:r>
          </w:p>
        </w:tc>
      </w:tr>
      <w:tr w:rsidR="00E05FA8" w14:paraId="3A6319C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372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E009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67FED0F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D24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quarrellous</w:t>
            </w:r>
          </w:p>
        </w:tc>
      </w:tr>
      <w:tr w:rsidR="00E05FA8" w14:paraId="00554E9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46F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B41A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75A6435C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CC9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quarrellously</w:t>
            </w:r>
          </w:p>
        </w:tc>
      </w:tr>
      <w:tr w:rsidR="00E05FA8" w14:paraId="08785A28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318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2760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3AB4EF5D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318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quarrels</w:t>
            </w:r>
          </w:p>
        </w:tc>
      </w:tr>
      <w:tr w:rsidR="00E05FA8" w14:paraId="6CB3E6B9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FA6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A740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224979E7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1A5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quarrelsome</w:t>
            </w:r>
          </w:p>
        </w:tc>
      </w:tr>
      <w:tr w:rsidR="00E05FA8" w14:paraId="75FAB875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65E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8367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63D6B15C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5C5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quash</w:t>
            </w:r>
          </w:p>
        </w:tc>
      </w:tr>
      <w:tr w:rsidR="00E05FA8" w14:paraId="5E3C4018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F04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73CF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2288BE47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2D8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queer</w:t>
            </w:r>
          </w:p>
        </w:tc>
      </w:tr>
      <w:tr w:rsidR="00E05FA8" w14:paraId="3FA2D4C5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86E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C960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57087D77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FE3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questionable</w:t>
            </w:r>
          </w:p>
        </w:tc>
      </w:tr>
      <w:tr w:rsidR="00E05FA8" w14:paraId="621F0552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225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1BF3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0034859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217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quibble</w:t>
            </w:r>
          </w:p>
        </w:tc>
      </w:tr>
      <w:tr w:rsidR="00E05FA8" w14:paraId="6EA9B4B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608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8695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2B958761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781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quibbles</w:t>
            </w:r>
          </w:p>
        </w:tc>
      </w:tr>
      <w:tr w:rsidR="00E05FA8" w14:paraId="5B36E1E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771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84E0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0020086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E39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quitter</w:t>
            </w:r>
          </w:p>
        </w:tc>
      </w:tr>
      <w:tr w:rsidR="00E05FA8" w14:paraId="73800DF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FBF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A49B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62371499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368C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rabid</w:t>
            </w:r>
          </w:p>
        </w:tc>
      </w:tr>
      <w:tr w:rsidR="00E05FA8" w14:paraId="7AC872F8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E12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EF9D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5C57EA7F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8E8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racism</w:t>
            </w:r>
          </w:p>
        </w:tc>
      </w:tr>
      <w:tr w:rsidR="00E05FA8" w14:paraId="30155E1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BE4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C6AA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27AC44DC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971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racist</w:t>
            </w:r>
          </w:p>
        </w:tc>
      </w:tr>
      <w:tr w:rsidR="00E05FA8" w14:paraId="56BDAD5C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A7B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B0751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03B8DEFB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7F4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racists</w:t>
            </w:r>
          </w:p>
        </w:tc>
      </w:tr>
      <w:tr w:rsidR="00E05FA8" w14:paraId="7CF7F2F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EED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311C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"/>
      </w:tblGrid>
      <w:tr w:rsidR="00E05FA8" w14:paraId="3E67F307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C8C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racy</w:t>
            </w:r>
          </w:p>
        </w:tc>
      </w:tr>
      <w:tr w:rsidR="00E05FA8" w14:paraId="075FBC29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319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C229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79B25F2D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D99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radical</w:t>
            </w:r>
          </w:p>
        </w:tc>
      </w:tr>
      <w:tr w:rsidR="00E05FA8" w14:paraId="7C1F2212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A37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6B14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6"/>
      </w:tblGrid>
      <w:tr w:rsidR="00E05FA8" w14:paraId="1A7FD619" w14:textId="77777777">
        <w:tblPrEx>
          <w:tblCellMar>
            <w:top w:w="0" w:type="dxa"/>
            <w:bottom w:w="0" w:type="dxa"/>
          </w:tblCellMar>
        </w:tblPrEx>
        <w:tc>
          <w:tcPr>
            <w:tcW w:w="13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839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radicalization</w:t>
            </w:r>
          </w:p>
        </w:tc>
      </w:tr>
      <w:tr w:rsidR="00E05FA8" w14:paraId="3D6CCCB4" w14:textId="77777777">
        <w:tblPrEx>
          <w:tblCellMar>
            <w:top w:w="0" w:type="dxa"/>
            <w:bottom w:w="0" w:type="dxa"/>
          </w:tblCellMar>
        </w:tblPrEx>
        <w:tc>
          <w:tcPr>
            <w:tcW w:w="13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544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F5EE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35DA21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07D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radically</w:t>
            </w:r>
          </w:p>
        </w:tc>
      </w:tr>
      <w:tr w:rsidR="00E05FA8" w14:paraId="15369FE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F7E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A1AB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FF29AE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853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radicals</w:t>
            </w:r>
          </w:p>
        </w:tc>
      </w:tr>
      <w:tr w:rsidR="00E05FA8" w14:paraId="1F70329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EB2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50F3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"/>
      </w:tblGrid>
      <w:tr w:rsidR="00E05FA8" w14:paraId="5BBA5FA6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E64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rage</w:t>
            </w:r>
          </w:p>
        </w:tc>
      </w:tr>
      <w:tr w:rsidR="00E05FA8" w14:paraId="131660DF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452B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8F00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1766672E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08F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ragged</w:t>
            </w:r>
          </w:p>
        </w:tc>
      </w:tr>
      <w:tr w:rsidR="00E05FA8" w14:paraId="2BEF1D37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101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4090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7BEC0807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846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raging</w:t>
            </w:r>
          </w:p>
        </w:tc>
      </w:tr>
      <w:tr w:rsidR="00E05FA8" w14:paraId="08915461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CE2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5EC9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05DED81D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58E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rail</w:t>
            </w:r>
          </w:p>
        </w:tc>
      </w:tr>
      <w:tr w:rsidR="00E05FA8" w14:paraId="40E0BF7D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580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1EE7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6C368AF5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3DD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raked</w:t>
            </w:r>
          </w:p>
        </w:tc>
      </w:tr>
      <w:tr w:rsidR="00E05FA8" w14:paraId="0B876B97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DC8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3726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48D87E0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90B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rampage</w:t>
            </w:r>
          </w:p>
        </w:tc>
      </w:tr>
      <w:tr w:rsidR="00E05FA8" w14:paraId="323FEB79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252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3941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0094D03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BC1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rampant</w:t>
            </w:r>
          </w:p>
        </w:tc>
      </w:tr>
      <w:tr w:rsidR="00E05FA8" w14:paraId="1D9179C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4DC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FA03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27ED33B5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73D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ramshackle</w:t>
            </w:r>
          </w:p>
        </w:tc>
      </w:tr>
      <w:tr w:rsidR="00E05FA8" w14:paraId="6B8EC3E2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57A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FD93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3F07F06D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0DD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rancor</w:t>
            </w:r>
          </w:p>
        </w:tc>
      </w:tr>
      <w:tr w:rsidR="00E05FA8" w14:paraId="34CC49F6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F6A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3E37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58157A7C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097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randomly</w:t>
            </w:r>
          </w:p>
        </w:tc>
      </w:tr>
      <w:tr w:rsidR="00E05FA8" w14:paraId="2A46F15A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8C3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A5E4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33343DC0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AEF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rankle</w:t>
            </w:r>
          </w:p>
        </w:tc>
      </w:tr>
      <w:tr w:rsidR="00E05FA8" w14:paraId="6E9B7E04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1C6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3E5B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686065C5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789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rant</w:t>
            </w:r>
          </w:p>
        </w:tc>
      </w:tr>
      <w:tr w:rsidR="00E05FA8" w14:paraId="42DA3265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D38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CC18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2039CAA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719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ranted</w:t>
            </w:r>
          </w:p>
        </w:tc>
      </w:tr>
      <w:tr w:rsidR="00E05FA8" w14:paraId="3DE1D4C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015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ABBC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047274B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57E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ranting</w:t>
            </w:r>
          </w:p>
        </w:tc>
      </w:tr>
      <w:tr w:rsidR="00E05FA8" w14:paraId="5FC149F5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3A9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3F1C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159327F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FE5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rantingly</w:t>
            </w:r>
          </w:p>
        </w:tc>
      </w:tr>
      <w:tr w:rsidR="00E05FA8" w14:paraId="02483D2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0AA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5E8A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162E7B71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0F7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rants</w:t>
            </w:r>
          </w:p>
        </w:tc>
      </w:tr>
      <w:tr w:rsidR="00E05FA8" w14:paraId="5B4FB8F0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251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76B6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"/>
      </w:tblGrid>
      <w:tr w:rsidR="00E05FA8" w14:paraId="596B3B20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92C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rape</w:t>
            </w:r>
          </w:p>
        </w:tc>
      </w:tr>
      <w:tr w:rsidR="00E05FA8" w14:paraId="762A2F5A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824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6794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0E916E9E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66C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raped</w:t>
            </w:r>
          </w:p>
        </w:tc>
      </w:tr>
      <w:tr w:rsidR="00E05FA8" w14:paraId="3EE51738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D5C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B892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59B91F8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C7D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raping</w:t>
            </w:r>
          </w:p>
        </w:tc>
      </w:tr>
      <w:tr w:rsidR="00E05FA8" w14:paraId="3C4E1261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C1F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23EA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5B4353D7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ACE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rascal</w:t>
            </w:r>
          </w:p>
        </w:tc>
      </w:tr>
      <w:tr w:rsidR="00E05FA8" w14:paraId="7610D860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445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49C2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70ED02BA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8C9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rascals</w:t>
            </w:r>
          </w:p>
        </w:tc>
      </w:tr>
      <w:tr w:rsidR="00E05FA8" w14:paraId="2A890B4E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E8B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8376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2D5DD3DF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B15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rash</w:t>
            </w:r>
          </w:p>
        </w:tc>
      </w:tr>
      <w:tr w:rsidR="00E05FA8" w14:paraId="25138F15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5CE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64E0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77116B8D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F16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rattle</w:t>
            </w:r>
          </w:p>
        </w:tc>
      </w:tr>
      <w:tr w:rsidR="00E05FA8" w14:paraId="3140F385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7E6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CB0E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7F18AC27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A44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rattled</w:t>
            </w:r>
          </w:p>
        </w:tc>
      </w:tr>
      <w:tr w:rsidR="00E05FA8" w14:paraId="102E0B6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145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7845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050EC63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CE1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rattles</w:t>
            </w:r>
          </w:p>
        </w:tc>
      </w:tr>
      <w:tr w:rsidR="00E05FA8" w14:paraId="0DBEEEC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62E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DAF51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7824DB5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9B1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ravage</w:t>
            </w:r>
          </w:p>
        </w:tc>
      </w:tr>
      <w:tr w:rsidR="00E05FA8" w14:paraId="51E3A794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00C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A0C3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4F0BC451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8B8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raving</w:t>
            </w:r>
          </w:p>
        </w:tc>
      </w:tr>
      <w:tr w:rsidR="00E05FA8" w14:paraId="2464D27B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72F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EB81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62E1B25B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2CD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reactionary</w:t>
            </w:r>
          </w:p>
        </w:tc>
      </w:tr>
      <w:tr w:rsidR="00E05FA8" w14:paraId="76E0142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43B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72FDD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2E2977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095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rebellious</w:t>
            </w:r>
          </w:p>
        </w:tc>
      </w:tr>
      <w:tr w:rsidR="00E05FA8" w14:paraId="0FCB1E9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9B3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6066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54CD57F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68E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rebuff</w:t>
            </w:r>
          </w:p>
        </w:tc>
      </w:tr>
      <w:tr w:rsidR="00E05FA8" w14:paraId="7D0ECD5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489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E8E6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600C74A7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6C4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rebuke</w:t>
            </w:r>
          </w:p>
        </w:tc>
      </w:tr>
      <w:tr w:rsidR="00E05FA8" w14:paraId="42AF914F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420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6648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78C1E29E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02C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recalcitrant</w:t>
            </w:r>
          </w:p>
        </w:tc>
      </w:tr>
      <w:tr w:rsidR="00E05FA8" w14:paraId="7B1F51E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FC6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96FD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0FCC075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873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recant</w:t>
            </w:r>
          </w:p>
        </w:tc>
      </w:tr>
      <w:tr w:rsidR="00E05FA8" w14:paraId="770D750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1DE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4E7D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16D39968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3DF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recession</w:t>
            </w:r>
          </w:p>
        </w:tc>
      </w:tr>
      <w:tr w:rsidR="00E05FA8" w14:paraId="73E38948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0E8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1685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4EA0A6EC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F9F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recessionary</w:t>
            </w:r>
          </w:p>
        </w:tc>
      </w:tr>
      <w:tr w:rsidR="00E05FA8" w14:paraId="570DACB7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096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A7D9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362E7979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ECD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reckless</w:t>
            </w:r>
          </w:p>
        </w:tc>
      </w:tr>
      <w:tr w:rsidR="00E05FA8" w14:paraId="2DDCE6AA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6E5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89D5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B96255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D91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recklessly</w:t>
            </w:r>
          </w:p>
        </w:tc>
      </w:tr>
      <w:tr w:rsidR="00E05FA8" w14:paraId="76BCB59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489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9043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231A2A9E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546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recklessness</w:t>
            </w:r>
          </w:p>
        </w:tc>
      </w:tr>
      <w:tr w:rsidR="00E05FA8" w14:paraId="191784AA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1C3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4927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04013475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D02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recoil</w:t>
            </w:r>
          </w:p>
        </w:tc>
      </w:tr>
      <w:tr w:rsidR="00E05FA8" w14:paraId="48E9337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631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682C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7F81B5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693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recourses</w:t>
            </w:r>
          </w:p>
        </w:tc>
      </w:tr>
      <w:tr w:rsidR="00E05FA8" w14:paraId="3F213BD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D4F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02B2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76B4ACF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9A6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redundancy</w:t>
            </w:r>
          </w:p>
        </w:tc>
      </w:tr>
      <w:tr w:rsidR="00E05FA8" w14:paraId="57C0D63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C9B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E7B6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49F2231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C87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redundant</w:t>
            </w:r>
          </w:p>
        </w:tc>
      </w:tr>
      <w:tr w:rsidR="00E05FA8" w14:paraId="3409B20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868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FF67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295EF053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018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refusal</w:t>
            </w:r>
          </w:p>
        </w:tc>
      </w:tr>
      <w:tr w:rsidR="00E05FA8" w14:paraId="550D0CCD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66D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B0F3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4074EBC8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51B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refuse</w:t>
            </w:r>
          </w:p>
        </w:tc>
      </w:tr>
      <w:tr w:rsidR="00E05FA8" w14:paraId="14CCE1D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621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00B9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59DCFC4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6F0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refused</w:t>
            </w:r>
          </w:p>
        </w:tc>
      </w:tr>
      <w:tr w:rsidR="00E05FA8" w14:paraId="102F2D5F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66C2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EC40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3D4AF87A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2718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refuses</w:t>
            </w:r>
          </w:p>
        </w:tc>
      </w:tr>
      <w:tr w:rsidR="00E05FA8" w14:paraId="156BA82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B3A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1FB9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6FAEFE7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565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refusing</w:t>
            </w:r>
          </w:p>
        </w:tc>
      </w:tr>
      <w:tr w:rsidR="00E05FA8" w14:paraId="17D30B2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63A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5F5D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138D74EC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CDB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refutation</w:t>
            </w:r>
          </w:p>
        </w:tc>
      </w:tr>
      <w:tr w:rsidR="00E05FA8" w14:paraId="71E4F46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B2F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7FEE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964BAF3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905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refute</w:t>
            </w:r>
          </w:p>
        </w:tc>
      </w:tr>
      <w:tr w:rsidR="00E05FA8" w14:paraId="0D355F92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4C7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A024B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1FC8444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CDD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refuted</w:t>
            </w:r>
          </w:p>
        </w:tc>
      </w:tr>
      <w:tr w:rsidR="00E05FA8" w14:paraId="7091AE6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FF4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DCA9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1E207972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8AF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refutes</w:t>
            </w:r>
          </w:p>
        </w:tc>
      </w:tr>
      <w:tr w:rsidR="00E05FA8" w14:paraId="48A723F3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FBE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1AEF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786F2A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5D3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refuting</w:t>
            </w:r>
          </w:p>
        </w:tc>
      </w:tr>
      <w:tr w:rsidR="00E05FA8" w14:paraId="5662D5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553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A5F7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66CFA31D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52A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regress</w:t>
            </w:r>
          </w:p>
        </w:tc>
      </w:tr>
      <w:tr w:rsidR="00E05FA8" w14:paraId="20C25DE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174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9A31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438E497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564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regression</w:t>
            </w:r>
          </w:p>
        </w:tc>
      </w:tr>
      <w:tr w:rsidR="00E05FA8" w14:paraId="05F2A52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4EB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B626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5B7A60F1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4AC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regressive</w:t>
            </w:r>
          </w:p>
        </w:tc>
      </w:tr>
      <w:tr w:rsidR="00E05FA8" w14:paraId="0F50A8CD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5EA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687D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84D1A5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69E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regret</w:t>
            </w:r>
          </w:p>
        </w:tc>
      </w:tr>
      <w:tr w:rsidR="00E05FA8" w14:paraId="09A9DEA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95E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CFD4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0F28EE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E14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regreted</w:t>
            </w:r>
          </w:p>
        </w:tc>
      </w:tr>
      <w:tr w:rsidR="00E05FA8" w14:paraId="1F6CE2B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12F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418A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D55DAD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5AC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regretful</w:t>
            </w:r>
          </w:p>
        </w:tc>
      </w:tr>
      <w:tr w:rsidR="00E05FA8" w14:paraId="02E85179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A4B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8A49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55344950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D21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regretfully</w:t>
            </w:r>
          </w:p>
        </w:tc>
      </w:tr>
      <w:tr w:rsidR="00E05FA8" w14:paraId="1C52A2EB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D6B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40C4D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25EA5041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C8A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regrets</w:t>
            </w:r>
          </w:p>
        </w:tc>
      </w:tr>
      <w:tr w:rsidR="00E05FA8" w14:paraId="3D0852DC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59B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5F8D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6"/>
      </w:tblGrid>
      <w:tr w:rsidR="00E05FA8" w14:paraId="667F4A34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391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regrettable</w:t>
            </w:r>
          </w:p>
        </w:tc>
      </w:tr>
      <w:tr w:rsidR="00E05FA8" w14:paraId="30B24AA2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EA8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E602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00052AA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7D1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regrettably</w:t>
            </w:r>
          </w:p>
        </w:tc>
      </w:tr>
      <w:tr w:rsidR="00E05FA8" w14:paraId="1D1366F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131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6102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4A24E48B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B63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regretted</w:t>
            </w:r>
          </w:p>
        </w:tc>
      </w:tr>
      <w:tr w:rsidR="00E05FA8" w14:paraId="075504C9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08E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A540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58D7BE8E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292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reject</w:t>
            </w:r>
          </w:p>
        </w:tc>
      </w:tr>
      <w:tr w:rsidR="00E05FA8" w14:paraId="517AF91F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623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B40E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2BAC33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38D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rejected</w:t>
            </w:r>
          </w:p>
        </w:tc>
      </w:tr>
      <w:tr w:rsidR="00E05FA8" w14:paraId="174113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F86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998F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5DCC3A9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7CC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rejecting</w:t>
            </w:r>
          </w:p>
        </w:tc>
      </w:tr>
      <w:tr w:rsidR="00E05FA8" w14:paraId="083F643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140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F454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413430D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851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rejection</w:t>
            </w:r>
          </w:p>
        </w:tc>
      </w:tr>
      <w:tr w:rsidR="00E05FA8" w14:paraId="63EDD05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3BE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5D70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080A59E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02D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rejects</w:t>
            </w:r>
          </w:p>
        </w:tc>
      </w:tr>
      <w:tr w:rsidR="00E05FA8" w14:paraId="6702E54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EE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23BF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4553500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457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relapse</w:t>
            </w:r>
          </w:p>
        </w:tc>
      </w:tr>
      <w:tr w:rsidR="00E05FA8" w14:paraId="3F08773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2C6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D2E9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DA605F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1D0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relentless</w:t>
            </w:r>
          </w:p>
        </w:tc>
      </w:tr>
      <w:tr w:rsidR="00E05FA8" w14:paraId="4B7765D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0A1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8A2B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0F19E7F7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155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relentlessly</w:t>
            </w:r>
          </w:p>
        </w:tc>
      </w:tr>
      <w:tr w:rsidR="00E05FA8" w14:paraId="30E7C02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4A0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C3B2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18F170A3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BD96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relentlessness</w:t>
            </w:r>
          </w:p>
        </w:tc>
      </w:tr>
      <w:tr w:rsidR="00E05FA8" w14:paraId="6017E2CC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AD3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64A0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6"/>
      </w:tblGrid>
      <w:tr w:rsidR="00E05FA8" w14:paraId="5109592D" w14:textId="77777777">
        <w:tblPrEx>
          <w:tblCellMar>
            <w:top w:w="0" w:type="dxa"/>
            <w:bottom w:w="0" w:type="dxa"/>
          </w:tblCellMar>
        </w:tblPrEx>
        <w:tc>
          <w:tcPr>
            <w:tcW w:w="10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D2A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reluctance</w:t>
            </w:r>
          </w:p>
        </w:tc>
      </w:tr>
      <w:tr w:rsidR="00E05FA8" w14:paraId="46302EBB" w14:textId="77777777">
        <w:tblPrEx>
          <w:tblCellMar>
            <w:top w:w="0" w:type="dxa"/>
            <w:bottom w:w="0" w:type="dxa"/>
          </w:tblCellMar>
        </w:tblPrEx>
        <w:tc>
          <w:tcPr>
            <w:tcW w:w="10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EE2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7DA7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EA5F18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E00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reluctant</w:t>
            </w:r>
          </w:p>
        </w:tc>
      </w:tr>
      <w:tr w:rsidR="00E05FA8" w14:paraId="6724CA6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FC8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76B3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342F6464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98C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reluctantly</w:t>
            </w:r>
          </w:p>
        </w:tc>
      </w:tr>
      <w:tr w:rsidR="00E05FA8" w14:paraId="28A15DE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B2E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9CFB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6738FCD5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582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remorse</w:t>
            </w:r>
          </w:p>
        </w:tc>
      </w:tr>
      <w:tr w:rsidR="00E05FA8" w14:paraId="4742DF40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878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7B68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1844FAC6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6BB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remorseful</w:t>
            </w:r>
          </w:p>
        </w:tc>
      </w:tr>
      <w:tr w:rsidR="00E05FA8" w14:paraId="4574A785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538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4B7C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5D969D81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7C6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remorsefully</w:t>
            </w:r>
          </w:p>
        </w:tc>
      </w:tr>
      <w:tr w:rsidR="00E05FA8" w14:paraId="0C6C6ADA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534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4BDF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37A77DE4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33A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remorseless</w:t>
            </w:r>
          </w:p>
        </w:tc>
      </w:tr>
      <w:tr w:rsidR="00E05FA8" w14:paraId="0FDCCA7B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55B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508F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536486E6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E36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remorselessly</w:t>
            </w:r>
          </w:p>
        </w:tc>
      </w:tr>
      <w:tr w:rsidR="00E05FA8" w14:paraId="2D80C81B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808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8973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7"/>
      </w:tblGrid>
      <w:tr w:rsidR="00E05FA8" w14:paraId="5B70B8B2" w14:textId="77777777">
        <w:tblPrEx>
          <w:tblCellMar>
            <w:top w:w="0" w:type="dxa"/>
            <w:bottom w:w="0" w:type="dxa"/>
          </w:tblCellMar>
        </w:tblPrEx>
        <w:tc>
          <w:tcPr>
            <w:tcW w:w="1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818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remorselessness</w:t>
            </w:r>
          </w:p>
        </w:tc>
      </w:tr>
      <w:tr w:rsidR="00E05FA8" w14:paraId="23397B35" w14:textId="77777777">
        <w:tblPrEx>
          <w:tblCellMar>
            <w:top w:w="0" w:type="dxa"/>
            <w:bottom w:w="0" w:type="dxa"/>
          </w:tblCellMar>
        </w:tblPrEx>
        <w:tc>
          <w:tcPr>
            <w:tcW w:w="1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A68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386A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202189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AD7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renounce</w:t>
            </w:r>
          </w:p>
        </w:tc>
      </w:tr>
      <w:tr w:rsidR="00E05FA8" w14:paraId="2F6D7B5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6F3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20E1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5F4F9F2E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803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renunciation</w:t>
            </w:r>
          </w:p>
        </w:tc>
      </w:tr>
      <w:tr w:rsidR="00E05FA8" w14:paraId="21C1695C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A97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F3A1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7BF281C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447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repel</w:t>
            </w:r>
          </w:p>
        </w:tc>
      </w:tr>
      <w:tr w:rsidR="00E05FA8" w14:paraId="6094ED0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952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569C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026543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DB5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repetitive</w:t>
            </w:r>
          </w:p>
        </w:tc>
      </w:tr>
      <w:tr w:rsidR="00E05FA8" w14:paraId="7D495C5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8E0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68B7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2628DC9A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685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reprehensible</w:t>
            </w:r>
          </w:p>
        </w:tc>
      </w:tr>
      <w:tr w:rsidR="00E05FA8" w14:paraId="0F345D40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3CE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EA09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170F6126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C79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reprehensibly</w:t>
            </w:r>
          </w:p>
        </w:tc>
      </w:tr>
      <w:tr w:rsidR="00E05FA8" w14:paraId="7F7D40F2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E9B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318C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068C499F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3B5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reprehension</w:t>
            </w:r>
          </w:p>
        </w:tc>
      </w:tr>
      <w:tr w:rsidR="00E05FA8" w14:paraId="12499C7F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118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0571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32D6A762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8D2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reprehensive</w:t>
            </w:r>
          </w:p>
        </w:tc>
      </w:tr>
      <w:tr w:rsidR="00E05FA8" w14:paraId="075FA3B1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035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1775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1BAC24D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1CB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repress</w:t>
            </w:r>
          </w:p>
        </w:tc>
      </w:tr>
      <w:tr w:rsidR="00E05FA8" w14:paraId="507D7B09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DF5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E5E7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2204B6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674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repression</w:t>
            </w:r>
          </w:p>
        </w:tc>
      </w:tr>
      <w:tr w:rsidR="00E05FA8" w14:paraId="7B1BA20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904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24F1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</w:tblGrid>
      <w:tr w:rsidR="00E05FA8" w14:paraId="49D09C86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E52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repressive</w:t>
            </w:r>
          </w:p>
        </w:tc>
      </w:tr>
      <w:tr w:rsidR="00E05FA8" w14:paraId="37CBB62F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1AA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18FE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3313D89D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383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reprimand</w:t>
            </w:r>
          </w:p>
        </w:tc>
      </w:tr>
      <w:tr w:rsidR="00E05FA8" w14:paraId="479D9071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9DF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BB1F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438579D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F28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reproach</w:t>
            </w:r>
          </w:p>
        </w:tc>
      </w:tr>
      <w:tr w:rsidR="00E05FA8" w14:paraId="75D73B1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FC1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0278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F0BB2F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4B2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reproachful</w:t>
            </w:r>
          </w:p>
        </w:tc>
      </w:tr>
      <w:tr w:rsidR="00E05FA8" w14:paraId="287AC61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DA7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0EA5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32257B90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FA8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reprove</w:t>
            </w:r>
          </w:p>
        </w:tc>
      </w:tr>
      <w:tr w:rsidR="00E05FA8" w14:paraId="6150A7EB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210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46CF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76BFAB77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C34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reprovingly</w:t>
            </w:r>
          </w:p>
        </w:tc>
      </w:tr>
      <w:tr w:rsidR="00E05FA8" w14:paraId="580AA1C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1DC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ECD0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07D5CA23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188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repudiate</w:t>
            </w:r>
          </w:p>
        </w:tc>
      </w:tr>
      <w:tr w:rsidR="00E05FA8" w14:paraId="4E3AA532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858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E04D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1E869952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435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repudiation</w:t>
            </w:r>
          </w:p>
        </w:tc>
      </w:tr>
      <w:tr w:rsidR="00E05FA8" w14:paraId="27E01AEB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49C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756F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0FEAA70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382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repugn</w:t>
            </w:r>
          </w:p>
        </w:tc>
      </w:tr>
      <w:tr w:rsidR="00E05FA8" w14:paraId="5591E5B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696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2759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41F6F40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54F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repugnance</w:t>
            </w:r>
          </w:p>
        </w:tc>
      </w:tr>
      <w:tr w:rsidR="00E05FA8" w14:paraId="576A6502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DC4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B1ED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0D638E7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C21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repugnant</w:t>
            </w:r>
          </w:p>
        </w:tc>
      </w:tr>
      <w:tr w:rsidR="00E05FA8" w14:paraId="71B5737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1E47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1B10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51610BCB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252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repugnantly</w:t>
            </w:r>
          </w:p>
        </w:tc>
      </w:tr>
      <w:tr w:rsidR="00E05FA8" w14:paraId="27136D07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E4F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4A5C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2F4F29C5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A20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repulse</w:t>
            </w:r>
          </w:p>
        </w:tc>
      </w:tr>
      <w:tr w:rsidR="00E05FA8" w14:paraId="71DEB1C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24A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5610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78D3184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D50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repulsed</w:t>
            </w:r>
          </w:p>
        </w:tc>
      </w:tr>
      <w:tr w:rsidR="00E05FA8" w14:paraId="0FBC821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743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D66B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5200B351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546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repulsing</w:t>
            </w:r>
          </w:p>
        </w:tc>
      </w:tr>
      <w:tr w:rsidR="00E05FA8" w14:paraId="1B3BC41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BFC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DE41D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1A1F91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13B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repulsive</w:t>
            </w:r>
          </w:p>
        </w:tc>
      </w:tr>
      <w:tr w:rsidR="00E05FA8" w14:paraId="5E13228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E23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1FE9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3CE1F7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FAC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repulsively</w:t>
            </w:r>
          </w:p>
        </w:tc>
      </w:tr>
      <w:tr w:rsidR="00E05FA8" w14:paraId="5C2E119F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ABC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66F0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</w:tblGrid>
      <w:tr w:rsidR="00E05FA8" w14:paraId="2FD0987C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612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repulsiveness</w:t>
            </w:r>
          </w:p>
        </w:tc>
      </w:tr>
      <w:tr w:rsidR="00E05FA8" w14:paraId="111B7917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69A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0129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126F993F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E15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resent</w:t>
            </w:r>
          </w:p>
        </w:tc>
      </w:tr>
      <w:tr w:rsidR="00E05FA8" w14:paraId="43CF2B64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6D2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C07D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B0E349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AD5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resentful</w:t>
            </w:r>
          </w:p>
        </w:tc>
      </w:tr>
      <w:tr w:rsidR="00E05FA8" w14:paraId="4A7C0FA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3C3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7154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5B944C4D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891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resentment</w:t>
            </w:r>
          </w:p>
        </w:tc>
      </w:tr>
      <w:tr w:rsidR="00E05FA8" w14:paraId="2E1F685E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020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F3A7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8EC46E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F12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resignation</w:t>
            </w:r>
          </w:p>
        </w:tc>
      </w:tr>
      <w:tr w:rsidR="00E05FA8" w14:paraId="3703263B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970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DE72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5B07F23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8A8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resigned</w:t>
            </w:r>
          </w:p>
        </w:tc>
      </w:tr>
      <w:tr w:rsidR="00E05FA8" w14:paraId="4FBA7889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2F4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AEEE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2EA0A8C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B7A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resistance</w:t>
            </w:r>
          </w:p>
        </w:tc>
      </w:tr>
      <w:tr w:rsidR="00E05FA8" w14:paraId="43DDA9B5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6FD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C466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12278B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B91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restless</w:t>
            </w:r>
          </w:p>
        </w:tc>
      </w:tr>
      <w:tr w:rsidR="00E05FA8" w14:paraId="52B2C647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EBA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6D6C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5E5EEBD5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F4C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restlessness</w:t>
            </w:r>
          </w:p>
        </w:tc>
      </w:tr>
      <w:tr w:rsidR="00E05FA8" w14:paraId="2587515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A45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4980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79DEE40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4E9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restrict</w:t>
            </w:r>
          </w:p>
        </w:tc>
      </w:tr>
      <w:tr w:rsidR="00E05FA8" w14:paraId="6756D55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F15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444A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01D18625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6D6F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restricted</w:t>
            </w:r>
          </w:p>
        </w:tc>
      </w:tr>
      <w:tr w:rsidR="00E05FA8" w14:paraId="3C862FC8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3E6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E3D2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2616705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DEB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restriction</w:t>
            </w:r>
          </w:p>
        </w:tc>
      </w:tr>
      <w:tr w:rsidR="00E05FA8" w14:paraId="74F58CF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172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2D49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A4BC58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428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restrictive</w:t>
            </w:r>
          </w:p>
        </w:tc>
      </w:tr>
      <w:tr w:rsidR="00E05FA8" w14:paraId="3377AAA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4E6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D9C0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12F9B379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78D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resurgent</w:t>
            </w:r>
          </w:p>
        </w:tc>
      </w:tr>
      <w:tr w:rsidR="00E05FA8" w14:paraId="5626145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6E3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E7CD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68EAA587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774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retaliate</w:t>
            </w:r>
          </w:p>
        </w:tc>
      </w:tr>
      <w:tr w:rsidR="00E05FA8" w14:paraId="17EF4CFD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D11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694E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6184C1A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8D8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retaliatory</w:t>
            </w:r>
          </w:p>
        </w:tc>
      </w:tr>
      <w:tr w:rsidR="00E05FA8" w14:paraId="380112F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65B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40C0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1C1B98C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97E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retard</w:t>
            </w:r>
          </w:p>
        </w:tc>
      </w:tr>
      <w:tr w:rsidR="00E05FA8" w14:paraId="16110C6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06C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169C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05198B8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E3C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retarded</w:t>
            </w:r>
          </w:p>
        </w:tc>
      </w:tr>
      <w:tr w:rsidR="00E05FA8" w14:paraId="0150F90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B01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6F50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43692E06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048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retardedness</w:t>
            </w:r>
          </w:p>
        </w:tc>
      </w:tr>
      <w:tr w:rsidR="00E05FA8" w14:paraId="608D4A2F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79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63DD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33DA29E9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E4A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retards</w:t>
            </w:r>
          </w:p>
        </w:tc>
      </w:tr>
      <w:tr w:rsidR="00E05FA8" w14:paraId="6DED6510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69A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4B18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79D38C7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E03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reticent</w:t>
            </w:r>
          </w:p>
        </w:tc>
      </w:tr>
      <w:tr w:rsidR="00E05FA8" w14:paraId="6283875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11D0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ECAA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76ED3979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4B7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retract</w:t>
            </w:r>
          </w:p>
        </w:tc>
      </w:tr>
      <w:tr w:rsidR="00E05FA8" w14:paraId="1B8C16AF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2C1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4F0A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1C460345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08D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retreat</w:t>
            </w:r>
          </w:p>
        </w:tc>
      </w:tr>
      <w:tr w:rsidR="00E05FA8" w14:paraId="02B4EEED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83F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3E9D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91A965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A0D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retreated</w:t>
            </w:r>
          </w:p>
        </w:tc>
      </w:tr>
      <w:tr w:rsidR="00E05FA8" w14:paraId="1DFCE38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605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B236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D516C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5E8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revenge</w:t>
            </w:r>
          </w:p>
        </w:tc>
      </w:tr>
      <w:tr w:rsidR="00E05FA8" w14:paraId="70E7AE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7A3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0B5B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0C26135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FDA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revengeful</w:t>
            </w:r>
          </w:p>
        </w:tc>
      </w:tr>
      <w:tr w:rsidR="00E05FA8" w14:paraId="417F11D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1B6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DC34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29E6A8BD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6CE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revengefully</w:t>
            </w:r>
          </w:p>
        </w:tc>
      </w:tr>
      <w:tr w:rsidR="00E05FA8" w14:paraId="199D13C4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418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0C0D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048D1369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2F7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revert</w:t>
            </w:r>
          </w:p>
        </w:tc>
      </w:tr>
      <w:tr w:rsidR="00E05FA8" w14:paraId="1572CFC7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E62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99D2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08E2DF99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DC3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revile</w:t>
            </w:r>
          </w:p>
        </w:tc>
      </w:tr>
      <w:tr w:rsidR="00E05FA8" w14:paraId="1AA7C54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8A3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4705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1435E8E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4EEB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reviled</w:t>
            </w:r>
          </w:p>
        </w:tc>
      </w:tr>
      <w:tr w:rsidR="00E05FA8" w14:paraId="1CD1ABC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394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B8DD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6F1164D5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5D0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revoke</w:t>
            </w:r>
          </w:p>
        </w:tc>
      </w:tr>
      <w:tr w:rsidR="00E05FA8" w14:paraId="49627073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628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80C7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3F7E0BA2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66D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revolt</w:t>
            </w:r>
          </w:p>
        </w:tc>
      </w:tr>
      <w:tr w:rsidR="00E05FA8" w14:paraId="16E9E171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11B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7A6D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46C554C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077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revolting</w:t>
            </w:r>
          </w:p>
        </w:tc>
      </w:tr>
      <w:tr w:rsidR="00E05FA8" w14:paraId="15A668D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136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0F9F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0638F65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128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revoltingly</w:t>
            </w:r>
          </w:p>
        </w:tc>
      </w:tr>
      <w:tr w:rsidR="00E05FA8" w14:paraId="389F191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EEB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9197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79D471AF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7A9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revulsion</w:t>
            </w:r>
          </w:p>
        </w:tc>
      </w:tr>
      <w:tr w:rsidR="00E05FA8" w14:paraId="15965A99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A2F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1E52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E93761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FD9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revulsive</w:t>
            </w:r>
          </w:p>
        </w:tc>
      </w:tr>
      <w:tr w:rsidR="00E05FA8" w14:paraId="6BB6372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580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6E78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6AC5B68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292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rhapsodize</w:t>
            </w:r>
          </w:p>
        </w:tc>
      </w:tr>
      <w:tr w:rsidR="00E05FA8" w14:paraId="5745B91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767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DACB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28E293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4D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rhetoric</w:t>
            </w:r>
          </w:p>
        </w:tc>
      </w:tr>
      <w:tr w:rsidR="00E05FA8" w14:paraId="62113FB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009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C63C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222AE79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D1E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rhetorical</w:t>
            </w:r>
          </w:p>
        </w:tc>
      </w:tr>
      <w:tr w:rsidR="00E05FA8" w14:paraId="3298735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42F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8CE7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3FFCD8FC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659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ricer</w:t>
            </w:r>
          </w:p>
        </w:tc>
      </w:tr>
      <w:tr w:rsidR="00E05FA8" w14:paraId="12627647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D20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602B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40C50FE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17B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ridicule</w:t>
            </w:r>
          </w:p>
        </w:tc>
      </w:tr>
      <w:tr w:rsidR="00E05FA8" w14:paraId="27FC24D9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092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1E66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F70F98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336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ridicules</w:t>
            </w:r>
          </w:p>
        </w:tc>
      </w:tr>
      <w:tr w:rsidR="00E05FA8" w14:paraId="58ABAEB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168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5A5A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0683BCA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CE1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ridiculous</w:t>
            </w:r>
          </w:p>
        </w:tc>
      </w:tr>
      <w:tr w:rsidR="00E05FA8" w14:paraId="5E7C88D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A1D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9B23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620C5CE3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286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ridiculously</w:t>
            </w:r>
          </w:p>
        </w:tc>
      </w:tr>
      <w:tr w:rsidR="00E05FA8" w14:paraId="340EB1D5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467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C8F7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"/>
      </w:tblGrid>
      <w:tr w:rsidR="00E05FA8" w14:paraId="5A90C58C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32D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rife</w:t>
            </w:r>
          </w:p>
        </w:tc>
      </w:tr>
      <w:tr w:rsidR="00E05FA8" w14:paraId="7566E5CA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76E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8A6E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"/>
      </w:tblGrid>
      <w:tr w:rsidR="00E05FA8" w14:paraId="47AA1EFB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C78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rift</w:t>
            </w:r>
          </w:p>
        </w:tc>
      </w:tr>
      <w:tr w:rsidR="00E05FA8" w14:paraId="3B81E14C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36F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ACF1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11FDF0A3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92E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rifts</w:t>
            </w:r>
          </w:p>
        </w:tc>
      </w:tr>
      <w:tr w:rsidR="00E05FA8" w14:paraId="244A31AF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54C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60BF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4DBCA9C5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8CC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rigid</w:t>
            </w:r>
          </w:p>
        </w:tc>
      </w:tr>
      <w:tr w:rsidR="00E05FA8" w14:paraId="2F075E5B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9D5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BB9B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7070C9A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9CF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rigidity</w:t>
            </w:r>
          </w:p>
        </w:tc>
      </w:tr>
      <w:tr w:rsidR="00E05FA8" w14:paraId="7760993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3F7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E33D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4039C25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B6C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rigidness</w:t>
            </w:r>
          </w:p>
        </w:tc>
      </w:tr>
      <w:tr w:rsidR="00E05FA8" w14:paraId="44FD0A1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277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7886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0EB67BC1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C8F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rile</w:t>
            </w:r>
          </w:p>
        </w:tc>
      </w:tr>
      <w:tr w:rsidR="00E05FA8" w14:paraId="331CBB14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6566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41C1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5F80B759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851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riled</w:t>
            </w:r>
          </w:p>
        </w:tc>
      </w:tr>
      <w:tr w:rsidR="00E05FA8" w14:paraId="675C750E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6C9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0378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</w:tblGrid>
      <w:tr w:rsidR="00E05FA8" w14:paraId="2CD46DDA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DF4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rip</w:t>
            </w:r>
          </w:p>
        </w:tc>
      </w:tr>
      <w:tr w:rsidR="00E05FA8" w14:paraId="12C0FD2D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704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BD50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A79BAD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FB4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rip-off</w:t>
            </w:r>
          </w:p>
        </w:tc>
      </w:tr>
      <w:tr w:rsidR="00E05FA8" w14:paraId="6660924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1FD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D967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506D2C7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241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ripoff</w:t>
            </w:r>
          </w:p>
        </w:tc>
      </w:tr>
      <w:tr w:rsidR="00E05FA8" w14:paraId="2C9E2326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03F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B727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0574F502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3F46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ripped</w:t>
            </w:r>
          </w:p>
        </w:tc>
      </w:tr>
      <w:tr w:rsidR="00E05FA8" w14:paraId="4A718ED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807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8137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7D2573AA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2C2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risk</w:t>
            </w:r>
          </w:p>
        </w:tc>
      </w:tr>
      <w:tr w:rsidR="00E05FA8" w14:paraId="658C56CC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34F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EACF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7719CB1B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100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risks</w:t>
            </w:r>
          </w:p>
        </w:tc>
      </w:tr>
      <w:tr w:rsidR="00E05FA8" w14:paraId="78ADA049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1BA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EB09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5E023BE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B08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risky</w:t>
            </w:r>
          </w:p>
        </w:tc>
      </w:tr>
      <w:tr w:rsidR="00E05FA8" w14:paraId="0FBB0CE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146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E995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50DBEAA8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7B0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rival</w:t>
            </w:r>
          </w:p>
        </w:tc>
      </w:tr>
      <w:tr w:rsidR="00E05FA8" w14:paraId="0C887697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611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3A3D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046EF8F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4C6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rivalry</w:t>
            </w:r>
          </w:p>
        </w:tc>
      </w:tr>
      <w:tr w:rsidR="00E05FA8" w14:paraId="650FE6D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26C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1859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3B80216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758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roadblocks</w:t>
            </w:r>
          </w:p>
        </w:tc>
      </w:tr>
      <w:tr w:rsidR="00E05FA8" w14:paraId="789C7808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D81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B5C0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135CD54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595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rocky</w:t>
            </w:r>
          </w:p>
        </w:tc>
      </w:tr>
      <w:tr w:rsidR="00E05FA8" w14:paraId="760C3E5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E00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C148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4A7A036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00A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rogue</w:t>
            </w:r>
          </w:p>
        </w:tc>
      </w:tr>
      <w:tr w:rsidR="00E05FA8" w14:paraId="18AE9A95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260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6CF8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68D0B0E8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703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rollercoaster</w:t>
            </w:r>
          </w:p>
        </w:tc>
      </w:tr>
      <w:tr w:rsidR="00E05FA8" w14:paraId="3F9573A4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FAF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8243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</w:tblGrid>
      <w:tr w:rsidR="00E05FA8" w14:paraId="18FA7F79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F04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rot</w:t>
            </w:r>
          </w:p>
        </w:tc>
      </w:tr>
      <w:tr w:rsidR="00E05FA8" w14:paraId="5A649DB2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913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02A3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25D8F86C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5F6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rotten</w:t>
            </w:r>
          </w:p>
        </w:tc>
      </w:tr>
      <w:tr w:rsidR="00E05FA8" w14:paraId="2EAD3262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F08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72A1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3967D12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D05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rough</w:t>
            </w:r>
          </w:p>
        </w:tc>
      </w:tr>
      <w:tr w:rsidR="00E05FA8" w14:paraId="2F673FF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905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0E2B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</w:tblGrid>
      <w:tr w:rsidR="00E05FA8" w14:paraId="4E813560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A3A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rremediable</w:t>
            </w:r>
          </w:p>
        </w:tc>
      </w:tr>
      <w:tr w:rsidR="00E05FA8" w14:paraId="0F7A9ED2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970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2BAA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2AEE9DA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B53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rubbish</w:t>
            </w:r>
          </w:p>
        </w:tc>
      </w:tr>
      <w:tr w:rsidR="00E05FA8" w14:paraId="14490CB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2C7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7AA9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712976EF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CCE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rude</w:t>
            </w:r>
          </w:p>
        </w:tc>
      </w:tr>
      <w:tr w:rsidR="00E05FA8" w14:paraId="3A9DEFBD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4AF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02FA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"/>
      </w:tblGrid>
      <w:tr w:rsidR="00E05FA8" w14:paraId="00896D0C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14B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rue</w:t>
            </w:r>
          </w:p>
        </w:tc>
      </w:tr>
      <w:tr w:rsidR="00E05FA8" w14:paraId="4B4014B1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91C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6698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7B855CBF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D6E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ruffian</w:t>
            </w:r>
          </w:p>
        </w:tc>
      </w:tr>
      <w:tr w:rsidR="00E05FA8" w14:paraId="3980A892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3FE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CFAA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364F3E12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DCD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ruffle</w:t>
            </w:r>
          </w:p>
        </w:tc>
      </w:tr>
      <w:tr w:rsidR="00E05FA8" w14:paraId="22C98478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D00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EBAA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19B810DB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0EE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ruin</w:t>
            </w:r>
          </w:p>
        </w:tc>
      </w:tr>
      <w:tr w:rsidR="00E05FA8" w14:paraId="45A67E08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B6F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3DCD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2AD6020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324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ruined</w:t>
            </w:r>
          </w:p>
        </w:tc>
      </w:tr>
      <w:tr w:rsidR="00E05FA8" w14:paraId="2FD91CF5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912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38B9D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6F3BED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E81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ruining</w:t>
            </w:r>
          </w:p>
        </w:tc>
      </w:tr>
      <w:tr w:rsidR="00E05FA8" w14:paraId="477FBC48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D23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66F4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1BB1B81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9D3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ruinous</w:t>
            </w:r>
          </w:p>
        </w:tc>
      </w:tr>
      <w:tr w:rsidR="00E05FA8" w14:paraId="1883AE8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030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CA22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12DCC96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AB2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ruins</w:t>
            </w:r>
          </w:p>
        </w:tc>
      </w:tr>
      <w:tr w:rsidR="00E05FA8" w14:paraId="6E090A9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74E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E907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A315B7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DD4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rumbling</w:t>
            </w:r>
          </w:p>
        </w:tc>
      </w:tr>
      <w:tr w:rsidR="00E05FA8" w14:paraId="6CC2080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F41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BA85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097BE18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AF4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rumor</w:t>
            </w:r>
          </w:p>
        </w:tc>
      </w:tr>
      <w:tr w:rsidR="00E05FA8" w14:paraId="08E9A68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712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A76C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7BC74F4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BFF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rumors</w:t>
            </w:r>
          </w:p>
        </w:tc>
      </w:tr>
      <w:tr w:rsidR="00E05FA8" w14:paraId="25561D7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8C7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B4A9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55DD3BC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573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rumours</w:t>
            </w:r>
          </w:p>
        </w:tc>
      </w:tr>
      <w:tr w:rsidR="00E05FA8" w14:paraId="3CF999B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C30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8BE3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423DF0F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E62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rumple</w:t>
            </w:r>
          </w:p>
        </w:tc>
      </w:tr>
      <w:tr w:rsidR="00E05FA8" w14:paraId="1F440AF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19E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663A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33CADE26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433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run-down</w:t>
            </w:r>
          </w:p>
        </w:tc>
      </w:tr>
      <w:tr w:rsidR="00E05FA8" w14:paraId="43D4D710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932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4B4F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12951D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6DE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runaway</w:t>
            </w:r>
          </w:p>
        </w:tc>
      </w:tr>
      <w:tr w:rsidR="00E05FA8" w14:paraId="09F3D31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539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F5B0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1257CB1A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00A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rupture</w:t>
            </w:r>
          </w:p>
        </w:tc>
      </w:tr>
      <w:tr w:rsidR="00E05FA8" w14:paraId="13472DE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755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B8A62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554C5368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9DD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rust</w:t>
            </w:r>
          </w:p>
        </w:tc>
      </w:tr>
      <w:tr w:rsidR="00E05FA8" w14:paraId="6CF61A1F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89C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54FA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073D85BB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DB3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rusts</w:t>
            </w:r>
          </w:p>
        </w:tc>
      </w:tr>
      <w:tr w:rsidR="00E05FA8" w14:paraId="5929F7D5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005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1599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1578E48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F0B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rusty</w:t>
            </w:r>
          </w:p>
        </w:tc>
      </w:tr>
      <w:tr w:rsidR="00E05FA8" w14:paraId="2E0FD2E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480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1B8D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"/>
      </w:tblGrid>
      <w:tr w:rsidR="00E05FA8" w14:paraId="2C993C79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B40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rut</w:t>
            </w:r>
          </w:p>
        </w:tc>
      </w:tr>
      <w:tr w:rsidR="00E05FA8" w14:paraId="74345DDA" w14:textId="77777777">
        <w:tblPrEx>
          <w:tblCellMar>
            <w:top w:w="0" w:type="dxa"/>
            <w:bottom w:w="0" w:type="dxa"/>
          </w:tblCellMar>
        </w:tblPrEx>
        <w:tc>
          <w:tcPr>
            <w:tcW w:w="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1AC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0177D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8AC25C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F78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ruthless</w:t>
            </w:r>
          </w:p>
        </w:tc>
      </w:tr>
      <w:tr w:rsidR="00E05FA8" w14:paraId="534C632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304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847C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45E00664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910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ruthlessly</w:t>
            </w:r>
          </w:p>
        </w:tc>
      </w:tr>
      <w:tr w:rsidR="00E05FA8" w14:paraId="50AE5E26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200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5EA5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419A6C3F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D4D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ruthlessness</w:t>
            </w:r>
          </w:p>
        </w:tc>
      </w:tr>
      <w:tr w:rsidR="00E05FA8" w14:paraId="59D3984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78A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84FD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4B0B907A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B182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ruts</w:t>
            </w:r>
          </w:p>
        </w:tc>
      </w:tr>
      <w:tr w:rsidR="00E05FA8" w14:paraId="77BBB89E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264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A684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03B8667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238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sabotage</w:t>
            </w:r>
          </w:p>
        </w:tc>
      </w:tr>
      <w:tr w:rsidR="00E05FA8" w14:paraId="46CD9B9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06E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D7B5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1753DD55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04C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sack</w:t>
            </w:r>
          </w:p>
        </w:tc>
      </w:tr>
      <w:tr w:rsidR="00E05FA8" w14:paraId="5A8ECBFC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ECA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3467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169EBDDD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701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sacrificed</w:t>
            </w:r>
          </w:p>
        </w:tc>
      </w:tr>
      <w:tr w:rsidR="00E05FA8" w14:paraId="3F9B9587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67E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C43D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01B06AD4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7E4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sad</w:t>
            </w:r>
          </w:p>
        </w:tc>
      </w:tr>
      <w:tr w:rsidR="00E05FA8" w14:paraId="39C2FDA2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EEC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88FD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63FB2BF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872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sadden</w:t>
            </w:r>
          </w:p>
        </w:tc>
      </w:tr>
      <w:tr w:rsidR="00E05FA8" w14:paraId="156FC7F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3B2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5687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5C8176C4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530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sadly</w:t>
            </w:r>
          </w:p>
        </w:tc>
      </w:tr>
      <w:tr w:rsidR="00E05FA8" w14:paraId="7CE3FB12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612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23E0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2395267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FC9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sadness</w:t>
            </w:r>
          </w:p>
        </w:tc>
      </w:tr>
      <w:tr w:rsidR="00E05FA8" w14:paraId="5BB395DA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11B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88A8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41C49F39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834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sag</w:t>
            </w:r>
          </w:p>
        </w:tc>
      </w:tr>
      <w:tr w:rsidR="00E05FA8" w14:paraId="0CB0F577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D28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C594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139861E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D64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sagged</w:t>
            </w:r>
          </w:p>
        </w:tc>
      </w:tr>
      <w:tr w:rsidR="00E05FA8" w14:paraId="42D5A76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090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836EA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4968BA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920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sagging</w:t>
            </w:r>
          </w:p>
        </w:tc>
      </w:tr>
      <w:tr w:rsidR="00E05FA8" w14:paraId="3B5943A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7F7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858F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12F632E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F2F4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saggy</w:t>
            </w:r>
          </w:p>
        </w:tc>
      </w:tr>
      <w:tr w:rsidR="00E05FA8" w14:paraId="1F0CA53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C90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2C35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423FEA55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ECA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sags</w:t>
            </w:r>
          </w:p>
        </w:tc>
      </w:tr>
      <w:tr w:rsidR="00E05FA8" w14:paraId="09582024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D96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D5B8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648769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031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salacious</w:t>
            </w:r>
          </w:p>
        </w:tc>
      </w:tr>
      <w:tr w:rsidR="00E05FA8" w14:paraId="3B8F6DE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A25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7792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60933319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4CD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sanctimonious</w:t>
            </w:r>
          </w:p>
        </w:tc>
      </w:tr>
      <w:tr w:rsidR="00E05FA8" w14:paraId="7593E04C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C2A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10C1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659AF9E6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A17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sap</w:t>
            </w:r>
          </w:p>
        </w:tc>
      </w:tr>
      <w:tr w:rsidR="00E05FA8" w14:paraId="7AC34C1E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1D3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4C08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443D7D7E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9E6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sarcasm</w:t>
            </w:r>
          </w:p>
        </w:tc>
      </w:tr>
      <w:tr w:rsidR="00E05FA8" w14:paraId="68D7E2E0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42A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27A4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46514DE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B6A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sarcastic</w:t>
            </w:r>
          </w:p>
        </w:tc>
      </w:tr>
      <w:tr w:rsidR="00E05FA8" w14:paraId="4BB4375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703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BAF7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36A12178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37B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sarcastically</w:t>
            </w:r>
          </w:p>
        </w:tc>
      </w:tr>
      <w:tr w:rsidR="00E05FA8" w14:paraId="7F731927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DC2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98DB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5F39F8C6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45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sardonic</w:t>
            </w:r>
          </w:p>
        </w:tc>
      </w:tr>
      <w:tr w:rsidR="00E05FA8" w14:paraId="64E1BE9D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9B1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5A69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03231B79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FAD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sardonically</w:t>
            </w:r>
          </w:p>
        </w:tc>
      </w:tr>
      <w:tr w:rsidR="00E05FA8" w14:paraId="0F628885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1A4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1C0A8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15483F2C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D41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sass</w:t>
            </w:r>
          </w:p>
        </w:tc>
      </w:tr>
      <w:tr w:rsidR="00E05FA8" w14:paraId="5A51641E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C26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7AB7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45F61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6E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satirical</w:t>
            </w:r>
          </w:p>
        </w:tc>
      </w:tr>
      <w:tr w:rsidR="00E05FA8" w14:paraId="37750B7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70E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44CA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41987948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423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satirize</w:t>
            </w:r>
          </w:p>
        </w:tc>
      </w:tr>
      <w:tr w:rsidR="00E05FA8" w14:paraId="4E23FF04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199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FB12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5C493992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492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savage</w:t>
            </w:r>
          </w:p>
        </w:tc>
      </w:tr>
      <w:tr w:rsidR="00E05FA8" w14:paraId="2B84AAB2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27A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952C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2760551D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B2D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savaged</w:t>
            </w:r>
          </w:p>
        </w:tc>
      </w:tr>
      <w:tr w:rsidR="00E05FA8" w14:paraId="6EE2C14F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DFD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1EDB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09CAF833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B21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savagery</w:t>
            </w:r>
          </w:p>
        </w:tc>
      </w:tr>
      <w:tr w:rsidR="00E05FA8" w14:paraId="0A120FBA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07E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F1FE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111E4FE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E19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savages</w:t>
            </w:r>
          </w:p>
        </w:tc>
      </w:tr>
      <w:tr w:rsidR="00E05FA8" w14:paraId="3043C54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B84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F313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46CB9DE9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01F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scaly</w:t>
            </w:r>
          </w:p>
        </w:tc>
      </w:tr>
      <w:tr w:rsidR="00E05FA8" w14:paraId="1E787E4C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5CE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91FC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089735FF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E91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scam</w:t>
            </w:r>
          </w:p>
        </w:tc>
      </w:tr>
      <w:tr w:rsidR="00E05FA8" w14:paraId="759EDAC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F20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3C8E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5AAFA20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41F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scams</w:t>
            </w:r>
          </w:p>
        </w:tc>
      </w:tr>
      <w:tr w:rsidR="00E05FA8" w14:paraId="6D1D094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909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F9A3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EA1993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688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scandal</w:t>
            </w:r>
          </w:p>
        </w:tc>
      </w:tr>
      <w:tr w:rsidR="00E05FA8" w14:paraId="26FB686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F4E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E0C1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D383CA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C2D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scandalize</w:t>
            </w:r>
          </w:p>
        </w:tc>
      </w:tr>
      <w:tr w:rsidR="00E05FA8" w14:paraId="5000C6E8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CE8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DB80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17CDD282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F06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scandalized</w:t>
            </w:r>
          </w:p>
        </w:tc>
      </w:tr>
      <w:tr w:rsidR="00E05FA8" w14:paraId="10B4D307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181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1080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6A90976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4104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scandalous</w:t>
            </w:r>
          </w:p>
        </w:tc>
      </w:tr>
      <w:tr w:rsidR="00E05FA8" w14:paraId="412B24F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D4C0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3662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55842F84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2DC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scandalously</w:t>
            </w:r>
          </w:p>
        </w:tc>
      </w:tr>
      <w:tr w:rsidR="00E05FA8" w14:paraId="1CE5C4B6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FC5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B832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7D4F5958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8E8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scandals</w:t>
            </w:r>
          </w:p>
        </w:tc>
      </w:tr>
      <w:tr w:rsidR="00E05FA8" w14:paraId="3249224E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36E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B5E5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2739CE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BC1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scandel</w:t>
            </w:r>
          </w:p>
        </w:tc>
      </w:tr>
      <w:tr w:rsidR="00E05FA8" w14:paraId="1CF91CE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76C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D78F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4D50A638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844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scandels</w:t>
            </w:r>
          </w:p>
        </w:tc>
      </w:tr>
      <w:tr w:rsidR="00E05FA8" w14:paraId="3449BCF1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59C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E23F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40B78A6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20C1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scant</w:t>
            </w:r>
          </w:p>
        </w:tc>
      </w:tr>
      <w:tr w:rsidR="00E05FA8" w14:paraId="6F1C5581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571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0934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348958D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0DD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scapegoat</w:t>
            </w:r>
          </w:p>
        </w:tc>
      </w:tr>
      <w:tr w:rsidR="00E05FA8" w14:paraId="18CDAB0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2DE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2793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3EF5B9F4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4DD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</w:t>
            </w:r>
          </w:p>
        </w:tc>
      </w:tr>
      <w:tr w:rsidR="00E05FA8" w14:paraId="3254B7B8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BA6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18CD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1A47B67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4A3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scarce</w:t>
            </w:r>
          </w:p>
        </w:tc>
      </w:tr>
      <w:tr w:rsidR="00E05FA8" w14:paraId="7028ECF0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033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16A2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477A46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751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scarcely</w:t>
            </w:r>
          </w:p>
        </w:tc>
      </w:tr>
      <w:tr w:rsidR="00E05FA8" w14:paraId="13382B6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B20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E68C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46C7F4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322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scarcity</w:t>
            </w:r>
          </w:p>
        </w:tc>
      </w:tr>
      <w:tr w:rsidR="00E05FA8" w14:paraId="15ABE4A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A70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70CF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"/>
      </w:tblGrid>
      <w:tr w:rsidR="00E05FA8" w14:paraId="0E91E67F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A28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scare</w:t>
            </w:r>
          </w:p>
        </w:tc>
      </w:tr>
      <w:tr w:rsidR="00E05FA8" w14:paraId="6B338FF1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43F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25EF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533BF3D8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427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scared</w:t>
            </w:r>
          </w:p>
        </w:tc>
      </w:tr>
      <w:tr w:rsidR="00E05FA8" w14:paraId="1C70F2CD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68D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1F6C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59ADF4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3F6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scarier</w:t>
            </w:r>
          </w:p>
        </w:tc>
      </w:tr>
      <w:tr w:rsidR="00E05FA8" w14:paraId="7357444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57D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E457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7AADE86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50A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scariest</w:t>
            </w:r>
          </w:p>
        </w:tc>
      </w:tr>
      <w:tr w:rsidR="00E05FA8" w14:paraId="6A280B7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942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4DDD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2D4B40D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72F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scarily</w:t>
            </w:r>
          </w:p>
        </w:tc>
      </w:tr>
      <w:tr w:rsidR="00E05FA8" w14:paraId="1601D19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3A5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D33D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1191A7EA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418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scarred</w:t>
            </w:r>
          </w:p>
        </w:tc>
      </w:tr>
      <w:tr w:rsidR="00E05FA8" w14:paraId="02521607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384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23CB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59C57FC7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1C0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scars</w:t>
            </w:r>
          </w:p>
        </w:tc>
      </w:tr>
      <w:tr w:rsidR="00E05FA8" w14:paraId="5BD9D26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3D5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6A33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554C13B6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A87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scary</w:t>
            </w:r>
          </w:p>
        </w:tc>
      </w:tr>
      <w:tr w:rsidR="00E05FA8" w14:paraId="408D6F3B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D1D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F10C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714274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854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scathing</w:t>
            </w:r>
          </w:p>
        </w:tc>
      </w:tr>
      <w:tr w:rsidR="00E05FA8" w14:paraId="5FD1B54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08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2460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5B11CF4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5A4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scathingly</w:t>
            </w:r>
          </w:p>
        </w:tc>
      </w:tr>
      <w:tr w:rsidR="00E05FA8" w14:paraId="2F95D58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ABF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2D79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B8C926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18A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sceptical</w:t>
            </w:r>
          </w:p>
        </w:tc>
      </w:tr>
      <w:tr w:rsidR="00E05FA8" w14:paraId="596555E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9322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9CB1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07194CB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15C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scoff</w:t>
            </w:r>
          </w:p>
        </w:tc>
      </w:tr>
      <w:tr w:rsidR="00E05FA8" w14:paraId="3E8E4854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FD3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798F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79DF07B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4BB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scoffingly</w:t>
            </w:r>
          </w:p>
        </w:tc>
      </w:tr>
      <w:tr w:rsidR="00E05FA8" w14:paraId="09F4E899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7F6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8BEF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483DAA98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12A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scold</w:t>
            </w:r>
          </w:p>
        </w:tc>
      </w:tr>
      <w:tr w:rsidR="00E05FA8" w14:paraId="5382E2C3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653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4231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11D0B52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564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scolded</w:t>
            </w:r>
          </w:p>
        </w:tc>
      </w:tr>
      <w:tr w:rsidR="00E05FA8" w14:paraId="486333EA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2207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CB7F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723AE8B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7CB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scolding</w:t>
            </w:r>
          </w:p>
        </w:tc>
      </w:tr>
      <w:tr w:rsidR="00E05FA8" w14:paraId="1EF8B93B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DE2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E6D9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1FC578C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B93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scoldingly</w:t>
            </w:r>
          </w:p>
        </w:tc>
      </w:tr>
      <w:tr w:rsidR="00E05FA8" w14:paraId="6A8AED0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637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B355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67E5A361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4A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scorching</w:t>
            </w:r>
          </w:p>
        </w:tc>
      </w:tr>
      <w:tr w:rsidR="00E05FA8" w14:paraId="43608900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9BB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7499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265EDE1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AF8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scorchingly</w:t>
            </w:r>
          </w:p>
        </w:tc>
      </w:tr>
      <w:tr w:rsidR="00E05FA8" w14:paraId="50194822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C00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F120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67DB9F5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530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scorn</w:t>
            </w:r>
          </w:p>
        </w:tc>
      </w:tr>
      <w:tr w:rsidR="00E05FA8" w14:paraId="25C0A539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CE7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8F31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70E2FD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96B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scornful</w:t>
            </w:r>
          </w:p>
        </w:tc>
      </w:tr>
      <w:tr w:rsidR="00E05FA8" w14:paraId="0F34065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E26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E490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73F2DE7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AD9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scornfully</w:t>
            </w:r>
          </w:p>
        </w:tc>
      </w:tr>
      <w:tr w:rsidR="00E05FA8" w14:paraId="263A07D1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E69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4AA6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69DF56ED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70B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scoundrel</w:t>
            </w:r>
          </w:p>
        </w:tc>
      </w:tr>
      <w:tr w:rsidR="00E05FA8" w14:paraId="5982742A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6B0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AF56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1EEF5F7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83F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scourge</w:t>
            </w:r>
          </w:p>
        </w:tc>
      </w:tr>
      <w:tr w:rsidR="00E05FA8" w14:paraId="7ACD4D2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EB4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16E0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4AB2351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966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scowl</w:t>
            </w:r>
          </w:p>
        </w:tc>
      </w:tr>
      <w:tr w:rsidR="00E05FA8" w14:paraId="08B4E8F7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6B2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5A04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5A40D69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F5C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scramble</w:t>
            </w:r>
          </w:p>
        </w:tc>
      </w:tr>
      <w:tr w:rsidR="00E05FA8" w14:paraId="44D88E8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62E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E0F6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65FC1A3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70F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scrambled</w:t>
            </w:r>
          </w:p>
        </w:tc>
      </w:tr>
      <w:tr w:rsidR="00E05FA8" w14:paraId="2E6FEBC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69E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B54F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10C3258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533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scrambles</w:t>
            </w:r>
          </w:p>
        </w:tc>
      </w:tr>
      <w:tr w:rsidR="00E05FA8" w14:paraId="1C1747C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2DA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2904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3DB3918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6CA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scrambling</w:t>
            </w:r>
          </w:p>
        </w:tc>
      </w:tr>
      <w:tr w:rsidR="00E05FA8" w14:paraId="10FE5ABE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2B9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EBF5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12DBAA5B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7BF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scrap</w:t>
            </w:r>
          </w:p>
        </w:tc>
      </w:tr>
      <w:tr w:rsidR="00E05FA8" w14:paraId="312886A3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331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C1DF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2B70ECC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E71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scratch</w:t>
            </w:r>
          </w:p>
        </w:tc>
      </w:tr>
      <w:tr w:rsidR="00E05FA8" w14:paraId="407A7A8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7A9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BAC7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7AE2336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C11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scratched</w:t>
            </w:r>
          </w:p>
        </w:tc>
      </w:tr>
      <w:tr w:rsidR="00E05FA8" w14:paraId="3BB84B3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97E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2B7D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31A295B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AEB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scratches</w:t>
            </w:r>
          </w:p>
        </w:tc>
      </w:tr>
      <w:tr w:rsidR="00E05FA8" w14:paraId="3C20746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72B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1E74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107C53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642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scratchy</w:t>
            </w:r>
          </w:p>
        </w:tc>
      </w:tr>
      <w:tr w:rsidR="00E05FA8" w14:paraId="70B1D30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501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F8AA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2D0D1A41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362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scream</w:t>
            </w:r>
          </w:p>
        </w:tc>
      </w:tr>
      <w:tr w:rsidR="00E05FA8" w14:paraId="3E7A95D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50B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D320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75E20BF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03F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screech</w:t>
            </w:r>
          </w:p>
        </w:tc>
      </w:tr>
      <w:tr w:rsidR="00E05FA8" w14:paraId="0596E22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1C8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6F59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F217E7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CC6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screw-up</w:t>
            </w:r>
          </w:p>
        </w:tc>
      </w:tr>
      <w:tr w:rsidR="00E05FA8" w14:paraId="0FCEA58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D05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B0AE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65822B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6B7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screwed</w:t>
            </w:r>
          </w:p>
        </w:tc>
      </w:tr>
      <w:tr w:rsidR="00E05FA8" w14:paraId="3283F16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7EC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D0C5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23CC7B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6314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screwed-up</w:t>
            </w:r>
          </w:p>
        </w:tc>
      </w:tr>
      <w:tr w:rsidR="00E05FA8" w14:paraId="26672116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73C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6D05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69E1D5C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D09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screwy</w:t>
            </w:r>
          </w:p>
        </w:tc>
      </w:tr>
      <w:tr w:rsidR="00E05FA8" w14:paraId="738957A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222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F5B2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5F4253F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4C2C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scuff</w:t>
            </w:r>
          </w:p>
        </w:tc>
      </w:tr>
      <w:tr w:rsidR="00E05FA8" w14:paraId="726AB72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B2F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017B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1ACDF5A1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8D0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scuffs</w:t>
            </w:r>
          </w:p>
        </w:tc>
      </w:tr>
      <w:tr w:rsidR="00E05FA8" w14:paraId="5626FA9F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4E6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698F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7D2DC72B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DEC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scum</w:t>
            </w:r>
          </w:p>
        </w:tc>
      </w:tr>
      <w:tr w:rsidR="00E05FA8" w14:paraId="60C22920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EB5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B0A2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2D32126E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BF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scummy</w:t>
            </w:r>
          </w:p>
        </w:tc>
      </w:tr>
      <w:tr w:rsidR="00E05FA8" w14:paraId="2FF7999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9D8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CAE8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21BB906C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56E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second-class</w:t>
            </w:r>
          </w:p>
        </w:tc>
      </w:tr>
      <w:tr w:rsidR="00E05FA8" w14:paraId="250B132D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03B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EB79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6943FFF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DD0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second-tier</w:t>
            </w:r>
          </w:p>
        </w:tc>
      </w:tr>
      <w:tr w:rsidR="00E05FA8" w14:paraId="1462AD7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017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A5D4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6E573D0B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167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secretive</w:t>
            </w:r>
          </w:p>
        </w:tc>
      </w:tr>
      <w:tr w:rsidR="00E05FA8" w14:paraId="27D7FD31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DC3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190F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7822BDB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94A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sedentary</w:t>
            </w:r>
          </w:p>
        </w:tc>
      </w:tr>
      <w:tr w:rsidR="00E05FA8" w14:paraId="6AB51F29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4D3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7957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1BC5AC1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495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seedy</w:t>
            </w:r>
          </w:p>
        </w:tc>
      </w:tr>
      <w:tr w:rsidR="00E05FA8" w14:paraId="0197101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84E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50E23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44BE7E4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29F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seethe</w:t>
            </w:r>
          </w:p>
        </w:tc>
      </w:tr>
      <w:tr w:rsidR="00E05FA8" w14:paraId="7411C818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E97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3624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093EEE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25F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seething</w:t>
            </w:r>
          </w:p>
        </w:tc>
      </w:tr>
      <w:tr w:rsidR="00E05FA8" w14:paraId="618FEFA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21E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E957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3F2D2DC6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9F2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self-coup</w:t>
            </w:r>
          </w:p>
        </w:tc>
      </w:tr>
      <w:tr w:rsidR="00E05FA8" w14:paraId="4F936E2E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1D4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F6B6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588E3B31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272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self-criticism</w:t>
            </w:r>
          </w:p>
        </w:tc>
      </w:tr>
      <w:tr w:rsidR="00E05FA8" w14:paraId="7EFC853F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1A0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90C1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4B4D5075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17E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self-defeating</w:t>
            </w:r>
          </w:p>
        </w:tc>
      </w:tr>
      <w:tr w:rsidR="00E05FA8" w14:paraId="5E814876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86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C5CE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</w:tblGrid>
      <w:tr w:rsidR="00E05FA8" w14:paraId="7978B8B0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B2E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self-destructive</w:t>
            </w:r>
          </w:p>
        </w:tc>
      </w:tr>
      <w:tr w:rsidR="00E05FA8" w14:paraId="15BF8B98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227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5AF7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4"/>
      </w:tblGrid>
      <w:tr w:rsidR="00E05FA8" w14:paraId="7F6F04E0" w14:textId="77777777">
        <w:tblPrEx>
          <w:tblCellMar>
            <w:top w:w="0" w:type="dxa"/>
            <w:bottom w:w="0" w:type="dxa"/>
          </w:tblCellMar>
        </w:tblPrEx>
        <w:tc>
          <w:tcPr>
            <w:tcW w:w="1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697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self-humiliation</w:t>
            </w:r>
          </w:p>
        </w:tc>
      </w:tr>
      <w:tr w:rsidR="00E05FA8" w14:paraId="6261AB27" w14:textId="77777777">
        <w:tblPrEx>
          <w:tblCellMar>
            <w:top w:w="0" w:type="dxa"/>
            <w:bottom w:w="0" w:type="dxa"/>
          </w:tblCellMar>
        </w:tblPrEx>
        <w:tc>
          <w:tcPr>
            <w:tcW w:w="1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AF6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EFDC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51016AB7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9D7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self-interest</w:t>
            </w:r>
          </w:p>
        </w:tc>
      </w:tr>
      <w:tr w:rsidR="00E05FA8" w14:paraId="2F9676CA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7CF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57E8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417A49CE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0E9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self-interested</w:t>
            </w:r>
          </w:p>
        </w:tc>
      </w:tr>
      <w:tr w:rsidR="00E05FA8" w14:paraId="1F43C764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E3D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451C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1AE61B4F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6E8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self-serving</w:t>
            </w:r>
          </w:p>
        </w:tc>
      </w:tr>
      <w:tr w:rsidR="00E05FA8" w14:paraId="3DA95E4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25D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934C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489BF6A0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B6C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selfinterested</w:t>
            </w:r>
          </w:p>
        </w:tc>
      </w:tr>
      <w:tr w:rsidR="00E05FA8" w14:paraId="1E4A55AD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126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C581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67B205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67F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selfish</w:t>
            </w:r>
          </w:p>
        </w:tc>
      </w:tr>
      <w:tr w:rsidR="00E05FA8" w14:paraId="2498C25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5A9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64DA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45D5F71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0D8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selfishly</w:t>
            </w:r>
          </w:p>
        </w:tc>
      </w:tr>
      <w:tr w:rsidR="00E05FA8" w14:paraId="03955CC8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370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1513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392C6FB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AA94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selfishness</w:t>
            </w:r>
          </w:p>
        </w:tc>
      </w:tr>
      <w:tr w:rsidR="00E05FA8" w14:paraId="545393CA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5B8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59A1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07F63C65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0DA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semi-retarded</w:t>
            </w:r>
          </w:p>
        </w:tc>
      </w:tr>
      <w:tr w:rsidR="00E05FA8" w14:paraId="664449E4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7AD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D3AB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355D3227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CFC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senile</w:t>
            </w:r>
          </w:p>
        </w:tc>
      </w:tr>
      <w:tr w:rsidR="00E05FA8" w14:paraId="39C4659D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9DE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7B12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7AB4DAFB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DAF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sensationalize</w:t>
            </w:r>
          </w:p>
        </w:tc>
      </w:tr>
      <w:tr w:rsidR="00E05FA8" w14:paraId="0164EA3C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1C6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7AB5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546DAF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572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senseless</w:t>
            </w:r>
          </w:p>
        </w:tc>
      </w:tr>
      <w:tr w:rsidR="00E05FA8" w14:paraId="3212F79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A5E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B051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A3A1F3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3A9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senselessly</w:t>
            </w:r>
          </w:p>
        </w:tc>
      </w:tr>
      <w:tr w:rsidR="00E05FA8" w14:paraId="19F5004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C7D7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18DF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2E85EED3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4394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seriousness</w:t>
            </w:r>
          </w:p>
        </w:tc>
      </w:tr>
      <w:tr w:rsidR="00E05FA8" w14:paraId="0A859106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7D7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1941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176146A8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976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sermonize</w:t>
            </w:r>
          </w:p>
        </w:tc>
      </w:tr>
      <w:tr w:rsidR="00E05FA8" w14:paraId="7D280EC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04E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CC29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7ABB5C8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DE1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servitude</w:t>
            </w:r>
          </w:p>
        </w:tc>
      </w:tr>
      <w:tr w:rsidR="00E05FA8" w14:paraId="7DC758B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9AA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A358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50057EA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E74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set-up</w:t>
            </w:r>
          </w:p>
        </w:tc>
      </w:tr>
      <w:tr w:rsidR="00E05FA8" w14:paraId="6A619FB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834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39B5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2321D3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F37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setback</w:t>
            </w:r>
          </w:p>
        </w:tc>
      </w:tr>
      <w:tr w:rsidR="00E05FA8" w14:paraId="55707FD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7CB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E5DF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0E152695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CF3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setbacks</w:t>
            </w:r>
          </w:p>
        </w:tc>
      </w:tr>
      <w:tr w:rsidR="00E05FA8" w14:paraId="2ED8754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5D0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1739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662337A0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872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sever</w:t>
            </w:r>
          </w:p>
        </w:tc>
      </w:tr>
      <w:tr w:rsidR="00E05FA8" w14:paraId="2939CA80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9CF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1A4D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</w:tblGrid>
      <w:tr w:rsidR="00E05FA8" w14:paraId="26B7F4D3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D4F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severe</w:t>
            </w:r>
          </w:p>
        </w:tc>
      </w:tr>
      <w:tr w:rsidR="00E05FA8" w14:paraId="5508E6B0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818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86C8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03B7FAB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66E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severity</w:t>
            </w:r>
          </w:p>
        </w:tc>
      </w:tr>
      <w:tr w:rsidR="00E05FA8" w14:paraId="08A1D6A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8DB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B417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</w:tblGrid>
      <w:tr w:rsidR="00E05FA8" w14:paraId="1063AD6D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43B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sh*t</w:t>
            </w:r>
          </w:p>
        </w:tc>
      </w:tr>
      <w:tr w:rsidR="00E05FA8" w14:paraId="4CC83ABF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0E7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8284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2A27541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14D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shabby</w:t>
            </w:r>
          </w:p>
        </w:tc>
      </w:tr>
      <w:tr w:rsidR="00E05FA8" w14:paraId="68A0AED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911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6064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3D9DE27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92F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shadowy</w:t>
            </w:r>
          </w:p>
        </w:tc>
      </w:tr>
      <w:tr w:rsidR="00E05FA8" w14:paraId="2D6DED45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680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3438F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006160B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A78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shady</w:t>
            </w:r>
          </w:p>
        </w:tc>
      </w:tr>
      <w:tr w:rsidR="00E05FA8" w14:paraId="68C2DBB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91F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73BE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7F0197D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904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shake</w:t>
            </w:r>
          </w:p>
        </w:tc>
      </w:tr>
      <w:tr w:rsidR="00E05FA8" w14:paraId="201CEE2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A48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EA21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364D0492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EF8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shaky</w:t>
            </w:r>
          </w:p>
        </w:tc>
      </w:tr>
      <w:tr w:rsidR="00E05FA8" w14:paraId="19F69DD1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536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110B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7CD02A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ADB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shallow</w:t>
            </w:r>
          </w:p>
        </w:tc>
      </w:tr>
      <w:tr w:rsidR="00E05FA8" w14:paraId="79CE388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CB4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5A85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4C199370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91A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sham</w:t>
            </w:r>
          </w:p>
        </w:tc>
      </w:tr>
      <w:tr w:rsidR="00E05FA8" w14:paraId="2CA2CE27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A1E2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CB72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30B2C17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00B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shambles</w:t>
            </w:r>
          </w:p>
        </w:tc>
      </w:tr>
      <w:tr w:rsidR="00E05FA8" w14:paraId="31EF7AC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4AA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46B0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06AD0D3E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F5C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shame</w:t>
            </w:r>
          </w:p>
        </w:tc>
      </w:tr>
      <w:tr w:rsidR="00E05FA8" w14:paraId="68F14FC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1B5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8E4E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512784D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649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shameful</w:t>
            </w:r>
          </w:p>
        </w:tc>
      </w:tr>
      <w:tr w:rsidR="00E05FA8" w14:paraId="0E9BE38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01A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74FA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2AA7EE29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430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shamefully</w:t>
            </w:r>
          </w:p>
        </w:tc>
      </w:tr>
      <w:tr w:rsidR="00E05FA8" w14:paraId="481A7E1B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851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64A9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</w:tblGrid>
      <w:tr w:rsidR="00E05FA8" w14:paraId="3EEC0D99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B4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shamefulness</w:t>
            </w:r>
          </w:p>
        </w:tc>
      </w:tr>
      <w:tr w:rsidR="00E05FA8" w14:paraId="28DA26C9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28F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0EAB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DFDC78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972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shameless</w:t>
            </w:r>
          </w:p>
        </w:tc>
      </w:tr>
      <w:tr w:rsidR="00E05FA8" w14:paraId="3253D42C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C02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FF77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66F897B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2AD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shamelessly</w:t>
            </w:r>
          </w:p>
        </w:tc>
      </w:tr>
      <w:tr w:rsidR="00E05FA8" w14:paraId="6581448D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085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2FC8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</w:tblGrid>
      <w:tr w:rsidR="00E05FA8" w14:paraId="7C5884B6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B7D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shamelessness</w:t>
            </w:r>
          </w:p>
        </w:tc>
      </w:tr>
      <w:tr w:rsidR="00E05FA8" w14:paraId="6A73E923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83C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C3D17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4D923E4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85F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shark</w:t>
            </w:r>
          </w:p>
        </w:tc>
      </w:tr>
      <w:tr w:rsidR="00E05FA8" w14:paraId="1845F9C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C35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8C3E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5A0DA37D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C74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sharply</w:t>
            </w:r>
          </w:p>
        </w:tc>
      </w:tr>
      <w:tr w:rsidR="00E05FA8" w14:paraId="0BDB80D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5E1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EA92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27C886F9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7A1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shatter</w:t>
            </w:r>
          </w:p>
        </w:tc>
      </w:tr>
      <w:tr w:rsidR="00E05FA8" w14:paraId="2FBBCF7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ED7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1374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D2B2B7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581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shemale</w:t>
            </w:r>
          </w:p>
        </w:tc>
      </w:tr>
      <w:tr w:rsidR="00E05FA8" w14:paraId="17FF250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F91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3CE3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0BD67DB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1A9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shimmer</w:t>
            </w:r>
          </w:p>
        </w:tc>
      </w:tr>
      <w:tr w:rsidR="00E05FA8" w14:paraId="4AAA53F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13C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631F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9B9CA3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152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shimmy</w:t>
            </w:r>
          </w:p>
        </w:tc>
      </w:tr>
      <w:tr w:rsidR="00E05FA8" w14:paraId="6CE39B6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E65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CD67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2721D5B6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A81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shipwreck</w:t>
            </w:r>
          </w:p>
        </w:tc>
      </w:tr>
      <w:tr w:rsidR="00E05FA8" w14:paraId="08E00ED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06A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A5A8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1777FBDE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DBC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shirk</w:t>
            </w:r>
          </w:p>
        </w:tc>
      </w:tr>
      <w:tr w:rsidR="00E05FA8" w14:paraId="1496429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62A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8618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449F7D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087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shirker</w:t>
            </w:r>
          </w:p>
        </w:tc>
      </w:tr>
      <w:tr w:rsidR="00E05FA8" w14:paraId="3DA98FE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5CD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0281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"/>
      </w:tblGrid>
      <w:tr w:rsidR="00E05FA8" w14:paraId="6BA0EE10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D5E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shit</w:t>
            </w:r>
          </w:p>
        </w:tc>
      </w:tr>
      <w:tr w:rsidR="00E05FA8" w14:paraId="19E06DF7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9CE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E7532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17EEC93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CED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shiver</w:t>
            </w:r>
          </w:p>
        </w:tc>
      </w:tr>
      <w:tr w:rsidR="00E05FA8" w14:paraId="2B12EC5C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A6C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0253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7A8D74C0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733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shock</w:t>
            </w:r>
          </w:p>
        </w:tc>
      </w:tr>
      <w:tr w:rsidR="00E05FA8" w14:paraId="61331D3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4EFE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F5CE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4F3917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201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shocked</w:t>
            </w:r>
          </w:p>
        </w:tc>
      </w:tr>
      <w:tr w:rsidR="00E05FA8" w14:paraId="4DD69F3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01B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A81A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3645350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4B3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shocking</w:t>
            </w:r>
          </w:p>
        </w:tc>
      </w:tr>
      <w:tr w:rsidR="00E05FA8" w14:paraId="1304A42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F03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194C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32CF3E1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3FA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shockingly</w:t>
            </w:r>
          </w:p>
        </w:tc>
      </w:tr>
      <w:tr w:rsidR="00E05FA8" w14:paraId="0F84270E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E27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DAFA0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5909E35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6FC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shoddy</w:t>
            </w:r>
          </w:p>
        </w:tc>
      </w:tr>
      <w:tr w:rsidR="00E05FA8" w14:paraId="4C74DE2E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2E8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7C59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641FB933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55A8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short-lived</w:t>
            </w:r>
          </w:p>
        </w:tc>
      </w:tr>
      <w:tr w:rsidR="00E05FA8" w14:paraId="0CF740BA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0BB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7ADD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535D43A9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A52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shortage</w:t>
            </w:r>
          </w:p>
        </w:tc>
      </w:tr>
      <w:tr w:rsidR="00E05FA8" w14:paraId="6EDCBD4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987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5586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7EE8A943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EBA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shortchange</w:t>
            </w:r>
          </w:p>
        </w:tc>
      </w:tr>
      <w:tr w:rsidR="00E05FA8" w14:paraId="5CFE09CC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265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CAAD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0CA2ED27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D51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shortcoming</w:t>
            </w:r>
          </w:p>
        </w:tc>
      </w:tr>
      <w:tr w:rsidR="00E05FA8" w14:paraId="3B1E0BF5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0B00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BD82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</w:tblGrid>
      <w:tr w:rsidR="00E05FA8" w14:paraId="4E28FC7E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FF9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shortcomings</w:t>
            </w:r>
          </w:p>
        </w:tc>
      </w:tr>
      <w:tr w:rsidR="00E05FA8" w14:paraId="4FA443D6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478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CB46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3A391995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2F9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shortness</w:t>
            </w:r>
          </w:p>
        </w:tc>
      </w:tr>
      <w:tr w:rsidR="00E05FA8" w14:paraId="31422030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72A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D98D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3FAFD223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487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shortsighted</w:t>
            </w:r>
          </w:p>
        </w:tc>
      </w:tr>
      <w:tr w:rsidR="00E05FA8" w14:paraId="1C43DFCE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D5B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EDA4F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7"/>
      </w:tblGrid>
      <w:tr w:rsidR="00E05FA8" w14:paraId="77C74BE8" w14:textId="77777777">
        <w:tblPrEx>
          <w:tblCellMar>
            <w:top w:w="0" w:type="dxa"/>
            <w:bottom w:w="0" w:type="dxa"/>
          </w:tblCellMar>
        </w:tblPrEx>
        <w:tc>
          <w:tcPr>
            <w:tcW w:w="1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EB4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shortsightedness</w:t>
            </w:r>
          </w:p>
        </w:tc>
      </w:tr>
      <w:tr w:rsidR="00E05FA8" w14:paraId="34F4A32C" w14:textId="77777777">
        <w:tblPrEx>
          <w:tblCellMar>
            <w:top w:w="0" w:type="dxa"/>
            <w:bottom w:w="0" w:type="dxa"/>
          </w:tblCellMar>
        </w:tblPrEx>
        <w:tc>
          <w:tcPr>
            <w:tcW w:w="1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800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249F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"/>
      </w:tblGrid>
      <w:tr w:rsidR="00E05FA8" w14:paraId="274C2D36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628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showdown</w:t>
            </w:r>
          </w:p>
        </w:tc>
      </w:tr>
      <w:tr w:rsidR="00E05FA8" w14:paraId="3585DED6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F36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C289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02E3B455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021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shrew</w:t>
            </w:r>
          </w:p>
        </w:tc>
      </w:tr>
      <w:tr w:rsidR="00E05FA8" w14:paraId="64403447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9C4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2273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34C914D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A36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shriek</w:t>
            </w:r>
          </w:p>
        </w:tc>
      </w:tr>
      <w:tr w:rsidR="00E05FA8" w14:paraId="6BB81A8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0E4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DE09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409B0AF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056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shrill</w:t>
            </w:r>
          </w:p>
        </w:tc>
      </w:tr>
      <w:tr w:rsidR="00E05FA8" w14:paraId="20FE8349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11E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FF3C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778967E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97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shrilly</w:t>
            </w:r>
          </w:p>
        </w:tc>
      </w:tr>
      <w:tr w:rsidR="00E05FA8" w14:paraId="2B60F0CD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3DE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02BD5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05FCE0E8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791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shrivel</w:t>
            </w:r>
          </w:p>
        </w:tc>
      </w:tr>
      <w:tr w:rsidR="00E05FA8" w14:paraId="0C4B9BA9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CD9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9F59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2716390C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F77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shroud</w:t>
            </w:r>
          </w:p>
        </w:tc>
      </w:tr>
      <w:tr w:rsidR="00E05FA8" w14:paraId="369BFE5D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73A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79FB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1C36F3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861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shrouded</w:t>
            </w:r>
          </w:p>
        </w:tc>
      </w:tr>
      <w:tr w:rsidR="00E05FA8" w14:paraId="42627BD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F52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353F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51BEF1D1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0B5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shrug</w:t>
            </w:r>
          </w:p>
        </w:tc>
      </w:tr>
      <w:tr w:rsidR="00E05FA8" w14:paraId="7D6A74A4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FB1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09AE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291A33F4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075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shun</w:t>
            </w:r>
          </w:p>
        </w:tc>
      </w:tr>
      <w:tr w:rsidR="00E05FA8" w14:paraId="790E0FA0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7DD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7A58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50E34A18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1E5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shunned</w:t>
            </w:r>
          </w:p>
        </w:tc>
      </w:tr>
      <w:tr w:rsidR="00E05FA8" w14:paraId="6666CBE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E4F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A90B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48C708D4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D8D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sick</w:t>
            </w:r>
          </w:p>
        </w:tc>
      </w:tr>
      <w:tr w:rsidR="00E05FA8" w14:paraId="27187054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A87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9A03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3D14682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427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sicken</w:t>
            </w:r>
          </w:p>
        </w:tc>
      </w:tr>
      <w:tr w:rsidR="00E05FA8" w14:paraId="4FAAE59B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C55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3755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6A0A3E1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178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sickening</w:t>
            </w:r>
          </w:p>
        </w:tc>
      </w:tr>
      <w:tr w:rsidR="00E05FA8" w14:paraId="73BBC46C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CF1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6B54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1D0F3AA8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7CA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sickeningly</w:t>
            </w:r>
          </w:p>
        </w:tc>
      </w:tr>
      <w:tr w:rsidR="00E05FA8" w14:paraId="6F58DAD3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A09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CFBDA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682F33AF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C54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sickly</w:t>
            </w:r>
          </w:p>
        </w:tc>
      </w:tr>
      <w:tr w:rsidR="00E05FA8" w14:paraId="785AE03A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E9DD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5913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E5A9816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D79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sickness</w:t>
            </w:r>
          </w:p>
        </w:tc>
      </w:tr>
      <w:tr w:rsidR="00E05FA8" w14:paraId="5E1F13E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930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4B77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020287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4DE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sidetrack</w:t>
            </w:r>
          </w:p>
        </w:tc>
      </w:tr>
      <w:tr w:rsidR="00E05FA8" w14:paraId="0657651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CE9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CCF7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36EFC77C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31D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sidetracked</w:t>
            </w:r>
          </w:p>
        </w:tc>
      </w:tr>
      <w:tr w:rsidR="00E05FA8" w14:paraId="3E812924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4A8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1420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32D7386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E85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siege</w:t>
            </w:r>
          </w:p>
        </w:tc>
      </w:tr>
      <w:tr w:rsidR="00E05FA8" w14:paraId="51327B94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C1D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BBC3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5A5B923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5F3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sillily</w:t>
            </w:r>
          </w:p>
        </w:tc>
      </w:tr>
      <w:tr w:rsidR="00E05FA8" w14:paraId="1627684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558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D8EC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62483B3F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E49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silly</w:t>
            </w:r>
          </w:p>
        </w:tc>
      </w:tr>
      <w:tr w:rsidR="00E05FA8" w14:paraId="48F6A2ED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5D77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D543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7E822F40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02F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simplistic</w:t>
            </w:r>
          </w:p>
        </w:tc>
      </w:tr>
      <w:tr w:rsidR="00E05FA8" w14:paraId="4FEBC733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BB2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45C3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</w:tblGrid>
      <w:tr w:rsidR="00E05FA8" w14:paraId="753E3418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D96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simplistically</w:t>
            </w:r>
          </w:p>
        </w:tc>
      </w:tr>
      <w:tr w:rsidR="00E05FA8" w14:paraId="2CB1BF1B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17A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FD29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"/>
      </w:tblGrid>
      <w:tr w:rsidR="00E05FA8" w14:paraId="62A96B21" w14:textId="77777777">
        <w:tblPrEx>
          <w:tblCellMar>
            <w:top w:w="0" w:type="dxa"/>
            <w:bottom w:w="0" w:type="dxa"/>
          </w:tblCellMar>
        </w:tblPrEx>
        <w:tc>
          <w:tcPr>
            <w:tcW w:w="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190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sin</w:t>
            </w:r>
          </w:p>
        </w:tc>
      </w:tr>
      <w:tr w:rsidR="00E05FA8" w14:paraId="7836113D" w14:textId="77777777">
        <w:tblPrEx>
          <w:tblCellMar>
            <w:top w:w="0" w:type="dxa"/>
            <w:bottom w:w="0" w:type="dxa"/>
          </w:tblCellMar>
        </w:tblPrEx>
        <w:tc>
          <w:tcPr>
            <w:tcW w:w="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FC1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4059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0870691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8BF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sinful</w:t>
            </w:r>
          </w:p>
        </w:tc>
      </w:tr>
      <w:tr w:rsidR="00E05FA8" w14:paraId="258C867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B55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0F51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4B06BB80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661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sinfully</w:t>
            </w:r>
          </w:p>
        </w:tc>
      </w:tr>
      <w:tr w:rsidR="00E05FA8" w14:paraId="1D0AED5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3FC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4085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511F4A2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3A6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sinister</w:t>
            </w:r>
          </w:p>
        </w:tc>
      </w:tr>
      <w:tr w:rsidR="00E05FA8" w14:paraId="69C7AA66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DDD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E0EC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4934DEF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3AA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sinisterly</w:t>
            </w:r>
          </w:p>
        </w:tc>
      </w:tr>
      <w:tr w:rsidR="00E05FA8" w14:paraId="7FBCA2A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A50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BA0F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</w:tblGrid>
      <w:tr w:rsidR="00E05FA8" w14:paraId="3C2988E6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A52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sink</w:t>
            </w:r>
          </w:p>
        </w:tc>
      </w:tr>
      <w:tr w:rsidR="00E05FA8" w14:paraId="5D64DFBC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5AC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E81F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5A76C25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D8F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sinking</w:t>
            </w:r>
          </w:p>
        </w:tc>
      </w:tr>
      <w:tr w:rsidR="00E05FA8" w14:paraId="21D9D0B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9A3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27AE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251DEB08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B78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skeletons</w:t>
            </w:r>
          </w:p>
        </w:tc>
      </w:tr>
      <w:tr w:rsidR="00E05FA8" w14:paraId="100C097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E4A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D481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4D9E96C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474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skeptic</w:t>
            </w:r>
          </w:p>
        </w:tc>
      </w:tr>
      <w:tr w:rsidR="00E05FA8" w14:paraId="5CC47951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BEE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6F0B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420B5EE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E21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skeptical</w:t>
            </w:r>
          </w:p>
        </w:tc>
      </w:tr>
      <w:tr w:rsidR="00E05FA8" w14:paraId="6E6003F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04A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8586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69973B5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2BB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skeptically</w:t>
            </w:r>
          </w:p>
        </w:tc>
      </w:tr>
      <w:tr w:rsidR="00E05FA8" w14:paraId="7A4E1100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D0B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EF31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0191AA09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54D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skepticism</w:t>
            </w:r>
          </w:p>
        </w:tc>
      </w:tr>
      <w:tr w:rsidR="00E05FA8" w14:paraId="229B73AA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4D9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B0FA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00536C42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647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sketchy</w:t>
            </w:r>
          </w:p>
        </w:tc>
      </w:tr>
      <w:tr w:rsidR="00E05FA8" w14:paraId="367AB78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CC2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DF71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4B15437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657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skimpy</w:t>
            </w:r>
          </w:p>
        </w:tc>
      </w:tr>
      <w:tr w:rsidR="00E05FA8" w14:paraId="4D28D32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B09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388B0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</w:tblGrid>
      <w:tr w:rsidR="00E05FA8" w14:paraId="63F0D402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A76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skinny</w:t>
            </w:r>
          </w:p>
        </w:tc>
      </w:tr>
      <w:tr w:rsidR="00E05FA8" w14:paraId="580D15F6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24B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105E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6C832F5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4F0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skittish</w:t>
            </w:r>
          </w:p>
        </w:tc>
      </w:tr>
      <w:tr w:rsidR="00E05FA8" w14:paraId="384B43E6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7CC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78AC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1"/>
      </w:tblGrid>
      <w:tr w:rsidR="00E05FA8" w14:paraId="0EA57F0E" w14:textId="77777777">
        <w:tblPrEx>
          <w:tblCellMar>
            <w:top w:w="0" w:type="dxa"/>
            <w:bottom w:w="0" w:type="dxa"/>
          </w:tblCellMar>
        </w:tblPrEx>
        <w:tc>
          <w:tcPr>
            <w:tcW w:w="9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1F5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skittishly</w:t>
            </w:r>
          </w:p>
        </w:tc>
      </w:tr>
      <w:tr w:rsidR="00E05FA8" w14:paraId="12E588D2" w14:textId="77777777">
        <w:tblPrEx>
          <w:tblCellMar>
            <w:top w:w="0" w:type="dxa"/>
            <w:bottom w:w="0" w:type="dxa"/>
          </w:tblCellMar>
        </w:tblPrEx>
        <w:tc>
          <w:tcPr>
            <w:tcW w:w="9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7F8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BEA9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1"/>
      </w:tblGrid>
      <w:tr w:rsidR="00E05FA8" w14:paraId="1B016647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372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skulk</w:t>
            </w:r>
          </w:p>
        </w:tc>
      </w:tr>
      <w:tr w:rsidR="00E05FA8" w14:paraId="42D117FC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D78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91F6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42CE5256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AE2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slack</w:t>
            </w:r>
          </w:p>
        </w:tc>
      </w:tr>
      <w:tr w:rsidR="00E05FA8" w14:paraId="3C9AE44C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998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3514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5DB01E9E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D04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slander</w:t>
            </w:r>
          </w:p>
        </w:tc>
      </w:tr>
      <w:tr w:rsidR="00E05FA8" w14:paraId="5D25940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37C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ADFA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BD22DE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1DF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slanderer</w:t>
            </w:r>
          </w:p>
        </w:tc>
      </w:tr>
      <w:tr w:rsidR="00E05FA8" w14:paraId="6D7862E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6FC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779D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6754C87A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960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slanderous</w:t>
            </w:r>
          </w:p>
        </w:tc>
      </w:tr>
      <w:tr w:rsidR="00E05FA8" w14:paraId="0A19A55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BE7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E958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1A47FF4C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F46B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slanderously</w:t>
            </w:r>
          </w:p>
        </w:tc>
      </w:tr>
      <w:tr w:rsidR="00E05FA8" w14:paraId="10B1536B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9B7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D9E7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3BBAF0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BF8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slanders</w:t>
            </w:r>
          </w:p>
        </w:tc>
      </w:tr>
      <w:tr w:rsidR="00E05FA8" w14:paraId="46E2B9C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6AE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FEF4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2A1D5A8B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C2B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slap</w:t>
            </w:r>
          </w:p>
        </w:tc>
      </w:tr>
      <w:tr w:rsidR="00E05FA8" w14:paraId="54154D93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741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4DE3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FB861E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19E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slashing</w:t>
            </w:r>
          </w:p>
        </w:tc>
      </w:tr>
      <w:tr w:rsidR="00E05FA8" w14:paraId="75FB967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018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C733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A5685C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78B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slaughter</w:t>
            </w:r>
          </w:p>
        </w:tc>
      </w:tr>
      <w:tr w:rsidR="00E05FA8" w14:paraId="007FDC9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5F4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3DF5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4591396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C4F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slaughtered</w:t>
            </w:r>
          </w:p>
        </w:tc>
      </w:tr>
      <w:tr w:rsidR="00E05FA8" w14:paraId="13F5075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466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2884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004830F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77D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slave</w:t>
            </w:r>
          </w:p>
        </w:tc>
      </w:tr>
      <w:tr w:rsidR="00E05FA8" w14:paraId="30E4D402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B23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A614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1F63EE8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D75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slaves</w:t>
            </w:r>
          </w:p>
        </w:tc>
      </w:tr>
      <w:tr w:rsidR="00E05FA8" w14:paraId="5641036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25B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2B71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32D5C55F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6D2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sleazy</w:t>
            </w:r>
          </w:p>
        </w:tc>
      </w:tr>
      <w:tr w:rsidR="00E05FA8" w14:paraId="2DEE96D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196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1E15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1B03550C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A62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slime</w:t>
            </w:r>
          </w:p>
        </w:tc>
      </w:tr>
      <w:tr w:rsidR="00E05FA8" w14:paraId="2D3C5CD2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264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C1AB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</w:tblGrid>
      <w:tr w:rsidR="00E05FA8" w14:paraId="0EE65F4E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64A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slog</w:t>
            </w:r>
          </w:p>
        </w:tc>
      </w:tr>
      <w:tr w:rsidR="00E05FA8" w14:paraId="3C330EEA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2F7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CFEC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2808AC5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6DA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slogged</w:t>
            </w:r>
          </w:p>
        </w:tc>
      </w:tr>
      <w:tr w:rsidR="00E05FA8" w14:paraId="585AB42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7A0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BD0E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1BAF6E0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463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slogging</w:t>
            </w:r>
          </w:p>
        </w:tc>
      </w:tr>
      <w:tr w:rsidR="00E05FA8" w14:paraId="68911EF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DB0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5CE1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6C079BF0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FAF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slogs</w:t>
            </w:r>
          </w:p>
        </w:tc>
      </w:tr>
      <w:tr w:rsidR="00E05FA8" w14:paraId="50C9EC2F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62A8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76A6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2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4"/>
      </w:tblGrid>
      <w:tr w:rsidR="00E05FA8" w14:paraId="480FC751" w14:textId="77777777">
        <w:tblPrEx>
          <w:tblCellMar>
            <w:top w:w="0" w:type="dxa"/>
            <w:bottom w:w="0" w:type="dxa"/>
          </w:tblCellMar>
        </w:tblPrEx>
        <w:tc>
          <w:tcPr>
            <w:tcW w:w="2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B79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sloooooooooooooow</w:t>
            </w:r>
          </w:p>
        </w:tc>
      </w:tr>
      <w:tr w:rsidR="00E05FA8" w14:paraId="5A74BC7B" w14:textId="77777777">
        <w:tblPrEx>
          <w:tblCellMar>
            <w:top w:w="0" w:type="dxa"/>
            <w:bottom w:w="0" w:type="dxa"/>
          </w:tblCellMar>
        </w:tblPrEx>
        <w:tc>
          <w:tcPr>
            <w:tcW w:w="2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E3D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6F95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6EAE28D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9E8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sloooow</w:t>
            </w:r>
          </w:p>
        </w:tc>
      </w:tr>
      <w:tr w:rsidR="00E05FA8" w14:paraId="5BBA4143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235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6685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4CC82B52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5EB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slooow</w:t>
            </w:r>
          </w:p>
        </w:tc>
      </w:tr>
      <w:tr w:rsidR="00E05FA8" w14:paraId="561098C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2CD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C145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6AF22C7C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2CF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sloow</w:t>
            </w:r>
          </w:p>
        </w:tc>
      </w:tr>
      <w:tr w:rsidR="00E05FA8" w14:paraId="3CBB5115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194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226F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3D8EC40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963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sloppily</w:t>
            </w:r>
          </w:p>
        </w:tc>
      </w:tr>
      <w:tr w:rsidR="00E05FA8" w14:paraId="029F6A2B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C12F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B893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</w:tblGrid>
      <w:tr w:rsidR="00E05FA8" w14:paraId="5763DAB3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FBE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sloppy</w:t>
            </w:r>
          </w:p>
        </w:tc>
      </w:tr>
      <w:tr w:rsidR="00E05FA8" w14:paraId="56A02605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9D9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DF69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136F7B45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A86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sloth</w:t>
            </w:r>
          </w:p>
        </w:tc>
      </w:tr>
      <w:tr w:rsidR="00E05FA8" w14:paraId="32DFE058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8B6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AE4E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0FA90F6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1EB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slothful</w:t>
            </w:r>
          </w:p>
        </w:tc>
      </w:tr>
      <w:tr w:rsidR="00E05FA8" w14:paraId="0BB710A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15A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0645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1DFC8288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3D4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slow</w:t>
            </w:r>
          </w:p>
        </w:tc>
      </w:tr>
      <w:tr w:rsidR="00E05FA8" w14:paraId="590190C0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86D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1AED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7ED2907E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5C9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slow-moving</w:t>
            </w:r>
          </w:p>
        </w:tc>
      </w:tr>
      <w:tr w:rsidR="00E05FA8" w14:paraId="25801BA5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E1B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B156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7B24EDD5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FF9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slowed</w:t>
            </w:r>
          </w:p>
        </w:tc>
      </w:tr>
      <w:tr w:rsidR="00E05FA8" w14:paraId="6BDA737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508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8C6B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11F3F82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514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slower</w:t>
            </w:r>
          </w:p>
        </w:tc>
      </w:tr>
      <w:tr w:rsidR="00E05FA8" w14:paraId="07C3F2C6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441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4550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56CAD0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1E0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slowest</w:t>
            </w:r>
          </w:p>
        </w:tc>
      </w:tr>
      <w:tr w:rsidR="00E05FA8" w14:paraId="4D31505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715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E35D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</w:tblGrid>
      <w:tr w:rsidR="00E05FA8" w14:paraId="750969D5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FF0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slowly</w:t>
            </w:r>
          </w:p>
        </w:tc>
      </w:tr>
      <w:tr w:rsidR="00E05FA8" w14:paraId="545009AA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E17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8F9E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350457C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58D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sloww</w:t>
            </w:r>
          </w:p>
        </w:tc>
      </w:tr>
      <w:tr w:rsidR="00E05FA8" w14:paraId="31B48B4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93D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5030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"/>
      </w:tblGrid>
      <w:tr w:rsidR="00E05FA8" w14:paraId="65590A8F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6A1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slowww</w:t>
            </w:r>
          </w:p>
        </w:tc>
      </w:tr>
      <w:tr w:rsidR="00E05FA8" w14:paraId="565C0F0C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703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BA30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65DE370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0A3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slowwww</w:t>
            </w:r>
          </w:p>
        </w:tc>
      </w:tr>
      <w:tr w:rsidR="00E05FA8" w14:paraId="0B0B32BA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1B0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A5C2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</w:tblGrid>
      <w:tr w:rsidR="00E05FA8" w14:paraId="747661C0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89E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slug</w:t>
            </w:r>
          </w:p>
        </w:tc>
      </w:tr>
      <w:tr w:rsidR="00E05FA8" w14:paraId="5E8D8607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0EA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5BB1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"/>
      </w:tblGrid>
      <w:tr w:rsidR="00E05FA8" w14:paraId="7EABB92D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952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sluggish</w:t>
            </w:r>
          </w:p>
        </w:tc>
      </w:tr>
      <w:tr w:rsidR="00E05FA8" w14:paraId="2013FAC4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BE0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87F8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15B7A7DD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7B5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slump</w:t>
            </w:r>
          </w:p>
        </w:tc>
      </w:tr>
      <w:tr w:rsidR="00E05FA8" w14:paraId="064BFFC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F89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9F45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2C3FAFD8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327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slumping</w:t>
            </w:r>
          </w:p>
        </w:tc>
      </w:tr>
      <w:tr w:rsidR="00E05FA8" w14:paraId="7EEAA257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9A9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62E2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7A4352CD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20F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slumpping</w:t>
            </w:r>
          </w:p>
        </w:tc>
      </w:tr>
      <w:tr w:rsidR="00E05FA8" w14:paraId="54991CCE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C6D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F2EE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2A5F59D2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8A2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slur</w:t>
            </w:r>
          </w:p>
        </w:tc>
      </w:tr>
      <w:tr w:rsidR="00E05FA8" w14:paraId="1E8D72CD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5A4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79E6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"/>
      </w:tblGrid>
      <w:tr w:rsidR="00E05FA8" w14:paraId="7AB51BD4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440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slut</w:t>
            </w:r>
          </w:p>
        </w:tc>
      </w:tr>
      <w:tr w:rsidR="00E05FA8" w14:paraId="50B825AD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98D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8A345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</w:tblGrid>
      <w:tr w:rsidR="00E05FA8" w14:paraId="026698FC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5D2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sluts</w:t>
            </w:r>
          </w:p>
        </w:tc>
      </w:tr>
      <w:tr w:rsidR="00E05FA8" w14:paraId="044DB9C9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7B8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DD17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"/>
      </w:tblGrid>
      <w:tr w:rsidR="00E05FA8" w14:paraId="2025A5BD" w14:textId="77777777">
        <w:tblPrEx>
          <w:tblCellMar>
            <w:top w:w="0" w:type="dxa"/>
            <w:bottom w:w="0" w:type="dxa"/>
          </w:tblCellMar>
        </w:tblPrEx>
        <w:tc>
          <w:tcPr>
            <w:tcW w:w="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E29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sly</w:t>
            </w:r>
          </w:p>
        </w:tc>
      </w:tr>
      <w:tr w:rsidR="00E05FA8" w14:paraId="377B5A81" w14:textId="77777777">
        <w:tblPrEx>
          <w:tblCellMar>
            <w:top w:w="0" w:type="dxa"/>
            <w:bottom w:w="0" w:type="dxa"/>
          </w:tblCellMar>
        </w:tblPrEx>
        <w:tc>
          <w:tcPr>
            <w:tcW w:w="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413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4BC9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43AE28C1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BD3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smack</w:t>
            </w:r>
          </w:p>
        </w:tc>
      </w:tr>
      <w:tr w:rsidR="00E05FA8" w14:paraId="39A5608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E3F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7461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"/>
      </w:tblGrid>
      <w:tr w:rsidR="00E05FA8" w14:paraId="43C3A37F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A52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smallish</w:t>
            </w:r>
          </w:p>
        </w:tc>
      </w:tr>
      <w:tr w:rsidR="00E05FA8" w14:paraId="6F1F8305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404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F24A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0D9E690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B62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smash</w:t>
            </w:r>
          </w:p>
        </w:tc>
      </w:tr>
      <w:tr w:rsidR="00E05FA8" w14:paraId="6EBACFD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FB8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C3B4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0CFF13FF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443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smear</w:t>
            </w:r>
          </w:p>
        </w:tc>
      </w:tr>
      <w:tr w:rsidR="00E05FA8" w14:paraId="3C00E992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C6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0D69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72183BF9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87C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smell</w:t>
            </w:r>
          </w:p>
        </w:tc>
      </w:tr>
      <w:tr w:rsidR="00E05FA8" w14:paraId="715B6E24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1BC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9D5CB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22BCFC1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A48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smelled</w:t>
            </w:r>
          </w:p>
        </w:tc>
      </w:tr>
      <w:tr w:rsidR="00E05FA8" w14:paraId="0D0E68E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F0B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DAFC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1573850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A3B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smelling</w:t>
            </w:r>
          </w:p>
        </w:tc>
      </w:tr>
      <w:tr w:rsidR="00E05FA8" w14:paraId="78D8531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814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F951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142C484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156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smells</w:t>
            </w:r>
          </w:p>
        </w:tc>
      </w:tr>
      <w:tr w:rsidR="00E05FA8" w14:paraId="2712722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D6F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B19D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22838BB4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50A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smelly</w:t>
            </w:r>
          </w:p>
        </w:tc>
      </w:tr>
      <w:tr w:rsidR="00E05FA8" w14:paraId="49B0222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336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1C1C0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79DDF38C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AE4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smelt</w:t>
            </w:r>
          </w:p>
        </w:tc>
      </w:tr>
      <w:tr w:rsidR="00E05FA8" w14:paraId="5B2BC7EF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547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A200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4FBB66D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C58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smoke</w:t>
            </w:r>
          </w:p>
        </w:tc>
      </w:tr>
      <w:tr w:rsidR="00E05FA8" w14:paraId="3A844D35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526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92B2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6447C9BD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D7D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smokescreen</w:t>
            </w:r>
          </w:p>
        </w:tc>
      </w:tr>
      <w:tr w:rsidR="00E05FA8" w14:paraId="4C3D1095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34B5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B1F9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3B5E2B8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7EC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smolder</w:t>
            </w:r>
          </w:p>
        </w:tc>
      </w:tr>
      <w:tr w:rsidR="00E05FA8" w14:paraId="43A4518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766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D790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2DC220F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F2C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smoldering</w:t>
            </w:r>
          </w:p>
        </w:tc>
      </w:tr>
      <w:tr w:rsidR="00E05FA8" w14:paraId="6706B38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6C8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21A8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4EDB3A3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B66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smother</w:t>
            </w:r>
          </w:p>
        </w:tc>
      </w:tr>
      <w:tr w:rsidR="00E05FA8" w14:paraId="48F1371B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64D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DBF2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17BC96C1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DB2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smoulder</w:t>
            </w:r>
          </w:p>
        </w:tc>
      </w:tr>
      <w:tr w:rsidR="00E05FA8" w14:paraId="6F051784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01F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6416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2C1E4C6A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E7D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smouldering</w:t>
            </w:r>
          </w:p>
        </w:tc>
      </w:tr>
      <w:tr w:rsidR="00E05FA8" w14:paraId="6E46E0C7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657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2A24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7A4C120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39C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smudge</w:t>
            </w:r>
          </w:p>
        </w:tc>
      </w:tr>
      <w:tr w:rsidR="00E05FA8" w14:paraId="09A6C84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BF3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5E8D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485995A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3B6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smudged</w:t>
            </w:r>
          </w:p>
        </w:tc>
      </w:tr>
      <w:tr w:rsidR="00E05FA8" w14:paraId="1DC823C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E70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1091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0D567AE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E8B6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smudges</w:t>
            </w:r>
          </w:p>
        </w:tc>
      </w:tr>
      <w:tr w:rsidR="00E05FA8" w14:paraId="0836836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6E3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5BCD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7B02F20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875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smudging</w:t>
            </w:r>
          </w:p>
        </w:tc>
      </w:tr>
      <w:tr w:rsidR="00E05FA8" w14:paraId="50BEA07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BDA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1F73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1"/>
      </w:tblGrid>
      <w:tr w:rsidR="00E05FA8" w14:paraId="6DF7B272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4BB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smug</w:t>
            </w:r>
          </w:p>
        </w:tc>
      </w:tr>
      <w:tr w:rsidR="00E05FA8" w14:paraId="709EDBEF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5C3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6860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23D8C25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CDD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smugly</w:t>
            </w:r>
          </w:p>
        </w:tc>
      </w:tr>
      <w:tr w:rsidR="00E05FA8" w14:paraId="3E8C0967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498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5182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4B3971C0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ADF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smut</w:t>
            </w:r>
          </w:p>
        </w:tc>
      </w:tr>
      <w:tr w:rsidR="00E05FA8" w14:paraId="6F62C304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DB3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E05AC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043209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754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smuttier</w:t>
            </w:r>
          </w:p>
        </w:tc>
      </w:tr>
      <w:tr w:rsidR="00E05FA8" w14:paraId="1BBA885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59D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0C27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A50C5C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99E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smuttiest</w:t>
            </w:r>
          </w:p>
        </w:tc>
      </w:tr>
      <w:tr w:rsidR="00E05FA8" w14:paraId="1F78C1B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0EE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AB3E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23812BBB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6AB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smutty</w:t>
            </w:r>
          </w:p>
        </w:tc>
      </w:tr>
      <w:tr w:rsidR="00E05FA8" w14:paraId="5A953721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773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70CED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35C56FA1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C16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snag</w:t>
            </w:r>
          </w:p>
        </w:tc>
      </w:tr>
      <w:tr w:rsidR="00E05FA8" w14:paraId="3F1FF242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843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9DAE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27A6035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8C3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snagged</w:t>
            </w:r>
          </w:p>
        </w:tc>
      </w:tr>
      <w:tr w:rsidR="00E05FA8" w14:paraId="48796FC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B5C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C2CD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F8BE1D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949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snagging</w:t>
            </w:r>
          </w:p>
        </w:tc>
      </w:tr>
      <w:tr w:rsidR="00E05FA8" w14:paraId="1F4D117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484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A36B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496F1B8F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852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snags</w:t>
            </w:r>
          </w:p>
        </w:tc>
      </w:tr>
      <w:tr w:rsidR="00E05FA8" w14:paraId="6154150E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116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B893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4E232F9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E7D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snappish</w:t>
            </w:r>
          </w:p>
        </w:tc>
      </w:tr>
      <w:tr w:rsidR="00E05FA8" w14:paraId="3FE461F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666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8F61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4CDC654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E89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snappishly</w:t>
            </w:r>
          </w:p>
        </w:tc>
      </w:tr>
      <w:tr w:rsidR="00E05FA8" w14:paraId="07DB7C8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761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45D8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2A3B251A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C93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snare</w:t>
            </w:r>
          </w:p>
        </w:tc>
      </w:tr>
      <w:tr w:rsidR="00E05FA8" w14:paraId="57C72F08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B1F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641D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3687E0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F57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snarky</w:t>
            </w:r>
          </w:p>
        </w:tc>
      </w:tr>
      <w:tr w:rsidR="00E05FA8" w14:paraId="78FFACE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6FC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9A08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78AF022C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68D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snarl</w:t>
            </w:r>
          </w:p>
        </w:tc>
      </w:tr>
      <w:tr w:rsidR="00E05FA8" w14:paraId="4BB6636E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345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113F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548DBE83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6BD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sneak</w:t>
            </w:r>
          </w:p>
        </w:tc>
      </w:tr>
      <w:tr w:rsidR="00E05FA8" w14:paraId="12630EA5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27F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358F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0189272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3FC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sneakily</w:t>
            </w:r>
          </w:p>
        </w:tc>
      </w:tr>
      <w:tr w:rsidR="00E05FA8" w14:paraId="32743118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F55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8C28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716E52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B0C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sneaky</w:t>
            </w:r>
          </w:p>
        </w:tc>
      </w:tr>
      <w:tr w:rsidR="00E05FA8" w14:paraId="508A3D0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2E2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54B1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012504C4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CFD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sneer</w:t>
            </w:r>
          </w:p>
        </w:tc>
      </w:tr>
      <w:tr w:rsidR="00E05FA8" w14:paraId="6CDDA15E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47E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8479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01FE8DA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BC4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sneering</w:t>
            </w:r>
          </w:p>
        </w:tc>
      </w:tr>
      <w:tr w:rsidR="00E05FA8" w14:paraId="5F0EBCE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4E3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7118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0C4C637C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5E20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sneeringly</w:t>
            </w:r>
          </w:p>
        </w:tc>
      </w:tr>
      <w:tr w:rsidR="00E05FA8" w14:paraId="06BA0CC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150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88C4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3D1201A5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766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snob</w:t>
            </w:r>
          </w:p>
        </w:tc>
      </w:tr>
      <w:tr w:rsidR="00E05FA8" w14:paraId="0826FE78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5EE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FD05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7E5041F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AE8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snobbish</w:t>
            </w:r>
          </w:p>
        </w:tc>
      </w:tr>
      <w:tr w:rsidR="00E05FA8" w14:paraId="3CEBB59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F01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A18E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4CC970F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4B8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snobby</w:t>
            </w:r>
          </w:p>
        </w:tc>
      </w:tr>
      <w:tr w:rsidR="00E05FA8" w14:paraId="754E670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F90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D462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22CDCA0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656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snobish</w:t>
            </w:r>
          </w:p>
        </w:tc>
      </w:tr>
      <w:tr w:rsidR="00E05FA8" w14:paraId="14DFD14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D0F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6C00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7FB8A63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E90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snobs</w:t>
            </w:r>
          </w:p>
        </w:tc>
      </w:tr>
      <w:tr w:rsidR="00E05FA8" w14:paraId="241F349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E22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326C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5553A4B1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F72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snub</w:t>
            </w:r>
          </w:p>
        </w:tc>
      </w:tr>
      <w:tr w:rsidR="00E05FA8" w14:paraId="6AB36282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1EF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D6FF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6ED4A1F2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C54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so-cal</w:t>
            </w:r>
          </w:p>
        </w:tc>
      </w:tr>
      <w:tr w:rsidR="00E05FA8" w14:paraId="6A1816A4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5BB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2988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634F080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186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soapy</w:t>
            </w:r>
          </w:p>
        </w:tc>
      </w:tr>
      <w:tr w:rsidR="00E05FA8" w14:paraId="4686D6B3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3BC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E76E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"/>
      </w:tblGrid>
      <w:tr w:rsidR="00E05FA8" w14:paraId="1AFCCC0B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2B2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sob</w:t>
            </w:r>
          </w:p>
        </w:tc>
      </w:tr>
      <w:tr w:rsidR="00E05FA8" w14:paraId="18896A49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C7B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BF35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795406C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BDE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sober</w:t>
            </w:r>
          </w:p>
        </w:tc>
      </w:tr>
      <w:tr w:rsidR="00E05FA8" w14:paraId="1E378C29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51A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08B6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F55C8A3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10D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sobering</w:t>
            </w:r>
          </w:p>
        </w:tc>
      </w:tr>
      <w:tr w:rsidR="00E05FA8" w14:paraId="475F3B2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EF0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6DDA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17F4EE8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B1A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solemn</w:t>
            </w:r>
          </w:p>
        </w:tc>
      </w:tr>
      <w:tr w:rsidR="00E05FA8" w14:paraId="76D8C3B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EC7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D89E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7BCF5817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2E0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solicitude</w:t>
            </w:r>
          </w:p>
        </w:tc>
      </w:tr>
      <w:tr w:rsidR="00E05FA8" w14:paraId="54724EC2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375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4457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0C22217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9E9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somber</w:t>
            </w:r>
          </w:p>
        </w:tc>
      </w:tr>
      <w:tr w:rsidR="00E05FA8" w14:paraId="07AE7CB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2B9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F3D8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781379FA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7BE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sore</w:t>
            </w:r>
          </w:p>
        </w:tc>
      </w:tr>
      <w:tr w:rsidR="00E05FA8" w14:paraId="69780AD1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71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43E9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2842453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419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sorely</w:t>
            </w:r>
          </w:p>
        </w:tc>
      </w:tr>
      <w:tr w:rsidR="00E05FA8" w14:paraId="0211459D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59B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A859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5AB73C08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7D9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soreness</w:t>
            </w:r>
          </w:p>
        </w:tc>
      </w:tr>
      <w:tr w:rsidR="00E05FA8" w14:paraId="4D12E81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6EB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5E37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B36A2B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593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sorrow</w:t>
            </w:r>
          </w:p>
        </w:tc>
      </w:tr>
      <w:tr w:rsidR="00E05FA8" w14:paraId="23FFCA4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D86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0025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590D3F2A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A22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sorrowful</w:t>
            </w:r>
          </w:p>
        </w:tc>
      </w:tr>
      <w:tr w:rsidR="00E05FA8" w14:paraId="010423DD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D26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E08A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7948856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BEE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sorrowfully</w:t>
            </w:r>
          </w:p>
        </w:tc>
      </w:tr>
      <w:tr w:rsidR="00E05FA8" w14:paraId="3F5BE762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341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C863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31AE6FF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D02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sorry</w:t>
            </w:r>
          </w:p>
        </w:tc>
      </w:tr>
      <w:tr w:rsidR="00E05FA8" w14:paraId="7AB48836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A1A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DA85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173F9AD5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563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sour</w:t>
            </w:r>
          </w:p>
        </w:tc>
      </w:tr>
      <w:tr w:rsidR="00E05FA8" w14:paraId="383373CE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3A30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EE7B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3478870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E29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sourly</w:t>
            </w:r>
          </w:p>
        </w:tc>
      </w:tr>
      <w:tr w:rsidR="00E05FA8" w14:paraId="04185A8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1B6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560B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58D9DC0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787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spade</w:t>
            </w:r>
          </w:p>
        </w:tc>
      </w:tr>
      <w:tr w:rsidR="00E05FA8" w14:paraId="69C41093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BF7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BCB5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347FA66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961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spank</w:t>
            </w:r>
          </w:p>
        </w:tc>
      </w:tr>
      <w:tr w:rsidR="00E05FA8" w14:paraId="20A010F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0AD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B836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18AAD2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2BF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spendy</w:t>
            </w:r>
          </w:p>
        </w:tc>
      </w:tr>
      <w:tr w:rsidR="00E05FA8" w14:paraId="62BC6A9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2D1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514F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4A31DF33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7F5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spew</w:t>
            </w:r>
          </w:p>
        </w:tc>
      </w:tr>
      <w:tr w:rsidR="00E05FA8" w14:paraId="70D7DBA3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C86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11E3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C7BC36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450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spewed</w:t>
            </w:r>
          </w:p>
        </w:tc>
      </w:tr>
      <w:tr w:rsidR="00E05FA8" w14:paraId="2CEC7D0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409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85BBC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1D39C29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299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spewing</w:t>
            </w:r>
          </w:p>
        </w:tc>
      </w:tr>
      <w:tr w:rsidR="00E05FA8" w14:paraId="2B7BE2A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BAD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B2985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43F95A2D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B88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spews</w:t>
            </w:r>
          </w:p>
        </w:tc>
      </w:tr>
      <w:tr w:rsidR="00E05FA8" w14:paraId="756F0B7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546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16F7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</w:tblGrid>
      <w:tr w:rsidR="00E05FA8" w14:paraId="2EB5F6CE" w14:textId="77777777">
        <w:tblPrEx>
          <w:tblCellMar>
            <w:top w:w="0" w:type="dxa"/>
            <w:bottom w:w="0" w:type="dxa"/>
          </w:tblCellMar>
        </w:tblPrEx>
        <w:tc>
          <w:tcPr>
            <w:tcW w:w="8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4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spilling</w:t>
            </w:r>
          </w:p>
        </w:tc>
      </w:tr>
      <w:tr w:rsidR="00E05FA8" w14:paraId="04957F5E" w14:textId="77777777">
        <w:tblPrEx>
          <w:tblCellMar>
            <w:top w:w="0" w:type="dxa"/>
            <w:bottom w:w="0" w:type="dxa"/>
          </w:tblCellMar>
        </w:tblPrEx>
        <w:tc>
          <w:tcPr>
            <w:tcW w:w="8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A150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43FA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BBDEAF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EF0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spinster</w:t>
            </w:r>
          </w:p>
        </w:tc>
      </w:tr>
      <w:tr w:rsidR="00E05FA8" w14:paraId="6BA11F8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BFE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4330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4B5A128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FEE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spiritless</w:t>
            </w:r>
          </w:p>
        </w:tc>
      </w:tr>
      <w:tr w:rsidR="00E05FA8" w14:paraId="5158BDF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4A9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7C6C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09D088E7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C4C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spite</w:t>
            </w:r>
          </w:p>
        </w:tc>
      </w:tr>
      <w:tr w:rsidR="00E05FA8" w14:paraId="248331B3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0C7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1660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19BD41A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417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spiteful</w:t>
            </w:r>
          </w:p>
        </w:tc>
      </w:tr>
      <w:tr w:rsidR="00E05FA8" w14:paraId="2EFB4F1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D978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16FE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BA4ACB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A7A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spitefully</w:t>
            </w:r>
          </w:p>
        </w:tc>
      </w:tr>
      <w:tr w:rsidR="00E05FA8" w14:paraId="05282F7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35A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B1D9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61EC450B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FD5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spitefulness</w:t>
            </w:r>
          </w:p>
        </w:tc>
      </w:tr>
      <w:tr w:rsidR="00E05FA8" w14:paraId="635C4C4D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194F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E802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7F4FECB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37A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splatter</w:t>
            </w:r>
          </w:p>
        </w:tc>
      </w:tr>
      <w:tr w:rsidR="00E05FA8" w14:paraId="6D71157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893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50F3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30FFCA00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5D4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split</w:t>
            </w:r>
          </w:p>
        </w:tc>
      </w:tr>
      <w:tr w:rsidR="00E05FA8" w14:paraId="5A95E05A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524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CCB1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4BC3B5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480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splitting</w:t>
            </w:r>
          </w:p>
        </w:tc>
      </w:tr>
      <w:tr w:rsidR="00E05FA8" w14:paraId="1749E0F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C45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48BC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1A26CB2F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720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spoil</w:t>
            </w:r>
          </w:p>
        </w:tc>
      </w:tr>
      <w:tr w:rsidR="00E05FA8" w14:paraId="02464B58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D87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C52B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AA7500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5F1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spoilage</w:t>
            </w:r>
          </w:p>
        </w:tc>
      </w:tr>
      <w:tr w:rsidR="00E05FA8" w14:paraId="1D7EAB0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6A9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7455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72AC3C7B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1C8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spoilages</w:t>
            </w:r>
          </w:p>
        </w:tc>
      </w:tr>
      <w:tr w:rsidR="00E05FA8" w14:paraId="15F6425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93E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5AFD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184492A1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FD3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spoiled</w:t>
            </w:r>
          </w:p>
        </w:tc>
      </w:tr>
      <w:tr w:rsidR="00E05FA8" w14:paraId="0D36FF5E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9EF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EF74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028ACE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7BA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spoilled</w:t>
            </w:r>
          </w:p>
        </w:tc>
      </w:tr>
      <w:tr w:rsidR="00E05FA8" w14:paraId="3C198A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090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E0D0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</w:tblGrid>
      <w:tr w:rsidR="00E05FA8" w14:paraId="78080CCF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0AC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spoils</w:t>
            </w:r>
          </w:p>
        </w:tc>
      </w:tr>
      <w:tr w:rsidR="00E05FA8" w14:paraId="274A4F7A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069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D7CF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2B13557C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C01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spook</w:t>
            </w:r>
          </w:p>
        </w:tc>
      </w:tr>
      <w:tr w:rsidR="00E05FA8" w14:paraId="228C0CC3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34D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D248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0354DB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75D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spookier</w:t>
            </w:r>
          </w:p>
        </w:tc>
      </w:tr>
      <w:tr w:rsidR="00E05FA8" w14:paraId="6578411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24C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65DE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1FE1C13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967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spookiest</w:t>
            </w:r>
          </w:p>
        </w:tc>
      </w:tr>
      <w:tr w:rsidR="00E05FA8" w14:paraId="363F234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DCB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3925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7B4270C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F17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spookily</w:t>
            </w:r>
          </w:p>
        </w:tc>
      </w:tr>
      <w:tr w:rsidR="00E05FA8" w14:paraId="64C6783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EA8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FE4A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2722FCB1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AAB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spooky</w:t>
            </w:r>
          </w:p>
        </w:tc>
      </w:tr>
      <w:tr w:rsidR="00E05FA8" w14:paraId="602D14E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4D8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8756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83D7AA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B42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spoon-fed</w:t>
            </w:r>
          </w:p>
        </w:tc>
      </w:tr>
      <w:tr w:rsidR="00E05FA8" w14:paraId="07B92F2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8030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5214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0074C528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580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spoon-feed</w:t>
            </w:r>
          </w:p>
        </w:tc>
      </w:tr>
      <w:tr w:rsidR="00E05FA8" w14:paraId="418C0A9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C36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7FD8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46CC6F8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FF5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spoonfed</w:t>
            </w:r>
          </w:p>
        </w:tc>
      </w:tr>
      <w:tr w:rsidR="00E05FA8" w14:paraId="087D655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9E5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A60D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0D52385A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09A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sporadic</w:t>
            </w:r>
          </w:p>
        </w:tc>
      </w:tr>
      <w:tr w:rsidR="00E05FA8" w14:paraId="4A09B5B9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898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8D4B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38AE65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1F0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spotty</w:t>
            </w:r>
          </w:p>
        </w:tc>
      </w:tr>
      <w:tr w:rsidR="00E05FA8" w14:paraId="7FEA35E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2C9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22D4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78BB78D9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B6C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spurious</w:t>
            </w:r>
          </w:p>
        </w:tc>
      </w:tr>
      <w:tr w:rsidR="00E05FA8" w14:paraId="731F620E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802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019C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6BF932A0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6B6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spurn</w:t>
            </w:r>
          </w:p>
        </w:tc>
      </w:tr>
      <w:tr w:rsidR="00E05FA8" w14:paraId="0095DA87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812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ED2C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656F42A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8AB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sputter</w:t>
            </w:r>
          </w:p>
        </w:tc>
      </w:tr>
      <w:tr w:rsidR="00E05FA8" w14:paraId="03FDF178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C32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254B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750E0A4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435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squabble</w:t>
            </w:r>
          </w:p>
        </w:tc>
      </w:tr>
      <w:tr w:rsidR="00E05FA8" w14:paraId="17D7741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CA2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8D6FF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0C315077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D60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squabbling</w:t>
            </w:r>
          </w:p>
        </w:tc>
      </w:tr>
      <w:tr w:rsidR="00E05FA8" w14:paraId="264E7F6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88B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7AC2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FFAC8B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75C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squander</w:t>
            </w:r>
          </w:p>
        </w:tc>
      </w:tr>
      <w:tr w:rsidR="00E05FA8" w14:paraId="5EE1479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3D2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8504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4E4D341A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ABD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squash</w:t>
            </w:r>
          </w:p>
        </w:tc>
      </w:tr>
      <w:tr w:rsidR="00E05FA8" w14:paraId="3599B5E3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4B7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E392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7838205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212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squeak</w:t>
            </w:r>
          </w:p>
        </w:tc>
      </w:tr>
      <w:tr w:rsidR="00E05FA8" w14:paraId="6DD462F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D11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E487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AAE44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C2C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squeaks</w:t>
            </w:r>
          </w:p>
        </w:tc>
      </w:tr>
      <w:tr w:rsidR="00E05FA8" w14:paraId="5BF6F9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D5B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D4EA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3592A02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F2C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squeaky</w:t>
            </w:r>
          </w:p>
        </w:tc>
      </w:tr>
      <w:tr w:rsidR="00E05FA8" w14:paraId="5CE422BD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68B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159D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3958B54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685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squeal</w:t>
            </w:r>
          </w:p>
        </w:tc>
      </w:tr>
      <w:tr w:rsidR="00E05FA8" w14:paraId="660B185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E9B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B104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3E5075EA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F5A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squealing</w:t>
            </w:r>
          </w:p>
        </w:tc>
      </w:tr>
      <w:tr w:rsidR="00E05FA8" w14:paraId="36DE358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86B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B76F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05F8A9DD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3DE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squeals</w:t>
            </w:r>
          </w:p>
        </w:tc>
      </w:tr>
      <w:tr w:rsidR="00E05FA8" w14:paraId="21C2E07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928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28FD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916D5A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6AF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squirm</w:t>
            </w:r>
          </w:p>
        </w:tc>
      </w:tr>
      <w:tr w:rsidR="00E05FA8" w14:paraId="3397F4B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E81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93E1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523C15F0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3AC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stab</w:t>
            </w:r>
          </w:p>
        </w:tc>
      </w:tr>
      <w:tr w:rsidR="00E05FA8" w14:paraId="55BC02D7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287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C5C9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4647590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A78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stagnant</w:t>
            </w:r>
          </w:p>
        </w:tc>
      </w:tr>
      <w:tr w:rsidR="00E05FA8" w14:paraId="65E5C79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031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25E7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652FF7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8CE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stagnate</w:t>
            </w:r>
          </w:p>
        </w:tc>
      </w:tr>
      <w:tr w:rsidR="00E05FA8" w14:paraId="12CA703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02F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3F51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115A2D42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C80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stagnation</w:t>
            </w:r>
          </w:p>
        </w:tc>
      </w:tr>
      <w:tr w:rsidR="00E05FA8" w14:paraId="1583A421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702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3C53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14AB66E2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F4F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staid</w:t>
            </w:r>
          </w:p>
        </w:tc>
      </w:tr>
      <w:tr w:rsidR="00E05FA8" w14:paraId="44C52A4F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6A8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F4F9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3C07BEF3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79D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stain</w:t>
            </w:r>
          </w:p>
        </w:tc>
      </w:tr>
      <w:tr w:rsidR="00E05FA8" w14:paraId="6533030C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53B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08E0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4A2655E6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062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stains</w:t>
            </w:r>
          </w:p>
        </w:tc>
      </w:tr>
      <w:tr w:rsidR="00E05FA8" w14:paraId="6F0FB6AD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A24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DFEB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66A2CCA7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339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stale</w:t>
            </w:r>
          </w:p>
        </w:tc>
      </w:tr>
      <w:tr w:rsidR="00E05FA8" w14:paraId="147C3747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20F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6154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EB67EC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42E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stalemate</w:t>
            </w:r>
          </w:p>
        </w:tc>
      </w:tr>
      <w:tr w:rsidR="00E05FA8" w14:paraId="7DDB793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A250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C761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1843DBE9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079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stall</w:t>
            </w:r>
          </w:p>
        </w:tc>
      </w:tr>
      <w:tr w:rsidR="00E05FA8" w14:paraId="175A94DA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82A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0D25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5FF8A5FC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F6D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stalls</w:t>
            </w:r>
          </w:p>
        </w:tc>
      </w:tr>
      <w:tr w:rsidR="00E05FA8" w14:paraId="071F1A68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490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44C6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5EB6AC0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E30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stammer</w:t>
            </w:r>
          </w:p>
        </w:tc>
      </w:tr>
      <w:tr w:rsidR="00E05FA8" w14:paraId="3B6B23C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B03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484B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35DA9AE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949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stampede</w:t>
            </w:r>
          </w:p>
        </w:tc>
      </w:tr>
      <w:tr w:rsidR="00E05FA8" w14:paraId="1747C198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55B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DAA2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03DB35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6A6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standstill</w:t>
            </w:r>
          </w:p>
        </w:tc>
      </w:tr>
      <w:tr w:rsidR="00E05FA8" w14:paraId="36B5DEB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5F0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2EE1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439CB538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8AF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stark</w:t>
            </w:r>
          </w:p>
        </w:tc>
      </w:tr>
      <w:tr w:rsidR="00E05FA8" w14:paraId="6BFAFC1F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101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A730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5737CF0D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A75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starkly</w:t>
            </w:r>
          </w:p>
        </w:tc>
      </w:tr>
      <w:tr w:rsidR="00E05FA8" w14:paraId="4460271A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F13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C8E4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3B024DF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ACE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startle</w:t>
            </w:r>
          </w:p>
        </w:tc>
      </w:tr>
      <w:tr w:rsidR="00E05FA8" w14:paraId="34FBA5C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4C6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138E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E51E28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E2D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startling</w:t>
            </w:r>
          </w:p>
        </w:tc>
      </w:tr>
      <w:tr w:rsidR="00E05FA8" w14:paraId="0A872C4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CE4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BADD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55BAC9A6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821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startlingly</w:t>
            </w:r>
          </w:p>
        </w:tc>
      </w:tr>
      <w:tr w:rsidR="00E05FA8" w14:paraId="4260B2B8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6D9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B521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737BF34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7B65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starvation</w:t>
            </w:r>
          </w:p>
        </w:tc>
      </w:tr>
      <w:tr w:rsidR="00E05FA8" w14:paraId="1F67109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222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F461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671AB3D4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0B9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starve</w:t>
            </w:r>
          </w:p>
        </w:tc>
      </w:tr>
      <w:tr w:rsidR="00E05FA8" w14:paraId="54922A96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1BD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78A5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2406B84F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672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static</w:t>
            </w:r>
          </w:p>
        </w:tc>
      </w:tr>
      <w:tr w:rsidR="00E05FA8" w14:paraId="228EDC5F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97C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A8DE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303689B1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0E6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steal</w:t>
            </w:r>
          </w:p>
        </w:tc>
      </w:tr>
      <w:tr w:rsidR="00E05FA8" w14:paraId="25D0252A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D26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2E8F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B51F07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559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stealing</w:t>
            </w:r>
          </w:p>
        </w:tc>
      </w:tr>
      <w:tr w:rsidR="00E05FA8" w14:paraId="59DBEC0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301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F997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4827712B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847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steals</w:t>
            </w:r>
          </w:p>
        </w:tc>
      </w:tr>
      <w:tr w:rsidR="00E05FA8" w14:paraId="62347DB6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D55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C793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408F5A46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19D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steep</w:t>
            </w:r>
          </w:p>
        </w:tc>
      </w:tr>
      <w:tr w:rsidR="00E05FA8" w14:paraId="16308598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70D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81D4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7E02A34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50E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steeply</w:t>
            </w:r>
          </w:p>
        </w:tc>
      </w:tr>
      <w:tr w:rsidR="00E05FA8" w14:paraId="6D7F49CA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EAC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3EA9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28A9758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9C7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stench</w:t>
            </w:r>
          </w:p>
        </w:tc>
      </w:tr>
      <w:tr w:rsidR="00E05FA8" w14:paraId="2901FF3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E55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A8D6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533C251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12B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stereotype</w:t>
            </w:r>
          </w:p>
        </w:tc>
      </w:tr>
      <w:tr w:rsidR="00E05FA8" w14:paraId="2E38476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77D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185A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53359607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920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stereotypical</w:t>
            </w:r>
          </w:p>
        </w:tc>
      </w:tr>
      <w:tr w:rsidR="00E05FA8" w14:paraId="4D596988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95F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3263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3"/>
      </w:tblGrid>
      <w:tr w:rsidR="00E05FA8" w14:paraId="08456AB7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EBC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stereotypically</w:t>
            </w:r>
          </w:p>
        </w:tc>
      </w:tr>
      <w:tr w:rsidR="00E05FA8" w14:paraId="42DBB1C2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BAD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3F4A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0CEEA98C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60C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stern</w:t>
            </w:r>
          </w:p>
        </w:tc>
      </w:tr>
      <w:tr w:rsidR="00E05FA8" w14:paraId="689F0CE9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B1C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BF34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75A848B6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623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stew</w:t>
            </w:r>
          </w:p>
        </w:tc>
      </w:tr>
      <w:tr w:rsidR="00E05FA8" w14:paraId="4592DDB6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A54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5068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47C51D3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D71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sticky</w:t>
            </w:r>
          </w:p>
        </w:tc>
      </w:tr>
      <w:tr w:rsidR="00E05FA8" w14:paraId="1FACFF66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EDE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CEB1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"/>
      </w:tblGrid>
      <w:tr w:rsidR="00E05FA8" w14:paraId="676C23FA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856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stiff</w:t>
            </w:r>
          </w:p>
        </w:tc>
      </w:tr>
      <w:tr w:rsidR="00E05FA8" w14:paraId="1B846AA3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D0AC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FBB4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5DAFE42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A92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stiffness</w:t>
            </w:r>
          </w:p>
        </w:tc>
      </w:tr>
      <w:tr w:rsidR="00E05FA8" w14:paraId="55297E1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122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D7BD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2DDACD8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E31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stifle</w:t>
            </w:r>
          </w:p>
        </w:tc>
      </w:tr>
      <w:tr w:rsidR="00E05FA8" w14:paraId="6287612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BB7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A5F4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</w:tblGrid>
      <w:tr w:rsidR="00E05FA8" w14:paraId="232B24C8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B21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stifling</w:t>
            </w:r>
          </w:p>
        </w:tc>
      </w:tr>
      <w:tr w:rsidR="00E05FA8" w14:paraId="241A2CAB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ED1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3066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54ABD13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2AA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stiflingly</w:t>
            </w:r>
          </w:p>
        </w:tc>
      </w:tr>
      <w:tr w:rsidR="00E05FA8" w14:paraId="5A8FCEA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620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F6C3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64E2A53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00D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stigma</w:t>
            </w:r>
          </w:p>
        </w:tc>
      </w:tr>
      <w:tr w:rsidR="00E05FA8" w14:paraId="1B98D94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84B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D49A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412FB53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786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stigmatize</w:t>
            </w:r>
          </w:p>
        </w:tc>
      </w:tr>
      <w:tr w:rsidR="00E05FA8" w14:paraId="05B1BDD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7DB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CC10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0893BBF4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88E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sting</w:t>
            </w:r>
          </w:p>
        </w:tc>
      </w:tr>
      <w:tr w:rsidR="00E05FA8" w14:paraId="20B3D9B3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E44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B362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BEF726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A0A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stinging</w:t>
            </w:r>
          </w:p>
        </w:tc>
      </w:tr>
      <w:tr w:rsidR="00E05FA8" w14:paraId="011DC9DC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5AF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D5AA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"/>
      </w:tblGrid>
      <w:tr w:rsidR="00E05FA8" w14:paraId="09D6A7B0" w14:textId="77777777">
        <w:tblPrEx>
          <w:tblCellMar>
            <w:top w:w="0" w:type="dxa"/>
            <w:bottom w:w="0" w:type="dxa"/>
          </w:tblCellMar>
        </w:tblPrEx>
        <w:tc>
          <w:tcPr>
            <w:tcW w:w="10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B95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stingingly</w:t>
            </w:r>
          </w:p>
        </w:tc>
      </w:tr>
      <w:tr w:rsidR="00E05FA8" w14:paraId="10176424" w14:textId="77777777">
        <w:tblPrEx>
          <w:tblCellMar>
            <w:top w:w="0" w:type="dxa"/>
            <w:bottom w:w="0" w:type="dxa"/>
          </w:tblCellMar>
        </w:tblPrEx>
        <w:tc>
          <w:tcPr>
            <w:tcW w:w="10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BB8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6976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5846A1E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4A4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stingy</w:t>
            </w:r>
          </w:p>
        </w:tc>
      </w:tr>
      <w:tr w:rsidR="00E05FA8" w14:paraId="15A95E9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DD5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9ECF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13A100BD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0AE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stink</w:t>
            </w:r>
          </w:p>
        </w:tc>
      </w:tr>
      <w:tr w:rsidR="00E05FA8" w14:paraId="54ED4DE8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5FD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D292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</w:tblGrid>
      <w:tr w:rsidR="00E05FA8" w14:paraId="38D271FE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A19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stinks</w:t>
            </w:r>
          </w:p>
        </w:tc>
      </w:tr>
      <w:tr w:rsidR="00E05FA8" w14:paraId="557AFF21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BFA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9A6C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</w:tblGrid>
      <w:tr w:rsidR="00E05FA8" w14:paraId="74D3AC9B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450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stodgy</w:t>
            </w:r>
          </w:p>
        </w:tc>
      </w:tr>
      <w:tr w:rsidR="00E05FA8" w14:paraId="28A6D8DC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19F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DA27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47D77766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949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stole</w:t>
            </w:r>
          </w:p>
        </w:tc>
      </w:tr>
      <w:tr w:rsidR="00E05FA8" w14:paraId="671BD01D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C68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0BC9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30F2446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F62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stolen</w:t>
            </w:r>
          </w:p>
        </w:tc>
      </w:tr>
      <w:tr w:rsidR="00E05FA8" w14:paraId="36AE564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739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30ED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74658A5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291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stooge</w:t>
            </w:r>
          </w:p>
        </w:tc>
      </w:tr>
      <w:tr w:rsidR="00E05FA8" w14:paraId="39AB206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9CC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074E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5217BA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36B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stooges</w:t>
            </w:r>
          </w:p>
        </w:tc>
      </w:tr>
      <w:tr w:rsidR="00E05FA8" w14:paraId="7AC5653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18C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C83E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96547B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FC0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stormy</w:t>
            </w:r>
          </w:p>
        </w:tc>
      </w:tr>
      <w:tr w:rsidR="00E05FA8" w14:paraId="42503DC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CA8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5EC5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BCBF54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D65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straggle</w:t>
            </w:r>
          </w:p>
        </w:tc>
      </w:tr>
      <w:tr w:rsidR="00E05FA8" w14:paraId="231200B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ECB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B1E0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62C0A73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F58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straggler</w:t>
            </w:r>
          </w:p>
        </w:tc>
      </w:tr>
      <w:tr w:rsidR="00E05FA8" w14:paraId="4B58736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AC8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4FAA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556A532C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CF5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strain</w:t>
            </w:r>
          </w:p>
        </w:tc>
      </w:tr>
      <w:tr w:rsidR="00E05FA8" w14:paraId="5345AB7C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5A98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D08F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40A4FD2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3CC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strained</w:t>
            </w:r>
          </w:p>
        </w:tc>
      </w:tr>
      <w:tr w:rsidR="00E05FA8" w14:paraId="72DD9E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FFC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1CB8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46F06A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DD63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straining</w:t>
            </w:r>
          </w:p>
        </w:tc>
      </w:tr>
      <w:tr w:rsidR="00E05FA8" w14:paraId="65A7C52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EB0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4317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B72CC62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99F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strange</w:t>
            </w:r>
          </w:p>
        </w:tc>
      </w:tr>
      <w:tr w:rsidR="00E05FA8" w14:paraId="73767E32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7D5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D43E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493510D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525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strangely</w:t>
            </w:r>
          </w:p>
        </w:tc>
      </w:tr>
      <w:tr w:rsidR="00E05FA8" w14:paraId="5E6E519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49B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3D42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3AE0351E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D4C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stranger</w:t>
            </w:r>
          </w:p>
        </w:tc>
      </w:tr>
      <w:tr w:rsidR="00E05FA8" w14:paraId="4D01B83E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287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05EF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0A5CBCF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E03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strangest</w:t>
            </w:r>
          </w:p>
        </w:tc>
      </w:tr>
      <w:tr w:rsidR="00E05FA8" w14:paraId="3B2F36C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89E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55AC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B36B85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F62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strangle</w:t>
            </w:r>
          </w:p>
        </w:tc>
      </w:tr>
      <w:tr w:rsidR="00E05FA8" w14:paraId="541A77B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AA7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6F57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37A778D5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880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streaky</w:t>
            </w:r>
          </w:p>
        </w:tc>
      </w:tr>
      <w:tr w:rsidR="00E05FA8" w14:paraId="7992CE3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341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FE1B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7511DFB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B73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strenuous</w:t>
            </w:r>
          </w:p>
        </w:tc>
      </w:tr>
      <w:tr w:rsidR="00E05FA8" w14:paraId="0BB6AA6A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0FC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B46DE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50FDDFC6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A6A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stress</w:t>
            </w:r>
          </w:p>
        </w:tc>
      </w:tr>
      <w:tr w:rsidR="00E05FA8" w14:paraId="2DD37071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E7E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8D5D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0839567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924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stresses</w:t>
            </w:r>
          </w:p>
        </w:tc>
      </w:tr>
      <w:tr w:rsidR="00E05FA8" w14:paraId="65DFAA7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67C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9A95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556560B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71B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stressful</w:t>
            </w:r>
          </w:p>
        </w:tc>
      </w:tr>
      <w:tr w:rsidR="00E05FA8" w14:paraId="5E33ADD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B7C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A1F2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5A8C706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FB0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stressfully</w:t>
            </w:r>
          </w:p>
        </w:tc>
      </w:tr>
      <w:tr w:rsidR="00E05FA8" w14:paraId="1670C9E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19B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FF25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28E93D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E4C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stricken</w:t>
            </w:r>
          </w:p>
        </w:tc>
      </w:tr>
      <w:tr w:rsidR="00E05FA8" w14:paraId="58007DB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A83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E388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3AA2D35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D31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strict</w:t>
            </w:r>
          </w:p>
        </w:tc>
      </w:tr>
      <w:tr w:rsidR="00E05FA8" w14:paraId="6A094806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22E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1D0E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75C1434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BF6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strictly</w:t>
            </w:r>
          </w:p>
        </w:tc>
      </w:tr>
      <w:tr w:rsidR="00E05FA8" w14:paraId="09F27BE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EAFF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8895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3FCA51E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393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strident</w:t>
            </w:r>
          </w:p>
        </w:tc>
      </w:tr>
      <w:tr w:rsidR="00E05FA8" w14:paraId="070CE65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5A8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EDCD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5628EE6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95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stridently</w:t>
            </w:r>
          </w:p>
        </w:tc>
      </w:tr>
      <w:tr w:rsidR="00E05FA8" w14:paraId="2EDDA9A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0DC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C1A2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6C41AF6C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DF6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strife</w:t>
            </w:r>
          </w:p>
        </w:tc>
      </w:tr>
      <w:tr w:rsidR="00E05FA8" w14:paraId="5583165F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3AE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FE1D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3F53DA17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122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strike</w:t>
            </w:r>
          </w:p>
        </w:tc>
      </w:tr>
      <w:tr w:rsidR="00E05FA8" w14:paraId="217A9C90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27A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D509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1E97B45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678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stringent</w:t>
            </w:r>
          </w:p>
        </w:tc>
      </w:tr>
      <w:tr w:rsidR="00E05FA8" w14:paraId="0E3CF31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DEA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46D5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58A41A5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9A4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stringently</w:t>
            </w:r>
          </w:p>
        </w:tc>
      </w:tr>
      <w:tr w:rsidR="00E05FA8" w14:paraId="1B742215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46F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4C3E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0E577B75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650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struck</w:t>
            </w:r>
          </w:p>
        </w:tc>
      </w:tr>
      <w:tr w:rsidR="00E05FA8" w14:paraId="107CA4B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7F2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C73CA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165374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F5D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struggle</w:t>
            </w:r>
          </w:p>
        </w:tc>
      </w:tr>
      <w:tr w:rsidR="00E05FA8" w14:paraId="6DAA7946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764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FB73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10191C14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1F1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struggled</w:t>
            </w:r>
          </w:p>
        </w:tc>
      </w:tr>
      <w:tr w:rsidR="00E05FA8" w14:paraId="56F961B1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6E7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25B1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7080309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25C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struggles</w:t>
            </w:r>
          </w:p>
        </w:tc>
      </w:tr>
      <w:tr w:rsidR="00E05FA8" w14:paraId="2D663AD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604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ED2F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95E6B31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029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struggling</w:t>
            </w:r>
          </w:p>
        </w:tc>
      </w:tr>
      <w:tr w:rsidR="00E05FA8" w14:paraId="6158E97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2F2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0295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5972FF83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A1C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strut</w:t>
            </w:r>
          </w:p>
        </w:tc>
      </w:tr>
      <w:tr w:rsidR="00E05FA8" w14:paraId="2E59A9DD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136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D641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DEC24B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BF53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stubborn</w:t>
            </w:r>
          </w:p>
        </w:tc>
      </w:tr>
      <w:tr w:rsidR="00E05FA8" w14:paraId="1CC2929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853C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7FA0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204A2CA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848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stubbornly</w:t>
            </w:r>
          </w:p>
        </w:tc>
      </w:tr>
      <w:tr w:rsidR="00E05FA8" w14:paraId="33F35D09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102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4501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7B175CE0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A66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stubbornness</w:t>
            </w:r>
          </w:p>
        </w:tc>
      </w:tr>
      <w:tr w:rsidR="00E05FA8" w14:paraId="6972CF91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2E6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91DEF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402A1F5E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39C2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stuck</w:t>
            </w:r>
          </w:p>
        </w:tc>
      </w:tr>
      <w:tr w:rsidR="00E05FA8" w14:paraId="0E0C09DA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2308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E2B8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5B07F72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E8B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stuffy</w:t>
            </w:r>
          </w:p>
        </w:tc>
      </w:tr>
      <w:tr w:rsidR="00E05FA8" w14:paraId="528237B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135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A174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927596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E85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stumble</w:t>
            </w:r>
          </w:p>
        </w:tc>
      </w:tr>
      <w:tr w:rsidR="00E05FA8" w14:paraId="51CF1A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EA2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3380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4C99B07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3434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stumbled</w:t>
            </w:r>
          </w:p>
        </w:tc>
      </w:tr>
      <w:tr w:rsidR="00E05FA8" w14:paraId="78B1952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3E1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B38F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75C24DB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7B9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stumbles</w:t>
            </w:r>
          </w:p>
        </w:tc>
      </w:tr>
      <w:tr w:rsidR="00E05FA8" w14:paraId="5320898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C5E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48454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50133C2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765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stump</w:t>
            </w:r>
          </w:p>
        </w:tc>
      </w:tr>
      <w:tr w:rsidR="00E05FA8" w14:paraId="72D3D97C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6CA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4B5F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59BD304D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57D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stumped</w:t>
            </w:r>
          </w:p>
        </w:tc>
      </w:tr>
      <w:tr w:rsidR="00E05FA8" w14:paraId="04FC557F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2DC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6892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1"/>
      </w:tblGrid>
      <w:tr w:rsidR="00E05FA8" w14:paraId="086BD394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195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stumps</w:t>
            </w:r>
          </w:p>
        </w:tc>
      </w:tr>
      <w:tr w:rsidR="00E05FA8" w14:paraId="4AF0492A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097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33BE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</w:tblGrid>
      <w:tr w:rsidR="00E05FA8" w14:paraId="35444F83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7CF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stun</w:t>
            </w:r>
          </w:p>
        </w:tc>
      </w:tr>
      <w:tr w:rsidR="00E05FA8" w14:paraId="77A2E057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B1D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8563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390B9475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786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stunt</w:t>
            </w:r>
          </w:p>
        </w:tc>
      </w:tr>
      <w:tr w:rsidR="00E05FA8" w14:paraId="38B79EE7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B1D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57D0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0EF8BF2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4C36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stunted</w:t>
            </w:r>
          </w:p>
        </w:tc>
      </w:tr>
      <w:tr w:rsidR="00E05FA8" w14:paraId="1B086845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9FD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94D0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3A063E8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1F4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stupid</w:t>
            </w:r>
          </w:p>
        </w:tc>
      </w:tr>
      <w:tr w:rsidR="00E05FA8" w14:paraId="314F335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8E9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7296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15A8BA4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B82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stupidest</w:t>
            </w:r>
          </w:p>
        </w:tc>
      </w:tr>
      <w:tr w:rsidR="00E05FA8" w14:paraId="3B8B1B5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EBC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A476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1"/>
      </w:tblGrid>
      <w:tr w:rsidR="00E05FA8" w14:paraId="7E72BDA1" w14:textId="77777777">
        <w:tblPrEx>
          <w:tblCellMar>
            <w:top w:w="0" w:type="dxa"/>
            <w:bottom w:w="0" w:type="dxa"/>
          </w:tblCellMar>
        </w:tblPrEx>
        <w:tc>
          <w:tcPr>
            <w:tcW w:w="9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8B8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stupidity</w:t>
            </w:r>
          </w:p>
        </w:tc>
      </w:tr>
      <w:tr w:rsidR="00E05FA8" w14:paraId="7A768375" w14:textId="77777777">
        <w:tblPrEx>
          <w:tblCellMar>
            <w:top w:w="0" w:type="dxa"/>
            <w:bottom w:w="0" w:type="dxa"/>
          </w:tblCellMar>
        </w:tblPrEx>
        <w:tc>
          <w:tcPr>
            <w:tcW w:w="9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1C6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9E10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4B45564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CEE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stupidly</w:t>
            </w:r>
          </w:p>
        </w:tc>
      </w:tr>
      <w:tr w:rsidR="00E05FA8" w14:paraId="5520E92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B5D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9E6D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184B10B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4D8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stupified</w:t>
            </w:r>
          </w:p>
        </w:tc>
      </w:tr>
      <w:tr w:rsidR="00E05FA8" w14:paraId="5B43B9F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CF0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4335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57AB88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466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stupify</w:t>
            </w:r>
          </w:p>
        </w:tc>
      </w:tr>
      <w:tr w:rsidR="00E05FA8" w14:paraId="2B24492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56C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183F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3119597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910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stupor</w:t>
            </w:r>
          </w:p>
        </w:tc>
      </w:tr>
      <w:tr w:rsidR="00E05FA8" w14:paraId="4B86A1C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ACA7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F857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5798987E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0F8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stutter</w:t>
            </w:r>
          </w:p>
        </w:tc>
      </w:tr>
      <w:tr w:rsidR="00E05FA8" w14:paraId="0499B565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F01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D0A4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66FA334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0E7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stuttered</w:t>
            </w:r>
          </w:p>
        </w:tc>
      </w:tr>
      <w:tr w:rsidR="00E05FA8" w14:paraId="1686EE1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E3B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69BE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B09685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496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stuttering</w:t>
            </w:r>
          </w:p>
        </w:tc>
      </w:tr>
      <w:tr w:rsidR="00E05FA8" w14:paraId="65CB0CD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00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B7A6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53E4532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DBD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stutters</w:t>
            </w:r>
          </w:p>
        </w:tc>
      </w:tr>
      <w:tr w:rsidR="00E05FA8" w14:paraId="6A07F49E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5C2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4046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"/>
      </w:tblGrid>
      <w:tr w:rsidR="00E05FA8" w14:paraId="09374531" w14:textId="77777777">
        <w:tblPrEx>
          <w:tblCellMar>
            <w:top w:w="0" w:type="dxa"/>
            <w:bottom w:w="0" w:type="dxa"/>
          </w:tblCellMar>
        </w:tblPrEx>
        <w:tc>
          <w:tcPr>
            <w:tcW w:w="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826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sty</w:t>
            </w:r>
          </w:p>
        </w:tc>
      </w:tr>
      <w:tr w:rsidR="00E05FA8" w14:paraId="71ADB213" w14:textId="77777777">
        <w:tblPrEx>
          <w:tblCellMar>
            <w:top w:w="0" w:type="dxa"/>
            <w:bottom w:w="0" w:type="dxa"/>
          </w:tblCellMar>
        </w:tblPrEx>
        <w:tc>
          <w:tcPr>
            <w:tcW w:w="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625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9564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A3612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189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stymied</w:t>
            </w:r>
          </w:p>
        </w:tc>
      </w:tr>
      <w:tr w:rsidR="00E05FA8" w14:paraId="104DCD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360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D3CA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F3D57E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C47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sub-par</w:t>
            </w:r>
          </w:p>
        </w:tc>
      </w:tr>
      <w:tr w:rsidR="00E05FA8" w14:paraId="26EE4B5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2A8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CE30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6D65167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40F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subdued</w:t>
            </w:r>
          </w:p>
        </w:tc>
      </w:tr>
      <w:tr w:rsidR="00E05FA8" w14:paraId="4FA0725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AC2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4F18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1A5040E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4DB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subjected</w:t>
            </w:r>
          </w:p>
        </w:tc>
      </w:tr>
      <w:tr w:rsidR="00E05FA8" w14:paraId="2E06EE2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6AF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EB12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3EEDCB4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00A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subjection</w:t>
            </w:r>
          </w:p>
        </w:tc>
      </w:tr>
      <w:tr w:rsidR="00E05FA8" w14:paraId="5B7B8846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C3A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27C3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044E974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9E4E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subjugate</w:t>
            </w:r>
          </w:p>
        </w:tc>
      </w:tr>
      <w:tr w:rsidR="00E05FA8" w14:paraId="5E28CF96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D7A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B08D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0BF7F5FE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18E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subjugation</w:t>
            </w:r>
          </w:p>
        </w:tc>
      </w:tr>
      <w:tr w:rsidR="00E05FA8" w14:paraId="4950069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4DA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18AA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2D11F39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05D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submissive</w:t>
            </w:r>
          </w:p>
        </w:tc>
      </w:tr>
      <w:tr w:rsidR="00E05FA8" w14:paraId="4BA02B04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B97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9F14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3D5709E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855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subordinate</w:t>
            </w:r>
          </w:p>
        </w:tc>
      </w:tr>
      <w:tr w:rsidR="00E05FA8" w14:paraId="3FC44A86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4545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6BC4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27B9629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B45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subpoena</w:t>
            </w:r>
          </w:p>
        </w:tc>
      </w:tr>
      <w:tr w:rsidR="00E05FA8" w14:paraId="39728FA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6E4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FE06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4867854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61B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subpoenas</w:t>
            </w:r>
          </w:p>
        </w:tc>
      </w:tr>
      <w:tr w:rsidR="00E05FA8" w14:paraId="1D366DE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1F7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220A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7D5709A7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FB8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subservience</w:t>
            </w:r>
          </w:p>
        </w:tc>
      </w:tr>
      <w:tr w:rsidR="00E05FA8" w14:paraId="7C343A7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A3A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B479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4069F687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A82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subservient</w:t>
            </w:r>
          </w:p>
        </w:tc>
      </w:tr>
      <w:tr w:rsidR="00E05FA8" w14:paraId="355D2C66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368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7D0A1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3F44E212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7EC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substandard</w:t>
            </w:r>
          </w:p>
        </w:tc>
      </w:tr>
      <w:tr w:rsidR="00E05FA8" w14:paraId="645ECA12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1A5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7B13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573698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571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subtract</w:t>
            </w:r>
          </w:p>
        </w:tc>
      </w:tr>
      <w:tr w:rsidR="00E05FA8" w14:paraId="4B75565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7DE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7DAE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4D06F9E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B2B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subversion</w:t>
            </w:r>
          </w:p>
        </w:tc>
      </w:tr>
      <w:tr w:rsidR="00E05FA8" w14:paraId="79FFBA4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E3A4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9AC8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6D1B61F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8AD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subversive</w:t>
            </w:r>
          </w:p>
        </w:tc>
      </w:tr>
      <w:tr w:rsidR="00E05FA8" w14:paraId="49DBA721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B1CC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A776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57641FA7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DD5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subversively</w:t>
            </w:r>
          </w:p>
        </w:tc>
      </w:tr>
      <w:tr w:rsidR="00E05FA8" w14:paraId="447917AB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F3D2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8DDE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429522D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FA2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subvert</w:t>
            </w:r>
          </w:p>
        </w:tc>
      </w:tr>
      <w:tr w:rsidR="00E05FA8" w14:paraId="2F86B40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26E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B4A5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20897A95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9C0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succumb</w:t>
            </w:r>
          </w:p>
        </w:tc>
      </w:tr>
      <w:tr w:rsidR="00E05FA8" w14:paraId="3C09D40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061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18B3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408EF424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067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suck</w:t>
            </w:r>
          </w:p>
        </w:tc>
      </w:tr>
      <w:tr w:rsidR="00E05FA8" w14:paraId="6BFBC7D3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8E0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2DE8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0EB2FCE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AAA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sucked</w:t>
            </w:r>
          </w:p>
        </w:tc>
      </w:tr>
      <w:tr w:rsidR="00E05FA8" w14:paraId="36D75B7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CF1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DD51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0351BF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D8B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sucker</w:t>
            </w:r>
          </w:p>
        </w:tc>
      </w:tr>
      <w:tr w:rsidR="00E05FA8" w14:paraId="4F49335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F50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441B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6501315C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116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sucks</w:t>
            </w:r>
          </w:p>
        </w:tc>
      </w:tr>
      <w:tr w:rsidR="00E05FA8" w14:paraId="2ADB14EC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F90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BE5D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02604D98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53B4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sucky</w:t>
            </w:r>
          </w:p>
        </w:tc>
      </w:tr>
      <w:tr w:rsidR="00E05FA8" w14:paraId="23A5107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D6D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7552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"/>
      </w:tblGrid>
      <w:tr w:rsidR="00E05FA8" w14:paraId="340503B8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914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sue</w:t>
            </w:r>
          </w:p>
        </w:tc>
      </w:tr>
      <w:tr w:rsidR="00E05FA8" w14:paraId="4007ADA1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C7D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9CBD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7EFD3118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DF4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sued</w:t>
            </w:r>
          </w:p>
        </w:tc>
      </w:tr>
      <w:tr w:rsidR="00E05FA8" w14:paraId="18F092C6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16DD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3B87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2A2FF5B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838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sueing</w:t>
            </w:r>
          </w:p>
        </w:tc>
      </w:tr>
      <w:tr w:rsidR="00E05FA8" w14:paraId="1B2F8F9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12B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A3B7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03E4C91B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DD1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sues</w:t>
            </w:r>
          </w:p>
        </w:tc>
      </w:tr>
      <w:tr w:rsidR="00E05FA8" w14:paraId="5A79D718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3C3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3DAA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57E1739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0C7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suffer</w:t>
            </w:r>
          </w:p>
        </w:tc>
      </w:tr>
      <w:tr w:rsidR="00E05FA8" w14:paraId="0DA919A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CC4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4A56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20B703C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525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suffered</w:t>
            </w:r>
          </w:p>
        </w:tc>
      </w:tr>
      <w:tr w:rsidR="00E05FA8" w14:paraId="0382B78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9DE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C778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785E8F1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F6A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sufferer</w:t>
            </w:r>
          </w:p>
        </w:tc>
      </w:tr>
      <w:tr w:rsidR="00E05FA8" w14:paraId="7340BF4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4CC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F63F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41C0FA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C2F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sufferers</w:t>
            </w:r>
          </w:p>
        </w:tc>
      </w:tr>
      <w:tr w:rsidR="00E05FA8" w14:paraId="25E4DA8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13D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9FB4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E2ACFF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B5A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suffering</w:t>
            </w:r>
          </w:p>
        </w:tc>
      </w:tr>
      <w:tr w:rsidR="00E05FA8" w14:paraId="0C473C3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901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DCDD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354FD834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8E6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suffers</w:t>
            </w:r>
          </w:p>
        </w:tc>
      </w:tr>
      <w:tr w:rsidR="00E05FA8" w14:paraId="750427D0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607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7859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4F850E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72A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suffocate</w:t>
            </w:r>
          </w:p>
        </w:tc>
      </w:tr>
      <w:tr w:rsidR="00E05FA8" w14:paraId="17A4EB7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51E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E9F2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16BF7F07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E89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sugar-coat</w:t>
            </w:r>
          </w:p>
        </w:tc>
      </w:tr>
      <w:tr w:rsidR="00E05FA8" w14:paraId="785F205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8E7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688B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5E11A91A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C4F7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sugar-coated</w:t>
            </w:r>
          </w:p>
        </w:tc>
      </w:tr>
      <w:tr w:rsidR="00E05FA8" w14:paraId="690FF75A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123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9136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0C64BAFA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827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sugarcoated</w:t>
            </w:r>
          </w:p>
        </w:tc>
      </w:tr>
      <w:tr w:rsidR="00E05FA8" w14:paraId="4FB2E1BA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5CE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8A6D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1F2E2C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5BA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suicidal</w:t>
            </w:r>
          </w:p>
        </w:tc>
      </w:tr>
      <w:tr w:rsidR="00E05FA8" w14:paraId="0903515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2DC8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54E4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045B49CA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D56E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suicide</w:t>
            </w:r>
          </w:p>
        </w:tc>
      </w:tr>
      <w:tr w:rsidR="00E05FA8" w14:paraId="226A6FC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A7F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4DE4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</w:tblGrid>
      <w:tr w:rsidR="00E05FA8" w14:paraId="03FB156E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875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sulk</w:t>
            </w:r>
          </w:p>
        </w:tc>
      </w:tr>
      <w:tr w:rsidR="00E05FA8" w14:paraId="72509620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1C9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9C40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24F5BB4D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D4B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sullen</w:t>
            </w:r>
          </w:p>
        </w:tc>
      </w:tr>
      <w:tr w:rsidR="00E05FA8" w14:paraId="02B3B58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F37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480D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76BDB6B3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448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sully</w:t>
            </w:r>
          </w:p>
        </w:tc>
      </w:tr>
      <w:tr w:rsidR="00E05FA8" w14:paraId="72D89CB7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6DA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011FA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1E0F992F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817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sunder</w:t>
            </w:r>
          </w:p>
        </w:tc>
      </w:tr>
      <w:tr w:rsidR="00E05FA8" w14:paraId="293F65A6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471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2B5B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39DE20E3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E97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sunk</w:t>
            </w:r>
          </w:p>
        </w:tc>
      </w:tr>
      <w:tr w:rsidR="00E05FA8" w14:paraId="3D392EA3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07F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BEF8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0800EDA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C9B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sunken</w:t>
            </w:r>
          </w:p>
        </w:tc>
      </w:tr>
      <w:tr w:rsidR="00E05FA8" w14:paraId="56DD604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9B0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C24EC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69E66052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495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superficial</w:t>
            </w:r>
          </w:p>
        </w:tc>
      </w:tr>
      <w:tr w:rsidR="00E05FA8" w14:paraId="0B7EAF0A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A12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0DD1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6D80FCAD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F5E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superficiality</w:t>
            </w:r>
          </w:p>
        </w:tc>
      </w:tr>
      <w:tr w:rsidR="00E05FA8" w14:paraId="72C4D22A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A58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BF9B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5849CA10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D37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superficially</w:t>
            </w:r>
          </w:p>
        </w:tc>
      </w:tr>
      <w:tr w:rsidR="00E05FA8" w14:paraId="3657871D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9A9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E743F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5C8803A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752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superfluous</w:t>
            </w:r>
          </w:p>
        </w:tc>
      </w:tr>
      <w:tr w:rsidR="00E05FA8" w14:paraId="40191E02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000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A112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2CD8368A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D5D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superstition</w:t>
            </w:r>
          </w:p>
        </w:tc>
      </w:tr>
      <w:tr w:rsidR="00E05FA8" w14:paraId="0D449313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113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CB07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20F21BBC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9FF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superstitious</w:t>
            </w:r>
          </w:p>
        </w:tc>
      </w:tr>
      <w:tr w:rsidR="00E05FA8" w14:paraId="4CF55EA6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EBA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3CF69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05AD6A80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E2D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suppress</w:t>
            </w:r>
          </w:p>
        </w:tc>
      </w:tr>
      <w:tr w:rsidR="00E05FA8" w14:paraId="429D2AB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B5D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7DA1A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2C4152B3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03D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suppression</w:t>
            </w:r>
          </w:p>
        </w:tc>
      </w:tr>
      <w:tr w:rsidR="00E05FA8" w14:paraId="7F4F9E38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E5E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75C2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6628F84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77C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surrender</w:t>
            </w:r>
          </w:p>
        </w:tc>
      </w:tr>
      <w:tr w:rsidR="00E05FA8" w14:paraId="4D30221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8C4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986B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71B22531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042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susceptible</w:t>
            </w:r>
          </w:p>
        </w:tc>
      </w:tr>
      <w:tr w:rsidR="00E05FA8" w14:paraId="5C43969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9CC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F4F3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7B457B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ABE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suspect</w:t>
            </w:r>
          </w:p>
        </w:tc>
      </w:tr>
      <w:tr w:rsidR="00E05FA8" w14:paraId="3FCC470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6C9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CDED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62596DC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AE7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suspicion</w:t>
            </w:r>
          </w:p>
        </w:tc>
      </w:tr>
      <w:tr w:rsidR="00E05FA8" w14:paraId="6DFE376C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5A3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A12E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1"/>
      </w:tblGrid>
      <w:tr w:rsidR="00E05FA8" w14:paraId="4E5066FA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875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suspicions</w:t>
            </w:r>
          </w:p>
        </w:tc>
      </w:tr>
      <w:tr w:rsidR="00E05FA8" w14:paraId="669E8C5C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B5D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7B81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1"/>
      </w:tblGrid>
      <w:tr w:rsidR="00E05FA8" w14:paraId="718A2C21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9FA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suspicious</w:t>
            </w:r>
          </w:p>
        </w:tc>
      </w:tr>
      <w:tr w:rsidR="00E05FA8" w14:paraId="12E5C8EF" w14:textId="77777777">
        <w:tblPrEx>
          <w:tblCellMar>
            <w:top w:w="0" w:type="dxa"/>
            <w:bottom w:w="0" w:type="dxa"/>
          </w:tblCellMar>
        </w:tblPrEx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BD6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5A413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208695D4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453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suspiciously</w:t>
            </w:r>
          </w:p>
        </w:tc>
      </w:tr>
      <w:tr w:rsidR="00E05FA8" w14:paraId="27302C8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EA9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286F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297084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E56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swagger</w:t>
            </w:r>
          </w:p>
        </w:tc>
      </w:tr>
      <w:tr w:rsidR="00E05FA8" w14:paraId="031166C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50A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A0F8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B018C4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7D1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swamped</w:t>
            </w:r>
          </w:p>
        </w:tc>
      </w:tr>
      <w:tr w:rsidR="00E05FA8" w14:paraId="5217D5A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EAE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6D4D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7C61F1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11B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sweaty</w:t>
            </w:r>
          </w:p>
        </w:tc>
      </w:tr>
      <w:tr w:rsidR="00E05FA8" w14:paraId="429E5B2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427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1B4C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34CCB5E7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6E50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swelled</w:t>
            </w:r>
          </w:p>
        </w:tc>
      </w:tr>
      <w:tr w:rsidR="00E05FA8" w14:paraId="25651F1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B24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65A8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33508D7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650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swelling</w:t>
            </w:r>
          </w:p>
        </w:tc>
      </w:tr>
      <w:tr w:rsidR="00E05FA8" w14:paraId="6550897C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F67D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B752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A30930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4C9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swindle</w:t>
            </w:r>
          </w:p>
        </w:tc>
      </w:tr>
      <w:tr w:rsidR="00E05FA8" w14:paraId="7DD909B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5D8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5705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092A93E9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907B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swipe</w:t>
            </w:r>
          </w:p>
        </w:tc>
      </w:tr>
      <w:tr w:rsidR="00E05FA8" w14:paraId="5DB1A64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918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4600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1BEBB1F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901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swollen</w:t>
            </w:r>
          </w:p>
        </w:tc>
      </w:tr>
      <w:tr w:rsidR="00E05FA8" w14:paraId="466E58B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681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4EC66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55F32EB3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DB6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symptom</w:t>
            </w:r>
          </w:p>
        </w:tc>
      </w:tr>
      <w:tr w:rsidR="00E05FA8" w14:paraId="3582D39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373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FCE6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486A1C02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326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symptoms</w:t>
            </w:r>
          </w:p>
        </w:tc>
      </w:tr>
      <w:tr w:rsidR="00E05FA8" w14:paraId="772D85F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149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7A60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0FFB426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637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syndrome</w:t>
            </w:r>
          </w:p>
        </w:tc>
      </w:tr>
      <w:tr w:rsidR="00E05FA8" w14:paraId="1755D57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041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EACA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36E2C6B1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30C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taboo</w:t>
            </w:r>
          </w:p>
        </w:tc>
      </w:tr>
      <w:tr w:rsidR="00E05FA8" w14:paraId="0CA5463B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D3F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83FE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6D3BDA65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E2A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tacky</w:t>
            </w:r>
          </w:p>
        </w:tc>
      </w:tr>
      <w:tr w:rsidR="00E05FA8" w14:paraId="38390B69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63F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7780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5216D2E0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DC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taint</w:t>
            </w:r>
          </w:p>
        </w:tc>
      </w:tr>
      <w:tr w:rsidR="00E05FA8" w14:paraId="5AE563D9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4BC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3463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3648AB2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FC1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tainted</w:t>
            </w:r>
          </w:p>
        </w:tc>
      </w:tr>
      <w:tr w:rsidR="00E05FA8" w14:paraId="71BEB9E8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9FCA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EEE3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9C36B7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302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tamper</w:t>
            </w:r>
          </w:p>
        </w:tc>
      </w:tr>
      <w:tr w:rsidR="00E05FA8" w14:paraId="6CA22BE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EA8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7B77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37F975D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23A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tangle</w:t>
            </w:r>
          </w:p>
        </w:tc>
      </w:tr>
      <w:tr w:rsidR="00E05FA8" w14:paraId="69C88F8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EAE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360C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417F15D1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2EC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tangled</w:t>
            </w:r>
          </w:p>
        </w:tc>
      </w:tr>
      <w:tr w:rsidR="00E05FA8" w14:paraId="72A9AF5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4CB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B82A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0DA81A8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067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tangles</w:t>
            </w:r>
          </w:p>
        </w:tc>
      </w:tr>
      <w:tr w:rsidR="00E05FA8" w14:paraId="0CC30EC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E32E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199E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10664691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3A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tank</w:t>
            </w:r>
          </w:p>
        </w:tc>
      </w:tr>
      <w:tr w:rsidR="00E05FA8" w14:paraId="2D62672C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DD2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1CC5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08080019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405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tanked</w:t>
            </w:r>
          </w:p>
        </w:tc>
      </w:tr>
      <w:tr w:rsidR="00E05FA8" w14:paraId="1516833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863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B52B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073ACB63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E28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tanks</w:t>
            </w:r>
          </w:p>
        </w:tc>
      </w:tr>
      <w:tr w:rsidR="00E05FA8" w14:paraId="1468C9A2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947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0BF57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D1E704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39C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tantrum</w:t>
            </w:r>
          </w:p>
        </w:tc>
      </w:tr>
      <w:tr w:rsidR="00E05FA8" w14:paraId="0A6B819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57D7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5686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07A1E173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423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tardy</w:t>
            </w:r>
          </w:p>
        </w:tc>
      </w:tr>
      <w:tr w:rsidR="00E05FA8" w14:paraId="48DA71F0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2BA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51DB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62E5FB16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DC8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tarnish</w:t>
            </w:r>
          </w:p>
        </w:tc>
      </w:tr>
      <w:tr w:rsidR="00E05FA8" w14:paraId="0D82DFE0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E62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D33A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E1AC3F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DE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tarnished</w:t>
            </w:r>
          </w:p>
        </w:tc>
      </w:tr>
      <w:tr w:rsidR="00E05FA8" w14:paraId="7F79ADD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DCF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0FA8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4E5966A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510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tarnishes</w:t>
            </w:r>
          </w:p>
        </w:tc>
      </w:tr>
      <w:tr w:rsidR="00E05FA8" w14:paraId="26E94C72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38C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26844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1AD1681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DBA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tarnishing</w:t>
            </w:r>
          </w:p>
        </w:tc>
      </w:tr>
      <w:tr w:rsidR="00E05FA8" w14:paraId="0904E87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299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564E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2E6DAAA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C62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tattered</w:t>
            </w:r>
          </w:p>
        </w:tc>
      </w:tr>
      <w:tr w:rsidR="00E05FA8" w14:paraId="729251F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9558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5E4B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7432DD2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C6C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taunt</w:t>
            </w:r>
          </w:p>
        </w:tc>
      </w:tr>
      <w:tr w:rsidR="00E05FA8" w14:paraId="0872C263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BF2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9818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60AC6D8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F54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taunting</w:t>
            </w:r>
          </w:p>
        </w:tc>
      </w:tr>
      <w:tr w:rsidR="00E05FA8" w14:paraId="6838EF6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2BC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45FF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1BCF1688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698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tauntingly</w:t>
            </w:r>
          </w:p>
        </w:tc>
      </w:tr>
      <w:tr w:rsidR="00E05FA8" w14:paraId="041DA17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020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C7FD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5487A482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4CF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taunts</w:t>
            </w:r>
          </w:p>
        </w:tc>
      </w:tr>
      <w:tr w:rsidR="00E05FA8" w14:paraId="21421FE0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EEA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CD9B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67502FF4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E25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taut</w:t>
            </w:r>
          </w:p>
        </w:tc>
      </w:tr>
      <w:tr w:rsidR="00E05FA8" w14:paraId="36E641C8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C94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7673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064AC0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CA5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tawdry</w:t>
            </w:r>
          </w:p>
        </w:tc>
      </w:tr>
      <w:tr w:rsidR="00E05FA8" w14:paraId="26F6C86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86D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7289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66DCE294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F75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taxing</w:t>
            </w:r>
          </w:p>
        </w:tc>
      </w:tr>
      <w:tr w:rsidR="00E05FA8" w14:paraId="1F73DA5E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D2A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8D1C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22512BF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062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tease</w:t>
            </w:r>
          </w:p>
        </w:tc>
      </w:tr>
      <w:tr w:rsidR="00E05FA8" w14:paraId="2DF911D6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F6D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2E18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4CA071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C1E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teasingly</w:t>
            </w:r>
          </w:p>
        </w:tc>
      </w:tr>
      <w:tr w:rsidR="00E05FA8" w14:paraId="10B8A49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E7E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8F9D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69F53CAC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EDE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tedious</w:t>
            </w:r>
          </w:p>
        </w:tc>
      </w:tr>
      <w:tr w:rsidR="00E05FA8" w14:paraId="38490BD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576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585FD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64D3FAE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1CBC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tediously</w:t>
            </w:r>
          </w:p>
        </w:tc>
      </w:tr>
      <w:tr w:rsidR="00E05FA8" w14:paraId="501D88C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DF0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1418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16EA4F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7E08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temerity</w:t>
            </w:r>
          </w:p>
        </w:tc>
      </w:tr>
      <w:tr w:rsidR="00E05FA8" w14:paraId="0AD8B4A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A86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966A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A23B49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D989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temper</w:t>
            </w:r>
          </w:p>
        </w:tc>
      </w:tr>
      <w:tr w:rsidR="00E05FA8" w14:paraId="58779BE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305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A49E2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509BA47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3D8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tempest</w:t>
            </w:r>
          </w:p>
        </w:tc>
      </w:tr>
      <w:tr w:rsidR="00E05FA8" w14:paraId="028AA71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0DF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38C76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21E0BDE5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61D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temptation</w:t>
            </w:r>
          </w:p>
        </w:tc>
      </w:tr>
      <w:tr w:rsidR="00E05FA8" w14:paraId="7F237B8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1B6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46F6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1B7909B8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12F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tenderness</w:t>
            </w:r>
          </w:p>
        </w:tc>
      </w:tr>
      <w:tr w:rsidR="00E05FA8" w14:paraId="18ABD060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6912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65BD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186BA96D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C74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tense</w:t>
            </w:r>
          </w:p>
        </w:tc>
      </w:tr>
      <w:tr w:rsidR="00E05FA8" w14:paraId="0785CF4E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F8A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6E99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3AFDC2B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877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tension</w:t>
            </w:r>
          </w:p>
        </w:tc>
      </w:tr>
      <w:tr w:rsidR="00E05FA8" w14:paraId="32660A52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2B4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A6B0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4C825A0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0C7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tentative</w:t>
            </w:r>
          </w:p>
        </w:tc>
      </w:tr>
      <w:tr w:rsidR="00E05FA8" w14:paraId="57130773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3D6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11B6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4EE64338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39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tentatively</w:t>
            </w:r>
          </w:p>
        </w:tc>
      </w:tr>
      <w:tr w:rsidR="00E05FA8" w14:paraId="0B4BFAB4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DA9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DD7A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2EFB69F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6A4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tenuous</w:t>
            </w:r>
          </w:p>
        </w:tc>
      </w:tr>
      <w:tr w:rsidR="00E05FA8" w14:paraId="2F000B1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CB9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B53C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2FBCA047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B22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tenuously</w:t>
            </w:r>
          </w:p>
        </w:tc>
      </w:tr>
      <w:tr w:rsidR="00E05FA8" w14:paraId="090868F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D86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AFC2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6714004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531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tepid</w:t>
            </w:r>
          </w:p>
        </w:tc>
      </w:tr>
      <w:tr w:rsidR="00E05FA8" w14:paraId="471CF553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C75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FC57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3F138CB3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48F2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terrible</w:t>
            </w:r>
          </w:p>
        </w:tc>
      </w:tr>
      <w:tr w:rsidR="00E05FA8" w14:paraId="46612C79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993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F3FE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17A276D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793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terribleness</w:t>
            </w:r>
          </w:p>
        </w:tc>
      </w:tr>
      <w:tr w:rsidR="00E05FA8" w14:paraId="547B5B3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6C39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68210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29032A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708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terribly</w:t>
            </w:r>
          </w:p>
        </w:tc>
      </w:tr>
      <w:tr w:rsidR="00E05FA8" w14:paraId="67428B3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522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E3C6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</w:tblGrid>
      <w:tr w:rsidR="00E05FA8" w14:paraId="7ED598DF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0B6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terror</w:t>
            </w:r>
          </w:p>
        </w:tc>
      </w:tr>
      <w:tr w:rsidR="00E05FA8" w14:paraId="0CE307B1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69D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AACC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398A66B7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9AA6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terror-genic</w:t>
            </w:r>
          </w:p>
        </w:tc>
      </w:tr>
      <w:tr w:rsidR="00E05FA8" w14:paraId="6789C5C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350A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7606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AFFEA9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897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terrorism</w:t>
            </w:r>
          </w:p>
        </w:tc>
      </w:tr>
      <w:tr w:rsidR="00E05FA8" w14:paraId="4B5A1CA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66E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0B4C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0B130D6C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1FF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terrorize</w:t>
            </w:r>
          </w:p>
        </w:tc>
      </w:tr>
      <w:tr w:rsidR="00E05FA8" w14:paraId="365E28A8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6AD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4A8D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2EBA172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E55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testily</w:t>
            </w:r>
          </w:p>
        </w:tc>
      </w:tr>
      <w:tr w:rsidR="00E05FA8" w14:paraId="707DD86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6F9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E2C3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2470F3FB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C29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testy</w:t>
            </w:r>
          </w:p>
        </w:tc>
      </w:tr>
      <w:tr w:rsidR="00E05FA8" w14:paraId="439C2676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CA67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7C4BE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4DE7B1B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9420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tetchily</w:t>
            </w:r>
          </w:p>
        </w:tc>
      </w:tr>
      <w:tr w:rsidR="00E05FA8" w14:paraId="5360C65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A37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A584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1993E05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779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tetchy</w:t>
            </w:r>
          </w:p>
        </w:tc>
      </w:tr>
      <w:tr w:rsidR="00E05FA8" w14:paraId="19341E9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1C1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8699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15EBC43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FBC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thankless</w:t>
            </w:r>
          </w:p>
        </w:tc>
      </w:tr>
      <w:tr w:rsidR="00E05FA8" w14:paraId="72EB323D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267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F341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36F85A0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B0E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thicker</w:t>
            </w:r>
          </w:p>
        </w:tc>
      </w:tr>
      <w:tr w:rsidR="00E05FA8" w14:paraId="28AB7A0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297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7610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45DD187E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2E4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thirst</w:t>
            </w:r>
          </w:p>
        </w:tc>
      </w:tr>
      <w:tr w:rsidR="00E05FA8" w14:paraId="27F108E4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16E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EEDDE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088C21A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3E74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thorny</w:t>
            </w:r>
          </w:p>
        </w:tc>
      </w:tr>
      <w:tr w:rsidR="00E05FA8" w14:paraId="01B6979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BB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E326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557494DF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24D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thoughtless</w:t>
            </w:r>
          </w:p>
        </w:tc>
      </w:tr>
      <w:tr w:rsidR="00E05FA8" w14:paraId="716447E5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019A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2719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</w:tblGrid>
      <w:tr w:rsidR="00E05FA8" w14:paraId="61F764FB" w14:textId="77777777">
        <w:tblPrEx>
          <w:tblCellMar>
            <w:top w:w="0" w:type="dxa"/>
            <w:bottom w:w="0" w:type="dxa"/>
          </w:tblCellMar>
        </w:tblPrEx>
        <w:tc>
          <w:tcPr>
            <w:tcW w:w="1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1A5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thoughtlessly</w:t>
            </w:r>
          </w:p>
        </w:tc>
      </w:tr>
      <w:tr w:rsidR="00E05FA8" w14:paraId="277D2713" w14:textId="77777777">
        <w:tblPrEx>
          <w:tblCellMar>
            <w:top w:w="0" w:type="dxa"/>
            <w:bottom w:w="0" w:type="dxa"/>
          </w:tblCellMar>
        </w:tblPrEx>
        <w:tc>
          <w:tcPr>
            <w:tcW w:w="1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9D42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50D9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7"/>
      </w:tblGrid>
      <w:tr w:rsidR="00E05FA8" w14:paraId="16491B9E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1B7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thoughtlessness</w:t>
            </w:r>
          </w:p>
        </w:tc>
      </w:tr>
      <w:tr w:rsidR="00E05FA8" w14:paraId="7B9E4EAC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534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3D178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1D59385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C06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thrash</w:t>
            </w:r>
          </w:p>
        </w:tc>
      </w:tr>
      <w:tr w:rsidR="00E05FA8" w14:paraId="0A7496A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397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C366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33121F0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2D5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threat</w:t>
            </w:r>
          </w:p>
        </w:tc>
      </w:tr>
      <w:tr w:rsidR="00E05FA8" w14:paraId="16AC315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D10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EDA7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04F15FD6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546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threaten</w:t>
            </w:r>
          </w:p>
        </w:tc>
      </w:tr>
      <w:tr w:rsidR="00E05FA8" w14:paraId="1257BF63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634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55E1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0F5ABF3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790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threatening</w:t>
            </w:r>
          </w:p>
        </w:tc>
      </w:tr>
      <w:tr w:rsidR="00E05FA8" w14:paraId="22BBEDDE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682F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A11B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C24C55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5D7C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threats</w:t>
            </w:r>
          </w:p>
        </w:tc>
      </w:tr>
      <w:tr w:rsidR="00E05FA8" w14:paraId="578F7797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45E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EBAF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2F310D0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F0A7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threesome</w:t>
            </w:r>
          </w:p>
        </w:tc>
      </w:tr>
      <w:tr w:rsidR="00E05FA8" w14:paraId="0115E94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DE6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A368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2713F716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9D9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throb</w:t>
            </w:r>
          </w:p>
        </w:tc>
      </w:tr>
      <w:tr w:rsidR="00E05FA8" w14:paraId="087C54FB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AD2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D4CF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437FEC5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312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throbbed</w:t>
            </w:r>
          </w:p>
        </w:tc>
      </w:tr>
      <w:tr w:rsidR="00E05FA8" w14:paraId="3EAA3079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A2C8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1263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212CD0BB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0D1C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throbbing</w:t>
            </w:r>
          </w:p>
        </w:tc>
      </w:tr>
      <w:tr w:rsidR="00E05FA8" w14:paraId="595BCD71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05F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E53F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639C9E0F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A3D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throbs</w:t>
            </w:r>
          </w:p>
        </w:tc>
      </w:tr>
      <w:tr w:rsidR="00E05FA8" w14:paraId="6849702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88F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5FD0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264D5A5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9F3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throttle</w:t>
            </w:r>
          </w:p>
        </w:tc>
      </w:tr>
      <w:tr w:rsidR="00E05FA8" w14:paraId="1E14B738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F8C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C5A8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6C24FCBE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19A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thug</w:t>
            </w:r>
          </w:p>
        </w:tc>
      </w:tr>
      <w:tr w:rsidR="00E05FA8" w14:paraId="5945858B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0F1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2108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46CB39BB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7A7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thumb-down</w:t>
            </w:r>
          </w:p>
        </w:tc>
      </w:tr>
      <w:tr w:rsidR="00E05FA8" w14:paraId="2F498709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291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CE2A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1A1818DA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1AA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thumbs-down</w:t>
            </w:r>
          </w:p>
        </w:tc>
      </w:tr>
      <w:tr w:rsidR="00E05FA8" w14:paraId="665AE918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E1E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AD1C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2458FD6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9B1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thwart</w:t>
            </w:r>
          </w:p>
        </w:tc>
      </w:tr>
      <w:tr w:rsidR="00E05FA8" w14:paraId="121ACEA5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DA7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7656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</w:tblGrid>
      <w:tr w:rsidR="00E05FA8" w14:paraId="3A4132AD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AD0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time-consuming</w:t>
            </w:r>
          </w:p>
        </w:tc>
      </w:tr>
      <w:tr w:rsidR="00E05FA8" w14:paraId="67FA7341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1F9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2461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2C046A3C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A15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timid</w:t>
            </w:r>
          </w:p>
        </w:tc>
      </w:tr>
      <w:tr w:rsidR="00E05FA8" w14:paraId="17E2B1F3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C5A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D179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</w:tblGrid>
      <w:tr w:rsidR="00E05FA8" w14:paraId="0226B063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406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timidity</w:t>
            </w:r>
          </w:p>
        </w:tc>
      </w:tr>
      <w:tr w:rsidR="00E05FA8" w14:paraId="196BC53F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970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7AC7B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ED8F31A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CC2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timidly</w:t>
            </w:r>
          </w:p>
        </w:tc>
      </w:tr>
      <w:tr w:rsidR="00E05FA8" w14:paraId="0388E81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330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3D10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</w:tblGrid>
      <w:tr w:rsidR="00E05FA8" w14:paraId="3CC58F66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D9E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timidness</w:t>
            </w:r>
          </w:p>
        </w:tc>
      </w:tr>
      <w:tr w:rsidR="00E05FA8" w14:paraId="63380E77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B0F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8FE3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494DCDC5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CF7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tin-y</w:t>
            </w:r>
          </w:p>
        </w:tc>
      </w:tr>
      <w:tr w:rsidR="00E05FA8" w14:paraId="34604716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BD3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93D6F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09D030E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B39A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tingled</w:t>
            </w:r>
          </w:p>
        </w:tc>
      </w:tr>
      <w:tr w:rsidR="00E05FA8" w14:paraId="47A8AB0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121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B6E5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17CBB9B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1CF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tingling</w:t>
            </w:r>
          </w:p>
        </w:tc>
      </w:tr>
      <w:tr w:rsidR="00E05FA8" w14:paraId="6231219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F45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E34A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615DBDBD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54D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tired</w:t>
            </w:r>
          </w:p>
        </w:tc>
      </w:tr>
      <w:tr w:rsidR="00E05FA8" w14:paraId="40E1B41C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4DD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C775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BE2147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D0B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tiresome</w:t>
            </w:r>
          </w:p>
        </w:tc>
      </w:tr>
      <w:tr w:rsidR="00E05FA8" w14:paraId="5EB3B15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802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A76A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514313F9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573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tiring</w:t>
            </w:r>
          </w:p>
        </w:tc>
      </w:tr>
      <w:tr w:rsidR="00E05FA8" w14:paraId="6F9A32A1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21A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954A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BE58D2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0DA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tiringly</w:t>
            </w:r>
          </w:p>
        </w:tc>
      </w:tr>
      <w:tr w:rsidR="00E05FA8" w14:paraId="3057EBC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43B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FC77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"/>
      </w:tblGrid>
      <w:tr w:rsidR="00E05FA8" w14:paraId="65970C9E" w14:textId="77777777">
        <w:tblPrEx>
          <w:tblCellMar>
            <w:top w:w="0" w:type="dxa"/>
            <w:bottom w:w="0" w:type="dxa"/>
          </w:tblCellMar>
        </w:tblPrEx>
        <w:tc>
          <w:tcPr>
            <w:tcW w:w="4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0E8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toil</w:t>
            </w:r>
          </w:p>
        </w:tc>
      </w:tr>
      <w:tr w:rsidR="00E05FA8" w14:paraId="21299231" w14:textId="77777777">
        <w:tblPrEx>
          <w:tblCellMar>
            <w:top w:w="0" w:type="dxa"/>
            <w:bottom w:w="0" w:type="dxa"/>
          </w:tblCellMar>
        </w:tblPrEx>
        <w:tc>
          <w:tcPr>
            <w:tcW w:w="4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BF2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DA36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"/>
      </w:tblGrid>
      <w:tr w:rsidR="00E05FA8" w14:paraId="30C3AC83" w14:textId="77777777">
        <w:tblPrEx>
          <w:tblCellMar>
            <w:top w:w="0" w:type="dxa"/>
            <w:bottom w:w="0" w:type="dxa"/>
          </w:tblCellMar>
        </w:tblPrEx>
        <w:tc>
          <w:tcPr>
            <w:tcW w:w="4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FDD9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toll</w:t>
            </w:r>
          </w:p>
        </w:tc>
      </w:tr>
      <w:tr w:rsidR="00E05FA8" w14:paraId="5BC16905" w14:textId="77777777">
        <w:tblPrEx>
          <w:tblCellMar>
            <w:top w:w="0" w:type="dxa"/>
            <w:bottom w:w="0" w:type="dxa"/>
          </w:tblCellMar>
        </w:tblPrEx>
        <w:tc>
          <w:tcPr>
            <w:tcW w:w="4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DF73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E6CA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77D60B6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6102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top-heavy</w:t>
            </w:r>
          </w:p>
        </w:tc>
      </w:tr>
      <w:tr w:rsidR="00E05FA8" w14:paraId="6F51519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005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B444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08C21FE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5E9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topple</w:t>
            </w:r>
          </w:p>
        </w:tc>
      </w:tr>
      <w:tr w:rsidR="00E05FA8" w14:paraId="5CB80F9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ED1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3BAC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839890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9CD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torment</w:t>
            </w:r>
          </w:p>
        </w:tc>
      </w:tr>
      <w:tr w:rsidR="00E05FA8" w14:paraId="1A32933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B34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46A8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5097335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77F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tormented</w:t>
            </w:r>
          </w:p>
        </w:tc>
      </w:tr>
      <w:tr w:rsidR="00E05FA8" w14:paraId="6E5F6E2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AA2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12E8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35B9B66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8DC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torrent</w:t>
            </w:r>
          </w:p>
        </w:tc>
      </w:tr>
      <w:tr w:rsidR="00E05FA8" w14:paraId="1048D10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647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86D1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105E4F6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965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tortuous</w:t>
            </w:r>
          </w:p>
        </w:tc>
      </w:tr>
      <w:tr w:rsidR="00E05FA8" w14:paraId="6AB2ECE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7F2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3684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76D675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738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torture</w:t>
            </w:r>
          </w:p>
        </w:tc>
      </w:tr>
      <w:tr w:rsidR="00E05FA8" w14:paraId="0FF4501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2C5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B1EB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05FBA7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465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tortured</w:t>
            </w:r>
          </w:p>
        </w:tc>
      </w:tr>
      <w:tr w:rsidR="00E05FA8" w14:paraId="069D06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A8B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036D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56B54FD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B0F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tortures</w:t>
            </w:r>
          </w:p>
        </w:tc>
      </w:tr>
      <w:tr w:rsidR="00E05FA8" w14:paraId="317037B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5C0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1598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555CF93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73C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torturing</w:t>
            </w:r>
          </w:p>
        </w:tc>
      </w:tr>
      <w:tr w:rsidR="00E05FA8" w14:paraId="35BB2A1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2D8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4A40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5698EDD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06C5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torturous</w:t>
            </w:r>
          </w:p>
        </w:tc>
      </w:tr>
      <w:tr w:rsidR="00E05FA8" w14:paraId="663D93C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93F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5A82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1540C57C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0EA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torturously</w:t>
            </w:r>
          </w:p>
        </w:tc>
      </w:tr>
      <w:tr w:rsidR="00E05FA8" w14:paraId="15AAC4A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4D4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477D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61BF104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75C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totalitarian</w:t>
            </w:r>
          </w:p>
        </w:tc>
      </w:tr>
      <w:tr w:rsidR="00E05FA8" w14:paraId="5CF5A9D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18D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80ACA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0934CA18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BD0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touchy</w:t>
            </w:r>
          </w:p>
        </w:tc>
      </w:tr>
      <w:tr w:rsidR="00E05FA8" w14:paraId="46C52FDA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9BA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C98D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1390A84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7F5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toughness</w:t>
            </w:r>
          </w:p>
        </w:tc>
      </w:tr>
      <w:tr w:rsidR="00E05FA8" w14:paraId="43C2254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35F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1C24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48F2B347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A6B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tout</w:t>
            </w:r>
          </w:p>
        </w:tc>
      </w:tr>
      <w:tr w:rsidR="00E05FA8" w14:paraId="72D9B689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491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3C9B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3C43A98E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5A5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touted</w:t>
            </w:r>
          </w:p>
        </w:tc>
      </w:tr>
      <w:tr w:rsidR="00E05FA8" w14:paraId="6495868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C8E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56B8F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6B23D0C0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3BA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touts</w:t>
            </w:r>
          </w:p>
        </w:tc>
      </w:tr>
      <w:tr w:rsidR="00E05FA8" w14:paraId="68E34A7F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C3F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ADD8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391CBE2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A9B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toxic</w:t>
            </w:r>
          </w:p>
        </w:tc>
      </w:tr>
      <w:tr w:rsidR="00E05FA8" w14:paraId="2358A82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8671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382AE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52E86BA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38D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traduce</w:t>
            </w:r>
          </w:p>
        </w:tc>
      </w:tr>
      <w:tr w:rsidR="00E05FA8" w14:paraId="3ABDC96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78F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E47C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783000A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6FB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tragedy</w:t>
            </w:r>
          </w:p>
        </w:tc>
      </w:tr>
      <w:tr w:rsidR="00E05FA8" w14:paraId="1740084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7310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892F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5B7FBD65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600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tragic</w:t>
            </w:r>
          </w:p>
        </w:tc>
      </w:tr>
      <w:tr w:rsidR="00E05FA8" w14:paraId="463D106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1B0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ABCC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3560AD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F561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tragically</w:t>
            </w:r>
          </w:p>
        </w:tc>
      </w:tr>
      <w:tr w:rsidR="00E05FA8" w14:paraId="2287A9E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9CDC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8CCF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17F27B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B60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traitor</w:t>
            </w:r>
          </w:p>
        </w:tc>
      </w:tr>
      <w:tr w:rsidR="00E05FA8" w14:paraId="76AB606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363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9D8A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7EE02D6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68C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traitorous</w:t>
            </w:r>
          </w:p>
        </w:tc>
      </w:tr>
      <w:tr w:rsidR="00E05FA8" w14:paraId="36F6DCC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9BC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7FB0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3E774FD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B72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traitorously</w:t>
            </w:r>
          </w:p>
        </w:tc>
      </w:tr>
      <w:tr w:rsidR="00E05FA8" w14:paraId="56DB40C8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F70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5123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6D6DAE68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D3CA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tramp</w:t>
            </w:r>
          </w:p>
        </w:tc>
      </w:tr>
      <w:tr w:rsidR="00E05FA8" w14:paraId="693DB49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8CB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4684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2AF2B567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526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trample</w:t>
            </w:r>
          </w:p>
        </w:tc>
      </w:tr>
      <w:tr w:rsidR="00E05FA8" w14:paraId="171FDD49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5F4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78F6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19EE6C3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5D3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transgress</w:t>
            </w:r>
          </w:p>
        </w:tc>
      </w:tr>
      <w:tr w:rsidR="00E05FA8" w14:paraId="77933BB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9DE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67D2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3447F86E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7B0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transgression</w:t>
            </w:r>
          </w:p>
        </w:tc>
      </w:tr>
      <w:tr w:rsidR="00E05FA8" w14:paraId="046D35C5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263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B48B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7F3448EC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B6B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trap</w:t>
            </w:r>
          </w:p>
        </w:tc>
      </w:tr>
      <w:tr w:rsidR="00E05FA8" w14:paraId="5AAB3B2C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E85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09ED0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61D445C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75B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traped</w:t>
            </w:r>
          </w:p>
        </w:tc>
      </w:tr>
      <w:tr w:rsidR="00E05FA8" w14:paraId="6A6C2AD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668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B560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63A2F07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7ED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trapped</w:t>
            </w:r>
          </w:p>
        </w:tc>
      </w:tr>
      <w:tr w:rsidR="00E05FA8" w14:paraId="0BD7024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F853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7F09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211F60DC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FE3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trash</w:t>
            </w:r>
          </w:p>
        </w:tc>
      </w:tr>
      <w:tr w:rsidR="00E05FA8" w14:paraId="114C2F0D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3A42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B5CD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6034C6B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807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trashed</w:t>
            </w:r>
          </w:p>
        </w:tc>
      </w:tr>
      <w:tr w:rsidR="00E05FA8" w14:paraId="517C382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9298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83FF6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48658A5E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B8D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trashy</w:t>
            </w:r>
          </w:p>
        </w:tc>
      </w:tr>
      <w:tr w:rsidR="00E05FA8" w14:paraId="36397DC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A05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9B9F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EDCA48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69C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trauma</w:t>
            </w:r>
          </w:p>
        </w:tc>
      </w:tr>
      <w:tr w:rsidR="00E05FA8" w14:paraId="78C3EF5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02B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C278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2E115D2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8E1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traumatic</w:t>
            </w:r>
          </w:p>
        </w:tc>
      </w:tr>
      <w:tr w:rsidR="00E05FA8" w14:paraId="36EE241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04C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EA4D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2544164E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D89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traumatically</w:t>
            </w:r>
          </w:p>
        </w:tc>
      </w:tr>
      <w:tr w:rsidR="00E05FA8" w14:paraId="07EDBADE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886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2697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15731452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328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traumatize</w:t>
            </w:r>
          </w:p>
        </w:tc>
      </w:tr>
      <w:tr w:rsidR="00E05FA8" w14:paraId="6475613D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F52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205F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65056214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A81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traumatized</w:t>
            </w:r>
          </w:p>
        </w:tc>
      </w:tr>
      <w:tr w:rsidR="00E05FA8" w14:paraId="357F633F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086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0F29F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EEA5AA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A17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travesties</w:t>
            </w:r>
          </w:p>
        </w:tc>
      </w:tr>
      <w:tr w:rsidR="00E05FA8" w14:paraId="7096877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463D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D7DD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7C7BD9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879F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travesty</w:t>
            </w:r>
          </w:p>
        </w:tc>
      </w:tr>
      <w:tr w:rsidR="00E05FA8" w14:paraId="5E91F73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B106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C50B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1D1C427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A4BD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treacherous</w:t>
            </w:r>
          </w:p>
        </w:tc>
      </w:tr>
      <w:tr w:rsidR="00E05FA8" w14:paraId="144AEFF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F5E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E569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7D682C19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164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treacherously</w:t>
            </w:r>
          </w:p>
        </w:tc>
      </w:tr>
      <w:tr w:rsidR="00E05FA8" w14:paraId="1E6C211A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0B2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3E9DA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2E1019E9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2631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treachery</w:t>
            </w:r>
          </w:p>
        </w:tc>
      </w:tr>
      <w:tr w:rsidR="00E05FA8" w14:paraId="44F54F60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ECE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F2FB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DA4E0D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4BC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treason</w:t>
            </w:r>
          </w:p>
        </w:tc>
      </w:tr>
      <w:tr w:rsidR="00E05FA8" w14:paraId="3244EE0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2A3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6C5C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BDB5E5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28D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treasonous</w:t>
            </w:r>
          </w:p>
        </w:tc>
      </w:tr>
      <w:tr w:rsidR="00E05FA8" w14:paraId="4712F3E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008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2505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4F53EF08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056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trick</w:t>
            </w:r>
          </w:p>
        </w:tc>
      </w:tr>
      <w:tr w:rsidR="00E05FA8" w14:paraId="17B2E50F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5E8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0A38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467696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929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tricked</w:t>
            </w:r>
          </w:p>
        </w:tc>
      </w:tr>
      <w:tr w:rsidR="00E05FA8" w14:paraId="3BD323D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4AD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11D4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3AE3A41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4C4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trickery</w:t>
            </w:r>
          </w:p>
        </w:tc>
      </w:tr>
      <w:tr w:rsidR="00E05FA8" w14:paraId="7D2CFF7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AB2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52B1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CB61A1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FAF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tricky</w:t>
            </w:r>
          </w:p>
        </w:tc>
      </w:tr>
      <w:tr w:rsidR="00E05FA8" w14:paraId="69F37E2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3A6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3CBE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6FEA049A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B4E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trivial</w:t>
            </w:r>
          </w:p>
        </w:tc>
      </w:tr>
      <w:tr w:rsidR="00E05FA8" w14:paraId="7094FA0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F7FC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490C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2E71205C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0C7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trivialize</w:t>
            </w:r>
          </w:p>
        </w:tc>
      </w:tr>
      <w:tr w:rsidR="00E05FA8" w14:paraId="41294CE1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3344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7719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6F35EB98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43B5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trouble</w:t>
            </w:r>
          </w:p>
        </w:tc>
      </w:tr>
      <w:tr w:rsidR="00E05FA8" w14:paraId="3BD3EB0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C28B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ED06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104A4E0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CFC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troubled</w:t>
            </w:r>
          </w:p>
        </w:tc>
      </w:tr>
      <w:tr w:rsidR="00E05FA8" w14:paraId="3F3A81A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F9C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8C5F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510B3529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778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troublemaker</w:t>
            </w:r>
          </w:p>
        </w:tc>
      </w:tr>
      <w:tr w:rsidR="00E05FA8" w14:paraId="383A83BE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350A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DCDE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571E1C93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B281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troubles</w:t>
            </w:r>
          </w:p>
        </w:tc>
      </w:tr>
      <w:tr w:rsidR="00E05FA8" w14:paraId="2AEAA48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B16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B614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09AA96EB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B57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troublesome</w:t>
            </w:r>
          </w:p>
        </w:tc>
      </w:tr>
      <w:tr w:rsidR="00E05FA8" w14:paraId="0C04873B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C76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C488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</w:tblGrid>
      <w:tr w:rsidR="00E05FA8" w14:paraId="6C49790E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DF4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troublesomely</w:t>
            </w:r>
          </w:p>
        </w:tc>
      </w:tr>
      <w:tr w:rsidR="00E05FA8" w14:paraId="382F5FFA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60D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81DA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330C7E0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BE0D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troubling</w:t>
            </w:r>
          </w:p>
        </w:tc>
      </w:tr>
      <w:tr w:rsidR="00E05FA8" w14:paraId="74C44BC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CA7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9BC15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5A790188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45C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troublingly</w:t>
            </w:r>
          </w:p>
        </w:tc>
      </w:tr>
      <w:tr w:rsidR="00E05FA8" w14:paraId="061912F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CAF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FA2B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DAF620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24A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truant</w:t>
            </w:r>
          </w:p>
        </w:tc>
      </w:tr>
      <w:tr w:rsidR="00E05FA8" w14:paraId="2FF9C5A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124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20CE0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16C97CE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D5A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tumble</w:t>
            </w:r>
          </w:p>
        </w:tc>
      </w:tr>
      <w:tr w:rsidR="00E05FA8" w14:paraId="3FAB448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9ED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7147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B3FD31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CBC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tumbled</w:t>
            </w:r>
          </w:p>
        </w:tc>
      </w:tr>
      <w:tr w:rsidR="00E05FA8" w14:paraId="1ECC604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26F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96A1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4DE8A9A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7CB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tumbles</w:t>
            </w:r>
          </w:p>
        </w:tc>
      </w:tr>
      <w:tr w:rsidR="00E05FA8" w14:paraId="4A1FA8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268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8B2D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1"/>
      </w:tblGrid>
      <w:tr w:rsidR="00E05FA8" w14:paraId="4BD3DCCC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E197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tumultuous</w:t>
            </w:r>
          </w:p>
        </w:tc>
      </w:tr>
      <w:tr w:rsidR="00E05FA8" w14:paraId="010D48EE" w14:textId="77777777">
        <w:tblPrEx>
          <w:tblCellMar>
            <w:top w:w="0" w:type="dxa"/>
            <w:bottom w:w="0" w:type="dxa"/>
          </w:tblCellMar>
        </w:tblPrEx>
        <w:tc>
          <w:tcPr>
            <w:tcW w:w="11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A4D8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B382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3E73FC6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03F2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turbulent</w:t>
            </w:r>
          </w:p>
        </w:tc>
      </w:tr>
      <w:tr w:rsidR="00E05FA8" w14:paraId="5DA7ED9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70C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5184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85DB14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ECF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turmoil</w:t>
            </w:r>
          </w:p>
        </w:tc>
      </w:tr>
      <w:tr w:rsidR="00E05FA8" w14:paraId="5F0D98F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74D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B2A1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</w:tblGrid>
      <w:tr w:rsidR="00E05FA8" w14:paraId="39C21E7C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6226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twist</w:t>
            </w:r>
          </w:p>
        </w:tc>
      </w:tr>
      <w:tr w:rsidR="00E05FA8" w14:paraId="2B077F71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851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B0D49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5B7672E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863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twisted</w:t>
            </w:r>
          </w:p>
        </w:tc>
      </w:tr>
      <w:tr w:rsidR="00E05FA8" w14:paraId="49CDBBD2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288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AB52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</w:tblGrid>
      <w:tr w:rsidR="00E05FA8" w14:paraId="21757EC4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A81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twists</w:t>
            </w:r>
          </w:p>
        </w:tc>
      </w:tr>
      <w:tr w:rsidR="00E05FA8" w14:paraId="3D83DB55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CD99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821A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6DC94F2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329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two-faced</w:t>
            </w:r>
          </w:p>
        </w:tc>
      </w:tr>
      <w:tr w:rsidR="00E05FA8" w14:paraId="2400933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F78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1D80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3F6BA7BF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773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two-faces</w:t>
            </w:r>
          </w:p>
        </w:tc>
      </w:tr>
      <w:tr w:rsidR="00E05FA8" w14:paraId="018B842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F2F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5860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32FD68A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15D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tyrannical</w:t>
            </w:r>
          </w:p>
        </w:tc>
      </w:tr>
      <w:tr w:rsidR="00E05FA8" w14:paraId="48A0116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485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C940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67C47623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D77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tyrannically</w:t>
            </w:r>
          </w:p>
        </w:tc>
      </w:tr>
      <w:tr w:rsidR="00E05FA8" w14:paraId="346BD4A8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51D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C9FE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7A1C678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734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tyranny</w:t>
            </w:r>
          </w:p>
        </w:tc>
      </w:tr>
      <w:tr w:rsidR="00E05FA8" w14:paraId="3337E32E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D67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131B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4B8DAE2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381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tyrant</w:t>
            </w:r>
          </w:p>
        </w:tc>
      </w:tr>
      <w:tr w:rsidR="00E05FA8" w14:paraId="1C5840D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FEE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BCCF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40CEE966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E0A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ugh</w:t>
            </w:r>
          </w:p>
        </w:tc>
      </w:tr>
      <w:tr w:rsidR="00E05FA8" w14:paraId="1E9F7A56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D3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2506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</w:tblGrid>
      <w:tr w:rsidR="00E05FA8" w14:paraId="14FFAC60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A59B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uglier</w:t>
            </w:r>
          </w:p>
        </w:tc>
      </w:tr>
      <w:tr w:rsidR="00E05FA8" w14:paraId="0F02F4E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4A6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7B3D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42D8836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63E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ugliest</w:t>
            </w:r>
          </w:p>
        </w:tc>
      </w:tr>
      <w:tr w:rsidR="00E05FA8" w14:paraId="6032F123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6E66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59AA2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222A9AB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0625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ugliness</w:t>
            </w:r>
          </w:p>
        </w:tc>
      </w:tr>
      <w:tr w:rsidR="00E05FA8" w14:paraId="0533EB2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D83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D072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541DC85D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F5C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ugly</w:t>
            </w:r>
          </w:p>
        </w:tc>
      </w:tr>
      <w:tr w:rsidR="00E05FA8" w14:paraId="2E2A3403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C74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1A31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00392F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80B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ulterior</w:t>
            </w:r>
          </w:p>
        </w:tc>
      </w:tr>
      <w:tr w:rsidR="00E05FA8" w14:paraId="368BE69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A51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19DD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79D5D6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A70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ultimatum</w:t>
            </w:r>
          </w:p>
        </w:tc>
      </w:tr>
      <w:tr w:rsidR="00E05FA8" w14:paraId="21B50016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A2C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D11F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693CEF8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DF9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ultimatums</w:t>
            </w:r>
          </w:p>
        </w:tc>
      </w:tr>
      <w:tr w:rsidR="00E05FA8" w14:paraId="3B676ABB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D6F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7657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4FA1C2DC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98C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ultra-hardline</w:t>
            </w:r>
          </w:p>
        </w:tc>
      </w:tr>
      <w:tr w:rsidR="00E05FA8" w14:paraId="79D954F2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D57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9CC4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1F206192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EDE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un-viewable</w:t>
            </w:r>
          </w:p>
        </w:tc>
      </w:tr>
      <w:tr w:rsidR="00E05FA8" w14:paraId="511036D9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BDA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14F82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12AD1AA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1AB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unable</w:t>
            </w:r>
          </w:p>
        </w:tc>
      </w:tr>
      <w:tr w:rsidR="00E05FA8" w14:paraId="537A24C3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37E8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E122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5EC1F9F1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C1A8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unacceptable</w:t>
            </w:r>
          </w:p>
        </w:tc>
      </w:tr>
      <w:tr w:rsidR="00E05FA8" w14:paraId="236341FC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E71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E720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</w:tblGrid>
      <w:tr w:rsidR="00E05FA8" w14:paraId="0ABB3138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AE6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unacceptablely</w:t>
            </w:r>
          </w:p>
        </w:tc>
      </w:tr>
      <w:tr w:rsidR="00E05FA8" w14:paraId="44576796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BF1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2DCE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</w:tblGrid>
      <w:tr w:rsidR="00E05FA8" w14:paraId="7C5C26FA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4F6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unacceptably</w:t>
            </w:r>
          </w:p>
        </w:tc>
      </w:tr>
      <w:tr w:rsidR="00E05FA8" w14:paraId="7ED6DB8C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03A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B17C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6E7E876C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9715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unaccessible</w:t>
            </w:r>
          </w:p>
        </w:tc>
      </w:tr>
      <w:tr w:rsidR="00E05FA8" w14:paraId="2C83FA25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E328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20264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64383739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914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unaccustomed</w:t>
            </w:r>
          </w:p>
        </w:tc>
      </w:tr>
      <w:tr w:rsidR="00E05FA8" w14:paraId="5B406FB7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B71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0AAEE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</w:tblGrid>
      <w:tr w:rsidR="00E05FA8" w14:paraId="20BD98C5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48B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unachievable</w:t>
            </w:r>
          </w:p>
        </w:tc>
      </w:tr>
      <w:tr w:rsidR="00E05FA8" w14:paraId="56E0A2C9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A84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D1CC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1D62705C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D1D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unaffordable</w:t>
            </w:r>
          </w:p>
        </w:tc>
      </w:tr>
      <w:tr w:rsidR="00E05FA8" w14:paraId="34272316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D40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79CE9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7D3499E2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781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unappealing</w:t>
            </w:r>
          </w:p>
        </w:tc>
      </w:tr>
      <w:tr w:rsidR="00E05FA8" w14:paraId="396B73A2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06D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3FE9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638B4EE4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5DF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unattractive</w:t>
            </w:r>
          </w:p>
        </w:tc>
      </w:tr>
      <w:tr w:rsidR="00E05FA8" w14:paraId="2E4F642B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E7F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C27E7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4261DEA1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B7C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unauthentic</w:t>
            </w:r>
          </w:p>
        </w:tc>
      </w:tr>
      <w:tr w:rsidR="00E05FA8" w14:paraId="78AECDAC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6AF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153E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53135A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836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unavailable</w:t>
            </w:r>
          </w:p>
        </w:tc>
      </w:tr>
      <w:tr w:rsidR="00E05FA8" w14:paraId="173D3043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47A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713C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42B66A3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9A40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unavoidably</w:t>
            </w:r>
          </w:p>
        </w:tc>
      </w:tr>
      <w:tr w:rsidR="00E05FA8" w14:paraId="1D29A570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4EF3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BC83C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0AC52FD6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8CE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unbearable</w:t>
            </w:r>
          </w:p>
        </w:tc>
      </w:tr>
      <w:tr w:rsidR="00E05FA8" w14:paraId="3713656D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8CA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26CA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5F9316B4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87F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unbearablely</w:t>
            </w:r>
          </w:p>
        </w:tc>
      </w:tr>
      <w:tr w:rsidR="00E05FA8" w14:paraId="6DD033A5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AD2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5A3F1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4FF7D8E0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45D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unbelievable</w:t>
            </w:r>
          </w:p>
        </w:tc>
      </w:tr>
      <w:tr w:rsidR="00E05FA8" w14:paraId="4D62A9F1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7F3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1E61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434AB384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A30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unbelievably</w:t>
            </w:r>
          </w:p>
        </w:tc>
      </w:tr>
      <w:tr w:rsidR="00E05FA8" w14:paraId="59096AC7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5B8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5228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34FA177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1A95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uncaring</w:t>
            </w:r>
          </w:p>
        </w:tc>
      </w:tr>
      <w:tr w:rsidR="00E05FA8" w14:paraId="44FF13E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223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AAD1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5EC83B9F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BFE5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uncertain</w:t>
            </w:r>
          </w:p>
        </w:tc>
      </w:tr>
      <w:tr w:rsidR="00E05FA8" w14:paraId="2E68606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4269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47B7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1A1829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DC59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uncivil</w:t>
            </w:r>
          </w:p>
        </w:tc>
      </w:tr>
      <w:tr w:rsidR="00E05FA8" w14:paraId="792731B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B2A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AB33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0AF6F9D4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EB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uncivilized</w:t>
            </w:r>
          </w:p>
        </w:tc>
      </w:tr>
      <w:tr w:rsidR="00E05FA8" w14:paraId="4BA7FA06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AE5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2F9C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5E658ED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B69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unclean</w:t>
            </w:r>
          </w:p>
        </w:tc>
      </w:tr>
      <w:tr w:rsidR="00E05FA8" w14:paraId="1823891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4E9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4E71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E98BFC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E90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unclear</w:t>
            </w:r>
          </w:p>
        </w:tc>
      </w:tr>
      <w:tr w:rsidR="00E05FA8" w14:paraId="0D0E354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2F21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1F6F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</w:tblGrid>
      <w:tr w:rsidR="00E05FA8" w14:paraId="7BB4022E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3ED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uncollectible</w:t>
            </w:r>
          </w:p>
        </w:tc>
      </w:tr>
      <w:tr w:rsidR="00E05FA8" w14:paraId="69AF61B7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4A3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4494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</w:tblGrid>
      <w:tr w:rsidR="00E05FA8" w14:paraId="45311770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B35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uncomfortable</w:t>
            </w:r>
          </w:p>
        </w:tc>
      </w:tr>
      <w:tr w:rsidR="00E05FA8" w14:paraId="14F87B68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CFA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A313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3"/>
      </w:tblGrid>
      <w:tr w:rsidR="00E05FA8" w14:paraId="05FB96AE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6DE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uncomfortably</w:t>
            </w:r>
          </w:p>
        </w:tc>
      </w:tr>
      <w:tr w:rsidR="00E05FA8" w14:paraId="157773A3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04F1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9BE9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C5422A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79F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uncomfy</w:t>
            </w:r>
          </w:p>
        </w:tc>
      </w:tr>
      <w:tr w:rsidR="00E05FA8" w14:paraId="42AD12F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31F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BDE4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71131EC9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486C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uncompetitive</w:t>
            </w:r>
          </w:p>
        </w:tc>
      </w:tr>
      <w:tr w:rsidR="00E05FA8" w14:paraId="2717D251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102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EC2D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7"/>
      </w:tblGrid>
      <w:tr w:rsidR="00E05FA8" w14:paraId="31CD00FD" w14:textId="77777777">
        <w:tblPrEx>
          <w:tblCellMar>
            <w:top w:w="0" w:type="dxa"/>
            <w:bottom w:w="0" w:type="dxa"/>
          </w:tblCellMar>
        </w:tblPrEx>
        <w:tc>
          <w:tcPr>
            <w:tcW w:w="1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719F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uncompromising</w:t>
            </w:r>
          </w:p>
        </w:tc>
      </w:tr>
      <w:tr w:rsidR="00E05FA8" w14:paraId="74A49AE8" w14:textId="77777777">
        <w:tblPrEx>
          <w:tblCellMar>
            <w:top w:w="0" w:type="dxa"/>
            <w:bottom w:w="0" w:type="dxa"/>
          </w:tblCellMar>
        </w:tblPrEx>
        <w:tc>
          <w:tcPr>
            <w:tcW w:w="1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BA9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D7B43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4"/>
      </w:tblGrid>
      <w:tr w:rsidR="00E05FA8" w14:paraId="5832D762" w14:textId="77777777">
        <w:tblPrEx>
          <w:tblCellMar>
            <w:top w:w="0" w:type="dxa"/>
            <w:bottom w:w="0" w:type="dxa"/>
          </w:tblCellMar>
        </w:tblPrEx>
        <w:tc>
          <w:tcPr>
            <w:tcW w:w="1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A48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uncompromisingly</w:t>
            </w:r>
          </w:p>
        </w:tc>
      </w:tr>
      <w:tr w:rsidR="00E05FA8" w14:paraId="3DCF4111" w14:textId="77777777">
        <w:tblPrEx>
          <w:tblCellMar>
            <w:top w:w="0" w:type="dxa"/>
            <w:bottom w:w="0" w:type="dxa"/>
          </w:tblCellMar>
        </w:tblPrEx>
        <w:tc>
          <w:tcPr>
            <w:tcW w:w="1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DAF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FFF5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6330E60A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C58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unconfirmed</w:t>
            </w:r>
          </w:p>
        </w:tc>
      </w:tr>
      <w:tr w:rsidR="00E05FA8" w14:paraId="25BAFEC3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5E7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CC35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7"/>
      </w:tblGrid>
      <w:tr w:rsidR="00E05FA8" w14:paraId="4B37201D" w14:textId="77777777">
        <w:tblPrEx>
          <w:tblCellMar>
            <w:top w:w="0" w:type="dxa"/>
            <w:bottom w:w="0" w:type="dxa"/>
          </w:tblCellMar>
        </w:tblPrEx>
        <w:tc>
          <w:tcPr>
            <w:tcW w:w="1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FF8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unconstitutional</w:t>
            </w:r>
          </w:p>
        </w:tc>
      </w:tr>
      <w:tr w:rsidR="00E05FA8" w14:paraId="1FB132E9" w14:textId="77777777">
        <w:tblPrEx>
          <w:tblCellMar>
            <w:top w:w="0" w:type="dxa"/>
            <w:bottom w:w="0" w:type="dxa"/>
          </w:tblCellMar>
        </w:tblPrEx>
        <w:tc>
          <w:tcPr>
            <w:tcW w:w="1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7D91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FAD46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52B7666E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389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uncontrolled</w:t>
            </w:r>
          </w:p>
        </w:tc>
      </w:tr>
      <w:tr w:rsidR="00E05FA8" w14:paraId="458CF54E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17D3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AB7A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469B7627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18B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unconvincing</w:t>
            </w:r>
          </w:p>
        </w:tc>
      </w:tr>
      <w:tr w:rsidR="00E05FA8" w14:paraId="74E7CBA0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07F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7B9D2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</w:tblGrid>
      <w:tr w:rsidR="00E05FA8" w14:paraId="140F6CE3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8CD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unconvincingly</w:t>
            </w:r>
          </w:p>
        </w:tc>
      </w:tr>
      <w:tr w:rsidR="00E05FA8" w14:paraId="21BDCFA1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0F7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D31A8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</w:tblGrid>
      <w:tr w:rsidR="00E05FA8" w14:paraId="4BBC5545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D41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uncooperative</w:t>
            </w:r>
          </w:p>
        </w:tc>
      </w:tr>
      <w:tr w:rsidR="00E05FA8" w14:paraId="51C609A9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01B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6D7A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4D6573D9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34B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uncouth</w:t>
            </w:r>
          </w:p>
        </w:tc>
      </w:tr>
      <w:tr w:rsidR="00E05FA8" w14:paraId="2CE217A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A1D4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B1C9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47F70ACB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F41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uncreative</w:t>
            </w:r>
          </w:p>
        </w:tc>
      </w:tr>
      <w:tr w:rsidR="00E05FA8" w14:paraId="3E4464BE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5DF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D9B1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52C1CE4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FEC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undecided</w:t>
            </w:r>
          </w:p>
        </w:tc>
      </w:tr>
      <w:tr w:rsidR="00E05FA8" w14:paraId="58FC8D0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61E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BBCC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2E82B1D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B59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undefined</w:t>
            </w:r>
          </w:p>
        </w:tc>
      </w:tr>
      <w:tr w:rsidR="00E05FA8" w14:paraId="14D4179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C5D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98C0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7"/>
      </w:tblGrid>
      <w:tr w:rsidR="00E05FA8" w14:paraId="4DAA0E81" w14:textId="77777777">
        <w:tblPrEx>
          <w:tblCellMar>
            <w:top w:w="0" w:type="dxa"/>
            <w:bottom w:w="0" w:type="dxa"/>
          </w:tblCellMar>
        </w:tblPrEx>
        <w:tc>
          <w:tcPr>
            <w:tcW w:w="1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39E3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undependability</w:t>
            </w:r>
          </w:p>
        </w:tc>
      </w:tr>
      <w:tr w:rsidR="00E05FA8" w14:paraId="389B1BA1" w14:textId="77777777">
        <w:tblPrEx>
          <w:tblCellMar>
            <w:top w:w="0" w:type="dxa"/>
            <w:bottom w:w="0" w:type="dxa"/>
          </w:tblCellMar>
        </w:tblPrEx>
        <w:tc>
          <w:tcPr>
            <w:tcW w:w="1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B59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7FB8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</w:tblGrid>
      <w:tr w:rsidR="00E05FA8" w14:paraId="2DC254C2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C0AA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undependable</w:t>
            </w:r>
          </w:p>
        </w:tc>
      </w:tr>
      <w:tr w:rsidR="00E05FA8" w14:paraId="40E8A825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A5C0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8771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1C969AD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ACE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undercut</w:t>
            </w:r>
          </w:p>
        </w:tc>
      </w:tr>
      <w:tr w:rsidR="00E05FA8" w14:paraId="22E7664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E98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4C54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67E4CF63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17C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undercuts</w:t>
            </w:r>
          </w:p>
        </w:tc>
      </w:tr>
      <w:tr w:rsidR="00E05FA8" w14:paraId="06032D15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5066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E530A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4BB1F726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969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undercutting</w:t>
            </w:r>
          </w:p>
        </w:tc>
      </w:tr>
      <w:tr w:rsidR="00E05FA8" w14:paraId="4F90D778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35A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A7089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6CCB77D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03A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underdog</w:t>
            </w:r>
          </w:p>
        </w:tc>
      </w:tr>
      <w:tr w:rsidR="00E05FA8" w14:paraId="7C7C9F8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09E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0013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743A3F3B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FC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underestimate</w:t>
            </w:r>
          </w:p>
        </w:tc>
      </w:tr>
      <w:tr w:rsidR="00E05FA8" w14:paraId="7428865B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8C0C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B738D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5816D8FE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C33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underlings</w:t>
            </w:r>
          </w:p>
        </w:tc>
      </w:tr>
      <w:tr w:rsidR="00E05FA8" w14:paraId="3D09A94F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F71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B108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3E38E3E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EB8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undermine</w:t>
            </w:r>
          </w:p>
        </w:tc>
      </w:tr>
      <w:tr w:rsidR="00E05FA8" w14:paraId="43B9FBF1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C12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0332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1416F192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926E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undermined</w:t>
            </w:r>
          </w:p>
        </w:tc>
      </w:tr>
      <w:tr w:rsidR="00E05FA8" w14:paraId="1F421A7D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E2C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FF01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6D8A7852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E5D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undermines</w:t>
            </w:r>
          </w:p>
        </w:tc>
      </w:tr>
      <w:tr w:rsidR="00E05FA8" w14:paraId="7854E15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6E0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55F1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1F167677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3BB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undermining</w:t>
            </w:r>
          </w:p>
        </w:tc>
      </w:tr>
      <w:tr w:rsidR="00E05FA8" w14:paraId="06E7CBA5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B72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7C1B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66F6B2E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E94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underpaid</w:t>
            </w:r>
          </w:p>
        </w:tc>
      </w:tr>
      <w:tr w:rsidR="00E05FA8" w14:paraId="6D92F78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AF3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2FCE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525207AA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16B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underpowered</w:t>
            </w:r>
          </w:p>
        </w:tc>
      </w:tr>
      <w:tr w:rsidR="00E05FA8" w14:paraId="11A6F442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CD5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F54C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021401C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C5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undersized</w:t>
            </w:r>
          </w:p>
        </w:tc>
      </w:tr>
      <w:tr w:rsidR="00E05FA8" w14:paraId="1C79E325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613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0BCC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5A8E0A0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B82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undesirable</w:t>
            </w:r>
          </w:p>
        </w:tc>
      </w:tr>
      <w:tr w:rsidR="00E05FA8" w14:paraId="7B95F818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3EF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5BAA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65398419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6AB6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undetermined</w:t>
            </w:r>
          </w:p>
        </w:tc>
      </w:tr>
      <w:tr w:rsidR="00E05FA8" w14:paraId="575D9DA0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DA7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74DB7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6F811FF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443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undid</w:t>
            </w:r>
          </w:p>
        </w:tc>
      </w:tr>
      <w:tr w:rsidR="00E05FA8" w14:paraId="0F7341F9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540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B6AF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21FD043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9494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undignified</w:t>
            </w:r>
          </w:p>
        </w:tc>
      </w:tr>
      <w:tr w:rsidR="00E05FA8" w14:paraId="7D11E7C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72FD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F56D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02785251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464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undissolved</w:t>
            </w:r>
          </w:p>
        </w:tc>
      </w:tr>
      <w:tr w:rsidR="00E05FA8" w14:paraId="174EC056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AA9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3553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3"/>
      </w:tblGrid>
      <w:tr w:rsidR="00E05FA8" w14:paraId="64A2DE43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B48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undocumented</w:t>
            </w:r>
          </w:p>
        </w:tc>
      </w:tr>
      <w:tr w:rsidR="00E05FA8" w14:paraId="3D7E4750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5941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829A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7551ACF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039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undone</w:t>
            </w:r>
          </w:p>
        </w:tc>
      </w:tr>
      <w:tr w:rsidR="00E05FA8" w14:paraId="18EBFB47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529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139E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1B62C4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ECC7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undue</w:t>
            </w:r>
          </w:p>
        </w:tc>
      </w:tr>
      <w:tr w:rsidR="00E05FA8" w14:paraId="15DDC9B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E354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8F65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627F5DEB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DA7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unease</w:t>
            </w:r>
          </w:p>
        </w:tc>
      </w:tr>
      <w:tr w:rsidR="00E05FA8" w14:paraId="62D90BD3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2F5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A78D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6A08EF3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EA9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uneasily</w:t>
            </w:r>
          </w:p>
        </w:tc>
      </w:tr>
      <w:tr w:rsidR="00E05FA8" w14:paraId="2F73B03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D8B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3BA4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163F138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700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uneasiness</w:t>
            </w:r>
          </w:p>
        </w:tc>
      </w:tr>
      <w:tr w:rsidR="00E05FA8" w14:paraId="07E5327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CA6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CDCC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15D520F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EEF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uneasy</w:t>
            </w:r>
          </w:p>
        </w:tc>
      </w:tr>
      <w:tr w:rsidR="00E05FA8" w14:paraId="3C74E4B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E65D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76CF2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5413E0FF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66F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uneconomical</w:t>
            </w:r>
          </w:p>
        </w:tc>
      </w:tr>
      <w:tr w:rsidR="00E05FA8" w14:paraId="6182646E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B73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53B7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68D0652A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536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unemployed</w:t>
            </w:r>
          </w:p>
        </w:tc>
      </w:tr>
      <w:tr w:rsidR="00E05FA8" w14:paraId="4CD26ACD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5EA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5819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24608B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80A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unequal</w:t>
            </w:r>
          </w:p>
        </w:tc>
      </w:tr>
      <w:tr w:rsidR="00E05FA8" w14:paraId="219EEB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82E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C23D1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659C30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0D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unethical</w:t>
            </w:r>
          </w:p>
        </w:tc>
      </w:tr>
      <w:tr w:rsidR="00E05FA8" w14:paraId="4A92DE3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C7D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64AF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70EF7F8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050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uneven</w:t>
            </w:r>
          </w:p>
        </w:tc>
      </w:tr>
      <w:tr w:rsidR="00E05FA8" w14:paraId="208DA1AC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C4F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7FFA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5CFEDB65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DA7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uneventful</w:t>
            </w:r>
          </w:p>
        </w:tc>
      </w:tr>
      <w:tr w:rsidR="00E05FA8" w14:paraId="2E375E2A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397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2435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314E7F8E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174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unexpected</w:t>
            </w:r>
          </w:p>
        </w:tc>
      </w:tr>
      <w:tr w:rsidR="00E05FA8" w14:paraId="725DC04F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041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A79D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3938F70A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A81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unexpectedly</w:t>
            </w:r>
          </w:p>
        </w:tc>
      </w:tr>
      <w:tr w:rsidR="00E05FA8" w14:paraId="5202A145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9FC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F1C41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1B7CCFAB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C48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unexplained</w:t>
            </w:r>
          </w:p>
        </w:tc>
      </w:tr>
      <w:tr w:rsidR="00E05FA8" w14:paraId="5694A653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79D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BDB11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658DFA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FB1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unfairly</w:t>
            </w:r>
          </w:p>
        </w:tc>
      </w:tr>
      <w:tr w:rsidR="00E05FA8" w14:paraId="4D7E6BA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697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F5C0D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CE8507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2B3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unfaithful</w:t>
            </w:r>
          </w:p>
        </w:tc>
      </w:tr>
      <w:tr w:rsidR="00E05FA8" w14:paraId="40FAEEF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4617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AE35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51629B15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6EE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unfaithfully</w:t>
            </w:r>
          </w:p>
        </w:tc>
      </w:tr>
      <w:tr w:rsidR="00E05FA8" w14:paraId="2716499B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44A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127C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6A816D95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D2A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unfamiliar</w:t>
            </w:r>
          </w:p>
        </w:tc>
      </w:tr>
      <w:tr w:rsidR="00E05FA8" w14:paraId="353F6A6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5EB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E18C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59B83A45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578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unfavorable</w:t>
            </w:r>
          </w:p>
        </w:tc>
      </w:tr>
      <w:tr w:rsidR="00E05FA8" w14:paraId="20F0F066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055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434A5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B638C2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83B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unfeeling</w:t>
            </w:r>
          </w:p>
        </w:tc>
      </w:tr>
      <w:tr w:rsidR="00E05FA8" w14:paraId="77281688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40B0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F55D6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70828B45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E59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unfinished</w:t>
            </w:r>
          </w:p>
        </w:tc>
      </w:tr>
      <w:tr w:rsidR="00E05FA8" w14:paraId="51051B94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5B7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FFD68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</w:tblGrid>
      <w:tr w:rsidR="00E05FA8" w14:paraId="198311AF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5EA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unfit</w:t>
            </w:r>
          </w:p>
        </w:tc>
      </w:tr>
      <w:tr w:rsidR="00E05FA8" w14:paraId="3DCA08DF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A34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C3339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5E96F032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F2D3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unforeseen</w:t>
            </w:r>
          </w:p>
        </w:tc>
      </w:tr>
      <w:tr w:rsidR="00E05FA8" w14:paraId="3D8639C1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99E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6282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37EDC3BD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D67A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unforgiving</w:t>
            </w:r>
          </w:p>
        </w:tc>
      </w:tr>
      <w:tr w:rsidR="00E05FA8" w14:paraId="03454E11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AF63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D095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4F5D8E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CD9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unfortunate</w:t>
            </w:r>
          </w:p>
        </w:tc>
      </w:tr>
      <w:tr w:rsidR="00E05FA8" w14:paraId="004680D8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E685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C995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1D6CF4B2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35BF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unfortunately</w:t>
            </w:r>
          </w:p>
        </w:tc>
      </w:tr>
      <w:tr w:rsidR="00E05FA8" w14:paraId="67B72618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406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3D455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DE1494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A775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unfounded</w:t>
            </w:r>
          </w:p>
        </w:tc>
      </w:tr>
      <w:tr w:rsidR="00E05FA8" w14:paraId="357237F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603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DAD78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27B2FB8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C12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unfriendly</w:t>
            </w:r>
          </w:p>
        </w:tc>
      </w:tr>
      <w:tr w:rsidR="00E05FA8" w14:paraId="56E62A7A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7885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F85EF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4"/>
      </w:tblGrid>
      <w:tr w:rsidR="00E05FA8" w14:paraId="4F69EB9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0F3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unfulfilled</w:t>
            </w:r>
          </w:p>
        </w:tc>
      </w:tr>
      <w:tr w:rsidR="00E05FA8" w14:paraId="39B086B6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09A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2CC26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D7F701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B559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unfunded</w:t>
            </w:r>
          </w:p>
        </w:tc>
      </w:tr>
      <w:tr w:rsidR="00E05FA8" w14:paraId="042477E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6A2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184D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4384113D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A7D4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ungovernable</w:t>
            </w:r>
          </w:p>
        </w:tc>
      </w:tr>
      <w:tr w:rsidR="00E05FA8" w14:paraId="64FA1354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616E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C475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1D8F2C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01C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ungrateful</w:t>
            </w:r>
          </w:p>
        </w:tc>
      </w:tr>
      <w:tr w:rsidR="00E05FA8" w14:paraId="16B41201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7B91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236CC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0277E4A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0116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unhappily</w:t>
            </w:r>
          </w:p>
        </w:tc>
      </w:tr>
      <w:tr w:rsidR="00E05FA8" w14:paraId="42886F2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C6EE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1C77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7EE11552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142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unhappiness</w:t>
            </w:r>
          </w:p>
        </w:tc>
      </w:tr>
      <w:tr w:rsidR="00E05FA8" w14:paraId="2C390F97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BF6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17CE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1DDC969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92C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unhappy</w:t>
            </w:r>
          </w:p>
        </w:tc>
      </w:tr>
      <w:tr w:rsidR="00E05FA8" w14:paraId="5386365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92C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E0503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0B15FB9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35F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unhealthy</w:t>
            </w:r>
          </w:p>
        </w:tc>
      </w:tr>
      <w:tr w:rsidR="00E05FA8" w14:paraId="0F33CD3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282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53D9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57384D86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4F6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unhelpful</w:t>
            </w:r>
          </w:p>
        </w:tc>
      </w:tr>
      <w:tr w:rsidR="00E05FA8" w14:paraId="5736B979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2DF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7631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189B9BF4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792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unilateralism</w:t>
            </w:r>
          </w:p>
        </w:tc>
      </w:tr>
      <w:tr w:rsidR="00E05FA8" w14:paraId="293F82CF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AB1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89F8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00EEBABF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B5D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unimaginable</w:t>
            </w:r>
          </w:p>
        </w:tc>
      </w:tr>
      <w:tr w:rsidR="00E05FA8" w14:paraId="593C0532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ED1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A024F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</w:tblGrid>
      <w:tr w:rsidR="00E05FA8" w14:paraId="49BF2590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6A4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unimaginably</w:t>
            </w:r>
          </w:p>
        </w:tc>
      </w:tr>
      <w:tr w:rsidR="00E05FA8" w14:paraId="3447C197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0E5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DA89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2DEC5FA4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C51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unimportant</w:t>
            </w:r>
          </w:p>
        </w:tc>
      </w:tr>
      <w:tr w:rsidR="00E05FA8" w14:paraId="7718D07D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DECF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0348E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3E7CCFF3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11C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uninformed</w:t>
            </w:r>
          </w:p>
        </w:tc>
      </w:tr>
      <w:tr w:rsidR="00E05FA8" w14:paraId="733F3BCA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280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E5B01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64EE231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1380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uninsured</w:t>
            </w:r>
          </w:p>
        </w:tc>
      </w:tr>
      <w:tr w:rsidR="00E05FA8" w14:paraId="75DEED3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490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3F74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7AED6059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2C4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unintelligible</w:t>
            </w:r>
          </w:p>
        </w:tc>
      </w:tr>
      <w:tr w:rsidR="00E05FA8" w14:paraId="3D97DB78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621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CB65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6670CD0E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C85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unintelligile</w:t>
            </w:r>
          </w:p>
        </w:tc>
      </w:tr>
      <w:tr w:rsidR="00E05FA8" w14:paraId="55791AF6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78D6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0C28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5D37D42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A89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unipolar</w:t>
            </w:r>
          </w:p>
        </w:tc>
      </w:tr>
      <w:tr w:rsidR="00E05FA8" w14:paraId="2689A76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1BE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E91B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173BC7E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FDC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unjust</w:t>
            </w:r>
          </w:p>
        </w:tc>
      </w:tr>
      <w:tr w:rsidR="00E05FA8" w14:paraId="66ABF06C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0EF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3349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1CDF63E4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9C3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unjustifiable</w:t>
            </w:r>
          </w:p>
        </w:tc>
      </w:tr>
      <w:tr w:rsidR="00E05FA8" w14:paraId="65C2752B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7DD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15DF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4485D9EF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8DB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unjustifiably</w:t>
            </w:r>
          </w:p>
        </w:tc>
      </w:tr>
      <w:tr w:rsidR="00E05FA8" w14:paraId="3C5EF748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68D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4155C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5DB68589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49E3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unjustified</w:t>
            </w:r>
          </w:p>
        </w:tc>
      </w:tr>
      <w:tr w:rsidR="00E05FA8" w14:paraId="7D03FB7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DC5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D405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1B9873A8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72C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unjustly</w:t>
            </w:r>
          </w:p>
        </w:tc>
      </w:tr>
      <w:tr w:rsidR="00E05FA8" w14:paraId="1C5730EB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9AB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FC62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1958CBC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9FC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unkind</w:t>
            </w:r>
          </w:p>
        </w:tc>
      </w:tr>
      <w:tr w:rsidR="00E05FA8" w14:paraId="19D88C4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D9D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8A82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3353DAB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026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unkindly</w:t>
            </w:r>
          </w:p>
        </w:tc>
      </w:tr>
      <w:tr w:rsidR="00E05FA8" w14:paraId="4E680DA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A7B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E02C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12BF6340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1BE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unknown</w:t>
            </w:r>
          </w:p>
        </w:tc>
      </w:tr>
      <w:tr w:rsidR="00E05FA8" w14:paraId="254B2F35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F53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5EBFA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4284B61C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C04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unlamentable</w:t>
            </w:r>
          </w:p>
        </w:tc>
      </w:tr>
      <w:tr w:rsidR="00E05FA8" w14:paraId="750DB87A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B1F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6B15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7FAED85A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C59D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unlamentably</w:t>
            </w:r>
          </w:p>
        </w:tc>
      </w:tr>
      <w:tr w:rsidR="00E05FA8" w14:paraId="60ADE506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EF9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37FC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0E3B5A2F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B0AD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unlawful</w:t>
            </w:r>
          </w:p>
        </w:tc>
      </w:tr>
      <w:tr w:rsidR="00E05FA8" w14:paraId="0498F6DF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F77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437C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54B62A34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8B9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unlawfully</w:t>
            </w:r>
          </w:p>
        </w:tc>
      </w:tr>
      <w:tr w:rsidR="00E05FA8" w14:paraId="5748CE45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DE1B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1E0E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7900F688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FB78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unlawfulness</w:t>
            </w:r>
          </w:p>
        </w:tc>
      </w:tr>
      <w:tr w:rsidR="00E05FA8" w14:paraId="29F00D88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EB19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43D0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6D692F2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E43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unleash</w:t>
            </w:r>
          </w:p>
        </w:tc>
      </w:tr>
      <w:tr w:rsidR="00E05FA8" w14:paraId="368C8B7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1E8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D008D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0218D3B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0C09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unlicensed</w:t>
            </w:r>
          </w:p>
        </w:tc>
      </w:tr>
      <w:tr w:rsidR="00E05FA8" w14:paraId="02DD96B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0021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EC7B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1D04D52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5B3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unlikely</w:t>
            </w:r>
          </w:p>
        </w:tc>
      </w:tr>
      <w:tr w:rsidR="00E05FA8" w14:paraId="6A9AF15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19C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29A5D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0C8CEC6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D1AE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unlucky</w:t>
            </w:r>
          </w:p>
        </w:tc>
      </w:tr>
      <w:tr w:rsidR="00E05FA8" w14:paraId="409ECFDD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6DE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991E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29B232EF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0D1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unmoved</w:t>
            </w:r>
          </w:p>
        </w:tc>
      </w:tr>
      <w:tr w:rsidR="00E05FA8" w14:paraId="49B06B4F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8B1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1184F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77C4CFA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725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unnatural</w:t>
            </w:r>
          </w:p>
        </w:tc>
      </w:tr>
      <w:tr w:rsidR="00E05FA8" w14:paraId="4F146568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EAC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8335D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21569BC6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4C0D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unnaturally</w:t>
            </w:r>
          </w:p>
        </w:tc>
      </w:tr>
      <w:tr w:rsidR="00E05FA8" w14:paraId="08AFFEF0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2C01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D3E2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289714B0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DD37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unnecessary</w:t>
            </w:r>
          </w:p>
        </w:tc>
      </w:tr>
      <w:tr w:rsidR="00E05FA8" w14:paraId="1E9694BA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1794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D467A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68D4950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A5C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unneeded</w:t>
            </w:r>
          </w:p>
        </w:tc>
      </w:tr>
      <w:tr w:rsidR="00E05FA8" w14:paraId="64AFF769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5DB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B360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60CFFA51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3EAB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unnerve</w:t>
            </w:r>
          </w:p>
        </w:tc>
      </w:tr>
      <w:tr w:rsidR="00E05FA8" w14:paraId="41A106D1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2EA3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8F65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1272BE0E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530E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unnerved</w:t>
            </w:r>
          </w:p>
        </w:tc>
      </w:tr>
      <w:tr w:rsidR="00E05FA8" w14:paraId="17C59D5D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1DD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32C03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3BF24B6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3F5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unnerving</w:t>
            </w:r>
          </w:p>
        </w:tc>
      </w:tr>
      <w:tr w:rsidR="00E05FA8" w14:paraId="0501AE8E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346D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9228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6B0AA97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AF3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unnervingly</w:t>
            </w:r>
          </w:p>
        </w:tc>
      </w:tr>
      <w:tr w:rsidR="00E05FA8" w14:paraId="6AAD6FAA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368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A1BA9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6356C0C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08A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unnoticed</w:t>
            </w:r>
          </w:p>
        </w:tc>
      </w:tr>
      <w:tr w:rsidR="00E05FA8" w14:paraId="49B5802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FAA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0154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275696E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A066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unobserved</w:t>
            </w:r>
          </w:p>
        </w:tc>
      </w:tr>
      <w:tr w:rsidR="00E05FA8" w14:paraId="3C8BA831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A4EB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C030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3A03C46B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5EA8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unorthodox</w:t>
            </w:r>
          </w:p>
        </w:tc>
      </w:tr>
      <w:tr w:rsidR="00E05FA8" w14:paraId="4BCD38F7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302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0F3D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4A683EEB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7A6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unorthodoxy</w:t>
            </w:r>
          </w:p>
        </w:tc>
      </w:tr>
      <w:tr w:rsidR="00E05FA8" w14:paraId="4025F602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28C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5B79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03353A3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773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unpleasant</w:t>
            </w:r>
          </w:p>
        </w:tc>
      </w:tr>
      <w:tr w:rsidR="00E05FA8" w14:paraId="4222D75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7CBD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ACCB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000CC959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2EB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unpleasantries</w:t>
            </w:r>
          </w:p>
        </w:tc>
      </w:tr>
      <w:tr w:rsidR="00E05FA8" w14:paraId="44BBD1F9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51E6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7317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35A9D62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248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unpopular</w:t>
            </w:r>
          </w:p>
        </w:tc>
      </w:tr>
      <w:tr w:rsidR="00E05FA8" w14:paraId="3F48534C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869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B06B5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6097601B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2D5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unpredictable</w:t>
            </w:r>
          </w:p>
        </w:tc>
      </w:tr>
      <w:tr w:rsidR="00E05FA8" w14:paraId="2E6DFB89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DC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5772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</w:tblGrid>
      <w:tr w:rsidR="00E05FA8" w14:paraId="598A0CC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E55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unprepared</w:t>
            </w:r>
          </w:p>
        </w:tc>
      </w:tr>
      <w:tr w:rsidR="00E05FA8" w14:paraId="69122490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88E2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11A3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057003BC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CEA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unproductive</w:t>
            </w:r>
          </w:p>
        </w:tc>
      </w:tr>
      <w:tr w:rsidR="00E05FA8" w14:paraId="3E94781C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BF8C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D0A7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</w:tblGrid>
      <w:tr w:rsidR="00E05FA8" w14:paraId="3259274F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232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unprofitable</w:t>
            </w:r>
          </w:p>
        </w:tc>
      </w:tr>
      <w:tr w:rsidR="00E05FA8" w14:paraId="10CD45C1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5E0C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F9C2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BEBF43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A43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unprove</w:t>
            </w:r>
          </w:p>
        </w:tc>
      </w:tr>
      <w:tr w:rsidR="00E05FA8" w14:paraId="5C64238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3D7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B40E5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61C605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71C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unproved</w:t>
            </w:r>
          </w:p>
        </w:tc>
      </w:tr>
      <w:tr w:rsidR="00E05FA8" w14:paraId="26AFE88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8AA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777F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42EACBB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95A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unproven</w:t>
            </w:r>
          </w:p>
        </w:tc>
      </w:tr>
      <w:tr w:rsidR="00E05FA8" w14:paraId="6BBE8BB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6E4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02D4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559776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1716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unproves</w:t>
            </w:r>
          </w:p>
        </w:tc>
      </w:tr>
      <w:tr w:rsidR="00E05FA8" w14:paraId="3490F88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6A0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9A4D2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7D1C86C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E6DF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unproving</w:t>
            </w:r>
          </w:p>
        </w:tc>
      </w:tr>
      <w:tr w:rsidR="00E05FA8" w14:paraId="3342CD8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C2E8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D3D3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06463DF8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F90E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unqualified</w:t>
            </w:r>
          </w:p>
        </w:tc>
      </w:tr>
      <w:tr w:rsidR="00E05FA8" w14:paraId="2CCCF144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3FC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508D8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18D6BAA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1528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unravel</w:t>
            </w:r>
          </w:p>
        </w:tc>
      </w:tr>
      <w:tr w:rsidR="00E05FA8" w14:paraId="72C838B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3CE2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354F3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056A93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D3B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unraveled</w:t>
            </w:r>
          </w:p>
        </w:tc>
      </w:tr>
      <w:tr w:rsidR="00E05FA8" w14:paraId="1D87131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5C5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F35BD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</w:tblGrid>
      <w:tr w:rsidR="00E05FA8" w14:paraId="3229DF5E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78A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unreachable</w:t>
            </w:r>
          </w:p>
        </w:tc>
      </w:tr>
      <w:tr w:rsidR="00E05FA8" w14:paraId="1ED95E07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AE4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F8F13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3"/>
      </w:tblGrid>
      <w:tr w:rsidR="00E05FA8" w14:paraId="2BC97983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96C3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unreadable</w:t>
            </w:r>
          </w:p>
        </w:tc>
      </w:tr>
      <w:tr w:rsidR="00E05FA8" w14:paraId="29D175C3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74FE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9F84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4BF63C5C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265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unrealistic</w:t>
            </w:r>
          </w:p>
        </w:tc>
      </w:tr>
      <w:tr w:rsidR="00E05FA8" w14:paraId="19217FD4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665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3199B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5BFBBB6D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2058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unreasonable</w:t>
            </w:r>
          </w:p>
        </w:tc>
      </w:tr>
      <w:tr w:rsidR="00E05FA8" w14:paraId="630FC1B5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230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872AE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69859AA9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593D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unreasonably</w:t>
            </w:r>
          </w:p>
        </w:tc>
      </w:tr>
      <w:tr w:rsidR="00E05FA8" w14:paraId="083F4FAF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B336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E0A3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</w:tblGrid>
      <w:tr w:rsidR="00E05FA8" w14:paraId="7CFC4103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FFE5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unrelenting</w:t>
            </w:r>
          </w:p>
        </w:tc>
      </w:tr>
      <w:tr w:rsidR="00E05FA8" w14:paraId="4D0A288B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71D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C245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42CEBDA8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1380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unrelentingly</w:t>
            </w:r>
          </w:p>
        </w:tc>
      </w:tr>
      <w:tr w:rsidR="00E05FA8" w14:paraId="342E41A9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EA57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99C7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535FAC8A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A56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unreliability</w:t>
            </w:r>
          </w:p>
        </w:tc>
      </w:tr>
      <w:tr w:rsidR="00E05FA8" w14:paraId="5F447971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B16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F3D7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49D9D96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2992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unreliable</w:t>
            </w:r>
          </w:p>
        </w:tc>
      </w:tr>
      <w:tr w:rsidR="00E05FA8" w14:paraId="48B9A167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5869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71D5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</w:tblGrid>
      <w:tr w:rsidR="00E05FA8" w14:paraId="0D88CDBD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B48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unresolved</w:t>
            </w:r>
          </w:p>
        </w:tc>
      </w:tr>
      <w:tr w:rsidR="00E05FA8" w14:paraId="212F43F1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975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4E445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</w:tblGrid>
      <w:tr w:rsidR="00E05FA8" w14:paraId="6FF0800A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0F5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unresponsive</w:t>
            </w:r>
          </w:p>
        </w:tc>
      </w:tr>
      <w:tr w:rsidR="00E05FA8" w14:paraId="051BCF0C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CE8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E2B1F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1C37FE3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10E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unrest</w:t>
            </w:r>
          </w:p>
        </w:tc>
      </w:tr>
      <w:tr w:rsidR="00E05FA8" w14:paraId="0B9250FC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027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398A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BFCC7E2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95D4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unruly</w:t>
            </w:r>
          </w:p>
        </w:tc>
      </w:tr>
      <w:tr w:rsidR="00E05FA8" w14:paraId="3C63217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D07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079A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46F5269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05E7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unsafe</w:t>
            </w:r>
          </w:p>
        </w:tc>
      </w:tr>
      <w:tr w:rsidR="00E05FA8" w14:paraId="4B0E2B0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658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96518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7156C8F3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3D1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unsatisfactory</w:t>
            </w:r>
          </w:p>
        </w:tc>
      </w:tr>
      <w:tr w:rsidR="00E05FA8" w14:paraId="15AB8C43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7FE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30A8B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737EF4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5BE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unsavory</w:t>
            </w:r>
          </w:p>
        </w:tc>
      </w:tr>
      <w:tr w:rsidR="00E05FA8" w14:paraId="66D5AD8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3BCF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6E93F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</w:tblGrid>
      <w:tr w:rsidR="00E05FA8" w14:paraId="2C1AD086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F63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unscrupulous</w:t>
            </w:r>
          </w:p>
        </w:tc>
      </w:tr>
      <w:tr w:rsidR="00E05FA8" w14:paraId="75E8E768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E7DB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0287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</w:tblGrid>
      <w:tr w:rsidR="00E05FA8" w14:paraId="2DFD9AF7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52A1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unscrupulously</w:t>
            </w:r>
          </w:p>
        </w:tc>
      </w:tr>
      <w:tr w:rsidR="00E05FA8" w14:paraId="1F794A3D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ECC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21D6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"/>
      </w:tblGrid>
      <w:tr w:rsidR="00E05FA8" w14:paraId="12987ADF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B42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unsecure</w:t>
            </w:r>
          </w:p>
        </w:tc>
      </w:tr>
      <w:tr w:rsidR="00E05FA8" w14:paraId="07B07F78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81A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16E1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1E47812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4B45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unseemly</w:t>
            </w:r>
          </w:p>
        </w:tc>
      </w:tr>
      <w:tr w:rsidR="00E05FA8" w14:paraId="73634F3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20E8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E1EC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2E7CF4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C4B0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unsettle</w:t>
            </w:r>
          </w:p>
        </w:tc>
      </w:tr>
      <w:tr w:rsidR="00E05FA8" w14:paraId="1B93F6F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66D1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75D93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776D021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9EB8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unsettled</w:t>
            </w:r>
          </w:p>
        </w:tc>
      </w:tr>
      <w:tr w:rsidR="00E05FA8" w14:paraId="7522137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51B3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520A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60F1464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858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unsettling</w:t>
            </w:r>
          </w:p>
        </w:tc>
      </w:tr>
      <w:tr w:rsidR="00E05FA8" w14:paraId="7CA9420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279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583D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0E937E2F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E06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unsettlingly</w:t>
            </w:r>
          </w:p>
        </w:tc>
      </w:tr>
      <w:tr w:rsidR="00E05FA8" w14:paraId="37E5A06E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C884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4867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3BBB516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8A4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unskilled</w:t>
            </w:r>
          </w:p>
        </w:tc>
      </w:tr>
      <w:tr w:rsidR="00E05FA8" w14:paraId="5369E58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F08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96F6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</w:tblGrid>
      <w:tr w:rsidR="00E05FA8" w14:paraId="7B883B1B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CA9B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unsophisticated</w:t>
            </w:r>
          </w:p>
        </w:tc>
      </w:tr>
      <w:tr w:rsidR="00E05FA8" w14:paraId="0AD75E8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062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51B9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595DA195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A01A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unsound</w:t>
            </w:r>
          </w:p>
        </w:tc>
      </w:tr>
      <w:tr w:rsidR="00E05FA8" w14:paraId="1B4C63A5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CBA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976F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115F9BB5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D9B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unspeakable</w:t>
            </w:r>
          </w:p>
        </w:tc>
      </w:tr>
      <w:tr w:rsidR="00E05FA8" w14:paraId="4130D9AA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527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1B2E3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67E867CD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8DD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unspeakablely</w:t>
            </w:r>
          </w:p>
        </w:tc>
      </w:tr>
      <w:tr w:rsidR="00E05FA8" w14:paraId="76951B48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30DC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4480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5ACC420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79AD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unspecified</w:t>
            </w:r>
          </w:p>
        </w:tc>
      </w:tr>
      <w:tr w:rsidR="00E05FA8" w14:paraId="0480373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F21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D417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52C3FD7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352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unstable</w:t>
            </w:r>
          </w:p>
        </w:tc>
      </w:tr>
      <w:tr w:rsidR="00E05FA8" w14:paraId="0EAA076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04B0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E9FFE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FA7B08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B682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unsteadily</w:t>
            </w:r>
          </w:p>
        </w:tc>
      </w:tr>
      <w:tr w:rsidR="00E05FA8" w14:paraId="6F21F2D8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D124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6E41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2B2BA4BF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A2C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unsteadiness</w:t>
            </w:r>
          </w:p>
        </w:tc>
      </w:tr>
      <w:tr w:rsidR="00E05FA8" w14:paraId="18E78D98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C02E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2FAC8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1A59582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991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unsteady</w:t>
            </w:r>
          </w:p>
        </w:tc>
      </w:tr>
      <w:tr w:rsidR="00E05FA8" w14:paraId="6184BD7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6BA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655BA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500DD7C2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A76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unsuccessful</w:t>
            </w:r>
          </w:p>
        </w:tc>
      </w:tr>
      <w:tr w:rsidR="00E05FA8" w14:paraId="2EE8D51B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B0D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44412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</w:tblGrid>
      <w:tr w:rsidR="00E05FA8" w14:paraId="125E6132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549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unsuccessfully</w:t>
            </w:r>
          </w:p>
        </w:tc>
      </w:tr>
      <w:tr w:rsidR="00E05FA8" w14:paraId="69615C48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36E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1E30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4BDEE3A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803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unsupported</w:t>
            </w:r>
          </w:p>
        </w:tc>
      </w:tr>
      <w:tr w:rsidR="00E05FA8" w14:paraId="7C5C1506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FBB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9F75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5D6A5706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A8B2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unsupportive</w:t>
            </w:r>
          </w:p>
        </w:tc>
      </w:tr>
      <w:tr w:rsidR="00E05FA8" w14:paraId="40679C68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96FE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E81C4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</w:tblGrid>
      <w:tr w:rsidR="00E05FA8" w14:paraId="289158B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253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unsure</w:t>
            </w:r>
          </w:p>
        </w:tc>
      </w:tr>
      <w:tr w:rsidR="00E05FA8" w14:paraId="58F766D4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5CF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30A5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4"/>
      </w:tblGrid>
      <w:tr w:rsidR="00E05FA8" w14:paraId="6C8D96C1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4AC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unsuspecting</w:t>
            </w:r>
          </w:p>
        </w:tc>
      </w:tr>
      <w:tr w:rsidR="00E05FA8" w14:paraId="5DA96997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D5F9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44AD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</w:tblGrid>
      <w:tr w:rsidR="00E05FA8" w14:paraId="2FA66410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1CA3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unsustainable</w:t>
            </w:r>
          </w:p>
        </w:tc>
      </w:tr>
      <w:tr w:rsidR="00E05FA8" w14:paraId="0D51E412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97E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A74D0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36CF1E3E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39C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untenable</w:t>
            </w:r>
          </w:p>
        </w:tc>
      </w:tr>
      <w:tr w:rsidR="00E05FA8" w14:paraId="1047F7B1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8112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F5FCF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F1CBE3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599D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untested</w:t>
            </w:r>
          </w:p>
        </w:tc>
      </w:tr>
      <w:tr w:rsidR="00E05FA8" w14:paraId="787EA91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9A1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2B05F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25A4ADBE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0D0B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unthinkable</w:t>
            </w:r>
          </w:p>
        </w:tc>
      </w:tr>
      <w:tr w:rsidR="00E05FA8" w14:paraId="4AA790EA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A05A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6F322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199AFAF0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3F78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unthinkably</w:t>
            </w:r>
          </w:p>
        </w:tc>
      </w:tr>
      <w:tr w:rsidR="00E05FA8" w14:paraId="438F120E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9925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B47AC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D9E9D20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6058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untimely</w:t>
            </w:r>
          </w:p>
        </w:tc>
      </w:tr>
      <w:tr w:rsidR="00E05FA8" w14:paraId="5FD9418F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EBE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B4F4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0197B32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450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untouched</w:t>
            </w:r>
          </w:p>
        </w:tc>
      </w:tr>
      <w:tr w:rsidR="00E05FA8" w14:paraId="1E7BFCE4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16CE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A1786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0617928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5DBA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untrue</w:t>
            </w:r>
          </w:p>
        </w:tc>
      </w:tr>
      <w:tr w:rsidR="00E05FA8" w14:paraId="5D117F5E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C4D6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5020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</w:tblGrid>
      <w:tr w:rsidR="00E05FA8" w14:paraId="1D573780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96F1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untrustworthy</w:t>
            </w:r>
          </w:p>
        </w:tc>
      </w:tr>
      <w:tr w:rsidR="00E05FA8" w14:paraId="273C74C1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8DC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57CB6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0679E1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23C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untruthful</w:t>
            </w:r>
          </w:p>
        </w:tc>
      </w:tr>
      <w:tr w:rsidR="00E05FA8" w14:paraId="34643C5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79A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6C1A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85D11CB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0E2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unusable</w:t>
            </w:r>
          </w:p>
        </w:tc>
      </w:tr>
      <w:tr w:rsidR="00E05FA8" w14:paraId="3F228ED9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089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CF016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90BF55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5E6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unusably</w:t>
            </w:r>
          </w:p>
        </w:tc>
      </w:tr>
      <w:tr w:rsidR="00E05FA8" w14:paraId="1B0A47DA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FA5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73365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09D4288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847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unuseable</w:t>
            </w:r>
          </w:p>
        </w:tc>
      </w:tr>
      <w:tr w:rsidR="00E05FA8" w14:paraId="0212365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33E1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BC70F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</w:tblGrid>
      <w:tr w:rsidR="00E05FA8" w14:paraId="5AE19FE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616B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unuseably</w:t>
            </w:r>
          </w:p>
        </w:tc>
      </w:tr>
      <w:tr w:rsidR="00E05FA8" w14:paraId="0281722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FBB4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04512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4F71656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B08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unusual</w:t>
            </w:r>
          </w:p>
        </w:tc>
      </w:tr>
      <w:tr w:rsidR="00E05FA8" w14:paraId="36B09AE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CBB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330D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33E0CD02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4C8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unusually</w:t>
            </w:r>
          </w:p>
        </w:tc>
      </w:tr>
      <w:tr w:rsidR="00E05FA8" w14:paraId="066D661D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592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F315F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184ADA23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E7D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unviewable</w:t>
            </w:r>
          </w:p>
        </w:tc>
      </w:tr>
      <w:tr w:rsidR="00E05FA8" w14:paraId="1736523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F2AB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FD20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4B19C2CE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17A3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unwanted</w:t>
            </w:r>
          </w:p>
        </w:tc>
      </w:tr>
      <w:tr w:rsidR="00E05FA8" w14:paraId="3047AE78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32F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FD08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26DD95F7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4F7A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unwarranted</w:t>
            </w:r>
          </w:p>
        </w:tc>
      </w:tr>
      <w:tr w:rsidR="00E05FA8" w14:paraId="25460409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EE57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15A62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</w:tblGrid>
      <w:tr w:rsidR="00E05FA8" w14:paraId="5D850D47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350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unwatchable</w:t>
            </w:r>
          </w:p>
        </w:tc>
      </w:tr>
      <w:tr w:rsidR="00E05FA8" w14:paraId="4D9310C2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B4C8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F6D42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167CBEB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557F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unwelcome</w:t>
            </w:r>
          </w:p>
        </w:tc>
      </w:tr>
      <w:tr w:rsidR="00E05FA8" w14:paraId="62F42B2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CD1A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28E43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52436C99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8ED4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unwell</w:t>
            </w:r>
          </w:p>
        </w:tc>
      </w:tr>
      <w:tr w:rsidR="00E05FA8" w14:paraId="37AB5F68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9FF1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77FB0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</w:tblGrid>
      <w:tr w:rsidR="00E05FA8" w14:paraId="0490C279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580F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unwieldy</w:t>
            </w:r>
          </w:p>
        </w:tc>
      </w:tr>
      <w:tr w:rsidR="00E05FA8" w14:paraId="3A9D94D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147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639B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</w:tblGrid>
      <w:tr w:rsidR="00E05FA8" w14:paraId="1901CCD7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9FB1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unwilling</w:t>
            </w:r>
          </w:p>
        </w:tc>
      </w:tr>
      <w:tr w:rsidR="00E05FA8" w14:paraId="4FFCA98F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C0BC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01ABE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081F62CB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C14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unwillingly</w:t>
            </w:r>
          </w:p>
        </w:tc>
      </w:tr>
      <w:tr w:rsidR="00E05FA8" w14:paraId="07F06D0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DA9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948B0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</w:tblGrid>
      <w:tr w:rsidR="00E05FA8" w14:paraId="264A6C45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656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unwillingness</w:t>
            </w:r>
          </w:p>
        </w:tc>
      </w:tr>
      <w:tr w:rsidR="00E05FA8" w14:paraId="777CCDC1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85C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EE688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5176F8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D40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unwise</w:t>
            </w:r>
          </w:p>
        </w:tc>
      </w:tr>
      <w:tr w:rsidR="00E05FA8" w14:paraId="34F56A1A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DCAA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F428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6F0E080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A899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unwisely</w:t>
            </w:r>
          </w:p>
        </w:tc>
      </w:tr>
      <w:tr w:rsidR="00E05FA8" w14:paraId="2A8E094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7C7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0648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</w:tblGrid>
      <w:tr w:rsidR="00E05FA8" w14:paraId="2089809E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F85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unworkable</w:t>
            </w:r>
          </w:p>
        </w:tc>
      </w:tr>
      <w:tr w:rsidR="00E05FA8" w14:paraId="716A9162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7FD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5852C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0292F32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BED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unworthy</w:t>
            </w:r>
          </w:p>
        </w:tc>
      </w:tr>
      <w:tr w:rsidR="00E05FA8" w14:paraId="71AA89A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66A5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6F10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1A249533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D9ED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unyielding</w:t>
            </w:r>
          </w:p>
        </w:tc>
      </w:tr>
      <w:tr w:rsidR="00E05FA8" w14:paraId="2BEA19A3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843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E657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3D80B0D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E5F0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upbraid</w:t>
            </w:r>
          </w:p>
        </w:tc>
      </w:tr>
      <w:tr w:rsidR="00E05FA8" w14:paraId="69FC206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DEA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7325D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70F3A8D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FABE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upheaval</w:t>
            </w:r>
          </w:p>
        </w:tc>
      </w:tr>
      <w:tr w:rsidR="00E05FA8" w14:paraId="1C7D393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149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09C3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3BC065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EDCD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uprising</w:t>
            </w:r>
          </w:p>
        </w:tc>
      </w:tr>
      <w:tr w:rsidR="00E05FA8" w14:paraId="7B59520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D16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ACDD0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26B2CA8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8A4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uproar</w:t>
            </w:r>
          </w:p>
        </w:tc>
      </w:tr>
      <w:tr w:rsidR="00E05FA8" w14:paraId="734F349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060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A0A7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A60C86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8214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uproarious</w:t>
            </w:r>
          </w:p>
        </w:tc>
      </w:tr>
      <w:tr w:rsidR="00E05FA8" w14:paraId="446B664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3FE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3EBE5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</w:tblGrid>
      <w:tr w:rsidR="00E05FA8" w14:paraId="5F086CA7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879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uproariously</w:t>
            </w:r>
          </w:p>
        </w:tc>
      </w:tr>
      <w:tr w:rsidR="00E05FA8" w14:paraId="00253CC8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D1A4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99803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5417B42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8F4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uproarous</w:t>
            </w:r>
          </w:p>
        </w:tc>
      </w:tr>
      <w:tr w:rsidR="00E05FA8" w14:paraId="01DF575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6E15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25854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17E8BEEF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7FB1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uproarously</w:t>
            </w:r>
          </w:p>
        </w:tc>
      </w:tr>
      <w:tr w:rsidR="00E05FA8" w14:paraId="0B451E4B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189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A7EA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5126FDC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A86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uproot</w:t>
            </w:r>
          </w:p>
        </w:tc>
      </w:tr>
      <w:tr w:rsidR="00E05FA8" w14:paraId="26A7C2E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31B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EC385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7156D8CD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9113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upset</w:t>
            </w:r>
          </w:p>
        </w:tc>
      </w:tr>
      <w:tr w:rsidR="00E05FA8" w14:paraId="37488DE4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81E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78440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4DBA5FEB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6EF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upseting</w:t>
            </w:r>
          </w:p>
        </w:tc>
      </w:tr>
      <w:tr w:rsidR="00E05FA8" w14:paraId="1CDC609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E890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7127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0862271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7B9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upsets</w:t>
            </w:r>
          </w:p>
        </w:tc>
      </w:tr>
      <w:tr w:rsidR="00E05FA8" w14:paraId="0F99B8C2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2DE5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51A09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17332FA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A06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upsetting</w:t>
            </w:r>
          </w:p>
        </w:tc>
      </w:tr>
      <w:tr w:rsidR="00E05FA8" w14:paraId="0100E0D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6E8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BD85A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44851E3B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BFA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upsettingly</w:t>
            </w:r>
          </w:p>
        </w:tc>
      </w:tr>
      <w:tr w:rsidR="00E05FA8" w14:paraId="2182C7A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5A1F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31825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5743B2D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14F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urgent</w:t>
            </w:r>
          </w:p>
        </w:tc>
      </w:tr>
      <w:tr w:rsidR="00E05FA8" w14:paraId="645F82A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03B4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23919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6137A0B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60B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useless</w:t>
            </w:r>
          </w:p>
        </w:tc>
      </w:tr>
      <w:tr w:rsidR="00E05FA8" w14:paraId="26D739AD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CEDB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CC79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0E355D90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5E4C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usurp</w:t>
            </w:r>
          </w:p>
        </w:tc>
      </w:tr>
      <w:tr w:rsidR="00E05FA8" w14:paraId="7FEE2D93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31F8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5759E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07F1C52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217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usurper</w:t>
            </w:r>
          </w:p>
        </w:tc>
      </w:tr>
      <w:tr w:rsidR="00E05FA8" w14:paraId="3E5CB4B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408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8CF4C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3987942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6F6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utterly</w:t>
            </w:r>
          </w:p>
        </w:tc>
      </w:tr>
      <w:tr w:rsidR="00E05FA8" w14:paraId="0F6CEA92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C83E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6F989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FC0C37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E94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vagrant</w:t>
            </w:r>
          </w:p>
        </w:tc>
      </w:tr>
      <w:tr w:rsidR="00E05FA8" w14:paraId="6D14DAC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711D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1A8E9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4FFBD82A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D0B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vague</w:t>
            </w:r>
          </w:p>
        </w:tc>
      </w:tr>
      <w:tr w:rsidR="00E05FA8" w14:paraId="2C97CFAB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0A2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069D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4A4B3DE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744E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vagueness</w:t>
            </w:r>
          </w:p>
        </w:tc>
      </w:tr>
      <w:tr w:rsidR="00E05FA8" w14:paraId="58763BB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223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DE777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499D2EF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9AD6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vain</w:t>
            </w:r>
          </w:p>
        </w:tc>
      </w:tr>
      <w:tr w:rsidR="00E05FA8" w14:paraId="0C6D19B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F93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8034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67BB86E4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B2D7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vainly</w:t>
            </w:r>
          </w:p>
        </w:tc>
      </w:tr>
      <w:tr w:rsidR="00E05FA8" w14:paraId="57A9118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2CB2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1156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79EE12F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BC3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vanity</w:t>
            </w:r>
          </w:p>
        </w:tc>
      </w:tr>
      <w:tr w:rsidR="00E05FA8" w14:paraId="5049DD87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A67B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C45C2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3"/>
      </w:tblGrid>
      <w:tr w:rsidR="00E05FA8" w14:paraId="129C99D6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05BB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vehement</w:t>
            </w:r>
          </w:p>
        </w:tc>
      </w:tr>
      <w:tr w:rsidR="00E05FA8" w14:paraId="033788B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66C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84D4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539C2CB5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48FC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vehemently</w:t>
            </w:r>
          </w:p>
        </w:tc>
      </w:tr>
      <w:tr w:rsidR="00E05FA8" w14:paraId="2DE1D815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BF6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2B63B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7D13BEF4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C2A6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vengeance</w:t>
            </w:r>
          </w:p>
        </w:tc>
      </w:tr>
      <w:tr w:rsidR="00E05FA8" w14:paraId="62040640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19B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70AF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D7B187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7EA0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vengeful</w:t>
            </w:r>
          </w:p>
        </w:tc>
      </w:tr>
      <w:tr w:rsidR="00E05FA8" w14:paraId="2E64E42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57C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90AC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5C30C1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343F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vengefully</w:t>
            </w:r>
          </w:p>
        </w:tc>
      </w:tr>
      <w:tr w:rsidR="00E05FA8" w14:paraId="604F40B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45C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71E4B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</w:tblGrid>
      <w:tr w:rsidR="00E05FA8" w14:paraId="59CE5718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F806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vengefulness</w:t>
            </w:r>
          </w:p>
        </w:tc>
      </w:tr>
      <w:tr w:rsidR="00E05FA8" w14:paraId="26E84EB9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025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20C9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09B47D01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7B91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venom</w:t>
            </w:r>
          </w:p>
        </w:tc>
      </w:tr>
      <w:tr w:rsidR="00E05FA8" w14:paraId="76D6BD40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C341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2746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"/>
      </w:tblGrid>
      <w:tr w:rsidR="00E05FA8" w14:paraId="023EEF4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0A9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venomous</w:t>
            </w:r>
          </w:p>
        </w:tc>
      </w:tr>
      <w:tr w:rsidR="00E05FA8" w14:paraId="131C886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EF7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A9217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</w:tblGrid>
      <w:tr w:rsidR="00E05FA8" w14:paraId="1358AF84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5DA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venomously</w:t>
            </w:r>
          </w:p>
        </w:tc>
      </w:tr>
      <w:tr w:rsidR="00E05FA8" w14:paraId="02C1267B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20CC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EDFD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360DED63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88F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vent</w:t>
            </w:r>
          </w:p>
        </w:tc>
      </w:tr>
      <w:tr w:rsidR="00E05FA8" w14:paraId="1D5E4A0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8D1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4AA0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57B95A3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72E5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vestiges</w:t>
            </w:r>
          </w:p>
        </w:tc>
      </w:tr>
      <w:tr w:rsidR="00E05FA8" w14:paraId="62C015A9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6693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0BDFC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"/>
      </w:tblGrid>
      <w:tr w:rsidR="00E05FA8" w14:paraId="5B7C9066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447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vex</w:t>
            </w:r>
          </w:p>
        </w:tc>
      </w:tr>
      <w:tr w:rsidR="00E05FA8" w14:paraId="5C76AE07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C72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FF1A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2BE0AC5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E90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vexation</w:t>
            </w:r>
          </w:p>
        </w:tc>
      </w:tr>
      <w:tr w:rsidR="00E05FA8" w14:paraId="68D28F3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024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CD30E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4837365D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92A4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vexing</w:t>
            </w:r>
          </w:p>
        </w:tc>
      </w:tr>
      <w:tr w:rsidR="00E05FA8" w14:paraId="2E0CD560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D687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62964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7000896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CB3F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vexingly</w:t>
            </w:r>
          </w:p>
        </w:tc>
      </w:tr>
      <w:tr w:rsidR="00E05FA8" w14:paraId="157868A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3441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535B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786F073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C39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vibrate</w:t>
            </w:r>
          </w:p>
        </w:tc>
      </w:tr>
      <w:tr w:rsidR="00E05FA8" w14:paraId="6E6D2EF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555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AEE44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7B36B65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9A8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vibrated</w:t>
            </w:r>
          </w:p>
        </w:tc>
      </w:tr>
      <w:tr w:rsidR="00E05FA8" w14:paraId="1B022CD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D430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7F8D0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</w:tblGrid>
      <w:tr w:rsidR="00E05FA8" w14:paraId="1FEDB07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1F3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vibrates</w:t>
            </w:r>
          </w:p>
        </w:tc>
      </w:tr>
      <w:tr w:rsidR="00E05FA8" w14:paraId="447DE1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6E9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30D77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BCA07B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5EA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vibrating</w:t>
            </w:r>
          </w:p>
        </w:tc>
      </w:tr>
      <w:tr w:rsidR="00E05FA8" w14:paraId="2D21518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772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40A6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0623D7A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D27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vibration</w:t>
            </w:r>
          </w:p>
        </w:tc>
      </w:tr>
      <w:tr w:rsidR="00E05FA8" w14:paraId="3857904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492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47FA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0D715A16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0AA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vice</w:t>
            </w:r>
          </w:p>
        </w:tc>
      </w:tr>
      <w:tr w:rsidR="00E05FA8" w14:paraId="32B02079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9AD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DAA1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310D17F5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C693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vicious</w:t>
            </w:r>
          </w:p>
        </w:tc>
      </w:tr>
      <w:tr w:rsidR="00E05FA8" w14:paraId="2A7AD58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CD59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5F57F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37AE57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D8A9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viciously</w:t>
            </w:r>
          </w:p>
        </w:tc>
      </w:tr>
      <w:tr w:rsidR="00E05FA8" w14:paraId="3EB0623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14CE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B463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7D0F32A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35DB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viciousness</w:t>
            </w:r>
          </w:p>
        </w:tc>
      </w:tr>
      <w:tr w:rsidR="00E05FA8" w14:paraId="7EF85AC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851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C037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727317E7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3B8B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victimize</w:t>
            </w:r>
          </w:p>
        </w:tc>
      </w:tr>
      <w:tr w:rsidR="00E05FA8" w14:paraId="0932B722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8F2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A856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</w:tblGrid>
      <w:tr w:rsidR="00E05FA8" w14:paraId="1AE7208E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AC9A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vile</w:t>
            </w:r>
          </w:p>
        </w:tc>
      </w:tr>
      <w:tr w:rsidR="00E05FA8" w14:paraId="234BABCA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897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0A26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</w:tblGrid>
      <w:tr w:rsidR="00E05FA8" w14:paraId="30CBD8A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3EA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vileness</w:t>
            </w:r>
          </w:p>
        </w:tc>
      </w:tr>
      <w:tr w:rsidR="00E05FA8" w14:paraId="6EF46679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28BA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0C23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6E72ABDD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8FB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vilify</w:t>
            </w:r>
          </w:p>
        </w:tc>
      </w:tr>
      <w:tr w:rsidR="00E05FA8" w14:paraId="488A76EF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83D0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01818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30A310B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39FB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villainous</w:t>
            </w:r>
          </w:p>
        </w:tc>
      </w:tr>
      <w:tr w:rsidR="00E05FA8" w14:paraId="1A96B39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60A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74E49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3FEECB4F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2B0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villainously</w:t>
            </w:r>
          </w:p>
        </w:tc>
      </w:tr>
      <w:tr w:rsidR="00E05FA8" w14:paraId="0E3A2DF7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A5F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0225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0BF938E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96E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villains</w:t>
            </w:r>
          </w:p>
        </w:tc>
      </w:tr>
      <w:tr w:rsidR="00E05FA8" w14:paraId="08946C4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7AD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0B0FF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3907691D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FB88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villian</w:t>
            </w:r>
          </w:p>
        </w:tc>
      </w:tr>
      <w:tr w:rsidR="00E05FA8" w14:paraId="13CF330B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8555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E5DC4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76EAF6F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05A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villianous</w:t>
            </w:r>
          </w:p>
        </w:tc>
      </w:tr>
      <w:tr w:rsidR="00E05FA8" w14:paraId="77C223D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29A9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E4FE4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"/>
      </w:tblGrid>
      <w:tr w:rsidR="00E05FA8" w14:paraId="3528DA75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B3B9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villianously</w:t>
            </w:r>
          </w:p>
        </w:tc>
      </w:tr>
      <w:tr w:rsidR="00E05FA8" w14:paraId="7F62176D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1777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29BE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0E03375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0233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villify</w:t>
            </w:r>
          </w:p>
        </w:tc>
      </w:tr>
      <w:tr w:rsidR="00E05FA8" w14:paraId="0F089AD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DE5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28DBB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</w:tblGrid>
      <w:tr w:rsidR="00E05FA8" w14:paraId="2FCC309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192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vindictive</w:t>
            </w:r>
          </w:p>
        </w:tc>
      </w:tr>
      <w:tr w:rsidR="00E05FA8" w14:paraId="5A43201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122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33FB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04A3728E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BF7E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vindictively</w:t>
            </w:r>
          </w:p>
        </w:tc>
      </w:tr>
      <w:tr w:rsidR="00E05FA8" w14:paraId="5F53068B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E663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2EEA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</w:tblGrid>
      <w:tr w:rsidR="00E05FA8" w14:paraId="0F8ADF4C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267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vindictiveness</w:t>
            </w:r>
          </w:p>
        </w:tc>
      </w:tr>
      <w:tr w:rsidR="00E05FA8" w14:paraId="253F2920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5306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19899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169828A0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F4A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violate</w:t>
            </w:r>
          </w:p>
        </w:tc>
      </w:tr>
      <w:tr w:rsidR="00E05FA8" w14:paraId="552C3EBE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B3C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6FF18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C22116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11D6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violation</w:t>
            </w:r>
          </w:p>
        </w:tc>
      </w:tr>
      <w:tr w:rsidR="00E05FA8" w14:paraId="6FBA0E85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332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CC01D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12B1461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EB8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violator</w:t>
            </w:r>
          </w:p>
        </w:tc>
      </w:tr>
      <w:tr w:rsidR="00E05FA8" w14:paraId="3B83893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B5C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333E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5772063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FC69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violators</w:t>
            </w:r>
          </w:p>
        </w:tc>
      </w:tr>
      <w:tr w:rsidR="00E05FA8" w14:paraId="0756A64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6304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36AC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15422EB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9F32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violent</w:t>
            </w:r>
          </w:p>
        </w:tc>
      </w:tr>
      <w:tr w:rsidR="00E05FA8" w14:paraId="692C1D0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796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634A0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061257C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B9A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violently</w:t>
            </w:r>
          </w:p>
        </w:tc>
      </w:tr>
      <w:tr w:rsidR="00E05FA8" w14:paraId="02188A70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E283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83ABB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460FB30F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FCB8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viper</w:t>
            </w:r>
          </w:p>
        </w:tc>
      </w:tr>
      <w:tr w:rsidR="00E05FA8" w14:paraId="53F05E90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5216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689FD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</w:tblGrid>
      <w:tr w:rsidR="00E05FA8" w14:paraId="1B533171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8D9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virulence</w:t>
            </w:r>
          </w:p>
        </w:tc>
      </w:tr>
      <w:tr w:rsidR="00E05FA8" w14:paraId="4AB4311A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C77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CC868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0B49BDB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1482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virulent</w:t>
            </w:r>
          </w:p>
        </w:tc>
      </w:tr>
      <w:tr w:rsidR="00E05FA8" w14:paraId="1649D7C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EC14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E7A0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55317638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816D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virulently</w:t>
            </w:r>
          </w:p>
        </w:tc>
      </w:tr>
      <w:tr w:rsidR="00E05FA8" w14:paraId="0F2058A4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1380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F5401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153C2F57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90BF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virus</w:t>
            </w:r>
          </w:p>
        </w:tc>
      </w:tr>
      <w:tr w:rsidR="00E05FA8" w14:paraId="7077324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0C9B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D145A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5A5F207A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A12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vociferous</w:t>
            </w:r>
          </w:p>
        </w:tc>
      </w:tr>
      <w:tr w:rsidR="00E05FA8" w14:paraId="256D9D2B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DCD6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334FA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</w:tblGrid>
      <w:tr w:rsidR="00E05FA8" w14:paraId="24EC82AC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40CD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vociferously</w:t>
            </w:r>
          </w:p>
        </w:tc>
      </w:tr>
      <w:tr w:rsidR="00E05FA8" w14:paraId="484EB933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DC4A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23B4A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1017CFD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5CC9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volatile</w:t>
            </w:r>
          </w:p>
        </w:tc>
      </w:tr>
      <w:tr w:rsidR="00E05FA8" w14:paraId="3512DDB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C7FE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D07C7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554261C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2AF0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volatility</w:t>
            </w:r>
          </w:p>
        </w:tc>
      </w:tr>
      <w:tr w:rsidR="00E05FA8" w14:paraId="50322D8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F252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09696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</w:tblGrid>
      <w:tr w:rsidR="00E05FA8" w14:paraId="1078DBE2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CD0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vomit</w:t>
            </w:r>
          </w:p>
        </w:tc>
      </w:tr>
      <w:tr w:rsidR="00E05FA8" w14:paraId="72CD57EF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824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B362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5961EC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FAA5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vomited</w:t>
            </w:r>
          </w:p>
        </w:tc>
      </w:tr>
      <w:tr w:rsidR="00E05FA8" w14:paraId="470A4FD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860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A68A7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1AFB30D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A74A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vomiting</w:t>
            </w:r>
          </w:p>
        </w:tc>
      </w:tr>
      <w:tr w:rsidR="00E05FA8" w14:paraId="7EDDEAB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CBA9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828E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05851A60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E29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vomits</w:t>
            </w:r>
          </w:p>
        </w:tc>
      </w:tr>
      <w:tr w:rsidR="00E05FA8" w14:paraId="7841FDDD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1840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B50FE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1692EAA5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F09A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vulgar</w:t>
            </w:r>
          </w:p>
        </w:tc>
      </w:tr>
      <w:tr w:rsidR="00E05FA8" w14:paraId="4FED4047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089A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C7CC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</w:tblGrid>
      <w:tr w:rsidR="00E05FA8" w14:paraId="2989C534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1A7A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vulnerable</w:t>
            </w:r>
          </w:p>
        </w:tc>
      </w:tr>
      <w:tr w:rsidR="00E05FA8" w14:paraId="4E9A8FC1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F285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89C1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6C16D250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84BF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wack</w:t>
            </w:r>
          </w:p>
        </w:tc>
      </w:tr>
      <w:tr w:rsidR="00E05FA8" w14:paraId="0C6BDBF0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F3E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E1416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"/>
      </w:tblGrid>
      <w:tr w:rsidR="00E05FA8" w14:paraId="2467F01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6131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wail</w:t>
            </w:r>
          </w:p>
        </w:tc>
      </w:tr>
      <w:tr w:rsidR="00E05FA8" w14:paraId="3B5E6F7E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270C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E81AC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4F83F16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719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wallow</w:t>
            </w:r>
          </w:p>
        </w:tc>
      </w:tr>
      <w:tr w:rsidR="00E05FA8" w14:paraId="7791B1A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1ED8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591F3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6CE740D3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E9E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wane</w:t>
            </w:r>
          </w:p>
        </w:tc>
      </w:tr>
      <w:tr w:rsidR="00E05FA8" w14:paraId="14B1146E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D8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6983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712CBCD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A06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waning</w:t>
            </w:r>
          </w:p>
        </w:tc>
      </w:tr>
      <w:tr w:rsidR="00E05FA8" w14:paraId="61CE48C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5C7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CAB5C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36AAAFD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CC2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wanton</w:t>
            </w:r>
          </w:p>
        </w:tc>
      </w:tr>
      <w:tr w:rsidR="00E05FA8" w14:paraId="3B10740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90E2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3F77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1A3D8058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361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war-like</w:t>
            </w:r>
          </w:p>
        </w:tc>
      </w:tr>
      <w:tr w:rsidR="00E05FA8" w14:paraId="4C1528B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15D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C6E058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57A46082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98C3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warily</w:t>
            </w:r>
          </w:p>
        </w:tc>
      </w:tr>
      <w:tr w:rsidR="00E05FA8" w14:paraId="1146E8B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74F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5A985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</w:tblGrid>
      <w:tr w:rsidR="00E05FA8" w14:paraId="220A429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3E02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wariness</w:t>
            </w:r>
          </w:p>
        </w:tc>
      </w:tr>
      <w:tr w:rsidR="00E05FA8" w14:paraId="5CF918F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A0E7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3F5E6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3AB56F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632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warlike</w:t>
            </w:r>
          </w:p>
        </w:tc>
      </w:tr>
      <w:tr w:rsidR="00E05FA8" w14:paraId="513FF95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4A23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4C4A1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4184C2DF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3B1B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warned</w:t>
            </w:r>
          </w:p>
        </w:tc>
      </w:tr>
      <w:tr w:rsidR="00E05FA8" w14:paraId="0876E64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4AA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6E01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5147519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F6E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warning</w:t>
            </w:r>
          </w:p>
        </w:tc>
      </w:tr>
      <w:tr w:rsidR="00E05FA8" w14:paraId="0417213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1207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62065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41CE1AD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AC6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warp</w:t>
            </w:r>
          </w:p>
        </w:tc>
      </w:tr>
      <w:tr w:rsidR="00E05FA8" w14:paraId="00C56DEE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93C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17027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18975DF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6D2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warped</w:t>
            </w:r>
          </w:p>
        </w:tc>
      </w:tr>
      <w:tr w:rsidR="00E05FA8" w14:paraId="6369F59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D09B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005C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</w:tblGrid>
      <w:tr w:rsidR="00E05FA8" w14:paraId="7688878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71F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wary</w:t>
            </w:r>
          </w:p>
        </w:tc>
      </w:tr>
      <w:tr w:rsidR="00E05FA8" w14:paraId="6C00DAD3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3E3A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D7BF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34F77993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DD1D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washed-out</w:t>
            </w:r>
          </w:p>
        </w:tc>
      </w:tr>
      <w:tr w:rsidR="00E05FA8" w14:paraId="32BA1D81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FC1C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0A9D6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599F7D94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5537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waste</w:t>
            </w:r>
          </w:p>
        </w:tc>
      </w:tr>
      <w:tr w:rsidR="00E05FA8" w14:paraId="0BF66A23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17AF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527A7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4A03B32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1C29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wasted</w:t>
            </w:r>
          </w:p>
        </w:tc>
      </w:tr>
      <w:tr w:rsidR="00E05FA8" w14:paraId="2ACBA3B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D199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53EEC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"/>
      </w:tblGrid>
      <w:tr w:rsidR="00E05FA8" w14:paraId="6CB7C03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D3A7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wasteful</w:t>
            </w:r>
          </w:p>
        </w:tc>
      </w:tr>
      <w:tr w:rsidR="00E05FA8" w14:paraId="58FD5CC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5DC9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DC63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</w:tblGrid>
      <w:tr w:rsidR="00E05FA8" w14:paraId="0F0126F7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6F99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wastefulness</w:t>
            </w:r>
          </w:p>
        </w:tc>
      </w:tr>
      <w:tr w:rsidR="00E05FA8" w14:paraId="5940088B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08BC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94AA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25036A7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BCF7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wasting</w:t>
            </w:r>
          </w:p>
        </w:tc>
      </w:tr>
      <w:tr w:rsidR="00E05FA8" w14:paraId="0806280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732D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39E6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7"/>
      </w:tblGrid>
      <w:tr w:rsidR="00E05FA8" w14:paraId="304C2178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F40F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water-down</w:t>
            </w:r>
          </w:p>
        </w:tc>
      </w:tr>
      <w:tr w:rsidR="00E05FA8" w14:paraId="43A810D2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CB4F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9A2A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</w:tblGrid>
      <w:tr w:rsidR="00E05FA8" w14:paraId="47D28E32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CCFF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watered-down</w:t>
            </w:r>
          </w:p>
        </w:tc>
      </w:tr>
      <w:tr w:rsidR="00E05FA8" w14:paraId="3E1E9FC1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5E3B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E37DB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08612CD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A9DB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wayward</w:t>
            </w:r>
          </w:p>
        </w:tc>
      </w:tr>
      <w:tr w:rsidR="00E05FA8" w14:paraId="6373188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289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81BA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39AE62F5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D10E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weak</w:t>
            </w:r>
          </w:p>
        </w:tc>
      </w:tr>
      <w:tr w:rsidR="00E05FA8" w14:paraId="7C41043E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7205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4CBF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</w:tblGrid>
      <w:tr w:rsidR="00E05FA8" w14:paraId="5B151D08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BB53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weaken</w:t>
            </w:r>
          </w:p>
        </w:tc>
      </w:tr>
      <w:tr w:rsidR="00E05FA8" w14:paraId="4652A0A8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7B2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EA251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2B26C7BD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D0DC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weakening</w:t>
            </w:r>
          </w:p>
        </w:tc>
      </w:tr>
      <w:tr w:rsidR="00E05FA8" w14:paraId="0FFA66A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970D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42101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3"/>
      </w:tblGrid>
      <w:tr w:rsidR="00E05FA8" w14:paraId="0EF87E5C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0AF0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weaker</w:t>
            </w:r>
          </w:p>
        </w:tc>
      </w:tr>
      <w:tr w:rsidR="00E05FA8" w14:paraId="1CE0E600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453D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E45CB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5F879803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707E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weakness</w:t>
            </w:r>
          </w:p>
        </w:tc>
      </w:tr>
      <w:tr w:rsidR="00E05FA8" w14:paraId="7084E76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F9C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ADED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</w:tblGrid>
      <w:tr w:rsidR="00E05FA8" w14:paraId="5F3DE1F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8541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weaknesses</w:t>
            </w:r>
          </w:p>
        </w:tc>
      </w:tr>
      <w:tr w:rsidR="00E05FA8" w14:paraId="68C3FBB6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3DA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9C67F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</w:tblGrid>
      <w:tr w:rsidR="00E05FA8" w14:paraId="518293B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DF37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weariness</w:t>
            </w:r>
          </w:p>
        </w:tc>
      </w:tr>
      <w:tr w:rsidR="00E05FA8" w14:paraId="0BAE54F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9D2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FE449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</w:tblGrid>
      <w:tr w:rsidR="00E05FA8" w14:paraId="1E13DED3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981C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wearisome</w:t>
            </w:r>
          </w:p>
        </w:tc>
      </w:tr>
      <w:tr w:rsidR="00E05FA8" w14:paraId="785E2117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7F4F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285C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4E3AB30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CB3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weary</w:t>
            </w:r>
          </w:p>
        </w:tc>
      </w:tr>
      <w:tr w:rsidR="00E05FA8" w14:paraId="38149CED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2578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D5037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</w:tblGrid>
      <w:tr w:rsidR="00E05FA8" w14:paraId="64D7F7B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3D8F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wedge</w:t>
            </w:r>
          </w:p>
        </w:tc>
      </w:tr>
      <w:tr w:rsidR="00E05FA8" w14:paraId="5A38A1E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6FBD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A7EE3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1736F6B6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B736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weed</w:t>
            </w:r>
          </w:p>
        </w:tc>
      </w:tr>
      <w:tr w:rsidR="00E05FA8" w14:paraId="3E83FDFA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351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B347B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29EB5B03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441C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weep</w:t>
            </w:r>
          </w:p>
        </w:tc>
      </w:tr>
      <w:tr w:rsidR="00E05FA8" w14:paraId="76978A0A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F4A0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9794E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4477CC8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716F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weird</w:t>
            </w:r>
          </w:p>
        </w:tc>
      </w:tr>
      <w:tr w:rsidR="00E05FA8" w14:paraId="6DE39DF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F357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3068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64E6027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4614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weirdly</w:t>
            </w:r>
          </w:p>
        </w:tc>
      </w:tr>
      <w:tr w:rsidR="00E05FA8" w14:paraId="6974177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894D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B4EB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132ACF6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11AB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wheedle</w:t>
            </w:r>
          </w:p>
        </w:tc>
      </w:tr>
      <w:tr w:rsidR="00E05FA8" w14:paraId="3859359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34BA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6963B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1E4FB9FF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3C5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whimper</w:t>
            </w:r>
          </w:p>
        </w:tc>
      </w:tr>
      <w:tr w:rsidR="00E05FA8" w14:paraId="3BCF7DD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F280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1A9CB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37EBE72D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AA72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whine</w:t>
            </w:r>
          </w:p>
        </w:tc>
      </w:tr>
      <w:tr w:rsidR="00E05FA8" w14:paraId="42FEABB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078F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0DBC9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17B2227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86FB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whining</w:t>
            </w:r>
          </w:p>
        </w:tc>
      </w:tr>
      <w:tr w:rsidR="00E05FA8" w14:paraId="1A3271A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1BD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3F689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747D9C4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D316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whiny</w:t>
            </w:r>
          </w:p>
        </w:tc>
      </w:tr>
      <w:tr w:rsidR="00E05FA8" w14:paraId="2CC9BF2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22C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B7958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6A4BE7EE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F819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whips</w:t>
            </w:r>
          </w:p>
        </w:tc>
      </w:tr>
      <w:tr w:rsidR="00E05FA8" w14:paraId="0A03112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D806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B618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</w:tblGrid>
      <w:tr w:rsidR="00E05FA8" w14:paraId="2C00CB7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8BE1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whore</w:t>
            </w:r>
          </w:p>
        </w:tc>
      </w:tr>
      <w:tr w:rsidR="00E05FA8" w14:paraId="274F48B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AC25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A59A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24B3DB8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1E61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whores</w:t>
            </w:r>
          </w:p>
        </w:tc>
      </w:tr>
      <w:tr w:rsidR="00E05FA8" w14:paraId="4950D5C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919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25AD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6340564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9084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wicked</w:t>
            </w:r>
          </w:p>
        </w:tc>
      </w:tr>
      <w:tr w:rsidR="00E05FA8" w14:paraId="29FA8BE1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BAA2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D5130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66DB7B7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8AB2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wickedly</w:t>
            </w:r>
          </w:p>
        </w:tc>
      </w:tr>
      <w:tr w:rsidR="00E05FA8" w14:paraId="1A2E26B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C852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8F9DE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3D8D802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AABC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wickedness</w:t>
            </w:r>
          </w:p>
        </w:tc>
      </w:tr>
      <w:tr w:rsidR="00E05FA8" w14:paraId="0C3D7C6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A709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DAAD3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245AD356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43ED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wild</w:t>
            </w:r>
          </w:p>
        </w:tc>
      </w:tr>
      <w:tr w:rsidR="00E05FA8" w14:paraId="46BD22C8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A43F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EC2F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6A0B8D8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E310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wildly</w:t>
            </w:r>
          </w:p>
        </w:tc>
      </w:tr>
      <w:tr w:rsidR="00E05FA8" w14:paraId="73AADC0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1E99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C8161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</w:tblGrid>
      <w:tr w:rsidR="00E05FA8" w14:paraId="1ED1E2ED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5567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wiles</w:t>
            </w:r>
          </w:p>
        </w:tc>
      </w:tr>
      <w:tr w:rsidR="00E05FA8" w14:paraId="6BE7BE5E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B68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7F1CC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"/>
      </w:tblGrid>
      <w:tr w:rsidR="00E05FA8" w14:paraId="645F9CC0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0B9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wilt</w:t>
            </w:r>
          </w:p>
        </w:tc>
      </w:tr>
      <w:tr w:rsidR="00E05FA8" w14:paraId="73D40697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D647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0DB52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3692F45A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AB0F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wily</w:t>
            </w:r>
          </w:p>
        </w:tc>
      </w:tr>
      <w:tr w:rsidR="00E05FA8" w14:paraId="41329D79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502A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D013A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5C5CD36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DFE2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wimpy</w:t>
            </w:r>
          </w:p>
        </w:tc>
      </w:tr>
      <w:tr w:rsidR="00E05FA8" w14:paraId="18FCE04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6BBB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35F56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7BE1AECD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4BEA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wince</w:t>
            </w:r>
          </w:p>
        </w:tc>
      </w:tr>
      <w:tr w:rsidR="00E05FA8" w14:paraId="2BEEC9F0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BF4E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C5C06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6E838F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1E19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wobble</w:t>
            </w:r>
          </w:p>
        </w:tc>
      </w:tr>
      <w:tr w:rsidR="00E05FA8" w14:paraId="713711F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E6E3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B81BF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5D177F8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6F08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wobbled</w:t>
            </w:r>
          </w:p>
        </w:tc>
      </w:tr>
      <w:tr w:rsidR="00E05FA8" w14:paraId="70C216F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364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F77B3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2BC3ACF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EA81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wobbles</w:t>
            </w:r>
          </w:p>
        </w:tc>
      </w:tr>
      <w:tr w:rsidR="00E05FA8" w14:paraId="2698BA9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01A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3A30D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"/>
      </w:tblGrid>
      <w:tr w:rsidR="00E05FA8" w14:paraId="605D536D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115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woe</w:t>
            </w:r>
          </w:p>
        </w:tc>
      </w:tr>
      <w:tr w:rsidR="00E05FA8" w14:paraId="4683D541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6583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99085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</w:tblGrid>
      <w:tr w:rsidR="00E05FA8" w14:paraId="4C38F4C6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1B0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woebegone</w:t>
            </w:r>
          </w:p>
        </w:tc>
      </w:tr>
      <w:tr w:rsidR="00E05FA8" w14:paraId="38E30B80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320E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3CFA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</w:tblGrid>
      <w:tr w:rsidR="00E05FA8" w14:paraId="2AC4662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0FC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woeful</w:t>
            </w:r>
          </w:p>
        </w:tc>
      </w:tr>
      <w:tr w:rsidR="00E05FA8" w14:paraId="4FF76E0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F35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45510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5DF9F795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303E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woefully</w:t>
            </w:r>
          </w:p>
        </w:tc>
      </w:tr>
      <w:tr w:rsidR="00E05FA8" w14:paraId="4CB58A3B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BE53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84E10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12EF38DF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ADE4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womanizer</w:t>
            </w:r>
          </w:p>
        </w:tc>
      </w:tr>
      <w:tr w:rsidR="00E05FA8" w14:paraId="14AD948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5710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27AC1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</w:tblGrid>
      <w:tr w:rsidR="00E05FA8" w14:paraId="745F55B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1351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womanizing</w:t>
            </w:r>
          </w:p>
        </w:tc>
      </w:tr>
      <w:tr w:rsidR="00E05FA8" w14:paraId="0CA836B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7AEC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472BE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</w:tblGrid>
      <w:tr w:rsidR="00E05FA8" w14:paraId="061D665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CCDB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worn</w:t>
            </w:r>
          </w:p>
        </w:tc>
      </w:tr>
      <w:tr w:rsidR="00E05FA8" w14:paraId="5EEC4C8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BBE3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415C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6099DA6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9B823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worried</w:t>
            </w:r>
          </w:p>
        </w:tc>
      </w:tr>
      <w:tr w:rsidR="00E05FA8" w14:paraId="13D2D2B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B6F8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EB22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</w:tblGrid>
      <w:tr w:rsidR="00E05FA8" w14:paraId="30CE942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1CF6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worriedly</w:t>
            </w:r>
          </w:p>
        </w:tc>
      </w:tr>
      <w:tr w:rsidR="00E05FA8" w14:paraId="02B28990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6B88C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53FD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2D5C646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B5B5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worrier</w:t>
            </w:r>
          </w:p>
        </w:tc>
      </w:tr>
      <w:tr w:rsidR="00E05FA8" w14:paraId="3DFE189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5A45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0205D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5508002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5D5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worries</w:t>
            </w:r>
          </w:p>
        </w:tc>
      </w:tr>
      <w:tr w:rsidR="00E05FA8" w14:paraId="396D61F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99F9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550ED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</w:tblGrid>
      <w:tr w:rsidR="00E05FA8" w14:paraId="7915A711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6FF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worrisome</w:t>
            </w:r>
          </w:p>
        </w:tc>
      </w:tr>
      <w:tr w:rsidR="00E05FA8" w14:paraId="632554D1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7257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33C92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1FA77AB4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9380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worry</w:t>
            </w:r>
          </w:p>
        </w:tc>
      </w:tr>
      <w:tr w:rsidR="00E05FA8" w14:paraId="61BBDBCD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AFF2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EC36E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4BB9E55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2A67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worrying</w:t>
            </w:r>
          </w:p>
        </w:tc>
      </w:tr>
      <w:tr w:rsidR="00E05FA8" w14:paraId="6401CF0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05C4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71718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1C05A8A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D244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worryingly</w:t>
            </w:r>
          </w:p>
        </w:tc>
      </w:tr>
      <w:tr w:rsidR="00E05FA8" w14:paraId="030D3B40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33DF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A6A5C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4"/>
      </w:tblGrid>
      <w:tr w:rsidR="00E05FA8" w14:paraId="6376C1FF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348A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worse</w:t>
            </w:r>
          </w:p>
        </w:tc>
      </w:tr>
      <w:tr w:rsidR="00E05FA8" w14:paraId="59C2B992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D4EB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55FB1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14880D2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F890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worsen</w:t>
            </w:r>
          </w:p>
        </w:tc>
      </w:tr>
      <w:tr w:rsidR="00E05FA8" w14:paraId="5EDEDDB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CB16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ED784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</w:tblGrid>
      <w:tr w:rsidR="00E05FA8" w14:paraId="50B29C54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BDC6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worsening</w:t>
            </w:r>
          </w:p>
        </w:tc>
      </w:tr>
      <w:tr w:rsidR="00E05FA8" w14:paraId="57BC9C97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41EC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D03B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</w:tblGrid>
      <w:tr w:rsidR="00E05FA8" w14:paraId="55BFD1BB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9A7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worst</w:t>
            </w:r>
          </w:p>
        </w:tc>
      </w:tr>
      <w:tr w:rsidR="00E05FA8" w14:paraId="6911449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DC668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8159A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"/>
      </w:tblGrid>
      <w:tr w:rsidR="00E05FA8" w14:paraId="4524A3F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84A3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worthless</w:t>
            </w:r>
          </w:p>
        </w:tc>
      </w:tr>
      <w:tr w:rsidR="00E05FA8" w14:paraId="6ED71A73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3B94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1EA92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</w:tblGrid>
      <w:tr w:rsidR="00E05FA8" w14:paraId="2D0ADCD1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D50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worthlessly</w:t>
            </w:r>
          </w:p>
        </w:tc>
      </w:tr>
      <w:tr w:rsidR="00E05FA8" w14:paraId="0E56CE3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616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3177B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</w:tblGrid>
      <w:tr w:rsidR="00E05FA8" w14:paraId="0CCE6D13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B2EC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worthlessness</w:t>
            </w:r>
          </w:p>
        </w:tc>
      </w:tr>
      <w:tr w:rsidR="00E05FA8" w14:paraId="07D9179C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B31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6B73D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</w:tblGrid>
      <w:tr w:rsidR="00E05FA8" w14:paraId="67EBEED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8EE54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wound</w:t>
            </w:r>
          </w:p>
        </w:tc>
      </w:tr>
      <w:tr w:rsidR="00E05FA8" w14:paraId="691756F7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5D41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703A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"/>
      </w:tblGrid>
      <w:tr w:rsidR="00E05FA8" w14:paraId="71E893A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90CB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wounds</w:t>
            </w:r>
          </w:p>
        </w:tc>
      </w:tr>
      <w:tr w:rsidR="00E05FA8" w14:paraId="0ECB7C5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6489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6D9A8E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"/>
      </w:tblGrid>
      <w:tr w:rsidR="00E05FA8" w14:paraId="12CA898F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F039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wrangle</w:t>
            </w:r>
          </w:p>
        </w:tc>
      </w:tr>
      <w:tr w:rsidR="00E05FA8" w14:paraId="0A56A9F3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BFF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C282E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</w:tblGrid>
      <w:tr w:rsidR="00E05FA8" w14:paraId="79A1873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4B78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wrath</w:t>
            </w:r>
          </w:p>
        </w:tc>
      </w:tr>
      <w:tr w:rsidR="00E05FA8" w14:paraId="68A143F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C31D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B88D42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06CAF7A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FD7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wreak</w:t>
            </w:r>
          </w:p>
        </w:tc>
      </w:tr>
      <w:tr w:rsidR="00E05FA8" w14:paraId="12F860EE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BBDA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AB3E1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</w:tblGrid>
      <w:tr w:rsidR="00E05FA8" w14:paraId="109F3219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9B19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wreaked</w:t>
            </w:r>
          </w:p>
        </w:tc>
      </w:tr>
      <w:tr w:rsidR="00E05FA8" w14:paraId="424F1E6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191B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4D120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5F38AC0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894F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wreaks</w:t>
            </w:r>
          </w:p>
        </w:tc>
      </w:tr>
      <w:tr w:rsidR="00E05FA8" w14:paraId="5AD015B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BE3D5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DD847C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</w:tblGrid>
      <w:tr w:rsidR="00E05FA8" w14:paraId="6E39208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0910A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wreck</w:t>
            </w:r>
          </w:p>
        </w:tc>
      </w:tr>
      <w:tr w:rsidR="00E05FA8" w14:paraId="1363C8C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274B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1A344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5D15EA1C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4C4F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wrest</w:t>
            </w:r>
          </w:p>
        </w:tc>
      </w:tr>
      <w:tr w:rsidR="00E05FA8" w14:paraId="562D8A86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329F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280D73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</w:tblGrid>
      <w:tr w:rsidR="00E05FA8" w14:paraId="586FC0C8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8B54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wrestle</w:t>
            </w:r>
          </w:p>
        </w:tc>
      </w:tr>
      <w:tr w:rsidR="00E05FA8" w14:paraId="070CD028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39DE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9A34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</w:tblGrid>
      <w:tr w:rsidR="00E05FA8" w14:paraId="604FE178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EEEE6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wretch</w:t>
            </w:r>
          </w:p>
        </w:tc>
      </w:tr>
      <w:tr w:rsidR="00E05FA8" w14:paraId="7FC09E1F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9925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7F0F3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2297F6B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75F82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wretched</w:t>
            </w:r>
          </w:p>
        </w:tc>
      </w:tr>
      <w:tr w:rsidR="00E05FA8" w14:paraId="51BFEC8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080F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E0DED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</w:tblGrid>
      <w:tr w:rsidR="00E05FA8" w14:paraId="3E8A5D7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2A17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wretchedly</w:t>
            </w:r>
          </w:p>
        </w:tc>
      </w:tr>
      <w:tr w:rsidR="00E05FA8" w14:paraId="399D6B5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0F11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2C226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</w:tblGrid>
      <w:tr w:rsidR="00E05FA8" w14:paraId="41244052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19B6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wretchedness</w:t>
            </w:r>
          </w:p>
        </w:tc>
      </w:tr>
      <w:tr w:rsidR="00E05FA8" w14:paraId="585F9B73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6B9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DB7BB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</w:tblGrid>
      <w:tr w:rsidR="00E05FA8" w14:paraId="65F89940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52B3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wrinkle</w:t>
            </w:r>
          </w:p>
        </w:tc>
      </w:tr>
      <w:tr w:rsidR="00E05FA8" w14:paraId="0B302358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C212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C8A27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</w:tblGrid>
      <w:tr w:rsidR="00E05FA8" w14:paraId="69D83CAE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D6B4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wrinkled</w:t>
            </w:r>
          </w:p>
        </w:tc>
      </w:tr>
      <w:tr w:rsidR="00E05FA8" w14:paraId="46B84840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CD58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B89F8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"/>
      </w:tblGrid>
      <w:tr w:rsidR="00E05FA8" w14:paraId="3C9B4D8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D0DE9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wrinkles</w:t>
            </w:r>
          </w:p>
        </w:tc>
      </w:tr>
      <w:tr w:rsidR="00E05FA8" w14:paraId="1309E53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A227D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AB0D40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</w:tblGrid>
      <w:tr w:rsidR="00E05FA8" w14:paraId="7016ECC0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838C7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wrip</w:t>
            </w:r>
          </w:p>
        </w:tc>
      </w:tr>
      <w:tr w:rsidR="00E05FA8" w14:paraId="2F80D7D5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5866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E4E0BD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7"/>
      </w:tblGrid>
      <w:tr w:rsidR="00E05FA8" w14:paraId="44C6D62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EB51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wripped</w:t>
            </w:r>
          </w:p>
        </w:tc>
      </w:tr>
      <w:tr w:rsidR="00E05FA8" w14:paraId="2D1511C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26E10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57374A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"/>
      </w:tblGrid>
      <w:tr w:rsidR="00E05FA8" w14:paraId="2A5CAEB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0D65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wripping</w:t>
            </w:r>
          </w:p>
        </w:tc>
      </w:tr>
      <w:tr w:rsidR="00E05FA8" w14:paraId="1490146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8534A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6C6B9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77E3715D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78EF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writhe</w:t>
            </w:r>
          </w:p>
        </w:tc>
      </w:tr>
      <w:tr w:rsidR="00E05FA8" w14:paraId="4D9EB14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0F75E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03F2C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</w:tblGrid>
      <w:tr w:rsidR="00E05FA8" w14:paraId="1DB3F57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6353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wrong</w:t>
            </w:r>
          </w:p>
        </w:tc>
      </w:tr>
      <w:tr w:rsidR="00E05FA8" w14:paraId="7BF6D8B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CAD7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E59AD5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</w:tblGrid>
      <w:tr w:rsidR="00E05FA8" w14:paraId="7D9F993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1C501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wrongful</w:t>
            </w:r>
          </w:p>
        </w:tc>
      </w:tr>
      <w:tr w:rsidR="00E05FA8" w14:paraId="378B351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5DBB9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801741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260433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9146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wrongly</w:t>
            </w:r>
          </w:p>
        </w:tc>
      </w:tr>
      <w:tr w:rsidR="00E05FA8" w14:paraId="026A83D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FEE6B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51C55F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</w:tblGrid>
      <w:tr w:rsidR="00E05FA8" w14:paraId="778C1CD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DB2AB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wrought</w:t>
            </w:r>
          </w:p>
        </w:tc>
      </w:tr>
      <w:tr w:rsidR="00E05FA8" w14:paraId="5FD21B7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B5253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753C0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</w:tblGrid>
      <w:tr w:rsidR="00E05FA8" w14:paraId="010F63D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C225F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yawn</w:t>
            </w:r>
          </w:p>
        </w:tc>
      </w:tr>
      <w:tr w:rsidR="00E05FA8" w14:paraId="361D21CD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5F3F7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A676F6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"/>
      </w:tblGrid>
      <w:tr w:rsidR="00E05FA8" w14:paraId="13B4B439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E8BC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zap</w:t>
            </w:r>
          </w:p>
        </w:tc>
      </w:tr>
      <w:tr w:rsidR="00E05FA8" w14:paraId="49C71416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2B644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5A717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</w:tblGrid>
      <w:tr w:rsidR="00E05FA8" w14:paraId="48ED16F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014DC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zapped</w:t>
            </w:r>
          </w:p>
        </w:tc>
      </w:tr>
      <w:tr w:rsidR="00E05FA8" w14:paraId="10EF383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6A971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4D03A7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</w:tblGrid>
      <w:tr w:rsidR="00E05FA8" w14:paraId="50C27D09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1FDCD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zaps</w:t>
            </w:r>
          </w:p>
        </w:tc>
      </w:tr>
      <w:tr w:rsidR="00E05FA8" w14:paraId="4C94F22C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39AC2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1B58D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"/>
      </w:tblGrid>
      <w:tr w:rsidR="00E05FA8" w14:paraId="1586E0EB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B847E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zealot</w:t>
            </w:r>
          </w:p>
        </w:tc>
      </w:tr>
      <w:tr w:rsidR="00E05FA8" w14:paraId="345D6412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F56A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D4E0F9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</w:tblGrid>
      <w:tr w:rsidR="00E05FA8" w14:paraId="0B32A55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7B9E0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zealous</w:t>
            </w:r>
          </w:p>
        </w:tc>
      </w:tr>
      <w:tr w:rsidR="00E05FA8" w14:paraId="679CF37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CA6EF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360C5B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</w:tblGrid>
      <w:tr w:rsidR="00E05FA8" w14:paraId="070F48E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4C1E5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zealously</w:t>
            </w:r>
          </w:p>
        </w:tc>
      </w:tr>
      <w:tr w:rsidR="00E05FA8" w14:paraId="3A46F9D8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DAB06" w14:textId="77777777" w:rsidR="00E05FA8" w:rsidRDefault="00E05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EBA644" w14:textId="77777777" w:rsidR="00E05FA8" w:rsidRDefault="00E05FA8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</w:tblGrid>
      <w:tr w:rsidR="00E05FA8" w14:paraId="6FE9112D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64D88" w14:textId="77777777" w:rsidR="00E05FA8" w:rsidRDefault="00B6153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zombie</w:t>
            </w:r>
          </w:p>
        </w:tc>
      </w:tr>
    </w:tbl>
    <w:p w14:paraId="5B44E315" w14:textId="77777777" w:rsidR="00E05FA8" w:rsidRDefault="00E05FA8"/>
    <w:sectPr w:rsidR="00E05FA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0FCC8" w14:textId="77777777" w:rsidR="00B61533" w:rsidRDefault="00B61533">
      <w:pPr>
        <w:spacing w:after="0" w:line="240" w:lineRule="auto"/>
      </w:pPr>
      <w:r>
        <w:separator/>
      </w:r>
    </w:p>
  </w:endnote>
  <w:endnote w:type="continuationSeparator" w:id="0">
    <w:p w14:paraId="423F921F" w14:textId="77777777" w:rsidR="00B61533" w:rsidRDefault="00B6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EA63" w14:textId="77777777" w:rsidR="00B61533" w:rsidRDefault="00B6153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0FD8BAA" w14:textId="77777777" w:rsidR="00B61533" w:rsidRDefault="00B61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5FA8"/>
    <w:rsid w:val="00B61533"/>
    <w:rsid w:val="00CD4A4A"/>
    <w:rsid w:val="00E0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E7C"/>
  <w15:docId w15:val="{B5E4F58E-185C-491D-8532-5A461419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en-IN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progress-pjax-loader">
    <w:name w:val="progress-pjax-loader"/>
    <w:basedOn w:val="DefaultParagraphFont"/>
  </w:style>
  <w:style w:type="character" w:customStyle="1" w:styleId="progress-item">
    <w:name w:val="progress-item"/>
    <w:basedOn w:val="DefaultParagraphFont"/>
  </w:style>
  <w:style w:type="paragraph" w:customStyle="1" w:styleId="d-block">
    <w:name w:val="d-block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</w:style>
  <w:style w:type="character" w:customStyle="1" w:styleId="mx-1">
    <w:name w:val="mx-1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customStyle="1" w:styleId="label">
    <w:name w:val="label"/>
    <w:basedOn w:val="DefaultParagraphFont"/>
  </w:style>
  <w:style w:type="paragraph" w:customStyle="1" w:styleId="d-inline-flex">
    <w:name w:val="d-inline-flex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counter">
    <w:name w:val="counter"/>
    <w:basedOn w:val="DefaultParagraphFont"/>
  </w:style>
  <w:style w:type="character" w:customStyle="1" w:styleId="sr-only">
    <w:name w:val="sr-only"/>
    <w:basedOn w:val="DefaultParagraphFont"/>
  </w:style>
  <w:style w:type="character" w:customStyle="1" w:styleId="js-repo-root">
    <w:name w:val="js-repo-root"/>
    <w:basedOn w:val="DefaultParagraphFont"/>
  </w:style>
  <w:style w:type="character" w:customStyle="1" w:styleId="js-path-segment">
    <w:name w:val="js-path-segment"/>
    <w:basedOn w:val="DefaultParagraphFont"/>
  </w:style>
  <w:style w:type="character" w:customStyle="1" w:styleId="separator">
    <w:name w:val="separator"/>
    <w:basedOn w:val="DefaultParagraphFont"/>
  </w:style>
  <w:style w:type="character" w:customStyle="1" w:styleId="flex-shrink-0">
    <w:name w:val="flex-shrink-0"/>
    <w:basedOn w:val="DefaultParagraphFont"/>
  </w:style>
  <w:style w:type="character" w:customStyle="1" w:styleId="text-bold">
    <w:name w:val="text-bold"/>
    <w:basedOn w:val="DefaultParagraphFont"/>
  </w:style>
  <w:style w:type="character" w:customStyle="1" w:styleId="markdown-title">
    <w:name w:val="markdown-title"/>
    <w:basedOn w:val="DefaultParagraphFont"/>
  </w:style>
  <w:style w:type="character" w:customStyle="1" w:styleId="ml-2">
    <w:name w:val="ml-2"/>
    <w:basedOn w:val="DefaultParagraphFont"/>
  </w:style>
  <w:style w:type="character" w:customStyle="1" w:styleId="d-none">
    <w:name w:val="d-none"/>
    <w:basedOn w:val="DefaultParagraphFont"/>
  </w:style>
  <w:style w:type="character" w:customStyle="1" w:styleId="file-info-divider">
    <w:name w:val="file-info-divider"/>
    <w:basedOn w:val="DefaultParagraphFont"/>
  </w:style>
  <w:style w:type="paragraph" w:customStyle="1" w:styleId="mr-3">
    <w:name w:val="mr-3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f6">
    <w:name w:val="f6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9531</Words>
  <Characters>54333</Characters>
  <Application>Microsoft Office Word</Application>
  <DocSecurity>0</DocSecurity>
  <Lines>452</Lines>
  <Paragraphs>127</Paragraphs>
  <ScaleCrop>false</ScaleCrop>
  <Company/>
  <LinksUpToDate>false</LinksUpToDate>
  <CharactersWithSpaces>63737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Ayanarmani Kalusulingam</dc:creator>
  <dc:description/>
  <cp:lastModifiedBy>Ayanarmani Kalusulingam</cp:lastModifiedBy>
  <cp:revision>3</cp:revision>
  <dcterms:created xsi:type="dcterms:W3CDTF">2021-11-07T02:58:00Z</dcterms:created>
  <dcterms:modified xsi:type="dcterms:W3CDTF">2021-11-07T02:58:00Z</dcterms:modified>
</cp:coreProperties>
</file>