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"/>
      </w:tblGrid>
      <w:tr w:rsidR="00110D26" w14:paraId="5602A74A" w14:textId="77777777">
        <w:tblPrEx>
          <w:tblCellMar>
            <w:top w:w="0" w:type="dxa"/>
            <w:bottom w:w="0" w:type="dxa"/>
          </w:tblCellMar>
        </w:tblPrEx>
        <w:tc>
          <w:tcPr>
            <w:tcW w:w="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C7935" w14:textId="77777777" w:rsidR="00110D26" w:rsidRDefault="00110D26">
            <w:pP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D8B5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"/>
      </w:tblGrid>
      <w:tr w:rsidR="00110D26" w14:paraId="5A6A08F4" w14:textId="77777777">
        <w:tblPrEx>
          <w:tblCellMar>
            <w:top w:w="0" w:type="dxa"/>
            <w:bottom w:w="0" w:type="dxa"/>
          </w:tblCellMar>
        </w:tblPrEx>
        <w:tc>
          <w:tcPr>
            <w:tcW w:w="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C2DE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  <w:tr w:rsidR="00110D26" w14:paraId="0F10E932" w14:textId="77777777">
        <w:tblPrEx>
          <w:tblCellMar>
            <w:top w:w="0" w:type="dxa"/>
            <w:bottom w:w="0" w:type="dxa"/>
          </w:tblCellMar>
        </w:tblPrEx>
        <w:tc>
          <w:tcPr>
            <w:tcW w:w="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6532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</w:pPr>
          </w:p>
        </w:tc>
      </w:tr>
    </w:tbl>
    <w:p w14:paraId="16CED7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"/>
      </w:tblGrid>
      <w:tr w:rsidR="00110D26" w14:paraId="0814B471" w14:textId="77777777">
        <w:tblPrEx>
          <w:tblCellMar>
            <w:top w:w="0" w:type="dxa"/>
            <w:bottom w:w="0" w:type="dxa"/>
          </w:tblCellMar>
        </w:tblPrEx>
        <w:tc>
          <w:tcPr>
            <w:tcW w:w="33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CC1D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a+</w:t>
            </w:r>
          </w:p>
        </w:tc>
      </w:tr>
      <w:tr w:rsidR="00110D26" w14:paraId="46F6C7A6" w14:textId="77777777">
        <w:tblPrEx>
          <w:tblCellMar>
            <w:top w:w="0" w:type="dxa"/>
            <w:bottom w:w="0" w:type="dxa"/>
          </w:tblCellMar>
        </w:tblPrEx>
        <w:tc>
          <w:tcPr>
            <w:tcW w:w="33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AFF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55FAC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5CD0D30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37F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abound</w:t>
            </w:r>
          </w:p>
        </w:tc>
      </w:tr>
      <w:tr w:rsidR="00110D26" w14:paraId="630F2BD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C01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123D0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5042A46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D53B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abounds</w:t>
            </w:r>
          </w:p>
        </w:tc>
      </w:tr>
      <w:tr w:rsidR="00110D26" w14:paraId="571C564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A9B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27381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107F858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F90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abundance</w:t>
            </w:r>
          </w:p>
        </w:tc>
      </w:tr>
      <w:tr w:rsidR="00110D26" w14:paraId="3F90559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2B68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3177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00C0A34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8E3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abundant</w:t>
            </w:r>
          </w:p>
        </w:tc>
      </w:tr>
      <w:tr w:rsidR="00110D26" w14:paraId="2C28418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376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6623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36E7D09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8F1F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accessable</w:t>
            </w:r>
          </w:p>
        </w:tc>
      </w:tr>
      <w:tr w:rsidR="00110D26" w14:paraId="5AC2629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B44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4D14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436F36C8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FC2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accessible</w:t>
            </w:r>
          </w:p>
        </w:tc>
      </w:tr>
      <w:tr w:rsidR="00110D26" w14:paraId="2C62A5C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572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7F76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1B7253D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5C5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acclaim</w:t>
            </w:r>
          </w:p>
        </w:tc>
      </w:tr>
      <w:tr w:rsidR="00110D26" w14:paraId="6F50796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678A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4F89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31374D5F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801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acclaimed</w:t>
            </w:r>
          </w:p>
        </w:tc>
      </w:tr>
      <w:tr w:rsidR="00110D26" w14:paraId="641DC581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00C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2ED0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3E53215E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FD1D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acclamation</w:t>
            </w:r>
          </w:p>
        </w:tc>
      </w:tr>
      <w:tr w:rsidR="00110D26" w14:paraId="6017A317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3E6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D8984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2D47B46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5A27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accolade</w:t>
            </w:r>
          </w:p>
        </w:tc>
      </w:tr>
      <w:tr w:rsidR="00110D26" w14:paraId="78ACEF3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E48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6193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24670DC6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1639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accolades</w:t>
            </w:r>
          </w:p>
        </w:tc>
      </w:tr>
      <w:tr w:rsidR="00110D26" w14:paraId="20F1D5E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81D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A71A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0"/>
      </w:tblGrid>
      <w:tr w:rsidR="00110D26" w14:paraId="5CC0550F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E24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accommodative</w:t>
            </w:r>
          </w:p>
        </w:tc>
      </w:tr>
      <w:tr w:rsidR="00110D26" w14:paraId="6B86499C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C04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C2E2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4FDDA073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DF99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accomodative</w:t>
            </w:r>
          </w:p>
        </w:tc>
      </w:tr>
      <w:tr w:rsidR="00110D26" w14:paraId="21EAEDB5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140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E08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503B1D1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5347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accomplish</w:t>
            </w:r>
          </w:p>
        </w:tc>
      </w:tr>
      <w:tr w:rsidR="00110D26" w14:paraId="1D7A3A9C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7BCF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2740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</w:tblGrid>
      <w:tr w:rsidR="00110D26" w14:paraId="1FA0BE6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044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accomplished</w:t>
            </w:r>
          </w:p>
        </w:tc>
      </w:tr>
      <w:tr w:rsidR="00110D26" w14:paraId="723451FF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581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3AA4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3"/>
      </w:tblGrid>
      <w:tr w:rsidR="00110D26" w14:paraId="6D741AAD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33F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accomplishment</w:t>
            </w:r>
          </w:p>
        </w:tc>
      </w:tr>
      <w:tr w:rsidR="00110D26" w14:paraId="4AD29D74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052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EF55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7"/>
      </w:tblGrid>
      <w:tr w:rsidR="00110D26" w14:paraId="34AD6EC9" w14:textId="77777777">
        <w:tblPrEx>
          <w:tblCellMar>
            <w:top w:w="0" w:type="dxa"/>
            <w:bottom w:w="0" w:type="dxa"/>
          </w:tblCellMar>
        </w:tblPrEx>
        <w:tc>
          <w:tcPr>
            <w:tcW w:w="1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166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accomplishments</w:t>
            </w:r>
          </w:p>
        </w:tc>
      </w:tr>
      <w:tr w:rsidR="00110D26" w14:paraId="5226892A" w14:textId="77777777">
        <w:tblPrEx>
          <w:tblCellMar>
            <w:top w:w="0" w:type="dxa"/>
            <w:bottom w:w="0" w:type="dxa"/>
          </w:tblCellMar>
        </w:tblPrEx>
        <w:tc>
          <w:tcPr>
            <w:tcW w:w="1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FE94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68E7B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3CE2930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D96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accurate</w:t>
            </w:r>
          </w:p>
        </w:tc>
      </w:tr>
      <w:tr w:rsidR="00110D26" w14:paraId="1AB3702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E4F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E3170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6"/>
      </w:tblGrid>
      <w:tr w:rsidR="00110D26" w14:paraId="7BF4526F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77F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accurately</w:t>
            </w:r>
          </w:p>
        </w:tc>
      </w:tr>
      <w:tr w:rsidR="00110D26" w14:paraId="3A527FC2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B5F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FBF6F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</w:tblGrid>
      <w:tr w:rsidR="00110D26" w14:paraId="4715F201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E32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achievable</w:t>
            </w:r>
          </w:p>
        </w:tc>
      </w:tr>
      <w:tr w:rsidR="00110D26" w14:paraId="71B4FBE7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1FE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30AE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3"/>
      </w:tblGrid>
      <w:tr w:rsidR="00110D26" w14:paraId="4AF3C5EA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F650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achievement</w:t>
            </w:r>
          </w:p>
        </w:tc>
      </w:tr>
      <w:tr w:rsidR="00110D26" w14:paraId="62C6A0EB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C6BF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184E6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0AB75FA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C3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achievements</w:t>
            </w:r>
          </w:p>
        </w:tc>
      </w:tr>
      <w:tr w:rsidR="00110D26" w14:paraId="23A94FB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C90B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6319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5AFD50D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672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achievible</w:t>
            </w:r>
          </w:p>
        </w:tc>
      </w:tr>
      <w:tr w:rsidR="00110D26" w14:paraId="58D1ED7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35C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8F54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3C2D45D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4F3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acumen</w:t>
            </w:r>
          </w:p>
        </w:tc>
      </w:tr>
      <w:tr w:rsidR="00110D26" w14:paraId="3865D18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C7AF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2448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278F0AF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B93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adaptable</w:t>
            </w:r>
          </w:p>
        </w:tc>
      </w:tr>
      <w:tr w:rsidR="00110D26" w14:paraId="18CF379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512C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944B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66C952F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67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adaptive</w:t>
            </w:r>
          </w:p>
        </w:tc>
      </w:tr>
      <w:tr w:rsidR="00110D26" w14:paraId="6DAB0D0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0D6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1F04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7418B104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4100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adequate</w:t>
            </w:r>
          </w:p>
        </w:tc>
      </w:tr>
      <w:tr w:rsidR="00110D26" w14:paraId="6144B629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BCE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0D31B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0B9EB9D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905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adjustable</w:t>
            </w:r>
          </w:p>
        </w:tc>
      </w:tr>
      <w:tr w:rsidR="00110D26" w14:paraId="2B03F78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D64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3ACCD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6E06AF4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1C1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admirable</w:t>
            </w:r>
          </w:p>
        </w:tc>
      </w:tr>
      <w:tr w:rsidR="00110D26" w14:paraId="6F10A1A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FCE0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16C1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15A2E5CC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896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admirably</w:t>
            </w:r>
          </w:p>
        </w:tc>
      </w:tr>
      <w:tr w:rsidR="00110D26" w14:paraId="05181BB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91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ECE5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5EEF7EA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9355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admiration</w:t>
            </w:r>
          </w:p>
        </w:tc>
      </w:tr>
      <w:tr w:rsidR="00110D26" w14:paraId="4FA60B5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9B9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0E29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6C7138D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726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admire</w:t>
            </w:r>
          </w:p>
        </w:tc>
      </w:tr>
      <w:tr w:rsidR="00110D26" w14:paraId="2E02BE4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E67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4AB0D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3D3DED2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E01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admirer</w:t>
            </w:r>
          </w:p>
        </w:tc>
      </w:tr>
      <w:tr w:rsidR="00110D26" w14:paraId="443B3F7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F48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FE629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198485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820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admiring</w:t>
            </w:r>
          </w:p>
        </w:tc>
      </w:tr>
      <w:tr w:rsidR="00110D26" w14:paraId="4CD96D7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85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48B4F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5F1375A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40A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admiringly</w:t>
            </w:r>
          </w:p>
        </w:tc>
      </w:tr>
      <w:tr w:rsidR="00110D26" w14:paraId="4C13F20E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4B5E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9DC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12FDACD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642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adorable</w:t>
            </w:r>
          </w:p>
        </w:tc>
      </w:tr>
      <w:tr w:rsidR="00110D26" w14:paraId="228E4C3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C32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0F712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</w:tblGrid>
      <w:tr w:rsidR="00110D26" w14:paraId="10DF0877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52A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adore</w:t>
            </w:r>
          </w:p>
        </w:tc>
      </w:tr>
      <w:tr w:rsidR="00110D26" w14:paraId="5F9C889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47F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3116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475EAC50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BFE1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adored</w:t>
            </w:r>
          </w:p>
        </w:tc>
      </w:tr>
      <w:tr w:rsidR="00110D26" w14:paraId="683E379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566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E6F8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</w:tblGrid>
      <w:tr w:rsidR="00110D26" w14:paraId="06A53056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7B7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adorer</w:t>
            </w:r>
          </w:p>
        </w:tc>
      </w:tr>
      <w:tr w:rsidR="00110D26" w14:paraId="3E0DF92B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C15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1CBD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82EB73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E84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adoring</w:t>
            </w:r>
          </w:p>
        </w:tc>
      </w:tr>
      <w:tr w:rsidR="00110D26" w14:paraId="4AA04E7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887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EFE76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19B69B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E2E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adoringly</w:t>
            </w:r>
          </w:p>
        </w:tc>
      </w:tr>
      <w:tr w:rsidR="00110D26" w14:paraId="4741AE6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2F08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CD67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7FFA0CD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6E7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adroit</w:t>
            </w:r>
          </w:p>
        </w:tc>
      </w:tr>
      <w:tr w:rsidR="00110D26" w14:paraId="51CAE62C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C2C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ED0C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640A9CC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39E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adroitly</w:t>
            </w:r>
          </w:p>
        </w:tc>
      </w:tr>
      <w:tr w:rsidR="00110D26" w14:paraId="2E5179D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E03B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BD133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79D57B74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5F49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adulate</w:t>
            </w:r>
          </w:p>
        </w:tc>
      </w:tr>
      <w:tr w:rsidR="00110D26" w14:paraId="7F252545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E04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13C01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57BD65B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D7E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adulation</w:t>
            </w:r>
          </w:p>
        </w:tc>
      </w:tr>
      <w:tr w:rsidR="00110D26" w14:paraId="7C4B7F3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3BA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5C3A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215CA5B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95C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adulatory</w:t>
            </w:r>
          </w:p>
        </w:tc>
      </w:tr>
      <w:tr w:rsidR="00110D26" w14:paraId="131D8C3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DBB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99C91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57693B9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360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advanced</w:t>
            </w:r>
          </w:p>
        </w:tc>
      </w:tr>
      <w:tr w:rsidR="00110D26" w14:paraId="09AA072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FAF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E2203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1B2C11F0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9BF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advantage</w:t>
            </w:r>
          </w:p>
        </w:tc>
      </w:tr>
      <w:tr w:rsidR="00110D26" w14:paraId="43F9B220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8E3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33542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24E5DB6C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171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advantageous</w:t>
            </w:r>
          </w:p>
        </w:tc>
      </w:tr>
      <w:tr w:rsidR="00110D26" w14:paraId="50261019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F7DB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4461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</w:tblGrid>
      <w:tr w:rsidR="00110D26" w14:paraId="1806F953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4C4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advantageously</w:t>
            </w:r>
          </w:p>
        </w:tc>
      </w:tr>
      <w:tr w:rsidR="00110D26" w14:paraId="7CCF1BBB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7B3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67BF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20AEB69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877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advantages</w:t>
            </w:r>
          </w:p>
        </w:tc>
      </w:tr>
      <w:tr w:rsidR="00110D26" w14:paraId="4662376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051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F4E1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</w:tblGrid>
      <w:tr w:rsidR="00110D26" w14:paraId="0AAA31F7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DB1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adventuresome</w:t>
            </w:r>
          </w:p>
        </w:tc>
      </w:tr>
      <w:tr w:rsidR="00110D26" w14:paraId="72D68E84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B891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265E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2628FFB2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F95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adventurous</w:t>
            </w:r>
          </w:p>
        </w:tc>
      </w:tr>
      <w:tr w:rsidR="00110D26" w14:paraId="4F046BDE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616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AAF7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237CC5EB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580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advocate</w:t>
            </w:r>
          </w:p>
        </w:tc>
      </w:tr>
      <w:tr w:rsidR="00110D26" w14:paraId="0F56F2E2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186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B08F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5537DEFE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E4C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advocated</w:t>
            </w:r>
          </w:p>
        </w:tc>
      </w:tr>
      <w:tr w:rsidR="00110D26" w14:paraId="56C186A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29B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5892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3D6AA1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B02C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advocates</w:t>
            </w:r>
          </w:p>
        </w:tc>
      </w:tr>
      <w:tr w:rsidR="00110D26" w14:paraId="4369026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822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8DF2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3D4486A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6A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affability</w:t>
            </w:r>
          </w:p>
        </w:tc>
      </w:tr>
      <w:tr w:rsidR="00110D26" w14:paraId="1794B57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D6D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1DA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57A1CD5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5D6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affable</w:t>
            </w:r>
          </w:p>
        </w:tc>
      </w:tr>
      <w:tr w:rsidR="00110D26" w14:paraId="12F8FF8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FD70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6F01A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03FDD16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F65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affably</w:t>
            </w:r>
          </w:p>
        </w:tc>
      </w:tr>
      <w:tr w:rsidR="00110D26" w14:paraId="75542E9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635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8C2D2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</w:tblGrid>
      <w:tr w:rsidR="00110D26" w14:paraId="14BAC1C6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DD4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affectation</w:t>
            </w:r>
          </w:p>
        </w:tc>
      </w:tr>
      <w:tr w:rsidR="00110D26" w14:paraId="6B1823AC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858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1D79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68993A7D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F22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affection</w:t>
            </w:r>
          </w:p>
        </w:tc>
      </w:tr>
      <w:tr w:rsidR="00110D26" w14:paraId="31939173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5CDC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3FB9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598D059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C88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affectionate</w:t>
            </w:r>
          </w:p>
        </w:tc>
      </w:tr>
      <w:tr w:rsidR="00110D26" w14:paraId="02910CC3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D21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A342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15C079A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8A7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affinity</w:t>
            </w:r>
          </w:p>
        </w:tc>
      </w:tr>
      <w:tr w:rsidR="00110D26" w14:paraId="1505414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8147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A59E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02A399C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F21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affirm</w:t>
            </w:r>
          </w:p>
        </w:tc>
      </w:tr>
      <w:tr w:rsidR="00110D26" w14:paraId="5EB103B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F9F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E74D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4474B0EE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439A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affirmation</w:t>
            </w:r>
          </w:p>
        </w:tc>
      </w:tr>
      <w:tr w:rsidR="00110D26" w14:paraId="66684DE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47E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8261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7DA57E1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94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affirmative</w:t>
            </w:r>
          </w:p>
        </w:tc>
      </w:tr>
      <w:tr w:rsidR="00110D26" w14:paraId="550CC900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3FA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87E5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5C44939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B450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affluence</w:t>
            </w:r>
          </w:p>
        </w:tc>
      </w:tr>
      <w:tr w:rsidR="00110D26" w14:paraId="146F90D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F8E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14D7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616EDEA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3C81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affluent</w:t>
            </w:r>
          </w:p>
        </w:tc>
      </w:tr>
      <w:tr w:rsidR="00110D26" w14:paraId="1E86171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0D2D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1A19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5C001BB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18A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afford</w:t>
            </w:r>
          </w:p>
        </w:tc>
      </w:tr>
      <w:tr w:rsidR="00110D26" w14:paraId="7B4D7FB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95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28E7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7029C78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A805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affordable</w:t>
            </w:r>
          </w:p>
        </w:tc>
      </w:tr>
      <w:tr w:rsidR="00110D26" w14:paraId="343304F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80B3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5326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5B242D7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20FC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affordably</w:t>
            </w:r>
          </w:p>
        </w:tc>
      </w:tr>
      <w:tr w:rsidR="00110D26" w14:paraId="3B1419B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034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2A3D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1411AA9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916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afordable</w:t>
            </w:r>
          </w:p>
        </w:tc>
      </w:tr>
      <w:tr w:rsidR="00110D26" w14:paraId="7D343D81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B10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287C3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11867DB3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147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agile</w:t>
            </w:r>
          </w:p>
        </w:tc>
      </w:tr>
      <w:tr w:rsidR="00110D26" w14:paraId="279FA9C2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0F8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404C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774B610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FE9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agilely</w:t>
            </w:r>
          </w:p>
        </w:tc>
      </w:tr>
      <w:tr w:rsidR="00110D26" w14:paraId="357BCEB0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64E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B50A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712250A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4BF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agility</w:t>
            </w:r>
          </w:p>
        </w:tc>
      </w:tr>
      <w:tr w:rsidR="00110D26" w14:paraId="018534C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D647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468B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703BA1D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4E1E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agreeable</w:t>
            </w:r>
          </w:p>
        </w:tc>
      </w:tr>
      <w:tr w:rsidR="00110D26" w14:paraId="017C742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D0BD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80BA5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28FB784B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A2C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agreeableness</w:t>
            </w:r>
          </w:p>
        </w:tc>
      </w:tr>
      <w:tr w:rsidR="00110D26" w14:paraId="603E7373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29A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DFFE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23F4CB6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590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agreeably</w:t>
            </w:r>
          </w:p>
        </w:tc>
      </w:tr>
      <w:tr w:rsidR="00110D26" w14:paraId="0C3817D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BE6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F79F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00D842A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E05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all-around</w:t>
            </w:r>
          </w:p>
        </w:tc>
      </w:tr>
      <w:tr w:rsidR="00110D26" w14:paraId="1AC4935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184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5647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5C8FC2D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375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alluring</w:t>
            </w:r>
          </w:p>
        </w:tc>
      </w:tr>
      <w:tr w:rsidR="00110D26" w14:paraId="45611CA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2E3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941D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65636FD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25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alluringly</w:t>
            </w:r>
          </w:p>
        </w:tc>
      </w:tr>
      <w:tr w:rsidR="00110D26" w14:paraId="7D6F5F5D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653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AA7F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792BCA6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EB0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altruistic</w:t>
            </w:r>
          </w:p>
        </w:tc>
      </w:tr>
      <w:tr w:rsidR="00110D26" w14:paraId="08E1BBE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207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F15D9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0D589A2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01B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altruistically</w:t>
            </w:r>
          </w:p>
        </w:tc>
      </w:tr>
      <w:tr w:rsidR="00110D26" w14:paraId="6B50F23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E0FC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68A0B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</w:tblGrid>
      <w:tr w:rsidR="00110D26" w14:paraId="12D7D255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A4E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amaze</w:t>
            </w:r>
          </w:p>
        </w:tc>
      </w:tr>
      <w:tr w:rsidR="00110D26" w14:paraId="09144B22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CB7C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92FD0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07D67573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250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amazed</w:t>
            </w:r>
          </w:p>
        </w:tc>
      </w:tr>
      <w:tr w:rsidR="00110D26" w14:paraId="2CA0A5E2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46C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0894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631332F2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53A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amazement</w:t>
            </w:r>
          </w:p>
        </w:tc>
      </w:tr>
      <w:tr w:rsidR="00110D26" w14:paraId="0A7986B8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648F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31FEC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5B1DD41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92D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amazes</w:t>
            </w:r>
          </w:p>
        </w:tc>
      </w:tr>
      <w:tr w:rsidR="00110D26" w14:paraId="252C5F1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EAD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48943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1FCD9D2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B48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amazing</w:t>
            </w:r>
          </w:p>
        </w:tc>
      </w:tr>
      <w:tr w:rsidR="00110D26" w14:paraId="47EC7D1E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3C8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88CE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4BA9000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72A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amazingly</w:t>
            </w:r>
          </w:p>
        </w:tc>
      </w:tr>
      <w:tr w:rsidR="00110D26" w14:paraId="28A195F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2CF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021C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6538476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C9E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ambitious</w:t>
            </w:r>
          </w:p>
        </w:tc>
      </w:tr>
      <w:tr w:rsidR="00110D26" w14:paraId="7EE8B9A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710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2659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</w:tblGrid>
      <w:tr w:rsidR="00110D26" w14:paraId="38041040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1F2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ambitiously</w:t>
            </w:r>
          </w:p>
        </w:tc>
      </w:tr>
      <w:tr w:rsidR="00110D26" w14:paraId="3270DBD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044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AF2E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5C2B5A3C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A01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ameliorate</w:t>
            </w:r>
          </w:p>
        </w:tc>
      </w:tr>
      <w:tr w:rsidR="00110D26" w14:paraId="365D19AC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18F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AEA23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76A8B7E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203C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amenable</w:t>
            </w:r>
          </w:p>
        </w:tc>
      </w:tr>
      <w:tr w:rsidR="00110D26" w14:paraId="6794357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4BA8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D3019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2168BB0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02F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amenity</w:t>
            </w:r>
          </w:p>
        </w:tc>
      </w:tr>
      <w:tr w:rsidR="00110D26" w14:paraId="0F5CBBE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BC68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A08A7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4C815EC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EE5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amiability</w:t>
            </w:r>
          </w:p>
        </w:tc>
      </w:tr>
      <w:tr w:rsidR="00110D26" w14:paraId="1E1793E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E791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9137F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274AEC9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CEA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amiabily</w:t>
            </w:r>
          </w:p>
        </w:tc>
      </w:tr>
      <w:tr w:rsidR="00110D26" w14:paraId="67BA85B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2C2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A7E0D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D7F99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9F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amiable</w:t>
            </w:r>
          </w:p>
        </w:tc>
      </w:tr>
      <w:tr w:rsidR="00110D26" w14:paraId="66BBE0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9AD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91758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4EEC1A5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6905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amicability</w:t>
            </w:r>
          </w:p>
        </w:tc>
      </w:tr>
      <w:tr w:rsidR="00110D26" w14:paraId="7D2D8A0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B796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1458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0F7C9FC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358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amicable</w:t>
            </w:r>
          </w:p>
        </w:tc>
      </w:tr>
      <w:tr w:rsidR="00110D26" w14:paraId="7BF99AB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9A4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B1703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28EFC19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AD3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amicably</w:t>
            </w:r>
          </w:p>
        </w:tc>
      </w:tr>
      <w:tr w:rsidR="00110D26" w14:paraId="36EC311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1865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25207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1F9DC2E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C5E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amity</w:t>
            </w:r>
          </w:p>
        </w:tc>
      </w:tr>
      <w:tr w:rsidR="00110D26" w14:paraId="2CFC452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BB2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F6658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6A4AC89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1D3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ample</w:t>
            </w:r>
          </w:p>
        </w:tc>
      </w:tr>
      <w:tr w:rsidR="00110D26" w14:paraId="1CF33EE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E1E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C21C3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5DF9583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0FEB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amply</w:t>
            </w:r>
          </w:p>
        </w:tc>
      </w:tr>
      <w:tr w:rsidR="00110D26" w14:paraId="032CC3C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977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5E80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1C2B505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4FE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amuse</w:t>
            </w:r>
          </w:p>
        </w:tc>
      </w:tr>
      <w:tr w:rsidR="00110D26" w14:paraId="1DAEF65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638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2CE2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3EDDF47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C28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amusing</w:t>
            </w:r>
          </w:p>
        </w:tc>
      </w:tr>
      <w:tr w:rsidR="00110D26" w14:paraId="3EAD7D6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810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B0D2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65F5839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A47E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amusingly</w:t>
            </w:r>
          </w:p>
        </w:tc>
      </w:tr>
      <w:tr w:rsidR="00110D26" w14:paraId="2A58FC9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4E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E018C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21D54CAE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3934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angel</w:t>
            </w:r>
          </w:p>
        </w:tc>
      </w:tr>
      <w:tr w:rsidR="00110D26" w14:paraId="799FCFCD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B72C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F3E7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424990B9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704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angelic</w:t>
            </w:r>
          </w:p>
        </w:tc>
      </w:tr>
      <w:tr w:rsidR="00110D26" w14:paraId="484E84F0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1D9D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4ECC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3BB1051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181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apotheosis</w:t>
            </w:r>
          </w:p>
        </w:tc>
      </w:tr>
      <w:tr w:rsidR="00110D26" w14:paraId="3FFFA16B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DD1A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E06B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1802131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645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appeal</w:t>
            </w:r>
          </w:p>
        </w:tc>
      </w:tr>
      <w:tr w:rsidR="00110D26" w14:paraId="3D8CF61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20B0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C88F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66CC9EE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FDA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appealing</w:t>
            </w:r>
          </w:p>
        </w:tc>
      </w:tr>
      <w:tr w:rsidR="00110D26" w14:paraId="0CEA859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7F12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12A1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03D9A0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9C0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applaud</w:t>
            </w:r>
          </w:p>
        </w:tc>
      </w:tr>
      <w:tr w:rsidR="00110D26" w14:paraId="761DE8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A5F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6A11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6"/>
      </w:tblGrid>
      <w:tr w:rsidR="00110D26" w14:paraId="26BD26E0" w14:textId="77777777">
        <w:tblPrEx>
          <w:tblCellMar>
            <w:top w:w="0" w:type="dxa"/>
            <w:bottom w:w="0" w:type="dxa"/>
          </w:tblCellMar>
        </w:tblPrEx>
        <w:tc>
          <w:tcPr>
            <w:tcW w:w="1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126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appreciable</w:t>
            </w:r>
          </w:p>
        </w:tc>
      </w:tr>
      <w:tr w:rsidR="00110D26" w14:paraId="449090C1" w14:textId="77777777">
        <w:tblPrEx>
          <w:tblCellMar>
            <w:top w:w="0" w:type="dxa"/>
            <w:bottom w:w="0" w:type="dxa"/>
          </w:tblCellMar>
        </w:tblPrEx>
        <w:tc>
          <w:tcPr>
            <w:tcW w:w="1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91F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0E07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6"/>
      </w:tblGrid>
      <w:tr w:rsidR="00110D26" w14:paraId="6D8244D8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C7C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appreciate</w:t>
            </w:r>
          </w:p>
        </w:tc>
      </w:tr>
      <w:tr w:rsidR="00110D26" w14:paraId="19EBC3FD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811B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A911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6"/>
      </w:tblGrid>
      <w:tr w:rsidR="00110D26" w14:paraId="50EC71BA" w14:textId="77777777">
        <w:tblPrEx>
          <w:tblCellMar>
            <w:top w:w="0" w:type="dxa"/>
            <w:bottom w:w="0" w:type="dxa"/>
          </w:tblCellMar>
        </w:tblPrEx>
        <w:tc>
          <w:tcPr>
            <w:tcW w:w="1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CBA1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appreciated</w:t>
            </w:r>
          </w:p>
        </w:tc>
      </w:tr>
      <w:tr w:rsidR="00110D26" w14:paraId="6EF35ED8" w14:textId="77777777">
        <w:tblPrEx>
          <w:tblCellMar>
            <w:top w:w="0" w:type="dxa"/>
            <w:bottom w:w="0" w:type="dxa"/>
          </w:tblCellMar>
        </w:tblPrEx>
        <w:tc>
          <w:tcPr>
            <w:tcW w:w="11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3D73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8A81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116CDBF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3512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appreciates</w:t>
            </w:r>
          </w:p>
        </w:tc>
      </w:tr>
      <w:tr w:rsidR="00110D26" w14:paraId="38B82B4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EB52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62012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19FF3898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37A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appreciative</w:t>
            </w:r>
          </w:p>
        </w:tc>
      </w:tr>
      <w:tr w:rsidR="00110D26" w14:paraId="5BA7C864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AE53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BF8FB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4FC6260D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8AB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appreciatively</w:t>
            </w:r>
          </w:p>
        </w:tc>
      </w:tr>
      <w:tr w:rsidR="00110D26" w14:paraId="68527925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E99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FE7E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6AAF45D4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ACE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appropriate</w:t>
            </w:r>
          </w:p>
        </w:tc>
      </w:tr>
      <w:tr w:rsidR="00110D26" w14:paraId="412B364A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6C25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CE79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AAAC9A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424F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approval</w:t>
            </w:r>
          </w:p>
        </w:tc>
      </w:tr>
      <w:tr w:rsidR="00110D26" w14:paraId="37B88AC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624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B1076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5D57840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4DD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approve</w:t>
            </w:r>
          </w:p>
        </w:tc>
      </w:tr>
      <w:tr w:rsidR="00110D26" w14:paraId="6DDF045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12D2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B76F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0090518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A4B1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ardent</w:t>
            </w:r>
          </w:p>
        </w:tc>
      </w:tr>
      <w:tr w:rsidR="00110D26" w14:paraId="4EABA5B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4988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0157C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BE7A0E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0BE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ardently</w:t>
            </w:r>
          </w:p>
        </w:tc>
      </w:tr>
      <w:tr w:rsidR="00110D26" w14:paraId="61E0BD6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508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CF8E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6C9F80D5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712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ardor</w:t>
            </w:r>
          </w:p>
        </w:tc>
      </w:tr>
      <w:tr w:rsidR="00110D26" w14:paraId="3059E192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E6D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2F5D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6F481E91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492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articulate</w:t>
            </w:r>
          </w:p>
        </w:tc>
      </w:tr>
      <w:tr w:rsidR="00110D26" w14:paraId="1D16D61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999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209AE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8F2330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298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aspiration</w:t>
            </w:r>
          </w:p>
        </w:tc>
      </w:tr>
      <w:tr w:rsidR="00110D26" w14:paraId="3D0F450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B76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D8C9A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59F3CC05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C116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aspirations</w:t>
            </w:r>
          </w:p>
        </w:tc>
      </w:tr>
      <w:tr w:rsidR="00110D26" w14:paraId="4666591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6B9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754E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3116869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8E2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aspire</w:t>
            </w:r>
          </w:p>
        </w:tc>
      </w:tr>
      <w:tr w:rsidR="00110D26" w14:paraId="39FE64E6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525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71A22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16B230F4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74AE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assurance</w:t>
            </w:r>
          </w:p>
        </w:tc>
      </w:tr>
      <w:tr w:rsidR="00110D26" w14:paraId="7E0D160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CC5C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13BC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334D82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820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assurances</w:t>
            </w:r>
          </w:p>
        </w:tc>
      </w:tr>
      <w:tr w:rsidR="00110D26" w14:paraId="7A6C73D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4D4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A477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63C6378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976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assure</w:t>
            </w:r>
          </w:p>
        </w:tc>
      </w:tr>
      <w:tr w:rsidR="00110D26" w14:paraId="3134629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DC9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B608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3F8539D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4D10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assuredly</w:t>
            </w:r>
          </w:p>
        </w:tc>
      </w:tr>
      <w:tr w:rsidR="00110D26" w14:paraId="6B60939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8BDA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0C209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62717A3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B150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assuring</w:t>
            </w:r>
          </w:p>
        </w:tc>
      </w:tr>
      <w:tr w:rsidR="00110D26" w14:paraId="4FD46B8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B5C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2F182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28907AC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F5E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astonish</w:t>
            </w:r>
          </w:p>
        </w:tc>
      </w:tr>
      <w:tr w:rsidR="00110D26" w14:paraId="742A32A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3B60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E63F4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5BD8D9D7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593E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astonished</w:t>
            </w:r>
          </w:p>
        </w:tc>
      </w:tr>
      <w:tr w:rsidR="00110D26" w14:paraId="4A39C4C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9F8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3FFC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483D721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45E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astonishing</w:t>
            </w:r>
          </w:p>
        </w:tc>
      </w:tr>
      <w:tr w:rsidR="00110D26" w14:paraId="7D93DAA3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EAE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37910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</w:tblGrid>
      <w:tr w:rsidR="00110D26" w14:paraId="713B2BBF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3B6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astonishingly</w:t>
            </w:r>
          </w:p>
        </w:tc>
      </w:tr>
      <w:tr w:rsidR="00110D26" w14:paraId="506C4B7C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A33A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98A8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7"/>
      </w:tblGrid>
      <w:tr w:rsidR="00110D26" w14:paraId="2FD1A54E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C18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astonishment</w:t>
            </w:r>
          </w:p>
        </w:tc>
      </w:tr>
      <w:tr w:rsidR="00110D26" w14:paraId="04B1815A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F79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BC0A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1C07D4C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F27D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astound</w:t>
            </w:r>
          </w:p>
        </w:tc>
      </w:tr>
      <w:tr w:rsidR="00110D26" w14:paraId="5D861CD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B55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0E02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0F413B2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4EB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astounded</w:t>
            </w:r>
          </w:p>
        </w:tc>
      </w:tr>
      <w:tr w:rsidR="00110D26" w14:paraId="407C9B4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6552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5E70F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5E9CEC4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FF8E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astounding</w:t>
            </w:r>
          </w:p>
        </w:tc>
      </w:tr>
      <w:tr w:rsidR="00110D26" w14:paraId="3E527D2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1D7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9884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2B104936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BB6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astoundingly</w:t>
            </w:r>
          </w:p>
        </w:tc>
      </w:tr>
      <w:tr w:rsidR="00110D26" w14:paraId="5950E22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570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00162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7E024FC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ED4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astutely</w:t>
            </w:r>
          </w:p>
        </w:tc>
      </w:tr>
      <w:tr w:rsidR="00110D26" w14:paraId="0C75DDD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C6B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CDCC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0CA5736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F477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attentive</w:t>
            </w:r>
          </w:p>
        </w:tc>
      </w:tr>
      <w:tr w:rsidR="00110D26" w14:paraId="05D99E7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901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A19F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04239BB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7F5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attraction</w:t>
            </w:r>
          </w:p>
        </w:tc>
      </w:tr>
      <w:tr w:rsidR="00110D26" w14:paraId="3CE5210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A4C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312F9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1EEF19A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B54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attractive</w:t>
            </w:r>
          </w:p>
        </w:tc>
      </w:tr>
      <w:tr w:rsidR="00110D26" w14:paraId="62F1F5F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6DA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763A9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0964096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239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attractively</w:t>
            </w:r>
          </w:p>
        </w:tc>
      </w:tr>
      <w:tr w:rsidR="00110D26" w14:paraId="0771AECE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91D3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4BCBA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514880C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1D0E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attune</w:t>
            </w:r>
          </w:p>
        </w:tc>
      </w:tr>
      <w:tr w:rsidR="00110D26" w14:paraId="1710E39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0BE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F8E9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47B9B1A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05F0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audible</w:t>
            </w:r>
          </w:p>
        </w:tc>
      </w:tr>
      <w:tr w:rsidR="00110D26" w14:paraId="16AE68E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1636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FBA95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3976A62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BF0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audibly</w:t>
            </w:r>
          </w:p>
        </w:tc>
      </w:tr>
      <w:tr w:rsidR="00110D26" w14:paraId="339BC8F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078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7AB2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6280071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97B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auspicious</w:t>
            </w:r>
          </w:p>
        </w:tc>
      </w:tr>
      <w:tr w:rsidR="00110D26" w14:paraId="1FCAE40A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E165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9B197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414251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CCF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authentic</w:t>
            </w:r>
          </w:p>
        </w:tc>
      </w:tr>
      <w:tr w:rsidR="00110D26" w14:paraId="3D2F7DF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F00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0022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3"/>
      </w:tblGrid>
      <w:tr w:rsidR="00110D26" w14:paraId="46D9E4DD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55F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authoritative</w:t>
            </w:r>
          </w:p>
        </w:tc>
      </w:tr>
      <w:tr w:rsidR="00110D26" w14:paraId="67981DD2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DC98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CF7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0EDB62E9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C41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autonomous</w:t>
            </w:r>
          </w:p>
        </w:tc>
      </w:tr>
      <w:tr w:rsidR="00110D26" w14:paraId="4EEFB1F7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E48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8B27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C010BA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FB9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available</w:t>
            </w:r>
          </w:p>
        </w:tc>
      </w:tr>
      <w:tr w:rsidR="00110D26" w14:paraId="7B72D60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938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8967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"/>
      </w:tblGrid>
      <w:tr w:rsidR="00110D26" w14:paraId="70C86E86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31E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aver</w:t>
            </w:r>
          </w:p>
        </w:tc>
      </w:tr>
      <w:tr w:rsidR="00110D26" w14:paraId="762A0428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500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EE5F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115AE054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1A95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avid</w:t>
            </w:r>
          </w:p>
        </w:tc>
      </w:tr>
      <w:tr w:rsidR="00110D26" w14:paraId="0BCA08C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A8F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BEC0D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2C5481E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89A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avidly</w:t>
            </w:r>
          </w:p>
        </w:tc>
      </w:tr>
      <w:tr w:rsidR="00110D26" w14:paraId="72D17FE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834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240C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12B6B6C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96C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award</w:t>
            </w:r>
          </w:p>
        </w:tc>
      </w:tr>
      <w:tr w:rsidR="00110D26" w14:paraId="39F40D0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F13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A48C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607526C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365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awarded</w:t>
            </w:r>
          </w:p>
        </w:tc>
      </w:tr>
      <w:tr w:rsidR="00110D26" w14:paraId="11437D3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EB4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2892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11F3922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011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awards</w:t>
            </w:r>
          </w:p>
        </w:tc>
      </w:tr>
      <w:tr w:rsidR="00110D26" w14:paraId="700BDDD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9E4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49AE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"/>
      </w:tblGrid>
      <w:tr w:rsidR="00110D26" w14:paraId="0EBF4E73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6B15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awe</w:t>
            </w:r>
          </w:p>
        </w:tc>
      </w:tr>
      <w:tr w:rsidR="00110D26" w14:paraId="69DB990A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1497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8B13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0B3A1C6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E93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awed</w:t>
            </w:r>
          </w:p>
        </w:tc>
      </w:tr>
      <w:tr w:rsidR="00110D26" w14:paraId="6839841D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171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8E28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358C4F68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DBF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awesome</w:t>
            </w:r>
          </w:p>
        </w:tc>
      </w:tr>
      <w:tr w:rsidR="00110D26" w14:paraId="40DFEEE1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F2C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DC10B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7E293AB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A3AA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awesomely</w:t>
            </w:r>
          </w:p>
        </w:tc>
      </w:tr>
      <w:tr w:rsidR="00110D26" w14:paraId="5929ADB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F3A3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F94B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3964819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C6C5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awesomeness</w:t>
            </w:r>
          </w:p>
        </w:tc>
      </w:tr>
      <w:tr w:rsidR="00110D26" w14:paraId="20F5DFC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B9A9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95CD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32E51DA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D42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awestruck</w:t>
            </w:r>
          </w:p>
        </w:tc>
      </w:tr>
      <w:tr w:rsidR="00110D26" w14:paraId="74EE92A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035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CCC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70AC8DF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0C1E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awsome</w:t>
            </w:r>
          </w:p>
        </w:tc>
      </w:tr>
      <w:tr w:rsidR="00110D26" w14:paraId="76F4337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F3A1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67FF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35D58F0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3A6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backbone</w:t>
            </w:r>
          </w:p>
        </w:tc>
      </w:tr>
      <w:tr w:rsidR="00110D26" w14:paraId="770EE89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BCB3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FF03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7BC168FA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64F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balanced</w:t>
            </w:r>
          </w:p>
        </w:tc>
      </w:tr>
      <w:tr w:rsidR="00110D26" w14:paraId="02F545DE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5262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8602C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B4D454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48D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bargain</w:t>
            </w:r>
          </w:p>
        </w:tc>
      </w:tr>
      <w:tr w:rsidR="00110D26" w14:paraId="30771BE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840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75DE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147408B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5456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beauteous</w:t>
            </w:r>
          </w:p>
        </w:tc>
      </w:tr>
      <w:tr w:rsidR="00110D26" w14:paraId="41CE1BA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FF4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07B2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279BA1E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F3B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beautiful</w:t>
            </w:r>
          </w:p>
        </w:tc>
      </w:tr>
      <w:tr w:rsidR="00110D26" w14:paraId="1FB7067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ED0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8093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5CFEAF3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691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beautifullly</w:t>
            </w:r>
          </w:p>
        </w:tc>
      </w:tr>
      <w:tr w:rsidR="00110D26" w14:paraId="3DEEC4B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50BB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FE8A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590E0A4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FB7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beautifully</w:t>
            </w:r>
          </w:p>
        </w:tc>
      </w:tr>
      <w:tr w:rsidR="00110D26" w14:paraId="0D0ADE7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C3F7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0564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7CD02FE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20B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beautify</w:t>
            </w:r>
          </w:p>
        </w:tc>
      </w:tr>
      <w:tr w:rsidR="00110D26" w14:paraId="6515D0E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B3D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FB03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47EC4FE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350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beauty</w:t>
            </w:r>
          </w:p>
        </w:tc>
      </w:tr>
      <w:tr w:rsidR="00110D26" w14:paraId="026BE99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2E22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EBED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2858D36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491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beckon</w:t>
            </w:r>
          </w:p>
        </w:tc>
      </w:tr>
      <w:tr w:rsidR="00110D26" w14:paraId="33956EC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20C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C877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42E4549E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2D4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beckoned</w:t>
            </w:r>
          </w:p>
        </w:tc>
      </w:tr>
      <w:tr w:rsidR="00110D26" w14:paraId="23A3F7E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EF6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950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687E098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E34D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beckoning</w:t>
            </w:r>
          </w:p>
        </w:tc>
      </w:tr>
      <w:tr w:rsidR="00110D26" w14:paraId="06A64759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F54D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0BDE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075494A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A0A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beckons</w:t>
            </w:r>
          </w:p>
        </w:tc>
      </w:tr>
      <w:tr w:rsidR="00110D26" w14:paraId="0D26553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6953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9EEAD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45CB9FB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493E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believable</w:t>
            </w:r>
          </w:p>
        </w:tc>
      </w:tr>
      <w:tr w:rsidR="00110D26" w14:paraId="1B99896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A5D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38B34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697B516D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28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believeable</w:t>
            </w:r>
          </w:p>
        </w:tc>
      </w:tr>
      <w:tr w:rsidR="00110D26" w14:paraId="1A282E9F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FBC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9157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14AEAE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DD1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beloved</w:t>
            </w:r>
          </w:p>
        </w:tc>
      </w:tr>
      <w:tr w:rsidR="00110D26" w14:paraId="5A7991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CAD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F883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231F2701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A2A2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benefactor</w:t>
            </w:r>
          </w:p>
        </w:tc>
      </w:tr>
      <w:tr w:rsidR="00110D26" w14:paraId="0802E79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8243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7B64F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5DD9ACB9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C70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beneficent</w:t>
            </w:r>
          </w:p>
        </w:tc>
      </w:tr>
      <w:tr w:rsidR="00110D26" w14:paraId="39F4A05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4260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B7AE0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36CB586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C288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beneficial</w:t>
            </w:r>
          </w:p>
        </w:tc>
      </w:tr>
      <w:tr w:rsidR="00110D26" w14:paraId="6DBD844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B11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8782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2599097D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D62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beneficially</w:t>
            </w:r>
          </w:p>
        </w:tc>
      </w:tr>
      <w:tr w:rsidR="00110D26" w14:paraId="59AF06A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DC0E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9E5A1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5116E23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29A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beneficiary</w:t>
            </w:r>
          </w:p>
        </w:tc>
      </w:tr>
      <w:tr w:rsidR="00110D26" w14:paraId="535BA44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1AB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BA84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644A574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27E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benefit</w:t>
            </w:r>
          </w:p>
        </w:tc>
      </w:tr>
      <w:tr w:rsidR="00110D26" w14:paraId="7930CC6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31B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1DBA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4E2264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B4D5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benefits</w:t>
            </w:r>
          </w:p>
        </w:tc>
      </w:tr>
      <w:tr w:rsidR="00110D26" w14:paraId="553265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B81E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61A5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5E45DB2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AEE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benevolence</w:t>
            </w:r>
          </w:p>
        </w:tc>
      </w:tr>
      <w:tr w:rsidR="00110D26" w14:paraId="28EA6FB8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4F8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CCB9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7CAB2905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C78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benevolent</w:t>
            </w:r>
          </w:p>
        </w:tc>
      </w:tr>
      <w:tr w:rsidR="00110D26" w14:paraId="4FBBC7F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1A1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F44F4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216A059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19E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benifits</w:t>
            </w:r>
          </w:p>
        </w:tc>
      </w:tr>
      <w:tr w:rsidR="00110D26" w14:paraId="4BBE5C0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423C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DDF3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"/>
      </w:tblGrid>
      <w:tr w:rsidR="00110D26" w14:paraId="4DE7E6BF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2753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best</w:t>
            </w:r>
          </w:p>
        </w:tc>
      </w:tr>
      <w:tr w:rsidR="00110D26" w14:paraId="193AC20D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BFB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331A9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612A763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F7F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best-known</w:t>
            </w:r>
          </w:p>
        </w:tc>
      </w:tr>
      <w:tr w:rsidR="00110D26" w14:paraId="1F0D6E8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515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56EE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7"/>
      </w:tblGrid>
      <w:tr w:rsidR="00110D26" w14:paraId="0A602844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6290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best-performing</w:t>
            </w:r>
          </w:p>
        </w:tc>
      </w:tr>
      <w:tr w:rsidR="00110D26" w14:paraId="554F1AD8" w14:textId="77777777">
        <w:tblPrEx>
          <w:tblCellMar>
            <w:top w:w="0" w:type="dxa"/>
            <w:bottom w:w="0" w:type="dxa"/>
          </w:tblCellMar>
        </w:tblPrEx>
        <w:tc>
          <w:tcPr>
            <w:tcW w:w="1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579D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C5BB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7F513F6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74D6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best-selling</w:t>
            </w:r>
          </w:p>
        </w:tc>
      </w:tr>
      <w:tr w:rsidR="00110D26" w14:paraId="255974C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A74A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E279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6C20671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9968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better</w:t>
            </w:r>
          </w:p>
        </w:tc>
      </w:tr>
      <w:tr w:rsidR="00110D26" w14:paraId="37D52A5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1054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C573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784DE746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6AB7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better-known</w:t>
            </w:r>
          </w:p>
        </w:tc>
      </w:tr>
      <w:tr w:rsidR="00110D26" w14:paraId="3DFA02BE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E54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47FA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2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3"/>
      </w:tblGrid>
      <w:tr w:rsidR="00110D26" w14:paraId="2C7F1FBF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D8B2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better-than-expected</w:t>
            </w:r>
          </w:p>
        </w:tc>
      </w:tr>
      <w:tr w:rsidR="00110D26" w14:paraId="0808FA33" w14:textId="77777777">
        <w:tblPrEx>
          <w:tblCellMar>
            <w:top w:w="0" w:type="dxa"/>
            <w:bottom w:w="0" w:type="dxa"/>
          </w:tblCellMar>
        </w:tblPrEx>
        <w:tc>
          <w:tcPr>
            <w:tcW w:w="2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1A30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732D2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1C8FA41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7F49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beutifully</w:t>
            </w:r>
          </w:p>
        </w:tc>
      </w:tr>
      <w:tr w:rsidR="00110D26" w14:paraId="0E4635E3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5FE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8DF7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650C24A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BC9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blameless</w:t>
            </w:r>
          </w:p>
        </w:tc>
      </w:tr>
      <w:tr w:rsidR="00110D26" w14:paraId="1B3C9B2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5FD8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1929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20AD5AA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2F5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bless</w:t>
            </w:r>
          </w:p>
        </w:tc>
      </w:tr>
      <w:tr w:rsidR="00110D26" w14:paraId="326AA2D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A5D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F66F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04C2777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C90F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blessing</w:t>
            </w:r>
          </w:p>
        </w:tc>
      </w:tr>
      <w:tr w:rsidR="00110D26" w14:paraId="0313D69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D4C4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1B814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</w:tblGrid>
      <w:tr w:rsidR="00110D26" w14:paraId="4A51FD4A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B12E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bliss</w:t>
            </w:r>
          </w:p>
        </w:tc>
      </w:tr>
      <w:tr w:rsidR="00110D26" w14:paraId="28D3BB27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EEF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BF8D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007C6A8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3FDC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blissful</w:t>
            </w:r>
          </w:p>
        </w:tc>
      </w:tr>
      <w:tr w:rsidR="00110D26" w14:paraId="31AEC72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F9AB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1C02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6A239C4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D84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blissfully</w:t>
            </w:r>
          </w:p>
        </w:tc>
      </w:tr>
      <w:tr w:rsidR="00110D26" w14:paraId="0E9D63A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FDF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04BBC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1DF5B06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4D7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blithe</w:t>
            </w:r>
          </w:p>
        </w:tc>
      </w:tr>
      <w:tr w:rsidR="00110D26" w14:paraId="5AC6474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D16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AA3D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3075756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4DA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blockbuster</w:t>
            </w:r>
          </w:p>
        </w:tc>
      </w:tr>
      <w:tr w:rsidR="00110D26" w14:paraId="447A0E9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62C3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8FB3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18FA8BD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137E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bloom</w:t>
            </w:r>
          </w:p>
        </w:tc>
      </w:tr>
      <w:tr w:rsidR="00110D26" w14:paraId="1014729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442D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7BFD5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"/>
      </w:tblGrid>
      <w:tr w:rsidR="00110D26" w14:paraId="692C3869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1E1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blossom</w:t>
            </w:r>
          </w:p>
        </w:tc>
      </w:tr>
      <w:tr w:rsidR="00110D26" w14:paraId="38F59257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D10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FBF7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0478814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3CF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bolster</w:t>
            </w:r>
          </w:p>
        </w:tc>
      </w:tr>
      <w:tr w:rsidR="00110D26" w14:paraId="27D68D5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458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FA367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25C6F8F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8AC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bonny</w:t>
            </w:r>
          </w:p>
        </w:tc>
      </w:tr>
      <w:tr w:rsidR="00110D26" w14:paraId="1AD1D27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AD4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835E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586DB93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863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bonus</w:t>
            </w:r>
          </w:p>
        </w:tc>
      </w:tr>
      <w:tr w:rsidR="00110D26" w14:paraId="7D2B1985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6F7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7EF2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70F29C3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A545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bonuses</w:t>
            </w:r>
          </w:p>
        </w:tc>
      </w:tr>
      <w:tr w:rsidR="00110D26" w14:paraId="2438228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EF7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929F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530A1015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6B85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boom</w:t>
            </w:r>
          </w:p>
        </w:tc>
      </w:tr>
      <w:tr w:rsidR="00110D26" w14:paraId="62A6E76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7DDD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09751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2FDF7E8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E2F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booming</w:t>
            </w:r>
          </w:p>
        </w:tc>
      </w:tr>
      <w:tr w:rsidR="00110D26" w14:paraId="639FE89E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555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ABEB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"/>
      </w:tblGrid>
      <w:tr w:rsidR="00110D26" w14:paraId="31EF3D8D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5D8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boost</w:t>
            </w:r>
          </w:p>
        </w:tc>
      </w:tr>
      <w:tr w:rsidR="00110D26" w14:paraId="55F7349C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90C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AA24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0291A86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BCF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boundless</w:t>
            </w:r>
          </w:p>
        </w:tc>
      </w:tr>
      <w:tr w:rsidR="00110D26" w14:paraId="261DDCB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6FB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A85C2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3DE76DB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4F7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bountiful</w:t>
            </w:r>
          </w:p>
        </w:tc>
      </w:tr>
      <w:tr w:rsidR="00110D26" w14:paraId="6353DCE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9E3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4F3A5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5985C10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E68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brainiest</w:t>
            </w:r>
          </w:p>
        </w:tc>
      </w:tr>
      <w:tr w:rsidR="00110D26" w14:paraId="2E203EE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C03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194BB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10CC37FB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B006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brainy</w:t>
            </w:r>
          </w:p>
        </w:tc>
      </w:tr>
      <w:tr w:rsidR="00110D26" w14:paraId="7516A35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C5E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855F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48E9AAC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D01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brand-new</w:t>
            </w:r>
          </w:p>
        </w:tc>
      </w:tr>
      <w:tr w:rsidR="00110D26" w14:paraId="5AA07F6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91B1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50B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</w:tblGrid>
      <w:tr w:rsidR="00110D26" w14:paraId="72087E06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EDE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brave</w:t>
            </w:r>
          </w:p>
        </w:tc>
      </w:tr>
      <w:tr w:rsidR="00110D26" w14:paraId="4BFD7FCE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798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1CCF0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0442D930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E83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bravery</w:t>
            </w:r>
          </w:p>
        </w:tc>
      </w:tr>
      <w:tr w:rsidR="00110D26" w14:paraId="7F381493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2BB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7A34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65424D76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F321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bravo</w:t>
            </w:r>
          </w:p>
        </w:tc>
      </w:tr>
      <w:tr w:rsidR="00110D26" w14:paraId="6805A40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29A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71B1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3963F780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4EE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breakthrough</w:t>
            </w:r>
          </w:p>
        </w:tc>
      </w:tr>
      <w:tr w:rsidR="00110D26" w14:paraId="59B3F595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AAE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E13B0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62A01DFD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27C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breakthroughs</w:t>
            </w:r>
          </w:p>
        </w:tc>
      </w:tr>
      <w:tr w:rsidR="00110D26" w14:paraId="4F38E193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B57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32A4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45C3505F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EF75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breathlessness</w:t>
            </w:r>
          </w:p>
        </w:tc>
      </w:tr>
      <w:tr w:rsidR="00110D26" w14:paraId="1ED91C50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F13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1FF0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7D5771EB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EC92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breathtaking</w:t>
            </w:r>
          </w:p>
        </w:tc>
      </w:tr>
      <w:tr w:rsidR="00110D26" w14:paraId="6CB4584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A50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AA83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7"/>
      </w:tblGrid>
      <w:tr w:rsidR="00110D26" w14:paraId="770AA1DB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ADB4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breathtakingly</w:t>
            </w:r>
          </w:p>
        </w:tc>
      </w:tr>
      <w:tr w:rsidR="00110D26" w14:paraId="36C563B1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04CF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8E4D8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65939A2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1E2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breeze</w:t>
            </w:r>
          </w:p>
        </w:tc>
      </w:tr>
      <w:tr w:rsidR="00110D26" w14:paraId="3CAD3FD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CF5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779D4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71AAF933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AB6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bright</w:t>
            </w:r>
          </w:p>
        </w:tc>
      </w:tr>
      <w:tr w:rsidR="00110D26" w14:paraId="4002047A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70BF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7293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4F2C11A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898D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brighten</w:t>
            </w:r>
          </w:p>
        </w:tc>
      </w:tr>
      <w:tr w:rsidR="00110D26" w14:paraId="172FA1F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EDB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6675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0027DB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53D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brighter</w:t>
            </w:r>
          </w:p>
        </w:tc>
      </w:tr>
      <w:tr w:rsidR="00110D26" w14:paraId="0B67A3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52C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E561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F4A0A0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760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brightest</w:t>
            </w:r>
          </w:p>
        </w:tc>
      </w:tr>
      <w:tr w:rsidR="00110D26" w14:paraId="7B9461B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FD6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76793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00F69F4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5CA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brilliance</w:t>
            </w:r>
          </w:p>
        </w:tc>
      </w:tr>
      <w:tr w:rsidR="00110D26" w14:paraId="6EAFEBE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97F9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F965B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5962BD0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075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brilliances</w:t>
            </w:r>
          </w:p>
        </w:tc>
      </w:tr>
      <w:tr w:rsidR="00110D26" w14:paraId="7C687F2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9E23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E2917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5EE155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494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brilliant</w:t>
            </w:r>
          </w:p>
        </w:tc>
      </w:tr>
      <w:tr w:rsidR="00110D26" w14:paraId="1FFAA4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181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7CD3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245295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9B0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brilliantly</w:t>
            </w:r>
          </w:p>
        </w:tc>
      </w:tr>
      <w:tr w:rsidR="00110D26" w14:paraId="119F7DB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EBC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A59C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656C874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108D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brisk</w:t>
            </w:r>
          </w:p>
        </w:tc>
      </w:tr>
      <w:tr w:rsidR="00110D26" w14:paraId="11A5992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F90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F1D71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6C1D333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590B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brotherly</w:t>
            </w:r>
          </w:p>
        </w:tc>
      </w:tr>
      <w:tr w:rsidR="00110D26" w14:paraId="6C52DFF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1A4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679ED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07B6A1A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46A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bullish</w:t>
            </w:r>
          </w:p>
        </w:tc>
      </w:tr>
      <w:tr w:rsidR="00110D26" w14:paraId="09BD0A2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3F51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C565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214F337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9E4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buoyant</w:t>
            </w:r>
          </w:p>
        </w:tc>
      </w:tr>
      <w:tr w:rsidR="00110D26" w14:paraId="1B2572A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5AA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AB58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"/>
      </w:tblGrid>
      <w:tr w:rsidR="00110D26" w14:paraId="2E222853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D0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cajole</w:t>
            </w:r>
          </w:p>
        </w:tc>
      </w:tr>
      <w:tr w:rsidR="00110D26" w14:paraId="779B481B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1B0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2A1FA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04CCF7D8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C4C0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calm</w:t>
            </w:r>
          </w:p>
        </w:tc>
      </w:tr>
      <w:tr w:rsidR="00110D26" w14:paraId="0AFD75FD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CCA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A410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516063B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DA5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calming</w:t>
            </w:r>
          </w:p>
        </w:tc>
      </w:tr>
      <w:tr w:rsidR="00110D26" w14:paraId="68D026A0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E863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66B3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2C49589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2335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calmness</w:t>
            </w:r>
          </w:p>
        </w:tc>
      </w:tr>
      <w:tr w:rsidR="00110D26" w14:paraId="2C72D2E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78E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12043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B88CD3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8AE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capability</w:t>
            </w:r>
          </w:p>
        </w:tc>
      </w:tr>
      <w:tr w:rsidR="00110D26" w14:paraId="2052C46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578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449F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1880171E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C5D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capable</w:t>
            </w:r>
          </w:p>
        </w:tc>
      </w:tr>
      <w:tr w:rsidR="00110D26" w14:paraId="733C9A17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386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F04D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7F2ABF5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79A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capably</w:t>
            </w:r>
          </w:p>
        </w:tc>
      </w:tr>
      <w:tr w:rsidR="00110D26" w14:paraId="4A56517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BDCE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807A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3F64CF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02C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captivate</w:t>
            </w:r>
          </w:p>
        </w:tc>
      </w:tr>
      <w:tr w:rsidR="00110D26" w14:paraId="1D436C5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467E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9F90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4ED86DA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F40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captivating</w:t>
            </w:r>
          </w:p>
        </w:tc>
      </w:tr>
      <w:tr w:rsidR="00110D26" w14:paraId="321232D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4168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34E8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5221253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D42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carefree</w:t>
            </w:r>
          </w:p>
        </w:tc>
      </w:tr>
      <w:tr w:rsidR="00110D26" w14:paraId="4FC2C9A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EB6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C011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7BD5FDA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B57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cashback</w:t>
            </w:r>
          </w:p>
        </w:tc>
      </w:tr>
      <w:tr w:rsidR="00110D26" w14:paraId="44D81C2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223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BDBA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02E6031B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DE84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cashbacks</w:t>
            </w:r>
          </w:p>
        </w:tc>
      </w:tr>
      <w:tr w:rsidR="00110D26" w14:paraId="42A0E5D0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1E5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9D29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05583B0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D4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catchy</w:t>
            </w:r>
          </w:p>
        </w:tc>
      </w:tr>
      <w:tr w:rsidR="00110D26" w14:paraId="380A6AE8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C71E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B424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"/>
      </w:tblGrid>
      <w:tr w:rsidR="00110D26" w14:paraId="38274D70" w14:textId="77777777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34EE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celebrate</w:t>
            </w:r>
          </w:p>
        </w:tc>
      </w:tr>
      <w:tr w:rsidR="00110D26" w14:paraId="6815A22E" w14:textId="77777777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297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FBA6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6"/>
      </w:tblGrid>
      <w:tr w:rsidR="00110D26" w14:paraId="4FCE8876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913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celebrated</w:t>
            </w:r>
          </w:p>
        </w:tc>
      </w:tr>
      <w:tr w:rsidR="00110D26" w14:paraId="1BDA4094" w14:textId="77777777">
        <w:tblPrEx>
          <w:tblCellMar>
            <w:top w:w="0" w:type="dxa"/>
            <w:bottom w:w="0" w:type="dxa"/>
          </w:tblCellMar>
        </w:tblPrEx>
        <w:tc>
          <w:tcPr>
            <w:tcW w:w="10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603B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EC3C3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080C553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EEA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celebration</w:t>
            </w:r>
          </w:p>
        </w:tc>
      </w:tr>
      <w:tr w:rsidR="00110D26" w14:paraId="496A412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D1AC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5259B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5C9C35C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8DE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celebratory</w:t>
            </w:r>
          </w:p>
        </w:tc>
      </w:tr>
      <w:tr w:rsidR="00110D26" w14:paraId="1268EB1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923A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0FF1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6060B25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75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champ</w:t>
            </w:r>
          </w:p>
        </w:tc>
      </w:tr>
      <w:tr w:rsidR="00110D26" w14:paraId="3ED6FF6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22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0FD6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DE3041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1D1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champion</w:t>
            </w:r>
          </w:p>
        </w:tc>
      </w:tr>
      <w:tr w:rsidR="00110D26" w14:paraId="7DC4425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1B9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320D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D34FDC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A7E1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charisma</w:t>
            </w:r>
          </w:p>
        </w:tc>
      </w:tr>
      <w:tr w:rsidR="00110D26" w14:paraId="5338386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843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7A4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1BCF372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E47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charismatic</w:t>
            </w:r>
          </w:p>
        </w:tc>
      </w:tr>
      <w:tr w:rsidR="00110D26" w14:paraId="0456CFC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354B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6C9A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7E9152A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61DC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charitable</w:t>
            </w:r>
          </w:p>
        </w:tc>
      </w:tr>
      <w:tr w:rsidR="00110D26" w14:paraId="70CE577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CB8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FF45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5953D65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CD4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charm</w:t>
            </w:r>
          </w:p>
        </w:tc>
      </w:tr>
      <w:tr w:rsidR="00110D26" w14:paraId="1AFD8B0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369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CC0D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506B6E6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55E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charming</w:t>
            </w:r>
          </w:p>
        </w:tc>
      </w:tr>
      <w:tr w:rsidR="00110D26" w14:paraId="44CA2F6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7D8E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894F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53FFFB6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997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charmingly</w:t>
            </w:r>
          </w:p>
        </w:tc>
      </w:tr>
      <w:tr w:rsidR="00110D26" w14:paraId="4B6D123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C065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60F8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1C7649B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8F0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chaste</w:t>
            </w:r>
          </w:p>
        </w:tc>
      </w:tr>
      <w:tr w:rsidR="00110D26" w14:paraId="0BA57BE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680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8FAD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0FAD667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7B4B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cheaper</w:t>
            </w:r>
          </w:p>
        </w:tc>
      </w:tr>
      <w:tr w:rsidR="00110D26" w14:paraId="6FFB74B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0B8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B94C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6612FCD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2D14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cheapest</w:t>
            </w:r>
          </w:p>
        </w:tc>
      </w:tr>
      <w:tr w:rsidR="00110D26" w14:paraId="78B6E63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B77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ABE7B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6C494EF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51AF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cheer</w:t>
            </w:r>
          </w:p>
        </w:tc>
      </w:tr>
      <w:tr w:rsidR="00110D26" w14:paraId="6CEFE5DA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88C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51BC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7B0BDB2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B5D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cheerful</w:t>
            </w:r>
          </w:p>
        </w:tc>
      </w:tr>
      <w:tr w:rsidR="00110D26" w14:paraId="12295CA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3E73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D362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1B1A77F8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25C4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cheery</w:t>
            </w:r>
          </w:p>
        </w:tc>
      </w:tr>
      <w:tr w:rsidR="00110D26" w14:paraId="7F0F1AE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921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89182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20FD9EC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0FF4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cherish</w:t>
            </w:r>
          </w:p>
        </w:tc>
      </w:tr>
      <w:tr w:rsidR="00110D26" w14:paraId="5D5FFFB1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1442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E10C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5B5C7D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ADCC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cherished</w:t>
            </w:r>
          </w:p>
        </w:tc>
      </w:tr>
      <w:tr w:rsidR="00110D26" w14:paraId="4119906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F75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C68A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35EFDC1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1AA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cherub</w:t>
            </w:r>
          </w:p>
        </w:tc>
      </w:tr>
      <w:tr w:rsidR="00110D26" w14:paraId="4C218E45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A55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BD23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085D7686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C90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chic</w:t>
            </w:r>
          </w:p>
        </w:tc>
      </w:tr>
      <w:tr w:rsidR="00110D26" w14:paraId="702812D2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8ACC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66F0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2C1AF5B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B4C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chivalrous</w:t>
            </w:r>
          </w:p>
        </w:tc>
      </w:tr>
      <w:tr w:rsidR="00110D26" w14:paraId="2AF21FF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091B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C06F4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07AA403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A44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chivalry</w:t>
            </w:r>
          </w:p>
        </w:tc>
      </w:tr>
      <w:tr w:rsidR="00110D26" w14:paraId="6FD428D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DAE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FF78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7BF4B751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7E91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civility</w:t>
            </w:r>
          </w:p>
        </w:tc>
      </w:tr>
      <w:tr w:rsidR="00110D26" w14:paraId="351C2D9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99A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0E674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18A30A3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DE6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civilize</w:t>
            </w:r>
          </w:p>
        </w:tc>
      </w:tr>
      <w:tr w:rsidR="00110D26" w14:paraId="61C415F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C9D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8A86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52072B8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604E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clarity</w:t>
            </w:r>
          </w:p>
        </w:tc>
      </w:tr>
      <w:tr w:rsidR="00110D26" w14:paraId="1D27A2E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75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A0D6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78819B8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025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classic</w:t>
            </w:r>
          </w:p>
        </w:tc>
      </w:tr>
      <w:tr w:rsidR="00110D26" w14:paraId="32CC46E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797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C7C8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73E81E0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F60F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classy</w:t>
            </w:r>
          </w:p>
        </w:tc>
      </w:tr>
      <w:tr w:rsidR="00110D26" w14:paraId="1BA987D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3D5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CE14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42C059F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CF6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clean</w:t>
            </w:r>
          </w:p>
        </w:tc>
      </w:tr>
      <w:tr w:rsidR="00110D26" w14:paraId="2EA7635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809A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9A33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77D2FE6B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B39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cleaner</w:t>
            </w:r>
          </w:p>
        </w:tc>
      </w:tr>
      <w:tr w:rsidR="00110D26" w14:paraId="1F8EC42C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74B4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08917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06A8044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0848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cleanest</w:t>
            </w:r>
          </w:p>
        </w:tc>
      </w:tr>
      <w:tr w:rsidR="00110D26" w14:paraId="3616C098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19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E756D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66F09385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C5F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cleanliness</w:t>
            </w:r>
          </w:p>
        </w:tc>
      </w:tr>
      <w:tr w:rsidR="00110D26" w14:paraId="72352AC2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83D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B648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1710A6EA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C9D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cleanly</w:t>
            </w:r>
          </w:p>
        </w:tc>
      </w:tr>
      <w:tr w:rsidR="00110D26" w14:paraId="53BBEA83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0161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2077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7AE87F92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741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clear</w:t>
            </w:r>
          </w:p>
        </w:tc>
      </w:tr>
      <w:tr w:rsidR="00110D26" w14:paraId="0CD82071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30D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6147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758FD21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E1D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clear-cut</w:t>
            </w:r>
          </w:p>
        </w:tc>
      </w:tr>
      <w:tr w:rsidR="00110D26" w14:paraId="1E7BAB3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3EA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631E3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7E979138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AEC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cleared</w:t>
            </w:r>
          </w:p>
        </w:tc>
      </w:tr>
      <w:tr w:rsidR="00110D26" w14:paraId="1984F155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B16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2B08A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0A0F1DD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86A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clearer</w:t>
            </w:r>
          </w:p>
        </w:tc>
      </w:tr>
      <w:tr w:rsidR="00110D26" w14:paraId="351BCBB6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795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62CD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761E4668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418F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clearly</w:t>
            </w:r>
          </w:p>
        </w:tc>
      </w:tr>
      <w:tr w:rsidR="00110D26" w14:paraId="009AC510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FEC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86A92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63D0ED7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4A3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clears</w:t>
            </w:r>
          </w:p>
        </w:tc>
      </w:tr>
      <w:tr w:rsidR="00110D26" w14:paraId="532968B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1EB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A202A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781DD3F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D7F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clever</w:t>
            </w:r>
          </w:p>
        </w:tc>
      </w:tr>
      <w:tr w:rsidR="00110D26" w14:paraId="19C5BF8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93E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51414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7267FD06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169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cleverly</w:t>
            </w:r>
          </w:p>
        </w:tc>
      </w:tr>
      <w:tr w:rsidR="00110D26" w14:paraId="594DD048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2BF3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C424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2546A43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896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cohere</w:t>
            </w:r>
          </w:p>
        </w:tc>
      </w:tr>
      <w:tr w:rsidR="00110D26" w14:paraId="4CC70A5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64E5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E547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571E26A3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9A9A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coherence</w:t>
            </w:r>
          </w:p>
        </w:tc>
      </w:tr>
      <w:tr w:rsidR="00110D26" w14:paraId="0295AEFF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D132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67139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B362FE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7BF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coherent</w:t>
            </w:r>
          </w:p>
        </w:tc>
      </w:tr>
      <w:tr w:rsidR="00110D26" w14:paraId="5B15AF2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8AA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EE84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433730E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6A7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cohesive</w:t>
            </w:r>
          </w:p>
        </w:tc>
      </w:tr>
      <w:tr w:rsidR="00110D26" w14:paraId="5DF336D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BF5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8B81A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33F9BB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938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colorful</w:t>
            </w:r>
          </w:p>
        </w:tc>
      </w:tr>
      <w:tr w:rsidR="00110D26" w14:paraId="232167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91E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820B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15D9D7C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DF7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comely</w:t>
            </w:r>
          </w:p>
        </w:tc>
      </w:tr>
      <w:tr w:rsidR="00110D26" w14:paraId="3715500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7DC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AC4D4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7CED2A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E494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comfort</w:t>
            </w:r>
          </w:p>
        </w:tc>
      </w:tr>
      <w:tr w:rsidR="00110D26" w14:paraId="09E9C6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706B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7A31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4E1B303F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E6A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comfortable</w:t>
            </w:r>
          </w:p>
        </w:tc>
      </w:tr>
      <w:tr w:rsidR="00110D26" w14:paraId="750C5A0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6AD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E5AE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31B2658E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70D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comfortably</w:t>
            </w:r>
          </w:p>
        </w:tc>
      </w:tr>
      <w:tr w:rsidR="00110D26" w14:paraId="17B30352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EB5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9329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43F260E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6414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comforting</w:t>
            </w:r>
          </w:p>
        </w:tc>
      </w:tr>
      <w:tr w:rsidR="00110D26" w14:paraId="5760A91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BAB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44AA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72D4AFE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EAF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comfy</w:t>
            </w:r>
          </w:p>
        </w:tc>
      </w:tr>
      <w:tr w:rsidR="00110D26" w14:paraId="584DD67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D83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29AF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82EB77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4B0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commend</w:t>
            </w:r>
          </w:p>
        </w:tc>
      </w:tr>
      <w:tr w:rsidR="00110D26" w14:paraId="720F8A3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110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3609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7"/>
      </w:tblGrid>
      <w:tr w:rsidR="00110D26" w14:paraId="209D997D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25D9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commendable</w:t>
            </w:r>
          </w:p>
        </w:tc>
      </w:tr>
      <w:tr w:rsidR="00110D26" w14:paraId="4106BA71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6214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2B56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130798AC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8768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commendably</w:t>
            </w:r>
          </w:p>
        </w:tc>
      </w:tr>
      <w:tr w:rsidR="00110D26" w14:paraId="22D715F6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8B5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7255E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4"/>
      </w:tblGrid>
      <w:tr w:rsidR="00110D26" w14:paraId="48BF1CE0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59E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commitment</w:t>
            </w:r>
          </w:p>
        </w:tc>
      </w:tr>
      <w:tr w:rsidR="00110D26" w14:paraId="7AD19086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3A6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A26FF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1D26B403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E70B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commodious</w:t>
            </w:r>
          </w:p>
        </w:tc>
      </w:tr>
      <w:tr w:rsidR="00110D26" w14:paraId="250E2BC3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48C1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B1AB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55576D3D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43C3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compact</w:t>
            </w:r>
          </w:p>
        </w:tc>
      </w:tr>
      <w:tr w:rsidR="00110D26" w14:paraId="1560123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693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A8529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057268D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4B5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compactly</w:t>
            </w:r>
          </w:p>
        </w:tc>
      </w:tr>
      <w:tr w:rsidR="00110D26" w14:paraId="73AB809A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83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7184B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</w:tblGrid>
      <w:tr w:rsidR="00110D26" w14:paraId="1015971B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D22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compassion</w:t>
            </w:r>
          </w:p>
        </w:tc>
      </w:tr>
      <w:tr w:rsidR="00110D26" w14:paraId="2A488DEA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2B0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7904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</w:tblGrid>
      <w:tr w:rsidR="00110D26" w14:paraId="6670A884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B030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compassionate</w:t>
            </w:r>
          </w:p>
        </w:tc>
      </w:tr>
      <w:tr w:rsidR="00110D26" w14:paraId="442A9718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DC2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F34DA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7C166F0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618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compatible</w:t>
            </w:r>
          </w:p>
        </w:tc>
      </w:tr>
      <w:tr w:rsidR="00110D26" w14:paraId="632C0C6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EC79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E5954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6B98E77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BA86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competitive</w:t>
            </w:r>
          </w:p>
        </w:tc>
      </w:tr>
      <w:tr w:rsidR="00110D26" w14:paraId="5C236A8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57F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BB684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5E1DFAB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D645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complement</w:t>
            </w:r>
          </w:p>
        </w:tc>
      </w:tr>
      <w:tr w:rsidR="00110D26" w14:paraId="0BADCF8D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864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0017B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</w:tblGrid>
      <w:tr w:rsidR="00110D26" w14:paraId="1DF34405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B540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complementary</w:t>
            </w:r>
          </w:p>
        </w:tc>
      </w:tr>
      <w:tr w:rsidR="00110D26" w14:paraId="4BCA85AB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545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76E1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</w:tblGrid>
      <w:tr w:rsidR="00110D26" w14:paraId="448C7101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929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complemented</w:t>
            </w:r>
          </w:p>
        </w:tc>
      </w:tr>
      <w:tr w:rsidR="00110D26" w14:paraId="2B79ECD8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7FF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FDA6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2F6F93BC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9B9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complements</w:t>
            </w:r>
          </w:p>
        </w:tc>
      </w:tr>
      <w:tr w:rsidR="00110D26" w14:paraId="57137685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352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B6B88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2723E17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15E8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compliant</w:t>
            </w:r>
          </w:p>
        </w:tc>
      </w:tr>
      <w:tr w:rsidR="00110D26" w14:paraId="433A2AC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E7C1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8730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3832A4D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DA7F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compliment</w:t>
            </w:r>
          </w:p>
        </w:tc>
      </w:tr>
      <w:tr w:rsidR="00110D26" w14:paraId="1507E6B0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AF00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2997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</w:tblGrid>
      <w:tr w:rsidR="00110D26" w14:paraId="244A2F48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F61D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complimentary</w:t>
            </w:r>
          </w:p>
        </w:tc>
      </w:tr>
      <w:tr w:rsidR="00110D26" w14:paraId="46BC9F87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4A86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40D5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</w:tblGrid>
      <w:tr w:rsidR="00110D26" w14:paraId="21AA40EE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7EF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comprehensive</w:t>
            </w:r>
          </w:p>
        </w:tc>
      </w:tr>
      <w:tr w:rsidR="00110D26" w14:paraId="0BA4B908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9AC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5B29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28DB567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CF8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conciliate</w:t>
            </w:r>
          </w:p>
        </w:tc>
      </w:tr>
      <w:tr w:rsidR="00110D26" w14:paraId="49D6925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19A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B8E35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69F81A5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5FD0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conciliatory</w:t>
            </w:r>
          </w:p>
        </w:tc>
      </w:tr>
      <w:tr w:rsidR="00110D26" w14:paraId="26E162F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7ECB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9EEE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30CAE6A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860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concise</w:t>
            </w:r>
          </w:p>
        </w:tc>
      </w:tr>
      <w:tr w:rsidR="00110D26" w14:paraId="590C2F7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FC3E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85D67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6A5FB944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0DB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confidence</w:t>
            </w:r>
          </w:p>
        </w:tc>
      </w:tr>
      <w:tr w:rsidR="00110D26" w14:paraId="17C1DD3A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34D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50BA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4F1050F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D0F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confident</w:t>
            </w:r>
          </w:p>
        </w:tc>
      </w:tr>
      <w:tr w:rsidR="00110D26" w14:paraId="5A087DC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FF93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CD5F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188712F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703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congenial</w:t>
            </w:r>
          </w:p>
        </w:tc>
      </w:tr>
      <w:tr w:rsidR="00110D26" w14:paraId="2F24E31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EAB0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28F39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0CEEEE8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613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congratulate</w:t>
            </w:r>
          </w:p>
        </w:tc>
      </w:tr>
      <w:tr w:rsidR="00110D26" w14:paraId="564720C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7E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C0A1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7"/>
      </w:tblGrid>
      <w:tr w:rsidR="00110D26" w14:paraId="55B3D234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9EC1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congratulation</w:t>
            </w:r>
          </w:p>
        </w:tc>
      </w:tr>
      <w:tr w:rsidR="00110D26" w14:paraId="3CBE87A8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3F2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6713A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</w:tblGrid>
      <w:tr w:rsidR="00110D26" w14:paraId="59EE257D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A66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congratulations</w:t>
            </w:r>
          </w:p>
        </w:tc>
      </w:tr>
      <w:tr w:rsidR="00110D26" w14:paraId="2FABA365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111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A82A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0"/>
      </w:tblGrid>
      <w:tr w:rsidR="00110D26" w14:paraId="75AD31AA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7A9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congratulatory</w:t>
            </w:r>
          </w:p>
        </w:tc>
      </w:tr>
      <w:tr w:rsidR="00110D26" w14:paraId="7C9DFBE4" w14:textId="77777777">
        <w:tblPrEx>
          <w:tblCellMar>
            <w:top w:w="0" w:type="dxa"/>
            <w:bottom w:w="0" w:type="dxa"/>
          </w:tblCellMar>
        </w:tblPrEx>
        <w:tc>
          <w:tcPr>
            <w:tcW w:w="1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735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D54F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58A64DEA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7A8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conscientious</w:t>
            </w:r>
          </w:p>
        </w:tc>
      </w:tr>
      <w:tr w:rsidR="00110D26" w14:paraId="6EEA746A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7F26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80E6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47F7B75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5FE3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considerate</w:t>
            </w:r>
          </w:p>
        </w:tc>
      </w:tr>
      <w:tr w:rsidR="00110D26" w14:paraId="11814659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05EC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748B7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173BD0C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62F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consistent</w:t>
            </w:r>
          </w:p>
        </w:tc>
      </w:tr>
      <w:tr w:rsidR="00110D26" w14:paraId="449AD25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45F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855D3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5648462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73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consistently</w:t>
            </w:r>
          </w:p>
        </w:tc>
      </w:tr>
      <w:tr w:rsidR="00110D26" w14:paraId="6E4B50F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75B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6E42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70EFA22B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138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constructive</w:t>
            </w:r>
          </w:p>
        </w:tc>
      </w:tr>
      <w:tr w:rsidR="00110D26" w14:paraId="46F1045A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D3F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40BA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4"/>
      </w:tblGrid>
      <w:tr w:rsidR="00110D26" w14:paraId="70352162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137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consummate</w:t>
            </w:r>
          </w:p>
        </w:tc>
      </w:tr>
      <w:tr w:rsidR="00110D26" w14:paraId="7FC4498C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E9C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4688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206BE22B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1C83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contentment</w:t>
            </w:r>
          </w:p>
        </w:tc>
      </w:tr>
      <w:tr w:rsidR="00110D26" w14:paraId="04C60915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057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570C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5BB080E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4620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continuity</w:t>
            </w:r>
          </w:p>
        </w:tc>
      </w:tr>
      <w:tr w:rsidR="00110D26" w14:paraId="2D2D148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FA5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7963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640D682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D14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contrasty</w:t>
            </w:r>
          </w:p>
        </w:tc>
      </w:tr>
      <w:tr w:rsidR="00110D26" w14:paraId="2D654FD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0E6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B3E4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25A89875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04D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contribution</w:t>
            </w:r>
          </w:p>
        </w:tc>
      </w:tr>
      <w:tr w:rsidR="00110D26" w14:paraId="660DF8C1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D84D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0CFD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431745A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0152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convenience</w:t>
            </w:r>
          </w:p>
        </w:tc>
      </w:tr>
      <w:tr w:rsidR="00110D26" w14:paraId="5AE32E82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776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7C21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6DB188FB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B35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convenient</w:t>
            </w:r>
          </w:p>
        </w:tc>
      </w:tr>
      <w:tr w:rsidR="00110D26" w14:paraId="27ACEEC1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F89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50234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47A4AD6C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71BD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conveniently</w:t>
            </w:r>
          </w:p>
        </w:tc>
      </w:tr>
      <w:tr w:rsidR="00110D26" w14:paraId="2DBFA481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DF4A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16A9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29E028B9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8304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convience</w:t>
            </w:r>
          </w:p>
        </w:tc>
      </w:tr>
      <w:tr w:rsidR="00110D26" w14:paraId="31E99247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705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9D84C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4410ED39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BE8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convienient</w:t>
            </w:r>
          </w:p>
        </w:tc>
      </w:tr>
      <w:tr w:rsidR="00110D26" w14:paraId="63E51FC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98A2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01F9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310477F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AB1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convient</w:t>
            </w:r>
          </w:p>
        </w:tc>
      </w:tr>
      <w:tr w:rsidR="00110D26" w14:paraId="137C24D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BE7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9F28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3E6DF1E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3A7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convincing</w:t>
            </w:r>
          </w:p>
        </w:tc>
      </w:tr>
      <w:tr w:rsidR="00110D26" w14:paraId="07F1F9E4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616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0C4D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</w:tblGrid>
      <w:tr w:rsidR="00110D26" w14:paraId="5A4D1B6D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A32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convincingly</w:t>
            </w:r>
          </w:p>
        </w:tc>
      </w:tr>
      <w:tr w:rsidR="00110D26" w14:paraId="41E8C356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1FC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9A7F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2200BEA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37F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cool</w:t>
            </w:r>
          </w:p>
        </w:tc>
      </w:tr>
      <w:tr w:rsidR="00110D26" w14:paraId="12329DA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EBF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D6135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56DAB26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1A3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coolest</w:t>
            </w:r>
          </w:p>
        </w:tc>
      </w:tr>
      <w:tr w:rsidR="00110D26" w14:paraId="4357DB3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BF7A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82A7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159FECD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A3C8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cooperative</w:t>
            </w:r>
          </w:p>
        </w:tc>
      </w:tr>
      <w:tr w:rsidR="00110D26" w14:paraId="4BF0C26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DD4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5FCB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2704E41B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2C46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cooperatively</w:t>
            </w:r>
          </w:p>
        </w:tc>
      </w:tr>
      <w:tr w:rsidR="00110D26" w14:paraId="4AA9070D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FA7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8049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63DE7E0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9F0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cornerstone</w:t>
            </w:r>
          </w:p>
        </w:tc>
      </w:tr>
      <w:tr w:rsidR="00110D26" w14:paraId="107B116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4E7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5763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60BCE43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C34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correct</w:t>
            </w:r>
          </w:p>
        </w:tc>
      </w:tr>
      <w:tr w:rsidR="00110D26" w14:paraId="473C679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27C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5F0B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3A2D0646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00DC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correctly</w:t>
            </w:r>
          </w:p>
        </w:tc>
      </w:tr>
      <w:tr w:rsidR="00110D26" w14:paraId="4D4964FD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67E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B424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</w:tblGrid>
      <w:tr w:rsidR="00110D26" w14:paraId="535317D1" w14:textId="77777777">
        <w:tblPrEx>
          <w:tblCellMar>
            <w:top w:w="0" w:type="dxa"/>
            <w:bottom w:w="0" w:type="dxa"/>
          </w:tblCellMar>
        </w:tblPrEx>
        <w:tc>
          <w:tcPr>
            <w:tcW w:w="1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5C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cost-effective</w:t>
            </w:r>
          </w:p>
        </w:tc>
      </w:tr>
      <w:tr w:rsidR="00110D26" w14:paraId="77FAB160" w14:textId="77777777">
        <w:tblPrEx>
          <w:tblCellMar>
            <w:top w:w="0" w:type="dxa"/>
            <w:bottom w:w="0" w:type="dxa"/>
          </w:tblCellMar>
        </w:tblPrEx>
        <w:tc>
          <w:tcPr>
            <w:tcW w:w="1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595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73B1E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12315DD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BBDE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cost-saving</w:t>
            </w:r>
          </w:p>
        </w:tc>
      </w:tr>
      <w:tr w:rsidR="00110D26" w14:paraId="307F9C1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93A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93C4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4C50C15B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BC0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counter-attack</w:t>
            </w:r>
          </w:p>
        </w:tc>
      </w:tr>
      <w:tr w:rsidR="00110D26" w14:paraId="6AFB56A6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6991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381B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</w:tblGrid>
      <w:tr w:rsidR="00110D26" w14:paraId="57114A88" w14:textId="77777777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5775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counter-attacks</w:t>
            </w:r>
          </w:p>
        </w:tc>
      </w:tr>
      <w:tr w:rsidR="00110D26" w14:paraId="3C9B3A7D" w14:textId="77777777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527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1F9F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18F494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660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courage</w:t>
            </w:r>
          </w:p>
        </w:tc>
      </w:tr>
      <w:tr w:rsidR="00110D26" w14:paraId="3EE427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ECB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D72E7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256BDD16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FAE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courageous</w:t>
            </w:r>
          </w:p>
        </w:tc>
      </w:tr>
      <w:tr w:rsidR="00110D26" w14:paraId="371D8FB5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D4BB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1ED46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4158ED8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6DE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courageously</w:t>
            </w:r>
          </w:p>
        </w:tc>
      </w:tr>
      <w:tr w:rsidR="00110D26" w14:paraId="30D4E29B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D691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0632F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7"/>
      </w:tblGrid>
      <w:tr w:rsidR="00110D26" w14:paraId="2AB54FDD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D31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courageousness</w:t>
            </w:r>
          </w:p>
        </w:tc>
      </w:tr>
      <w:tr w:rsidR="00110D26" w14:paraId="2076D0FE" w14:textId="77777777">
        <w:tblPrEx>
          <w:tblCellMar>
            <w:top w:w="0" w:type="dxa"/>
            <w:bottom w:w="0" w:type="dxa"/>
          </w:tblCellMar>
        </w:tblPrEx>
        <w:tc>
          <w:tcPr>
            <w:tcW w:w="1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9F2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3C5A7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210848C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872C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courteous</w:t>
            </w:r>
          </w:p>
        </w:tc>
      </w:tr>
      <w:tr w:rsidR="00110D26" w14:paraId="1CD5858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D10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706D3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43DEEE9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B14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courtly</w:t>
            </w:r>
          </w:p>
        </w:tc>
      </w:tr>
      <w:tr w:rsidR="00110D26" w14:paraId="41E7DC5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47C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FDDC0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2F99797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02A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covenant</w:t>
            </w:r>
          </w:p>
        </w:tc>
      </w:tr>
      <w:tr w:rsidR="00110D26" w14:paraId="141EF48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65F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96FD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0A9C3BFF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1AB7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cozy</w:t>
            </w:r>
          </w:p>
        </w:tc>
      </w:tr>
      <w:tr w:rsidR="00110D26" w14:paraId="3BB0C8C7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653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1351B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18AF79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3722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creative</w:t>
            </w:r>
          </w:p>
        </w:tc>
      </w:tr>
      <w:tr w:rsidR="00110D26" w14:paraId="701AC0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469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5D73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1B8CB466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3DAC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credence</w:t>
            </w:r>
          </w:p>
        </w:tc>
      </w:tr>
      <w:tr w:rsidR="00110D26" w14:paraId="6D97AA78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1780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73A1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6885DF8A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0BD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credible</w:t>
            </w:r>
          </w:p>
        </w:tc>
      </w:tr>
      <w:tr w:rsidR="00110D26" w14:paraId="3882601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D8D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AE520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797D714F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F10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crisp</w:t>
            </w:r>
          </w:p>
        </w:tc>
      </w:tr>
      <w:tr w:rsidR="00110D26" w14:paraId="71E106DE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0E3D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D15E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1C8DD81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3AA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crisper</w:t>
            </w:r>
          </w:p>
        </w:tc>
      </w:tr>
      <w:tr w:rsidR="00110D26" w14:paraId="03585FDF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6D57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62AA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"/>
      </w:tblGrid>
      <w:tr w:rsidR="00110D26" w14:paraId="02C3440D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2FA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cure</w:t>
            </w:r>
          </w:p>
        </w:tc>
      </w:tr>
      <w:tr w:rsidR="00110D26" w14:paraId="2DE538D0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663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C155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43F390AE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9970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cure-all</w:t>
            </w:r>
          </w:p>
        </w:tc>
      </w:tr>
      <w:tr w:rsidR="00110D26" w14:paraId="5951DFE3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232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06EE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35467D7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3A7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cushy</w:t>
            </w:r>
          </w:p>
        </w:tc>
      </w:tr>
      <w:tr w:rsidR="00110D26" w14:paraId="79700FC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6F6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1ADD7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2D569ABA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649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cute</w:t>
            </w:r>
          </w:p>
        </w:tc>
      </w:tr>
      <w:tr w:rsidR="00110D26" w14:paraId="6F9394E8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A942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C46D3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204F91E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E7D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cuteness</w:t>
            </w:r>
          </w:p>
        </w:tc>
      </w:tr>
      <w:tr w:rsidR="00110D26" w14:paraId="52CBB5D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D26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0B15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51F883D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A27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danke</w:t>
            </w:r>
          </w:p>
        </w:tc>
      </w:tr>
      <w:tr w:rsidR="00110D26" w14:paraId="6CD5A423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7E8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06BF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3AFF84B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DD4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danken</w:t>
            </w:r>
          </w:p>
        </w:tc>
      </w:tr>
      <w:tr w:rsidR="00110D26" w14:paraId="55E928F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2CD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D61B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143A0CC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529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daring</w:t>
            </w:r>
          </w:p>
        </w:tc>
      </w:tr>
      <w:tr w:rsidR="00110D26" w14:paraId="5637ADF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7F4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18DB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7921B28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0A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daringly</w:t>
            </w:r>
          </w:p>
        </w:tc>
      </w:tr>
      <w:tr w:rsidR="00110D26" w14:paraId="4CB03B5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BAC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E050E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6D4EC82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D0D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darling</w:t>
            </w:r>
          </w:p>
        </w:tc>
      </w:tr>
      <w:tr w:rsidR="00110D26" w14:paraId="0948FC9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21EE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0F9A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4026EA8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9636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dashing</w:t>
            </w:r>
          </w:p>
        </w:tc>
      </w:tr>
      <w:tr w:rsidR="00110D26" w14:paraId="1FAB9EC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899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F71D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6F481B6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8E0E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dauntless</w:t>
            </w:r>
          </w:p>
        </w:tc>
      </w:tr>
      <w:tr w:rsidR="00110D26" w14:paraId="51924D1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F844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A364A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4DDD20E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884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dawn</w:t>
            </w:r>
          </w:p>
        </w:tc>
      </w:tr>
      <w:tr w:rsidR="00110D26" w14:paraId="36D4FF8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395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5BC5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</w:tblGrid>
      <w:tr w:rsidR="00110D26" w14:paraId="41A720E0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3B2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dazzle</w:t>
            </w:r>
          </w:p>
        </w:tc>
      </w:tr>
      <w:tr w:rsidR="00110D26" w14:paraId="2AEEAE36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F8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9E08B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1AA85191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1FA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dazzled</w:t>
            </w:r>
          </w:p>
        </w:tc>
      </w:tr>
      <w:tr w:rsidR="00110D26" w14:paraId="37D9AAEE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DF5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7F40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2A7B928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1335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dazzling</w:t>
            </w:r>
          </w:p>
        </w:tc>
      </w:tr>
      <w:tr w:rsidR="00110D26" w14:paraId="688695E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143E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30FC4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6CFB0B7D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C2A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dead-cheap</w:t>
            </w:r>
          </w:p>
        </w:tc>
      </w:tr>
      <w:tr w:rsidR="00110D26" w14:paraId="44AB789E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4A0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3F24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7B9195C5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6308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dead-on</w:t>
            </w:r>
          </w:p>
        </w:tc>
      </w:tr>
      <w:tr w:rsidR="00110D26" w14:paraId="7281BE24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B986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6863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CE141B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AA8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decency</w:t>
            </w:r>
          </w:p>
        </w:tc>
      </w:tr>
      <w:tr w:rsidR="00110D26" w14:paraId="58A4910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262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5CB4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6ABE089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28F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decent</w:t>
            </w:r>
          </w:p>
        </w:tc>
      </w:tr>
      <w:tr w:rsidR="00110D26" w14:paraId="5F88116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CD5F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11A0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004658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610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decisive</w:t>
            </w:r>
          </w:p>
        </w:tc>
      </w:tr>
      <w:tr w:rsidR="00110D26" w14:paraId="18A0317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818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97142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375EEF0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DC9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decisiveness</w:t>
            </w:r>
          </w:p>
        </w:tc>
      </w:tr>
      <w:tr w:rsidR="00110D26" w14:paraId="05C6A67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5B3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EC95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5BDF22C8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7F8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dedicated</w:t>
            </w:r>
          </w:p>
        </w:tc>
      </w:tr>
      <w:tr w:rsidR="00110D26" w14:paraId="127EC64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635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89E2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224AAFA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1EA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defeat</w:t>
            </w:r>
          </w:p>
        </w:tc>
      </w:tr>
      <w:tr w:rsidR="00110D26" w14:paraId="4489A32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1C7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4613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0B8A4FD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AA0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defeated</w:t>
            </w:r>
          </w:p>
        </w:tc>
      </w:tr>
      <w:tr w:rsidR="00110D26" w14:paraId="1E98268B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4B0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0B5C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4F88CD6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9B88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defeating</w:t>
            </w:r>
          </w:p>
        </w:tc>
      </w:tr>
      <w:tr w:rsidR="00110D26" w14:paraId="1A51AA3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D22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FCD6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28EB758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B4A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defeats</w:t>
            </w:r>
          </w:p>
        </w:tc>
      </w:tr>
      <w:tr w:rsidR="00110D26" w14:paraId="1E8DA63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897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2F6B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898F2F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AB7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defender</w:t>
            </w:r>
          </w:p>
        </w:tc>
      </w:tr>
      <w:tr w:rsidR="00110D26" w14:paraId="5966B1A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D4C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BB15C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6143870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F94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deference</w:t>
            </w:r>
          </w:p>
        </w:tc>
      </w:tr>
      <w:tr w:rsidR="00110D26" w14:paraId="4892BFB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EE3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D1C0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"/>
      </w:tblGrid>
      <w:tr w:rsidR="00110D26" w14:paraId="1F596E95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D8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deft</w:t>
            </w:r>
          </w:p>
        </w:tc>
      </w:tr>
      <w:tr w:rsidR="00110D26" w14:paraId="6362A64B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418A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926D1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783F6B7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060D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deginified</w:t>
            </w:r>
          </w:p>
        </w:tc>
      </w:tr>
      <w:tr w:rsidR="00110D26" w14:paraId="7B7EB43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9EA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D489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690398ED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181F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delectable</w:t>
            </w:r>
          </w:p>
        </w:tc>
      </w:tr>
      <w:tr w:rsidR="00110D26" w14:paraId="2DEE1A9A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E9E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7F45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38B38D2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6A1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delicacy</w:t>
            </w:r>
          </w:p>
        </w:tc>
      </w:tr>
      <w:tr w:rsidR="00110D26" w14:paraId="22533EE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3BDB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A13F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5CE44B0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B7C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delicate</w:t>
            </w:r>
          </w:p>
        </w:tc>
      </w:tr>
      <w:tr w:rsidR="00110D26" w14:paraId="7C9FB45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F80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D74D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93536F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E0E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delicious</w:t>
            </w:r>
          </w:p>
        </w:tc>
      </w:tr>
      <w:tr w:rsidR="00110D26" w14:paraId="06BE2B8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B79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99C2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05FD350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724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delight</w:t>
            </w:r>
          </w:p>
        </w:tc>
      </w:tr>
      <w:tr w:rsidR="00110D26" w14:paraId="5038C4C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90A3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E2E5D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5FC775A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8E6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delighted</w:t>
            </w:r>
          </w:p>
        </w:tc>
      </w:tr>
      <w:tr w:rsidR="00110D26" w14:paraId="5BC4945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980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7C54A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6FF6FAE4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97E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delightful</w:t>
            </w:r>
          </w:p>
        </w:tc>
      </w:tr>
      <w:tr w:rsidR="00110D26" w14:paraId="3D041C3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3E20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BB17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03C7F77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FED8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delightfully</w:t>
            </w:r>
          </w:p>
        </w:tc>
      </w:tr>
      <w:tr w:rsidR="00110D26" w14:paraId="01CE20B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E26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C93D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7"/>
      </w:tblGrid>
      <w:tr w:rsidR="00110D26" w14:paraId="1EFAC029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4EC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delightfulness</w:t>
            </w:r>
          </w:p>
        </w:tc>
      </w:tr>
      <w:tr w:rsidR="00110D26" w14:paraId="72814534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AAB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48CC9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607F7459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D512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dependable</w:t>
            </w:r>
          </w:p>
        </w:tc>
      </w:tr>
      <w:tr w:rsidR="00110D26" w14:paraId="434F80E9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F6E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113D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4228D04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4A6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dependably</w:t>
            </w:r>
          </w:p>
        </w:tc>
      </w:tr>
      <w:tr w:rsidR="00110D26" w14:paraId="48ADB5F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CB9F5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2B60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5BDAEAA7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E6A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deservedly</w:t>
            </w:r>
          </w:p>
        </w:tc>
      </w:tr>
      <w:tr w:rsidR="00110D26" w14:paraId="6A8CE97C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8E10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E619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3A53893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4B3D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deserving</w:t>
            </w:r>
          </w:p>
        </w:tc>
      </w:tr>
      <w:tr w:rsidR="00110D26" w14:paraId="5B47729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485A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03E3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7DB7E7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874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desirable</w:t>
            </w:r>
          </w:p>
        </w:tc>
      </w:tr>
      <w:tr w:rsidR="00110D26" w14:paraId="721754B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06F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1AF4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37CD4230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E3B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desiring</w:t>
            </w:r>
          </w:p>
        </w:tc>
      </w:tr>
      <w:tr w:rsidR="00110D26" w14:paraId="7FA86BB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0EFB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38FC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4D29C45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C93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desirous</w:t>
            </w:r>
          </w:p>
        </w:tc>
      </w:tr>
      <w:tr w:rsidR="00110D26" w14:paraId="6F43C9C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E007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122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62F7CA3A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692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destiny</w:t>
            </w:r>
          </w:p>
        </w:tc>
      </w:tr>
      <w:tr w:rsidR="00110D26" w14:paraId="0100235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5F90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59971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</w:tblGrid>
      <w:tr w:rsidR="00110D26" w14:paraId="26F4CD3D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A4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detachable</w:t>
            </w:r>
          </w:p>
        </w:tc>
      </w:tr>
      <w:tr w:rsidR="00110D26" w14:paraId="7801A70D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267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729A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3B7FB65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1A55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devout</w:t>
            </w:r>
          </w:p>
        </w:tc>
      </w:tr>
      <w:tr w:rsidR="00110D26" w14:paraId="3FBA41D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418D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7C4BA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21FE81C1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F96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dexterous</w:t>
            </w:r>
          </w:p>
        </w:tc>
      </w:tr>
      <w:tr w:rsidR="00110D26" w14:paraId="0047CC5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499A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7758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0C054089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8313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dexterously</w:t>
            </w:r>
          </w:p>
        </w:tc>
      </w:tr>
      <w:tr w:rsidR="00110D26" w14:paraId="75F389E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97F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FF3B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1799E8E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957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dextrous</w:t>
            </w:r>
          </w:p>
        </w:tc>
      </w:tr>
      <w:tr w:rsidR="00110D26" w14:paraId="46E68A8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8BD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5C950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80A0A7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E65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dignified</w:t>
            </w:r>
          </w:p>
        </w:tc>
      </w:tr>
      <w:tr w:rsidR="00110D26" w14:paraId="22A9DE2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128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BD36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2D42620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9B6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dignify</w:t>
            </w:r>
          </w:p>
        </w:tc>
      </w:tr>
      <w:tr w:rsidR="00110D26" w14:paraId="3DE10E2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80D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E856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1"/>
      </w:tblGrid>
      <w:tr w:rsidR="00110D26" w14:paraId="6B392A6A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24A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dignity</w:t>
            </w:r>
          </w:p>
        </w:tc>
      </w:tr>
      <w:tr w:rsidR="00110D26" w14:paraId="775B5458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D1F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BF9A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466C327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B99E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diligence</w:t>
            </w:r>
          </w:p>
        </w:tc>
      </w:tr>
      <w:tr w:rsidR="00110D26" w14:paraId="612DDA3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81F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18A1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178BB28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3F1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diligent</w:t>
            </w:r>
          </w:p>
        </w:tc>
      </w:tr>
      <w:tr w:rsidR="00110D26" w14:paraId="6789DBA4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D74E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BBFE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6248E8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882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diligently</w:t>
            </w:r>
          </w:p>
        </w:tc>
      </w:tr>
      <w:tr w:rsidR="00110D26" w14:paraId="02B6837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B77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DF522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1A6EEC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FE3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diplomatic</w:t>
            </w:r>
          </w:p>
        </w:tc>
      </w:tr>
      <w:tr w:rsidR="00110D26" w14:paraId="2FAFDC1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417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B592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20849607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6EE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dirt-cheap</w:t>
            </w:r>
          </w:p>
        </w:tc>
      </w:tr>
      <w:tr w:rsidR="00110D26" w14:paraId="4E5B77E0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C3DC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12B2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12F46DA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8691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distinction</w:t>
            </w:r>
          </w:p>
        </w:tc>
      </w:tr>
      <w:tr w:rsidR="00110D26" w14:paraId="5EB3E64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042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5C8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43FF2FB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84C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distinctive</w:t>
            </w:r>
          </w:p>
        </w:tc>
      </w:tr>
      <w:tr w:rsidR="00110D26" w14:paraId="2A0B252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56E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BF4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</w:tblGrid>
      <w:tr w:rsidR="00110D26" w14:paraId="6B9AD70E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ABF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distinguished</w:t>
            </w:r>
          </w:p>
        </w:tc>
      </w:tr>
      <w:tr w:rsidR="00110D26" w14:paraId="5F4DBE08" w14:textId="77777777">
        <w:tblPrEx>
          <w:tblCellMar>
            <w:top w:w="0" w:type="dxa"/>
            <w:bottom w:w="0" w:type="dxa"/>
          </w:tblCellMar>
        </w:tblPrEx>
        <w:tc>
          <w:tcPr>
            <w:tcW w:w="13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917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801A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1E9CB65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9CD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diversified</w:t>
            </w:r>
          </w:p>
        </w:tc>
      </w:tr>
      <w:tr w:rsidR="00110D26" w14:paraId="6BC6D6E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B6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2E413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2F90C0F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7CB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divine</w:t>
            </w:r>
          </w:p>
        </w:tc>
      </w:tr>
      <w:tr w:rsidR="00110D26" w14:paraId="35585BA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6AC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BFCE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20E01E3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3D3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divinely</w:t>
            </w:r>
          </w:p>
        </w:tc>
      </w:tr>
      <w:tr w:rsidR="00110D26" w14:paraId="2A06FAA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38A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CA39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3BD3136A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F87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dominate</w:t>
            </w:r>
          </w:p>
        </w:tc>
      </w:tr>
      <w:tr w:rsidR="00110D26" w14:paraId="32D4834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CA0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BCDC5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55D2B62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E9D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dominated</w:t>
            </w:r>
          </w:p>
        </w:tc>
      </w:tr>
      <w:tr w:rsidR="00110D26" w14:paraId="1E6D469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3EA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3994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4116422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0987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dominates</w:t>
            </w:r>
          </w:p>
        </w:tc>
      </w:tr>
      <w:tr w:rsidR="00110D26" w14:paraId="2A871EE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5D20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BA2F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40EEBE4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9834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dote</w:t>
            </w:r>
          </w:p>
        </w:tc>
      </w:tr>
      <w:tr w:rsidR="00110D26" w14:paraId="6394D28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637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5D7D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"/>
      </w:tblGrid>
      <w:tr w:rsidR="00110D26" w14:paraId="4167BB2A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1005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dotingly</w:t>
            </w:r>
          </w:p>
        </w:tc>
      </w:tr>
      <w:tr w:rsidR="00110D26" w14:paraId="3B77269A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409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10B4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382AAD3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CEC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doubtless</w:t>
            </w:r>
          </w:p>
        </w:tc>
      </w:tr>
      <w:tr w:rsidR="00110D26" w14:paraId="17DAB96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2DB0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0653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3DE1C34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DA00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dreamland</w:t>
            </w:r>
          </w:p>
        </w:tc>
      </w:tr>
      <w:tr w:rsidR="00110D26" w14:paraId="2DBFB02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D49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D6BA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</w:tblGrid>
      <w:tr w:rsidR="00110D26" w14:paraId="1703B4DF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4D3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dumbfounded</w:t>
            </w:r>
          </w:p>
        </w:tc>
      </w:tr>
      <w:tr w:rsidR="00110D26" w14:paraId="6EBBD496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E8D3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D770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4"/>
      </w:tblGrid>
      <w:tr w:rsidR="00110D26" w14:paraId="37D56F84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F3D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dumbfounding</w:t>
            </w:r>
          </w:p>
        </w:tc>
      </w:tr>
      <w:tr w:rsidR="00110D26" w14:paraId="077BC38C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3EE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0984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</w:tblGrid>
      <w:tr w:rsidR="00110D26" w14:paraId="2888A9F2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EA6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dummy-proof</w:t>
            </w:r>
          </w:p>
        </w:tc>
      </w:tr>
      <w:tr w:rsidR="00110D26" w14:paraId="135B8F11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C75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8C3F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5E8F46D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D2C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durable</w:t>
            </w:r>
          </w:p>
        </w:tc>
      </w:tr>
      <w:tr w:rsidR="00110D26" w14:paraId="71D6814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DB28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2AE01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29BBFF5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344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dynamic</w:t>
            </w:r>
          </w:p>
        </w:tc>
      </w:tr>
      <w:tr w:rsidR="00110D26" w14:paraId="1C99DAA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F89E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65898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71B1B9D4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8D35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eager</w:t>
            </w:r>
          </w:p>
        </w:tc>
      </w:tr>
      <w:tr w:rsidR="00110D26" w14:paraId="1C6639C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2DD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C264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6BA860EC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DFAB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eagerly</w:t>
            </w:r>
          </w:p>
        </w:tc>
      </w:tr>
      <w:tr w:rsidR="00110D26" w14:paraId="1E78FF6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B362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EA39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61F24176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EC6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eagerness</w:t>
            </w:r>
          </w:p>
        </w:tc>
      </w:tr>
      <w:tr w:rsidR="00110D26" w14:paraId="3FF7478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635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7FD2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1C13E739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18A5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earnest</w:t>
            </w:r>
          </w:p>
        </w:tc>
      </w:tr>
      <w:tr w:rsidR="00110D26" w14:paraId="2EB4E70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A26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10A04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C5F590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0E93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earnestly</w:t>
            </w:r>
          </w:p>
        </w:tc>
      </w:tr>
      <w:tr w:rsidR="00110D26" w14:paraId="7FB5E16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6C2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94AD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654FDC1D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55C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earnestness</w:t>
            </w:r>
          </w:p>
        </w:tc>
      </w:tr>
      <w:tr w:rsidR="00110D26" w14:paraId="24C624F4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C2A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8459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"/>
      </w:tblGrid>
      <w:tr w:rsidR="00110D26" w14:paraId="6C0E39B1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D255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ease</w:t>
            </w:r>
          </w:p>
        </w:tc>
      </w:tr>
      <w:tr w:rsidR="00110D26" w14:paraId="3449597E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839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FAF9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</w:tblGrid>
      <w:tr w:rsidR="00110D26" w14:paraId="3F17470A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E10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eased</w:t>
            </w:r>
          </w:p>
        </w:tc>
      </w:tr>
      <w:tr w:rsidR="00110D26" w14:paraId="40573D7C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D17C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DE9D6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1174010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A67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eases</w:t>
            </w:r>
          </w:p>
        </w:tc>
      </w:tr>
      <w:tr w:rsidR="00110D26" w14:paraId="0288E555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7BA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D29D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0D19C35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6D8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easier</w:t>
            </w:r>
          </w:p>
        </w:tc>
      </w:tr>
      <w:tr w:rsidR="00110D26" w14:paraId="15F85E2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7B78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3FF8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15C6947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2B7E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easiest</w:t>
            </w:r>
          </w:p>
        </w:tc>
      </w:tr>
      <w:tr w:rsidR="00110D26" w14:paraId="10C8014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9F70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E49F0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620E949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5EB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easiness</w:t>
            </w:r>
          </w:p>
        </w:tc>
      </w:tr>
      <w:tr w:rsidR="00110D26" w14:paraId="70DB7CB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77A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4D83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3F5FBA5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977A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easing</w:t>
            </w:r>
          </w:p>
        </w:tc>
      </w:tr>
      <w:tr w:rsidR="00110D26" w14:paraId="69D8A3C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BE3A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0EFE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03CBEAB5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8EC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easy</w:t>
            </w:r>
          </w:p>
        </w:tc>
      </w:tr>
      <w:tr w:rsidR="00110D26" w14:paraId="7DE473CD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7CF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3B81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3D3AC7EF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FFE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easy-to-use</w:t>
            </w:r>
          </w:p>
        </w:tc>
      </w:tr>
      <w:tr w:rsidR="00110D26" w14:paraId="24721FD5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4EA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3BE5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3B4A132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D9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easygoing</w:t>
            </w:r>
          </w:p>
        </w:tc>
      </w:tr>
      <w:tr w:rsidR="00110D26" w14:paraId="0BA28EA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D076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4877E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163B697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C0E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ebullience</w:t>
            </w:r>
          </w:p>
        </w:tc>
      </w:tr>
      <w:tr w:rsidR="00110D26" w14:paraId="110A973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9248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58332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2441BD0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073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ebullient</w:t>
            </w:r>
          </w:p>
        </w:tc>
      </w:tr>
      <w:tr w:rsidR="00110D26" w14:paraId="2DC4415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EB0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0B48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D34794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C46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ebulliently</w:t>
            </w:r>
          </w:p>
        </w:tc>
      </w:tr>
      <w:tr w:rsidR="00110D26" w14:paraId="05B77CB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DF7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382F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0A3509BD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DC1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ecenomical</w:t>
            </w:r>
          </w:p>
        </w:tc>
      </w:tr>
      <w:tr w:rsidR="00110D26" w14:paraId="7451166D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59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D637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6F27D93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282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economical</w:t>
            </w:r>
          </w:p>
        </w:tc>
      </w:tr>
      <w:tr w:rsidR="00110D26" w14:paraId="415E4CF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57D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BB11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702C50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9BC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ecstasies</w:t>
            </w:r>
          </w:p>
        </w:tc>
      </w:tr>
      <w:tr w:rsidR="00110D26" w14:paraId="5D1C74E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DA0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BCF6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42AB976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810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ecstasy</w:t>
            </w:r>
          </w:p>
        </w:tc>
      </w:tr>
      <w:tr w:rsidR="00110D26" w14:paraId="470BA61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BB71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EF140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17AB5F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F097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ecstatic</w:t>
            </w:r>
          </w:p>
        </w:tc>
      </w:tr>
      <w:tr w:rsidR="00110D26" w14:paraId="5EF8A8A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333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6AD02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3F06A67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05EE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ecstatically</w:t>
            </w:r>
          </w:p>
        </w:tc>
      </w:tr>
      <w:tr w:rsidR="00110D26" w14:paraId="563703E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D84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9DBC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591BA9D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52A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edify</w:t>
            </w:r>
          </w:p>
        </w:tc>
      </w:tr>
      <w:tr w:rsidR="00110D26" w14:paraId="28AC2462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F924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FC94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79A2DA06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BF85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educated</w:t>
            </w:r>
          </w:p>
        </w:tc>
      </w:tr>
      <w:tr w:rsidR="00110D26" w14:paraId="5FD38817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30FD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18C43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96D76B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CD82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effective</w:t>
            </w:r>
          </w:p>
        </w:tc>
      </w:tr>
      <w:tr w:rsidR="00110D26" w14:paraId="1FB3927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0DB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076D4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</w:tblGrid>
      <w:tr w:rsidR="00110D26" w14:paraId="7AACF10C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7E2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effectively</w:t>
            </w:r>
          </w:p>
        </w:tc>
      </w:tr>
      <w:tr w:rsidR="00110D26" w14:paraId="718F05D4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8609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DF88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</w:tblGrid>
      <w:tr w:rsidR="00110D26" w14:paraId="4A675FF0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5EB0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effectiveness</w:t>
            </w:r>
          </w:p>
        </w:tc>
      </w:tr>
      <w:tr w:rsidR="00110D26" w14:paraId="56B23282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84A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48932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DF5B8E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DE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effectual</w:t>
            </w:r>
          </w:p>
        </w:tc>
      </w:tr>
      <w:tr w:rsidR="00110D26" w14:paraId="16A5597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3F54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661EA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2601E032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36A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efficacious</w:t>
            </w:r>
          </w:p>
        </w:tc>
      </w:tr>
      <w:tr w:rsidR="00110D26" w14:paraId="4B8B8763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297E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D5B9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3F4CDC96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884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efficient</w:t>
            </w:r>
          </w:p>
        </w:tc>
      </w:tr>
      <w:tr w:rsidR="00110D26" w14:paraId="486B8E3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72D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3C79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6B7661FC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A3A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efficiently</w:t>
            </w:r>
          </w:p>
        </w:tc>
      </w:tr>
      <w:tr w:rsidR="00110D26" w14:paraId="25CEA8F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9E40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34778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08B9F52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941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effortless</w:t>
            </w:r>
          </w:p>
        </w:tc>
      </w:tr>
      <w:tr w:rsidR="00110D26" w14:paraId="7A2D9FD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D8D9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59C7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772EA83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B70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effortlessly</w:t>
            </w:r>
          </w:p>
        </w:tc>
      </w:tr>
      <w:tr w:rsidR="00110D26" w14:paraId="700F16D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81A2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ED02F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2185E70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6855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effusion</w:t>
            </w:r>
          </w:p>
        </w:tc>
      </w:tr>
      <w:tr w:rsidR="00110D26" w14:paraId="1DD89B5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D70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CBB0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67F64030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9F1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effusive</w:t>
            </w:r>
          </w:p>
        </w:tc>
      </w:tr>
      <w:tr w:rsidR="00110D26" w14:paraId="1CE0E332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967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78AB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623B464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669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effusively</w:t>
            </w:r>
          </w:p>
        </w:tc>
      </w:tr>
      <w:tr w:rsidR="00110D26" w14:paraId="1FD7CF2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46D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33FA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1F26F07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F70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effusiveness</w:t>
            </w:r>
          </w:p>
        </w:tc>
      </w:tr>
      <w:tr w:rsidR="00110D26" w14:paraId="41713217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3B3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9B7D5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49968FBF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3418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elan</w:t>
            </w:r>
          </w:p>
        </w:tc>
      </w:tr>
      <w:tr w:rsidR="00110D26" w14:paraId="3EBDD793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55D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03ED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3"/>
      </w:tblGrid>
      <w:tr w:rsidR="00110D26" w14:paraId="1BFB7934" w14:textId="77777777">
        <w:tblPrEx>
          <w:tblCellMar>
            <w:top w:w="0" w:type="dxa"/>
            <w:bottom w:w="0" w:type="dxa"/>
          </w:tblCellMar>
        </w:tblPrEx>
        <w:tc>
          <w:tcPr>
            <w:tcW w:w="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781C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elate</w:t>
            </w:r>
          </w:p>
        </w:tc>
      </w:tr>
      <w:tr w:rsidR="00110D26" w14:paraId="686E7C1F" w14:textId="77777777">
        <w:tblPrEx>
          <w:tblCellMar>
            <w:top w:w="0" w:type="dxa"/>
            <w:bottom w:w="0" w:type="dxa"/>
          </w:tblCellMar>
        </w:tblPrEx>
        <w:tc>
          <w:tcPr>
            <w:tcW w:w="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590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9CAC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"/>
      </w:tblGrid>
      <w:tr w:rsidR="00110D26" w14:paraId="3E9C1916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EBBE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elated</w:t>
            </w:r>
          </w:p>
        </w:tc>
      </w:tr>
      <w:tr w:rsidR="00110D26" w14:paraId="6413E8F8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B3E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DD6F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2342940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D83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elatedly</w:t>
            </w:r>
          </w:p>
        </w:tc>
      </w:tr>
      <w:tr w:rsidR="00110D26" w14:paraId="286788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500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E0CB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77E053ED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A844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elation</w:t>
            </w:r>
          </w:p>
        </w:tc>
      </w:tr>
      <w:tr w:rsidR="00110D26" w14:paraId="59D22E0B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0B2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3D4E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5D114FD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BB9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electrify</w:t>
            </w:r>
          </w:p>
        </w:tc>
      </w:tr>
      <w:tr w:rsidR="00110D26" w14:paraId="530BFC2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DB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D633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3F0DF47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BBC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elegance</w:t>
            </w:r>
          </w:p>
        </w:tc>
      </w:tr>
      <w:tr w:rsidR="00110D26" w14:paraId="6DA3FA4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8B99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C5EA6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1AAE1F0D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F80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elegant</w:t>
            </w:r>
          </w:p>
        </w:tc>
      </w:tr>
      <w:tr w:rsidR="00110D26" w14:paraId="410AE881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A06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8672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0E48FEF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271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elegantly</w:t>
            </w:r>
          </w:p>
        </w:tc>
      </w:tr>
      <w:tr w:rsidR="00110D26" w14:paraId="176C5AA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AC0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DE3F5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4C6E6C4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0A6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elevate</w:t>
            </w:r>
          </w:p>
        </w:tc>
      </w:tr>
      <w:tr w:rsidR="00110D26" w14:paraId="38D6653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DE7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F6F5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5270876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9CB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elite</w:t>
            </w:r>
          </w:p>
        </w:tc>
      </w:tr>
      <w:tr w:rsidR="00110D26" w14:paraId="4FD6767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8349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8ADB5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598D7581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D6FF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eloquence</w:t>
            </w:r>
          </w:p>
        </w:tc>
      </w:tr>
      <w:tr w:rsidR="00110D26" w14:paraId="4688E4CA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1AB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BDE2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401A6D7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5FF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eloquent</w:t>
            </w:r>
          </w:p>
        </w:tc>
      </w:tr>
      <w:tr w:rsidR="00110D26" w14:paraId="2AEF48A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6379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C36D1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5C5B4E36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BC75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eloquently</w:t>
            </w:r>
          </w:p>
        </w:tc>
      </w:tr>
      <w:tr w:rsidR="00110D26" w14:paraId="30639006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466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9909C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40BC7CF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9CC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embolden</w:t>
            </w:r>
          </w:p>
        </w:tc>
      </w:tr>
      <w:tr w:rsidR="00110D26" w14:paraId="4BFCFC0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252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5E14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2413B1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933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eminence</w:t>
            </w:r>
          </w:p>
        </w:tc>
      </w:tr>
      <w:tr w:rsidR="00110D26" w14:paraId="7421809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54E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4EA6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657B17D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9E2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eminent</w:t>
            </w:r>
          </w:p>
        </w:tc>
      </w:tr>
      <w:tr w:rsidR="00110D26" w14:paraId="5983EFF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E36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9ACCB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6CCA7AE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BB85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empathize</w:t>
            </w:r>
          </w:p>
        </w:tc>
      </w:tr>
      <w:tr w:rsidR="00110D26" w14:paraId="728E5B1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9BF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4AB16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303FE38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430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empathy</w:t>
            </w:r>
          </w:p>
        </w:tc>
      </w:tr>
      <w:tr w:rsidR="00110D26" w14:paraId="4F2966D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8B5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5C368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182A315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4B7C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empower</w:t>
            </w:r>
          </w:p>
        </w:tc>
      </w:tr>
      <w:tr w:rsidR="00110D26" w14:paraId="253E1F7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4D4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4AF2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7DD130A2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AB36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empowerment</w:t>
            </w:r>
          </w:p>
        </w:tc>
      </w:tr>
      <w:tr w:rsidR="00110D26" w14:paraId="0A98BCD6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3BC3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9127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055D6F9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E5CD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enchant</w:t>
            </w:r>
          </w:p>
        </w:tc>
      </w:tr>
      <w:tr w:rsidR="00110D26" w14:paraId="3B09134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BD8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351F6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39C3F719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2640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enchanted</w:t>
            </w:r>
          </w:p>
        </w:tc>
      </w:tr>
      <w:tr w:rsidR="00110D26" w14:paraId="361F4C01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B476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B3996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0CCB47C0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1ED5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enchanting</w:t>
            </w:r>
          </w:p>
        </w:tc>
      </w:tr>
      <w:tr w:rsidR="00110D26" w14:paraId="3B10A080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C51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EA15C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6428DF4C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183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enchantingly</w:t>
            </w:r>
          </w:p>
        </w:tc>
      </w:tr>
      <w:tr w:rsidR="00110D26" w14:paraId="3F499B37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B4B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D460C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25E8D09D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082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encourage</w:t>
            </w:r>
          </w:p>
        </w:tc>
      </w:tr>
      <w:tr w:rsidR="00110D26" w14:paraId="3276994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7ED4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E232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</w:tblGrid>
      <w:tr w:rsidR="00110D26" w14:paraId="07AE87A5" w14:textId="77777777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AA5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encouragement</w:t>
            </w:r>
          </w:p>
        </w:tc>
      </w:tr>
      <w:tr w:rsidR="00110D26" w14:paraId="231D3572" w14:textId="77777777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6894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9829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20DCF51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AB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encouraging</w:t>
            </w:r>
          </w:p>
        </w:tc>
      </w:tr>
      <w:tr w:rsidR="00110D26" w14:paraId="022F9D74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2D2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B80E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3C1E76F8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FC0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encouragingly</w:t>
            </w:r>
          </w:p>
        </w:tc>
      </w:tr>
      <w:tr w:rsidR="00110D26" w14:paraId="21807A66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6D2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E45B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05D7C2D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3F2D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endear</w:t>
            </w:r>
          </w:p>
        </w:tc>
      </w:tr>
      <w:tr w:rsidR="00110D26" w14:paraId="5761D73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AE72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897C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36EC55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64E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endearing</w:t>
            </w:r>
          </w:p>
        </w:tc>
      </w:tr>
      <w:tr w:rsidR="00110D26" w14:paraId="49BECED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54D2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1265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2D39686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367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endorse</w:t>
            </w:r>
          </w:p>
        </w:tc>
      </w:tr>
      <w:tr w:rsidR="00110D26" w14:paraId="34C8B67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87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0BF5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5BB573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4D20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endorsed</w:t>
            </w:r>
          </w:p>
        </w:tc>
      </w:tr>
      <w:tr w:rsidR="00110D26" w14:paraId="0A308B9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E14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678B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76BD2493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BB1B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endorsement</w:t>
            </w:r>
          </w:p>
        </w:tc>
      </w:tr>
      <w:tr w:rsidR="00110D26" w14:paraId="601767D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1019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F820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7863484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4274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endorses</w:t>
            </w:r>
          </w:p>
        </w:tc>
      </w:tr>
      <w:tr w:rsidR="00110D26" w14:paraId="74B99EA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886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09320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FE3B10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044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endorsing</w:t>
            </w:r>
          </w:p>
        </w:tc>
      </w:tr>
      <w:tr w:rsidR="00110D26" w14:paraId="3400F5F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BAD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E9D10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4EFD9DB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5363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energetic</w:t>
            </w:r>
          </w:p>
        </w:tc>
      </w:tr>
      <w:tr w:rsidR="00110D26" w14:paraId="376127F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7749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46F7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1425C27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138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energize</w:t>
            </w:r>
          </w:p>
        </w:tc>
      </w:tr>
      <w:tr w:rsidR="00110D26" w14:paraId="47C53BC3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108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92857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3"/>
      </w:tblGrid>
      <w:tr w:rsidR="00110D26" w14:paraId="2572ECFE" w14:textId="77777777">
        <w:tblPrEx>
          <w:tblCellMar>
            <w:top w:w="0" w:type="dxa"/>
            <w:bottom w:w="0" w:type="dxa"/>
          </w:tblCellMar>
        </w:tblPrEx>
        <w:tc>
          <w:tcPr>
            <w:tcW w:w="1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85B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energy-efficient</w:t>
            </w:r>
          </w:p>
        </w:tc>
      </w:tr>
      <w:tr w:rsidR="00110D26" w14:paraId="5B2E8176" w14:textId="77777777">
        <w:tblPrEx>
          <w:tblCellMar>
            <w:top w:w="0" w:type="dxa"/>
            <w:bottom w:w="0" w:type="dxa"/>
          </w:tblCellMar>
        </w:tblPrEx>
        <w:tc>
          <w:tcPr>
            <w:tcW w:w="1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A8E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296F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117F38AB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831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energy-saving</w:t>
            </w:r>
          </w:p>
        </w:tc>
      </w:tr>
      <w:tr w:rsidR="00110D26" w14:paraId="197A5FCF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DAAB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BA46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2E3DDD2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85B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engaging</w:t>
            </w:r>
          </w:p>
        </w:tc>
      </w:tr>
      <w:tr w:rsidR="00110D26" w14:paraId="3DB9185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0A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E75CE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0DD360A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302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engrossing</w:t>
            </w:r>
          </w:p>
        </w:tc>
      </w:tr>
      <w:tr w:rsidR="00110D26" w14:paraId="474E67D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0C6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F3A3F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049F98A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50FE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enhance</w:t>
            </w:r>
          </w:p>
        </w:tc>
      </w:tr>
      <w:tr w:rsidR="00110D26" w14:paraId="5AFDC10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F73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E303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022BB0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FD8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enhanced</w:t>
            </w:r>
          </w:p>
        </w:tc>
      </w:tr>
      <w:tr w:rsidR="00110D26" w14:paraId="3304D0F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E3C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D188E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6"/>
      </w:tblGrid>
      <w:tr w:rsidR="00110D26" w14:paraId="167B589A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E7C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enhancement</w:t>
            </w:r>
          </w:p>
        </w:tc>
      </w:tr>
      <w:tr w:rsidR="00110D26" w14:paraId="26F79294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2C9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BF02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1E47C552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D53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enhances</w:t>
            </w:r>
          </w:p>
        </w:tc>
      </w:tr>
      <w:tr w:rsidR="00110D26" w14:paraId="680A86C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998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E1B56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20B13A6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BE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enjoy</w:t>
            </w:r>
          </w:p>
        </w:tc>
      </w:tr>
      <w:tr w:rsidR="00110D26" w14:paraId="681341E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A25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D3B28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48D1CC8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4B1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enjoyable</w:t>
            </w:r>
          </w:p>
        </w:tc>
      </w:tr>
      <w:tr w:rsidR="00110D26" w14:paraId="2E646254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079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1D02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477312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CA4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enjoyably</w:t>
            </w:r>
          </w:p>
        </w:tc>
      </w:tr>
      <w:tr w:rsidR="00110D26" w14:paraId="3839842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4B1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8F255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746728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8EA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enjoyed</w:t>
            </w:r>
          </w:p>
        </w:tc>
      </w:tr>
      <w:tr w:rsidR="00110D26" w14:paraId="3EE127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D1D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C23E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051CECC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F7F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enjoying</w:t>
            </w:r>
          </w:p>
        </w:tc>
      </w:tr>
      <w:tr w:rsidR="00110D26" w14:paraId="689D6A4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5702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0310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5DD7B0CB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3DED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enjoyment</w:t>
            </w:r>
          </w:p>
        </w:tc>
      </w:tr>
      <w:tr w:rsidR="00110D26" w14:paraId="265BF3E0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656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A79B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23AA18A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A41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enjoys</w:t>
            </w:r>
          </w:p>
        </w:tc>
      </w:tr>
      <w:tr w:rsidR="00110D26" w14:paraId="696EA85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F80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3C19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7E64658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0B0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enlighten</w:t>
            </w:r>
          </w:p>
        </w:tc>
      </w:tr>
      <w:tr w:rsidR="00110D26" w14:paraId="11DAAB8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7AD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F325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1C57E488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C8FD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enlightenment</w:t>
            </w:r>
          </w:p>
        </w:tc>
      </w:tr>
      <w:tr w:rsidR="00110D26" w14:paraId="241E629F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707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BA41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264B8BC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DFB3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enliven</w:t>
            </w:r>
          </w:p>
        </w:tc>
      </w:tr>
      <w:tr w:rsidR="00110D26" w14:paraId="37F2BD2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D40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4FE8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3D4B2F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D99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ennoble</w:t>
            </w:r>
          </w:p>
        </w:tc>
      </w:tr>
      <w:tr w:rsidR="00110D26" w14:paraId="729685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700C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920E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5FFE84C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696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enough</w:t>
            </w:r>
          </w:p>
        </w:tc>
      </w:tr>
      <w:tr w:rsidR="00110D26" w14:paraId="005E4E1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82E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E64F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7DC1637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F8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enrapt</w:t>
            </w:r>
          </w:p>
        </w:tc>
      </w:tr>
      <w:tr w:rsidR="00110D26" w14:paraId="450DCC9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0DD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6DAD8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17C10CE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68EC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enrapture</w:t>
            </w:r>
          </w:p>
        </w:tc>
      </w:tr>
      <w:tr w:rsidR="00110D26" w14:paraId="1244DFB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846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46DA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68F55F6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A7EF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enraptured</w:t>
            </w:r>
          </w:p>
        </w:tc>
      </w:tr>
      <w:tr w:rsidR="00110D26" w14:paraId="7E193BD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91F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1ACE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57417D8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D556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enrich</w:t>
            </w:r>
          </w:p>
        </w:tc>
      </w:tr>
      <w:tr w:rsidR="00110D26" w14:paraId="1B3906B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A41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C37B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56C120E9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33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enrichment</w:t>
            </w:r>
          </w:p>
        </w:tc>
      </w:tr>
      <w:tr w:rsidR="00110D26" w14:paraId="24D0DAD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8646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6894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558B64A3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FC1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enterprising</w:t>
            </w:r>
          </w:p>
        </w:tc>
      </w:tr>
      <w:tr w:rsidR="00110D26" w14:paraId="317A21F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0A8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75BC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4D30530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6D8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entertain</w:t>
            </w:r>
          </w:p>
        </w:tc>
      </w:tr>
      <w:tr w:rsidR="00110D26" w14:paraId="2DADB48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DDF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F24D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0C4B4104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88C4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entertaining</w:t>
            </w:r>
          </w:p>
        </w:tc>
      </w:tr>
      <w:tr w:rsidR="00110D26" w14:paraId="1B9CD57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9DE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B4FD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37A6F712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D8D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entertains</w:t>
            </w:r>
          </w:p>
        </w:tc>
      </w:tr>
      <w:tr w:rsidR="00110D26" w14:paraId="7DC8683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146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53C3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5BCB571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CC4E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enthral</w:t>
            </w:r>
          </w:p>
        </w:tc>
      </w:tr>
      <w:tr w:rsidR="00110D26" w14:paraId="1F8D9E2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9FB6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F8A6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78B26A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99AF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enthrall</w:t>
            </w:r>
          </w:p>
        </w:tc>
      </w:tr>
      <w:tr w:rsidR="00110D26" w14:paraId="709AF574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60F6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C765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40BAC83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D15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enthralled</w:t>
            </w:r>
          </w:p>
        </w:tc>
      </w:tr>
      <w:tr w:rsidR="00110D26" w14:paraId="6520CB6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EF4C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293F0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985852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505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enthuse</w:t>
            </w:r>
          </w:p>
        </w:tc>
      </w:tr>
      <w:tr w:rsidR="00110D26" w14:paraId="31B7412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27D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4C2A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16359627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50E6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enthusiasm</w:t>
            </w:r>
          </w:p>
        </w:tc>
      </w:tr>
      <w:tr w:rsidR="00110D26" w14:paraId="1CD8DF2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E13C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F5C7A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4C5D243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99F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enthusiast</w:t>
            </w:r>
          </w:p>
        </w:tc>
      </w:tr>
      <w:tr w:rsidR="00110D26" w14:paraId="2E725E3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357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9513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</w:tblGrid>
      <w:tr w:rsidR="00110D26" w14:paraId="5432D692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C3B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enthusiastic</w:t>
            </w:r>
          </w:p>
        </w:tc>
      </w:tr>
      <w:tr w:rsidR="00110D26" w14:paraId="6F7D9CCF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E8E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F5A1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</w:tblGrid>
      <w:tr w:rsidR="00110D26" w14:paraId="35859AD1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509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enthusiastically</w:t>
            </w:r>
          </w:p>
        </w:tc>
      </w:tr>
      <w:tr w:rsidR="00110D26" w14:paraId="151911EF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10F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D1B01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"/>
      </w:tblGrid>
      <w:tr w:rsidR="00110D26" w14:paraId="546AFD3B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DAA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entice</w:t>
            </w:r>
          </w:p>
        </w:tc>
      </w:tr>
      <w:tr w:rsidR="00110D26" w14:paraId="317E474F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196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82811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43CD0A22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EE5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enticed</w:t>
            </w:r>
          </w:p>
        </w:tc>
      </w:tr>
      <w:tr w:rsidR="00110D26" w14:paraId="2F4DF1AB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AA44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3D02D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1E4BE20A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2C4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enticing</w:t>
            </w:r>
          </w:p>
        </w:tc>
      </w:tr>
      <w:tr w:rsidR="00110D26" w14:paraId="7925B23C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B534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33AE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00BC62B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94D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enticingly</w:t>
            </w:r>
          </w:p>
        </w:tc>
      </w:tr>
      <w:tr w:rsidR="00110D26" w14:paraId="0E37EC9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2C0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7C3F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2712D27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A2D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entranced</w:t>
            </w:r>
          </w:p>
        </w:tc>
      </w:tr>
      <w:tr w:rsidR="00110D26" w14:paraId="70BBF5F9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2239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D8526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19D0726C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E50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entrancing</w:t>
            </w:r>
          </w:p>
        </w:tc>
      </w:tr>
      <w:tr w:rsidR="00110D26" w14:paraId="74451C73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247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616F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4BC3155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2CD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entrust</w:t>
            </w:r>
          </w:p>
        </w:tc>
      </w:tr>
      <w:tr w:rsidR="00110D26" w14:paraId="5F2D433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5D8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797AC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6479C2C4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771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enviable</w:t>
            </w:r>
          </w:p>
        </w:tc>
      </w:tr>
      <w:tr w:rsidR="00110D26" w14:paraId="473DB5A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1CAC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6F5E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9FB97A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6A3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enviably</w:t>
            </w:r>
          </w:p>
        </w:tc>
      </w:tr>
      <w:tr w:rsidR="00110D26" w14:paraId="418F655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5A3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3042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15E2CBF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9E2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envious</w:t>
            </w:r>
          </w:p>
        </w:tc>
      </w:tr>
      <w:tr w:rsidR="00110D26" w14:paraId="682C096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739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7245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2C2360D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DCEC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enviously</w:t>
            </w:r>
          </w:p>
        </w:tc>
      </w:tr>
      <w:tr w:rsidR="00110D26" w14:paraId="71D3269E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623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7D70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292C246D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0871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enviousness</w:t>
            </w:r>
          </w:p>
        </w:tc>
      </w:tr>
      <w:tr w:rsidR="00110D26" w14:paraId="0BE8DFA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E289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D91A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629E3F2F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BE4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envy</w:t>
            </w:r>
          </w:p>
        </w:tc>
      </w:tr>
      <w:tr w:rsidR="00110D26" w14:paraId="2AAABAA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AD2E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C813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052BFD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4E0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equitable</w:t>
            </w:r>
          </w:p>
        </w:tc>
      </w:tr>
      <w:tr w:rsidR="00110D26" w14:paraId="004BE7A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79C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02246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41E4F62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BEC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ergonomical</w:t>
            </w:r>
          </w:p>
        </w:tc>
      </w:tr>
      <w:tr w:rsidR="00110D26" w14:paraId="06791BFB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4082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3329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531DD8A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C36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err-free</w:t>
            </w:r>
          </w:p>
        </w:tc>
      </w:tr>
      <w:tr w:rsidR="00110D26" w14:paraId="16C7D21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DAD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D47E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1930BAA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31C4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erudite</w:t>
            </w:r>
          </w:p>
        </w:tc>
      </w:tr>
      <w:tr w:rsidR="00110D26" w14:paraId="0C943C4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500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D839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0CC54BBF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DF2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ethical</w:t>
            </w:r>
          </w:p>
        </w:tc>
      </w:tr>
      <w:tr w:rsidR="00110D26" w14:paraId="412D6B3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79C2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77E7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2B5590AD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5A8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eulogize</w:t>
            </w:r>
          </w:p>
        </w:tc>
      </w:tr>
      <w:tr w:rsidR="00110D26" w14:paraId="5B6FABFD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C18C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25E1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207B32B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BF2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euphoria</w:t>
            </w:r>
          </w:p>
        </w:tc>
      </w:tr>
      <w:tr w:rsidR="00110D26" w14:paraId="393543C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587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7543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1D6845E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2AB7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euphoric</w:t>
            </w:r>
          </w:p>
        </w:tc>
      </w:tr>
      <w:tr w:rsidR="00110D26" w14:paraId="34EFCF6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F65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F4E54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6064C16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DCC5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euphorically</w:t>
            </w:r>
          </w:p>
        </w:tc>
      </w:tr>
      <w:tr w:rsidR="00110D26" w14:paraId="3A07C9EA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C752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D9E0E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2D2FC30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723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evaluative</w:t>
            </w:r>
          </w:p>
        </w:tc>
      </w:tr>
      <w:tr w:rsidR="00110D26" w14:paraId="215A036E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91A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425A8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24256583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765B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evenly</w:t>
            </w:r>
          </w:p>
        </w:tc>
      </w:tr>
      <w:tr w:rsidR="00110D26" w14:paraId="1C28570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412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9F75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48858BF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012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eventful</w:t>
            </w:r>
          </w:p>
        </w:tc>
      </w:tr>
      <w:tr w:rsidR="00110D26" w14:paraId="3E3748C6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822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EFAC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3455FB85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672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everlasting</w:t>
            </w:r>
          </w:p>
        </w:tc>
      </w:tr>
      <w:tr w:rsidR="00110D26" w14:paraId="27BC4AE4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EE4C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91CC1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299F110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E8DB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evocative</w:t>
            </w:r>
          </w:p>
        </w:tc>
      </w:tr>
      <w:tr w:rsidR="00110D26" w14:paraId="485C2F3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CFC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8B9DB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174055A4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DF7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exalt</w:t>
            </w:r>
          </w:p>
        </w:tc>
      </w:tr>
      <w:tr w:rsidR="00110D26" w14:paraId="2D335E11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2340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AC84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319B3F2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F14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exaltation</w:t>
            </w:r>
          </w:p>
        </w:tc>
      </w:tr>
      <w:tr w:rsidR="00110D26" w14:paraId="5DF26A5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322F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E5DC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030DFF95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F64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exalted</w:t>
            </w:r>
          </w:p>
        </w:tc>
      </w:tr>
      <w:tr w:rsidR="00110D26" w14:paraId="25199A24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2A3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3B24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6577DBF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1ADD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exaltedly</w:t>
            </w:r>
          </w:p>
        </w:tc>
      </w:tr>
      <w:tr w:rsidR="00110D26" w14:paraId="130E592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F57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7EBE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1087F51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3E65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exalting</w:t>
            </w:r>
          </w:p>
        </w:tc>
      </w:tr>
      <w:tr w:rsidR="00110D26" w14:paraId="5A2E26E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4A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96723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755EDAD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42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exaltingly</w:t>
            </w:r>
          </w:p>
        </w:tc>
      </w:tr>
      <w:tr w:rsidR="00110D26" w14:paraId="117E5D7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EBB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D514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5450329A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3EE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examplar</w:t>
            </w:r>
          </w:p>
        </w:tc>
      </w:tr>
      <w:tr w:rsidR="00110D26" w14:paraId="02D7053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1B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F04D3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6D55C03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F64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examplary</w:t>
            </w:r>
          </w:p>
        </w:tc>
      </w:tr>
      <w:tr w:rsidR="00110D26" w14:paraId="2B762F1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D1F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F9FC2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4E72C62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BE3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excallent</w:t>
            </w:r>
          </w:p>
        </w:tc>
      </w:tr>
      <w:tr w:rsidR="00110D26" w14:paraId="3C010C7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860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47A7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2673CF5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F14F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exceed</w:t>
            </w:r>
          </w:p>
        </w:tc>
      </w:tr>
      <w:tr w:rsidR="00110D26" w14:paraId="48DB84F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5257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8A160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14E2ED1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B2F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exceeded</w:t>
            </w:r>
          </w:p>
        </w:tc>
      </w:tr>
      <w:tr w:rsidR="00110D26" w14:paraId="0C13E8A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DF1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D0DA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27F8417F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A3C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exceeding</w:t>
            </w:r>
          </w:p>
        </w:tc>
      </w:tr>
      <w:tr w:rsidR="00110D26" w14:paraId="58184562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571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2A9A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1D29106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972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exceedingly</w:t>
            </w:r>
          </w:p>
        </w:tc>
      </w:tr>
      <w:tr w:rsidR="00110D26" w14:paraId="29218AB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628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D2716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58B711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66D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exceeds</w:t>
            </w:r>
          </w:p>
        </w:tc>
      </w:tr>
      <w:tr w:rsidR="00110D26" w14:paraId="54F16E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809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3498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5628CCC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FB2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</w:t>
            </w:r>
          </w:p>
        </w:tc>
      </w:tr>
      <w:tr w:rsidR="00110D26" w14:paraId="6EC6507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5CC9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0A95A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7CBD62BC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C74E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exceled</w:t>
            </w:r>
          </w:p>
        </w:tc>
      </w:tr>
      <w:tr w:rsidR="00110D26" w14:paraId="731F4B79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1B5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9F4B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02730C03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1B82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excelent</w:t>
            </w:r>
          </w:p>
        </w:tc>
      </w:tr>
      <w:tr w:rsidR="00110D26" w14:paraId="325C0AC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080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1524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99B9FF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3E1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excellant</w:t>
            </w:r>
          </w:p>
        </w:tc>
      </w:tr>
      <w:tr w:rsidR="00110D26" w14:paraId="630B598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49C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75C71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29E6B4E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28D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excelled</w:t>
            </w:r>
          </w:p>
        </w:tc>
      </w:tr>
      <w:tr w:rsidR="00110D26" w14:paraId="1496916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714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54078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1644C90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1EF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excellence</w:t>
            </w:r>
          </w:p>
        </w:tc>
      </w:tr>
      <w:tr w:rsidR="00110D26" w14:paraId="4F4D92F6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174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0BBC2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</w:tblGrid>
      <w:tr w:rsidR="00110D26" w14:paraId="3DD0A9E3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F48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excellency</w:t>
            </w:r>
          </w:p>
        </w:tc>
      </w:tr>
      <w:tr w:rsidR="00110D26" w14:paraId="1DF76A23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24BE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AF8C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C5262D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F837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excellent</w:t>
            </w:r>
          </w:p>
        </w:tc>
      </w:tr>
      <w:tr w:rsidR="00110D26" w14:paraId="4F234CA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59A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3F72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4C965C6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A233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excellently</w:t>
            </w:r>
          </w:p>
        </w:tc>
      </w:tr>
      <w:tr w:rsidR="00110D26" w14:paraId="1DACBF1D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EB8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2C74E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2FA49A9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AD8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excels</w:t>
            </w:r>
          </w:p>
        </w:tc>
      </w:tr>
      <w:tr w:rsidR="00110D26" w14:paraId="11C79B4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B7E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9D946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4D2D929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29BB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exceptional</w:t>
            </w:r>
          </w:p>
        </w:tc>
      </w:tr>
      <w:tr w:rsidR="00110D26" w14:paraId="53EF6AB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075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DD23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3"/>
      </w:tblGrid>
      <w:tr w:rsidR="00110D26" w14:paraId="4331C9B0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9BF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exceptionally</w:t>
            </w:r>
          </w:p>
        </w:tc>
      </w:tr>
      <w:tr w:rsidR="00110D26" w14:paraId="46A3DB39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347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1DE9A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"/>
      </w:tblGrid>
      <w:tr w:rsidR="00110D26" w14:paraId="2E4C883B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9A4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excite</w:t>
            </w:r>
          </w:p>
        </w:tc>
      </w:tr>
      <w:tr w:rsidR="00110D26" w14:paraId="79594B28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302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A527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"/>
      </w:tblGrid>
      <w:tr w:rsidR="00110D26" w14:paraId="021BE95C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6CC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excited</w:t>
            </w:r>
          </w:p>
        </w:tc>
      </w:tr>
      <w:tr w:rsidR="00110D26" w14:paraId="7BAF6B87" w14:textId="77777777">
        <w:tblPrEx>
          <w:tblCellMar>
            <w:top w:w="0" w:type="dxa"/>
            <w:bottom w:w="0" w:type="dxa"/>
          </w:tblCellMar>
        </w:tblPrEx>
        <w:tc>
          <w:tcPr>
            <w:tcW w:w="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41E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BD19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7ACF027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8D9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excitedly</w:t>
            </w:r>
          </w:p>
        </w:tc>
      </w:tr>
      <w:tr w:rsidR="00110D26" w14:paraId="395E4EF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E2E2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0717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62EBCE7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C63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excitedness</w:t>
            </w:r>
          </w:p>
        </w:tc>
      </w:tr>
      <w:tr w:rsidR="00110D26" w14:paraId="6A550BE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C2D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B56F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51B31783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EE8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excitement</w:t>
            </w:r>
          </w:p>
        </w:tc>
      </w:tr>
      <w:tr w:rsidR="00110D26" w14:paraId="50E6330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9E4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41B6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0152789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1E2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excites</w:t>
            </w:r>
          </w:p>
        </w:tc>
      </w:tr>
      <w:tr w:rsidR="00110D26" w14:paraId="4F9EF65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E91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5D19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42FE63FD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FC96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exciting</w:t>
            </w:r>
          </w:p>
        </w:tc>
      </w:tr>
      <w:tr w:rsidR="00110D26" w14:paraId="4848ACFC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EA62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212D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1AF6AAF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2B9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excitingly</w:t>
            </w:r>
          </w:p>
        </w:tc>
      </w:tr>
      <w:tr w:rsidR="00110D26" w14:paraId="0DB4DA8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9F9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2FFD4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4894DD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55CC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exellent</w:t>
            </w:r>
          </w:p>
        </w:tc>
      </w:tr>
      <w:tr w:rsidR="00110D26" w14:paraId="1288F6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986E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72E6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7EA46974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27C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exemplar</w:t>
            </w:r>
          </w:p>
        </w:tc>
      </w:tr>
      <w:tr w:rsidR="00110D26" w14:paraId="1FE085F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E8B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812B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69FD44EE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154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exemplary</w:t>
            </w:r>
          </w:p>
        </w:tc>
      </w:tr>
      <w:tr w:rsidR="00110D26" w14:paraId="21EB0AC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A4F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094FC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443D192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67D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exhilarate</w:t>
            </w:r>
          </w:p>
        </w:tc>
      </w:tr>
      <w:tr w:rsidR="00110D26" w14:paraId="1E72287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B36C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866C7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38569BA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BDCE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exhilarating</w:t>
            </w:r>
          </w:p>
        </w:tc>
      </w:tr>
      <w:tr w:rsidR="00110D26" w14:paraId="6A408C7F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E3A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5ADF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0714972F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EB78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exhilaratingly</w:t>
            </w:r>
          </w:p>
        </w:tc>
      </w:tr>
      <w:tr w:rsidR="00110D26" w14:paraId="4B91E31C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89C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C283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4170867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CFA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exhilaration</w:t>
            </w:r>
          </w:p>
        </w:tc>
      </w:tr>
      <w:tr w:rsidR="00110D26" w14:paraId="701D5CBA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354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7B47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684373F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484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exonerate</w:t>
            </w:r>
          </w:p>
        </w:tc>
      </w:tr>
      <w:tr w:rsidR="00110D26" w14:paraId="7591FCA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563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9726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3848114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1C7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expansive</w:t>
            </w:r>
          </w:p>
        </w:tc>
      </w:tr>
      <w:tr w:rsidR="00110D26" w14:paraId="2047AD83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C6B9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D83C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4"/>
      </w:tblGrid>
      <w:tr w:rsidR="00110D26" w14:paraId="28581A32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6DA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expeditiously</w:t>
            </w:r>
          </w:p>
        </w:tc>
      </w:tr>
      <w:tr w:rsidR="00110D26" w14:paraId="138389B0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1C0F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45D7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A9AD4D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80D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expertly</w:t>
            </w:r>
          </w:p>
        </w:tc>
      </w:tr>
      <w:tr w:rsidR="00110D26" w14:paraId="2F46BFA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5144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3352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2705E9A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C09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exquisite</w:t>
            </w:r>
          </w:p>
        </w:tc>
      </w:tr>
      <w:tr w:rsidR="00110D26" w14:paraId="5BC638F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106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84A72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021878C2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DAF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exquisitely</w:t>
            </w:r>
          </w:p>
        </w:tc>
      </w:tr>
      <w:tr w:rsidR="00110D26" w14:paraId="678D2C4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D4A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E9125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5195A43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145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extol</w:t>
            </w:r>
          </w:p>
        </w:tc>
      </w:tr>
      <w:tr w:rsidR="00110D26" w14:paraId="1DC253F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AA9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1C2B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1B9C30D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923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extoll</w:t>
            </w:r>
          </w:p>
        </w:tc>
      </w:tr>
      <w:tr w:rsidR="00110D26" w14:paraId="24BE910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BAB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CEC9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7"/>
      </w:tblGrid>
      <w:tr w:rsidR="00110D26" w14:paraId="0D5D818E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CEA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extraordinarily</w:t>
            </w:r>
          </w:p>
        </w:tc>
      </w:tr>
      <w:tr w:rsidR="00110D26" w14:paraId="4608FE3A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FCF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0DD9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3"/>
      </w:tblGrid>
      <w:tr w:rsidR="00110D26" w14:paraId="21C23BB2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D3C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extraordinary</w:t>
            </w:r>
          </w:p>
        </w:tc>
      </w:tr>
      <w:tr w:rsidR="00110D26" w14:paraId="41AE9033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8F0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DED5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1D63464B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0D1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exuberance</w:t>
            </w:r>
          </w:p>
        </w:tc>
      </w:tr>
      <w:tr w:rsidR="00110D26" w14:paraId="1BB2877F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C76B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04DE2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25B748D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ADE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exuberant</w:t>
            </w:r>
          </w:p>
        </w:tc>
      </w:tr>
      <w:tr w:rsidR="00110D26" w14:paraId="268EA99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124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0D9A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65F9DC8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AFE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exuberantly</w:t>
            </w:r>
          </w:p>
        </w:tc>
      </w:tr>
      <w:tr w:rsidR="00110D26" w14:paraId="6F8D14C4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D449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62A11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2FFBCEE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A827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exult</w:t>
            </w:r>
          </w:p>
        </w:tc>
      </w:tr>
      <w:tr w:rsidR="00110D26" w14:paraId="662639E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DF6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8855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1ED06B10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6D90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exultant</w:t>
            </w:r>
          </w:p>
        </w:tc>
      </w:tr>
      <w:tr w:rsidR="00110D26" w14:paraId="1351AA6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7FA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382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39D561F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B47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exultation</w:t>
            </w:r>
          </w:p>
        </w:tc>
      </w:tr>
      <w:tr w:rsidR="00110D26" w14:paraId="28F0DAE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BD61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0B237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10F5CEA2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B772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exultingly</w:t>
            </w:r>
          </w:p>
        </w:tc>
      </w:tr>
      <w:tr w:rsidR="00110D26" w14:paraId="73EC335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4E5A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7A05A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AA9B32F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8372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eye-catch</w:t>
            </w:r>
          </w:p>
        </w:tc>
      </w:tr>
      <w:tr w:rsidR="00110D26" w14:paraId="26E62CE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BD2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5462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6"/>
      </w:tblGrid>
      <w:tr w:rsidR="00110D26" w14:paraId="11A2117F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5037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eye-catching</w:t>
            </w:r>
          </w:p>
        </w:tc>
      </w:tr>
      <w:tr w:rsidR="00110D26" w14:paraId="596A7E82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5E9E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8421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A0CAF2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DC2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eyecatch</w:t>
            </w:r>
          </w:p>
        </w:tc>
      </w:tr>
      <w:tr w:rsidR="00110D26" w14:paraId="50D8123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80BC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3F30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6"/>
      </w:tblGrid>
      <w:tr w:rsidR="00110D26" w14:paraId="09B5B56C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6C9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eyecatching</w:t>
            </w:r>
          </w:p>
        </w:tc>
      </w:tr>
      <w:tr w:rsidR="00110D26" w14:paraId="0F72CF4F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DA3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87CD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D81D2C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85D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fabulous</w:t>
            </w:r>
          </w:p>
        </w:tc>
      </w:tr>
      <w:tr w:rsidR="00110D26" w14:paraId="0CD9C45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20F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E5B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3541B41B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84C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fabulously</w:t>
            </w:r>
          </w:p>
        </w:tc>
      </w:tr>
      <w:tr w:rsidR="00110D26" w14:paraId="0E4313B1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739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71A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43CE754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FCED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facilitate</w:t>
            </w:r>
          </w:p>
        </w:tc>
      </w:tr>
      <w:tr w:rsidR="00110D26" w14:paraId="0B3F772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706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CB7D1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"/>
      </w:tblGrid>
      <w:tr w:rsidR="00110D26" w14:paraId="7B8E8930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ADEB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fair</w:t>
            </w:r>
          </w:p>
        </w:tc>
      </w:tr>
      <w:tr w:rsidR="00110D26" w14:paraId="62CD65FC" w14:textId="77777777">
        <w:tblPrEx>
          <w:tblCellMar>
            <w:top w:w="0" w:type="dxa"/>
            <w:bottom w:w="0" w:type="dxa"/>
          </w:tblCellMar>
        </w:tblPrEx>
        <w:tc>
          <w:tcPr>
            <w:tcW w:w="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1E2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CE4CC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02C57FFB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5A0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fairly</w:t>
            </w:r>
          </w:p>
        </w:tc>
      </w:tr>
      <w:tr w:rsidR="00110D26" w14:paraId="2F40E1AB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B672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1E24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2C1B387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7AC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fairness</w:t>
            </w:r>
          </w:p>
        </w:tc>
      </w:tr>
      <w:tr w:rsidR="00110D26" w14:paraId="1DD0903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2AD5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3A3F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</w:tblGrid>
      <w:tr w:rsidR="00110D26" w14:paraId="0E8F2233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EA0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faith</w:t>
            </w:r>
          </w:p>
        </w:tc>
      </w:tr>
      <w:tr w:rsidR="00110D26" w14:paraId="6DCBEFBE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FAA1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B934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78DCBB4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648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faithful</w:t>
            </w:r>
          </w:p>
        </w:tc>
      </w:tr>
      <w:tr w:rsidR="00110D26" w14:paraId="46C5FA4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931B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1E33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28723D2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915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faithfully</w:t>
            </w:r>
          </w:p>
        </w:tc>
      </w:tr>
      <w:tr w:rsidR="00110D26" w14:paraId="2EDC8D9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FE9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2FE74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2C31A7E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8E62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faithfulness</w:t>
            </w:r>
          </w:p>
        </w:tc>
      </w:tr>
      <w:tr w:rsidR="00110D26" w14:paraId="7BAF7A4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3250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F279E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1DFBDA06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BDF8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fame</w:t>
            </w:r>
          </w:p>
        </w:tc>
      </w:tr>
      <w:tr w:rsidR="00110D26" w14:paraId="16E3E20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7DB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6300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64F633D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281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famed</w:t>
            </w:r>
          </w:p>
        </w:tc>
      </w:tr>
      <w:tr w:rsidR="00110D26" w14:paraId="228F0CB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ECD8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E747B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7D2D737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7B1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famous</w:t>
            </w:r>
          </w:p>
        </w:tc>
      </w:tr>
      <w:tr w:rsidR="00110D26" w14:paraId="0965B49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2B20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CE58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6D4C744D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571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famously</w:t>
            </w:r>
          </w:p>
        </w:tc>
      </w:tr>
      <w:tr w:rsidR="00110D26" w14:paraId="63FCDEE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69FC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00FC1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6AB765D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30D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fancier</w:t>
            </w:r>
          </w:p>
        </w:tc>
      </w:tr>
      <w:tr w:rsidR="00110D26" w14:paraId="5D0F09A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BC9F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F223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5AD5BD7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9C20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fancinating</w:t>
            </w:r>
          </w:p>
        </w:tc>
      </w:tr>
      <w:tr w:rsidR="00110D26" w14:paraId="04442FE6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180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EE33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</w:tblGrid>
      <w:tr w:rsidR="00110D26" w14:paraId="530B98E6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09D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fancy</w:t>
            </w:r>
          </w:p>
        </w:tc>
      </w:tr>
      <w:tr w:rsidR="00110D26" w14:paraId="2E51061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5948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639F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3214E12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C60A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fanfare</w:t>
            </w:r>
          </w:p>
        </w:tc>
      </w:tr>
      <w:tr w:rsidR="00110D26" w14:paraId="752A054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F548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1926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20779891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893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fans</w:t>
            </w:r>
          </w:p>
        </w:tc>
      </w:tr>
      <w:tr w:rsidR="00110D26" w14:paraId="46BE988B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4B8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EEE60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18853CD6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BC3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fantastic</w:t>
            </w:r>
          </w:p>
        </w:tc>
      </w:tr>
      <w:tr w:rsidR="00110D26" w14:paraId="0547977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BAA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894E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635EE8C4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8660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fantastically</w:t>
            </w:r>
          </w:p>
        </w:tc>
      </w:tr>
      <w:tr w:rsidR="00110D26" w14:paraId="704AAAC4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499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86021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3E70892E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ADA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fascinate</w:t>
            </w:r>
          </w:p>
        </w:tc>
      </w:tr>
      <w:tr w:rsidR="00110D26" w14:paraId="30397E75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B77A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B52B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5E691608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104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fascinating</w:t>
            </w:r>
          </w:p>
        </w:tc>
      </w:tr>
      <w:tr w:rsidR="00110D26" w14:paraId="2513EFD4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F0C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E457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6C2D3201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E89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fascinatingly</w:t>
            </w:r>
          </w:p>
        </w:tc>
      </w:tr>
      <w:tr w:rsidR="00110D26" w14:paraId="7978AFF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432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02D1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311A7F97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615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fascination</w:t>
            </w:r>
          </w:p>
        </w:tc>
      </w:tr>
      <w:tr w:rsidR="00110D26" w14:paraId="182AD930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D935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DAB2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1800921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724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fashionable</w:t>
            </w:r>
          </w:p>
        </w:tc>
      </w:tr>
      <w:tr w:rsidR="00110D26" w14:paraId="17A2795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99B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14D3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4A5FCAFC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7414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fashionably</w:t>
            </w:r>
          </w:p>
        </w:tc>
      </w:tr>
      <w:tr w:rsidR="00110D26" w14:paraId="516F5E4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AF3F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149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7"/>
      </w:tblGrid>
      <w:tr w:rsidR="00110D26" w14:paraId="675FC36F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2F1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</w:t>
            </w:r>
          </w:p>
        </w:tc>
      </w:tr>
      <w:tr w:rsidR="00110D26" w14:paraId="30F35170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95D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88013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6F4F67C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378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fast-growing</w:t>
            </w:r>
          </w:p>
        </w:tc>
      </w:tr>
      <w:tr w:rsidR="00110D26" w14:paraId="0ABF69CD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C35F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4A96D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556B701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AA1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fast-paced</w:t>
            </w:r>
          </w:p>
        </w:tc>
      </w:tr>
      <w:tr w:rsidR="00110D26" w14:paraId="634F4A2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888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DB8F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</w:tblGrid>
      <w:tr w:rsidR="00110D26" w14:paraId="1585AE40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7C38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faster</w:t>
            </w:r>
          </w:p>
        </w:tc>
      </w:tr>
      <w:tr w:rsidR="00110D26" w14:paraId="2A7293B3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A7F4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9914F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3872408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71B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fastest</w:t>
            </w:r>
          </w:p>
        </w:tc>
      </w:tr>
      <w:tr w:rsidR="00110D26" w14:paraId="5A78777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2C1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8C4D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</w:tblGrid>
      <w:tr w:rsidR="00110D26" w14:paraId="2E8B7277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79B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fastest-growing</w:t>
            </w:r>
          </w:p>
        </w:tc>
      </w:tr>
      <w:tr w:rsidR="00110D26" w14:paraId="0D93D335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30A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1A61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7E98EB4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DD0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faultless</w:t>
            </w:r>
          </w:p>
        </w:tc>
      </w:tr>
      <w:tr w:rsidR="00110D26" w14:paraId="3104A60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7BA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6114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"/>
      </w:tblGrid>
      <w:tr w:rsidR="00110D26" w14:paraId="45259A38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3F6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</w:t>
            </w:r>
          </w:p>
        </w:tc>
      </w:tr>
      <w:tr w:rsidR="00110D26" w14:paraId="0D11C2EC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A35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6F847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"/>
      </w:tblGrid>
      <w:tr w:rsidR="00110D26" w14:paraId="52B87E1D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9B3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fave</w:t>
            </w:r>
          </w:p>
        </w:tc>
      </w:tr>
      <w:tr w:rsidR="00110D26" w14:paraId="269BF893" w14:textId="77777777">
        <w:tblPrEx>
          <w:tblCellMar>
            <w:top w:w="0" w:type="dxa"/>
            <w:bottom w:w="0" w:type="dxa"/>
          </w:tblCellMar>
        </w:tblPrEx>
        <w:tc>
          <w:tcPr>
            <w:tcW w:w="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AF16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9BF8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6D8977C1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5F2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favor</w:t>
            </w:r>
          </w:p>
        </w:tc>
      </w:tr>
      <w:tr w:rsidR="00110D26" w14:paraId="76C97B54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417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8D3B4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4745A38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8E7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favorable</w:t>
            </w:r>
          </w:p>
        </w:tc>
      </w:tr>
      <w:tr w:rsidR="00110D26" w14:paraId="6E6251A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FCC0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E24C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028AA910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801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favored</w:t>
            </w:r>
          </w:p>
        </w:tc>
      </w:tr>
      <w:tr w:rsidR="00110D26" w14:paraId="225AE9A5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481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C225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4FE0239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1E3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favorite</w:t>
            </w:r>
          </w:p>
        </w:tc>
      </w:tr>
      <w:tr w:rsidR="00110D26" w14:paraId="67C8499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1543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BD46D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AE6A84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32C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favorited</w:t>
            </w:r>
          </w:p>
        </w:tc>
      </w:tr>
      <w:tr w:rsidR="00110D26" w14:paraId="4109BA0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21F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3376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2A9B3B4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C2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favour</w:t>
            </w:r>
          </w:p>
        </w:tc>
      </w:tr>
      <w:tr w:rsidR="00110D26" w14:paraId="017B223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DE4B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DD19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33BE8B62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E35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fearless</w:t>
            </w:r>
          </w:p>
        </w:tc>
      </w:tr>
      <w:tr w:rsidR="00110D26" w14:paraId="0A10E6DC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5F6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753A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BD2A4F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1AE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fearlessly</w:t>
            </w:r>
          </w:p>
        </w:tc>
      </w:tr>
      <w:tr w:rsidR="00110D26" w14:paraId="2A87C74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FDC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F55A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65D1711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144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feasible</w:t>
            </w:r>
          </w:p>
        </w:tc>
      </w:tr>
      <w:tr w:rsidR="00110D26" w14:paraId="2F0C1BC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C01C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91C8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3F3676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E6CF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feasibly</w:t>
            </w:r>
          </w:p>
        </w:tc>
      </w:tr>
      <w:tr w:rsidR="00110D26" w14:paraId="5308D3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F205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B0F37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</w:tblGrid>
      <w:tr w:rsidR="00110D26" w14:paraId="1A8EB632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8562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feat</w:t>
            </w:r>
          </w:p>
        </w:tc>
      </w:tr>
      <w:tr w:rsidR="00110D26" w14:paraId="7279893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0585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9324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37819A0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D01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feature-rich</w:t>
            </w:r>
          </w:p>
        </w:tc>
      </w:tr>
      <w:tr w:rsidR="00110D26" w14:paraId="4129201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F7B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C20A1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0509D13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B355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fecilitous</w:t>
            </w:r>
          </w:p>
        </w:tc>
      </w:tr>
      <w:tr w:rsidR="00110D26" w14:paraId="1F2BC7D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B6A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9EF08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7E330D7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F42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feisty</w:t>
            </w:r>
          </w:p>
        </w:tc>
      </w:tr>
      <w:tr w:rsidR="00110D26" w14:paraId="1EFCE357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94B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AA567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16D5CE2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43F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felicitate</w:t>
            </w:r>
          </w:p>
        </w:tc>
      </w:tr>
      <w:tr w:rsidR="00110D26" w14:paraId="53BF6D3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375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CD8E8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4893F9D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0B5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felicitous</w:t>
            </w:r>
          </w:p>
        </w:tc>
      </w:tr>
      <w:tr w:rsidR="00110D26" w14:paraId="22E7B90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442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B1965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4D82C90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035F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felicity</w:t>
            </w:r>
          </w:p>
        </w:tc>
      </w:tr>
      <w:tr w:rsidR="00110D26" w14:paraId="3A2DD83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5EC7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CD86C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"/>
      </w:tblGrid>
      <w:tr w:rsidR="00110D26" w14:paraId="51E0DA62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892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fertile</w:t>
            </w:r>
          </w:p>
        </w:tc>
      </w:tr>
      <w:tr w:rsidR="00110D26" w14:paraId="7A48175A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6B7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B4BE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66F1E9E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BB0F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fervent</w:t>
            </w:r>
          </w:p>
        </w:tc>
      </w:tr>
      <w:tr w:rsidR="00110D26" w14:paraId="686C7D9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7E0E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1A40F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06F531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A8E3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fervently</w:t>
            </w:r>
          </w:p>
        </w:tc>
      </w:tr>
      <w:tr w:rsidR="00110D26" w14:paraId="7F846B6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445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1A39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3A0D5B4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BE56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fervid</w:t>
            </w:r>
          </w:p>
        </w:tc>
      </w:tr>
      <w:tr w:rsidR="00110D26" w14:paraId="351D6A5B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323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85FFC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72074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0DA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fervidly</w:t>
            </w:r>
          </w:p>
        </w:tc>
      </w:tr>
      <w:tr w:rsidR="00110D26" w14:paraId="2A920A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4A88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B8FAD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20532B5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ACE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fervor</w:t>
            </w:r>
          </w:p>
        </w:tc>
      </w:tr>
      <w:tr w:rsidR="00110D26" w14:paraId="3793F0B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2E8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8555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0DC82F1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42C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festive</w:t>
            </w:r>
          </w:p>
        </w:tc>
      </w:tr>
      <w:tr w:rsidR="00110D26" w14:paraId="7808380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2EC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5B69D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513F2EE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9625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fidelity</w:t>
            </w:r>
          </w:p>
        </w:tc>
      </w:tr>
      <w:tr w:rsidR="00110D26" w14:paraId="1FE3B27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61D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429F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4E031BE3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CA06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fiery</w:t>
            </w:r>
          </w:p>
        </w:tc>
      </w:tr>
      <w:tr w:rsidR="00110D26" w14:paraId="1F69E6E8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1A66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CC27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"/>
      </w:tblGrid>
      <w:tr w:rsidR="00110D26" w14:paraId="66AFC76E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7BB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fine</w:t>
            </w:r>
          </w:p>
        </w:tc>
      </w:tr>
      <w:tr w:rsidR="00110D26" w14:paraId="2EB02686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2A2E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C2BB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0D1CDB8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A58C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fine-looking</w:t>
            </w:r>
          </w:p>
        </w:tc>
      </w:tr>
      <w:tr w:rsidR="00110D26" w14:paraId="3B2032C5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DBE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4886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39B8045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DB2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finely</w:t>
            </w:r>
          </w:p>
        </w:tc>
      </w:tr>
      <w:tr w:rsidR="00110D26" w14:paraId="7530505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B61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880A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589E9210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3ECC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finer</w:t>
            </w:r>
          </w:p>
        </w:tc>
      </w:tr>
      <w:tr w:rsidR="00110D26" w14:paraId="4668A7F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6438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FFC0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6543A4C7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A73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finest</w:t>
            </w:r>
          </w:p>
        </w:tc>
      </w:tr>
      <w:tr w:rsidR="00110D26" w14:paraId="21355CE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55A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395D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1A475E21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442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firmer</w:t>
            </w:r>
          </w:p>
        </w:tc>
      </w:tr>
      <w:tr w:rsidR="00110D26" w14:paraId="0496B8D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2D3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3DEF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243E441F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0D1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first-class</w:t>
            </w:r>
          </w:p>
        </w:tc>
      </w:tr>
      <w:tr w:rsidR="00110D26" w14:paraId="2EDC6678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81B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53D0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0F8F01CD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ECB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first-in-class</w:t>
            </w:r>
          </w:p>
        </w:tc>
      </w:tr>
      <w:tr w:rsidR="00110D26" w14:paraId="771CF59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4D1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06A4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6F3CCDC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5A6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first-rate</w:t>
            </w:r>
          </w:p>
        </w:tc>
      </w:tr>
      <w:tr w:rsidR="00110D26" w14:paraId="23FB90C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02E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ED9AF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7C74216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E3D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flashy</w:t>
            </w:r>
          </w:p>
        </w:tc>
      </w:tr>
      <w:tr w:rsidR="00110D26" w14:paraId="176DAEF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161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DD3EB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"/>
      </w:tblGrid>
      <w:tr w:rsidR="00110D26" w14:paraId="6E259121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B29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flatter</w:t>
            </w:r>
          </w:p>
        </w:tc>
      </w:tr>
      <w:tr w:rsidR="00110D26" w14:paraId="00CBEFA8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D9D6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B5A9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6A88278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184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flattering</w:t>
            </w:r>
          </w:p>
        </w:tc>
      </w:tr>
      <w:tr w:rsidR="00110D26" w14:paraId="4351217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21F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7E6C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584E283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4B4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flatteringly</w:t>
            </w:r>
          </w:p>
        </w:tc>
      </w:tr>
      <w:tr w:rsidR="00110D26" w14:paraId="09DC52D9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A30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630B4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353852C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552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flawless</w:t>
            </w:r>
          </w:p>
        </w:tc>
      </w:tr>
      <w:tr w:rsidR="00110D26" w14:paraId="5FDBEE7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C977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5878E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219ECDA9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384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flawlessly</w:t>
            </w:r>
          </w:p>
        </w:tc>
      </w:tr>
      <w:tr w:rsidR="00110D26" w14:paraId="3682364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497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69F2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2820A2D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B33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flexibility</w:t>
            </w:r>
          </w:p>
        </w:tc>
      </w:tr>
      <w:tr w:rsidR="00110D26" w14:paraId="1B33E67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3BC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1CA3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F11C4B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996F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flexible</w:t>
            </w:r>
          </w:p>
        </w:tc>
      </w:tr>
      <w:tr w:rsidR="00110D26" w14:paraId="22E4911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3AC4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9FA1E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4759A0E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4219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flourish</w:t>
            </w:r>
          </w:p>
        </w:tc>
      </w:tr>
      <w:tr w:rsidR="00110D26" w14:paraId="1B87718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EB23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19F19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37C63B5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659F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flourishing</w:t>
            </w:r>
          </w:p>
        </w:tc>
      </w:tr>
      <w:tr w:rsidR="00110D26" w14:paraId="6EE470B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F2D9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C4F0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14F7721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EC42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fluent</w:t>
            </w:r>
          </w:p>
        </w:tc>
      </w:tr>
      <w:tr w:rsidR="00110D26" w14:paraId="1343B99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0D4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33A0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05B7E06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22C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flutter</w:t>
            </w:r>
          </w:p>
        </w:tc>
      </w:tr>
      <w:tr w:rsidR="00110D26" w14:paraId="5AC8604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78F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21F8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</w:tblGrid>
      <w:tr w:rsidR="00110D26" w14:paraId="65EF6EE4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0905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fond</w:t>
            </w:r>
          </w:p>
        </w:tc>
      </w:tr>
      <w:tr w:rsidR="00110D26" w14:paraId="57DD8313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E0DA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FA427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33DD99A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4FC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fondly</w:t>
            </w:r>
          </w:p>
        </w:tc>
      </w:tr>
      <w:tr w:rsidR="00110D26" w14:paraId="1B245A0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CB8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9E67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7A49567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7CC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fondness</w:t>
            </w:r>
          </w:p>
        </w:tc>
      </w:tr>
      <w:tr w:rsidR="00110D26" w14:paraId="407EAC7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6628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ABE9E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4032F86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979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foolproof</w:t>
            </w:r>
          </w:p>
        </w:tc>
      </w:tr>
      <w:tr w:rsidR="00110D26" w14:paraId="4DE5773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3176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1BB7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003AB70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6A6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foremost</w:t>
            </w:r>
          </w:p>
        </w:tc>
      </w:tr>
      <w:tr w:rsidR="00110D26" w14:paraId="0E614B3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C59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8F0E2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505987D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E45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foresight</w:t>
            </w:r>
          </w:p>
        </w:tc>
      </w:tr>
      <w:tr w:rsidR="00110D26" w14:paraId="6C18A23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C19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140A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6C17E338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70CE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formidable</w:t>
            </w:r>
          </w:p>
        </w:tc>
      </w:tr>
      <w:tr w:rsidR="00110D26" w14:paraId="7C59A423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4D6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FADC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2AEF39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B81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fortitude</w:t>
            </w:r>
          </w:p>
        </w:tc>
      </w:tr>
      <w:tr w:rsidR="00110D26" w14:paraId="5354194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4574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5A89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6FAF93BC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0D2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fortuitous</w:t>
            </w:r>
          </w:p>
        </w:tc>
      </w:tr>
      <w:tr w:rsidR="00110D26" w14:paraId="0FFC09E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37F6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4E18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0043138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D90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fortuitously</w:t>
            </w:r>
          </w:p>
        </w:tc>
      </w:tr>
      <w:tr w:rsidR="00110D26" w14:paraId="2BF18943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04EF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2B8E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2FC39B9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58A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fortunate</w:t>
            </w:r>
          </w:p>
        </w:tc>
      </w:tr>
      <w:tr w:rsidR="00110D26" w14:paraId="2E5A63A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410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AEC08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71D623E7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D15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fortunately</w:t>
            </w:r>
          </w:p>
        </w:tc>
      </w:tr>
      <w:tr w:rsidR="00110D26" w14:paraId="232EF38F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C57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427F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13BB585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3E8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fortune</w:t>
            </w:r>
          </w:p>
        </w:tc>
      </w:tr>
      <w:tr w:rsidR="00110D26" w14:paraId="2E0E537E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85B2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A5DE9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57AA0D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839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fragrant</w:t>
            </w:r>
          </w:p>
        </w:tc>
      </w:tr>
      <w:tr w:rsidR="00110D26" w14:paraId="30220D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365B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7DEF6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"/>
      </w:tblGrid>
      <w:tr w:rsidR="00110D26" w14:paraId="64ABBD6F" w14:textId="77777777">
        <w:tblPrEx>
          <w:tblCellMar>
            <w:top w:w="0" w:type="dxa"/>
            <w:bottom w:w="0" w:type="dxa"/>
          </w:tblCellMar>
        </w:tblPrEx>
        <w:tc>
          <w:tcPr>
            <w:tcW w:w="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631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free</w:t>
            </w:r>
          </w:p>
        </w:tc>
      </w:tr>
      <w:tr w:rsidR="00110D26" w14:paraId="32D2D168" w14:textId="77777777">
        <w:tblPrEx>
          <w:tblCellMar>
            <w:top w:w="0" w:type="dxa"/>
            <w:bottom w:w="0" w:type="dxa"/>
          </w:tblCellMar>
        </w:tblPrEx>
        <w:tc>
          <w:tcPr>
            <w:tcW w:w="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F483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B851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"/>
      </w:tblGrid>
      <w:tr w:rsidR="00110D26" w14:paraId="106F44AE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264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freed</w:t>
            </w:r>
          </w:p>
        </w:tc>
      </w:tr>
      <w:tr w:rsidR="00110D26" w14:paraId="03C111A3" w14:textId="77777777">
        <w:tblPrEx>
          <w:tblCellMar>
            <w:top w:w="0" w:type="dxa"/>
            <w:bottom w:w="0" w:type="dxa"/>
          </w:tblCellMar>
        </w:tblPrEx>
        <w:tc>
          <w:tcPr>
            <w:tcW w:w="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A851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E4FD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513438A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AAD3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freedom</w:t>
            </w:r>
          </w:p>
        </w:tc>
      </w:tr>
      <w:tr w:rsidR="00110D26" w14:paraId="50DC58E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F1DF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4B72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671CC2B1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330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freedoms</w:t>
            </w:r>
          </w:p>
        </w:tc>
      </w:tr>
      <w:tr w:rsidR="00110D26" w14:paraId="453C85E3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600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E940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6C92D3D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0972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fresh</w:t>
            </w:r>
          </w:p>
        </w:tc>
      </w:tr>
      <w:tr w:rsidR="00110D26" w14:paraId="599EA5B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676F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4747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471B7A3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DD46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fresher</w:t>
            </w:r>
          </w:p>
        </w:tc>
      </w:tr>
      <w:tr w:rsidR="00110D26" w14:paraId="61A6827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D872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E8CC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52EDCE4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660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freshest</w:t>
            </w:r>
          </w:p>
        </w:tc>
      </w:tr>
      <w:tr w:rsidR="00110D26" w14:paraId="50E849E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F602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68E4C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27AA42A8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EBF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friendliness</w:t>
            </w:r>
          </w:p>
        </w:tc>
      </w:tr>
      <w:tr w:rsidR="00110D26" w14:paraId="2D3F96C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BDF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8726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478101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BCCE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friendly</w:t>
            </w:r>
          </w:p>
        </w:tc>
      </w:tr>
      <w:tr w:rsidR="00110D26" w14:paraId="5830B2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60E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3F16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12F8CB03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C44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frolic</w:t>
            </w:r>
          </w:p>
        </w:tc>
      </w:tr>
      <w:tr w:rsidR="00110D26" w14:paraId="6D7B5E0C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0F7B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D3F2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36AB883F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1D0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frugal</w:t>
            </w:r>
          </w:p>
        </w:tc>
      </w:tr>
      <w:tr w:rsidR="00110D26" w14:paraId="46BE38FD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6A1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9D101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6A038FA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DFA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fruitful</w:t>
            </w:r>
          </w:p>
        </w:tc>
      </w:tr>
      <w:tr w:rsidR="00110D26" w14:paraId="4EBEF8E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BE6B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5EE0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"/>
      </w:tblGrid>
      <w:tr w:rsidR="00110D26" w14:paraId="16D65428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1A5E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ftw</w:t>
            </w:r>
          </w:p>
        </w:tc>
      </w:tr>
      <w:tr w:rsidR="00110D26" w14:paraId="0C9E4744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72F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20AF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6CB895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E88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fulfillment</w:t>
            </w:r>
          </w:p>
        </w:tc>
      </w:tr>
      <w:tr w:rsidR="00110D26" w14:paraId="3503E17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078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ED7C0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"/>
      </w:tblGrid>
      <w:tr w:rsidR="00110D26" w14:paraId="050BCBCC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C04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fun</w:t>
            </w:r>
          </w:p>
        </w:tc>
      </w:tr>
      <w:tr w:rsidR="00110D26" w14:paraId="05FE62E2" w14:textId="77777777">
        <w:tblPrEx>
          <w:tblCellMar>
            <w:top w:w="0" w:type="dxa"/>
            <w:bottom w:w="0" w:type="dxa"/>
          </w:tblCellMar>
        </w:tblPrEx>
        <w:tc>
          <w:tcPr>
            <w:tcW w:w="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603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2434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0934BC6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FEE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futurestic</w:t>
            </w:r>
          </w:p>
        </w:tc>
      </w:tr>
      <w:tr w:rsidR="00110D26" w14:paraId="1F6D97A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CDED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5FA8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201DBF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95D0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futuristic</w:t>
            </w:r>
          </w:p>
        </w:tc>
      </w:tr>
      <w:tr w:rsidR="00110D26" w14:paraId="1D56535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F413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C91C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70412AA5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2B0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gaiety</w:t>
            </w:r>
          </w:p>
        </w:tc>
      </w:tr>
      <w:tr w:rsidR="00110D26" w14:paraId="231C70D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DE52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20DA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276FC5A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AE2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gaily</w:t>
            </w:r>
          </w:p>
        </w:tc>
      </w:tr>
      <w:tr w:rsidR="00110D26" w14:paraId="6265487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D52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98E8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036934CC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AFB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</w:t>
            </w:r>
          </w:p>
        </w:tc>
      </w:tr>
      <w:tr w:rsidR="00110D26" w14:paraId="08796F4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B182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AF91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6DDF011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21C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gained</w:t>
            </w:r>
          </w:p>
        </w:tc>
      </w:tr>
      <w:tr w:rsidR="00110D26" w14:paraId="69EFEB6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907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2780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089FE57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0E8C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gainful</w:t>
            </w:r>
          </w:p>
        </w:tc>
      </w:tr>
      <w:tr w:rsidR="00110D26" w14:paraId="402FA76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34D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35AD8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01D960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ED3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gainfully</w:t>
            </w:r>
          </w:p>
        </w:tc>
      </w:tr>
      <w:tr w:rsidR="00110D26" w14:paraId="7559EE2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291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13369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705AD35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1738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gaining</w:t>
            </w:r>
          </w:p>
        </w:tc>
      </w:tr>
      <w:tr w:rsidR="00110D26" w14:paraId="29DC07F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BB3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2B98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6399BC3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28E4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gains</w:t>
            </w:r>
          </w:p>
        </w:tc>
      </w:tr>
      <w:tr w:rsidR="00110D26" w14:paraId="13403F1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69C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C015F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4962257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868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gallant</w:t>
            </w:r>
          </w:p>
        </w:tc>
      </w:tr>
      <w:tr w:rsidR="00110D26" w14:paraId="3D539CA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46E9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AE82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038B661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E40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gallantly</w:t>
            </w:r>
          </w:p>
        </w:tc>
      </w:tr>
      <w:tr w:rsidR="00110D26" w14:paraId="37D5775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C3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5152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5872306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5217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galore</w:t>
            </w:r>
          </w:p>
        </w:tc>
      </w:tr>
      <w:tr w:rsidR="00110D26" w14:paraId="284A6BE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75BD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1AEE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30A3067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ABD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geekier</w:t>
            </w:r>
          </w:p>
        </w:tc>
      </w:tr>
      <w:tr w:rsidR="00110D26" w14:paraId="687FBF1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B06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D26A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5B0CC8D8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A58C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geeky</w:t>
            </w:r>
          </w:p>
        </w:tc>
      </w:tr>
      <w:tr w:rsidR="00110D26" w14:paraId="5A1333F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1FEA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BE83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3570F0A3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C374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gem</w:t>
            </w:r>
          </w:p>
        </w:tc>
      </w:tr>
      <w:tr w:rsidR="00110D26" w14:paraId="67A129F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C7B4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D452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77B32ED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F53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gems</w:t>
            </w:r>
          </w:p>
        </w:tc>
      </w:tr>
      <w:tr w:rsidR="00110D26" w14:paraId="1C740E06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7CF2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4ACEC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11A52869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A7C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generosity</w:t>
            </w:r>
          </w:p>
        </w:tc>
      </w:tr>
      <w:tr w:rsidR="00110D26" w14:paraId="4CB770F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BEE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7669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DAEC14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22FC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generous</w:t>
            </w:r>
          </w:p>
        </w:tc>
      </w:tr>
      <w:tr w:rsidR="00110D26" w14:paraId="7D6A530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9832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FF184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0B2B688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3C14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generously</w:t>
            </w:r>
          </w:p>
        </w:tc>
      </w:tr>
      <w:tr w:rsidR="00110D26" w14:paraId="53283B9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627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83BD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632E47E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B94F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genial</w:t>
            </w:r>
          </w:p>
        </w:tc>
      </w:tr>
      <w:tr w:rsidR="00110D26" w14:paraId="696B136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86A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D370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4CFBB65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8FBA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genius</w:t>
            </w:r>
          </w:p>
        </w:tc>
      </w:tr>
      <w:tr w:rsidR="00110D26" w14:paraId="0BEFDE74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03F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35CC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5F20D10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AD0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gentle</w:t>
            </w:r>
          </w:p>
        </w:tc>
      </w:tr>
      <w:tr w:rsidR="00110D26" w14:paraId="30AEDCD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EC3E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5A44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663455D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3DD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gentlest</w:t>
            </w:r>
          </w:p>
        </w:tc>
      </w:tr>
      <w:tr w:rsidR="00110D26" w14:paraId="6FCCDD3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DBCB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4F7E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F5379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3432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genuine</w:t>
            </w:r>
          </w:p>
        </w:tc>
      </w:tr>
      <w:tr w:rsidR="00110D26" w14:paraId="0D938D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87BD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98AF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6C40AE0D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458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gifted</w:t>
            </w:r>
          </w:p>
        </w:tc>
      </w:tr>
      <w:tr w:rsidR="00110D26" w14:paraId="36141D1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216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ACB8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0C3CF3A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D83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glad</w:t>
            </w:r>
          </w:p>
        </w:tc>
      </w:tr>
      <w:tr w:rsidR="00110D26" w14:paraId="100E37F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C96B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661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361655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E7E0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gladden</w:t>
            </w:r>
          </w:p>
        </w:tc>
      </w:tr>
      <w:tr w:rsidR="00110D26" w14:paraId="20C069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7D98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8EF2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6BCE20A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B692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gladly</w:t>
            </w:r>
          </w:p>
        </w:tc>
      </w:tr>
      <w:tr w:rsidR="00110D26" w14:paraId="570D720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7DA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DCD5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E24B31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0A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gladness</w:t>
            </w:r>
          </w:p>
        </w:tc>
      </w:tr>
      <w:tr w:rsidR="00110D26" w14:paraId="0BC3B0F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756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68AFF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302B5BC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3BE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glamorous</w:t>
            </w:r>
          </w:p>
        </w:tc>
      </w:tr>
      <w:tr w:rsidR="00110D26" w14:paraId="7CF3FC07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C6F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1891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4D2F8AAA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C15D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glee</w:t>
            </w:r>
          </w:p>
        </w:tc>
      </w:tr>
      <w:tr w:rsidR="00110D26" w14:paraId="500A921A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76B4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93C2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6587C6A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9D39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gleeful</w:t>
            </w:r>
          </w:p>
        </w:tc>
      </w:tr>
      <w:tr w:rsidR="00110D26" w14:paraId="784A1EB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E1EA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8A3C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7770160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E41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gleefully</w:t>
            </w:r>
          </w:p>
        </w:tc>
      </w:tr>
      <w:tr w:rsidR="00110D26" w14:paraId="5FA2581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73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1B28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57A48746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7DA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glimmer</w:t>
            </w:r>
          </w:p>
        </w:tc>
      </w:tr>
      <w:tr w:rsidR="00110D26" w14:paraId="6DDE3A0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679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63F1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05FD4D4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8BE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glimmering</w:t>
            </w:r>
          </w:p>
        </w:tc>
      </w:tr>
      <w:tr w:rsidR="00110D26" w14:paraId="0546CDB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9F9F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4F02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37E270F3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CCB5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glisten</w:t>
            </w:r>
          </w:p>
        </w:tc>
      </w:tr>
      <w:tr w:rsidR="00110D26" w14:paraId="66053D0C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3DC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03E6A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4EF5AC6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460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glistening</w:t>
            </w:r>
          </w:p>
        </w:tc>
      </w:tr>
      <w:tr w:rsidR="00110D26" w14:paraId="0E9BB8B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A0EE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0A592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3441996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A7B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glitter</w:t>
            </w:r>
          </w:p>
        </w:tc>
      </w:tr>
      <w:tr w:rsidR="00110D26" w14:paraId="683E764D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7D2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4D68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033138C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DD7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glitz</w:t>
            </w:r>
          </w:p>
        </w:tc>
      </w:tr>
      <w:tr w:rsidR="00110D26" w14:paraId="6213D3EA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BAD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B5954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249F4C3A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D3D8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glorify</w:t>
            </w:r>
          </w:p>
        </w:tc>
      </w:tr>
      <w:tr w:rsidR="00110D26" w14:paraId="2FC562D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C06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6D5C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4C282DA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61D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glorious</w:t>
            </w:r>
          </w:p>
        </w:tc>
      </w:tr>
      <w:tr w:rsidR="00110D26" w14:paraId="37F6E13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CE0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2BE9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6B684F6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92F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gloriously</w:t>
            </w:r>
          </w:p>
        </w:tc>
      </w:tr>
      <w:tr w:rsidR="00110D26" w14:paraId="16939ED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C018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416F2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2828FEAD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2FFB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glory</w:t>
            </w:r>
          </w:p>
        </w:tc>
      </w:tr>
      <w:tr w:rsidR="00110D26" w14:paraId="04C72B19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EFB9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CD23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1828AA4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A8CC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glow</w:t>
            </w:r>
          </w:p>
        </w:tc>
      </w:tr>
      <w:tr w:rsidR="00110D26" w14:paraId="20BF223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85D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90857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6404541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C75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glowing</w:t>
            </w:r>
          </w:p>
        </w:tc>
      </w:tr>
      <w:tr w:rsidR="00110D26" w14:paraId="5EE923D2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B99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1005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20F44B7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F6E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glowingly</w:t>
            </w:r>
          </w:p>
        </w:tc>
      </w:tr>
      <w:tr w:rsidR="00110D26" w14:paraId="51B3DCC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0B88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29679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10F0109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775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god-given</w:t>
            </w:r>
          </w:p>
        </w:tc>
      </w:tr>
      <w:tr w:rsidR="00110D26" w14:paraId="152ADD2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80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72098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736AF5D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3CE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god-send</w:t>
            </w:r>
          </w:p>
        </w:tc>
      </w:tr>
      <w:tr w:rsidR="00110D26" w14:paraId="0779932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5F5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0E56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7AC69F9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063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godlike</w:t>
            </w:r>
          </w:p>
        </w:tc>
      </w:tr>
      <w:tr w:rsidR="00110D26" w14:paraId="040D076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609A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E131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040C95A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B1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godsend</w:t>
            </w:r>
          </w:p>
        </w:tc>
      </w:tr>
      <w:tr w:rsidR="00110D26" w14:paraId="184C8E4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5207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FA905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796EE0A0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0E21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gold</w:t>
            </w:r>
          </w:p>
        </w:tc>
      </w:tr>
      <w:tr w:rsidR="00110D26" w14:paraId="45B3957A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C4A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7A35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2050566C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847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golden</w:t>
            </w:r>
          </w:p>
        </w:tc>
      </w:tr>
      <w:tr w:rsidR="00110D26" w14:paraId="1695B9DC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01F8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07FB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175AC76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90BE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good</w:t>
            </w:r>
          </w:p>
        </w:tc>
      </w:tr>
      <w:tr w:rsidR="00110D26" w14:paraId="5A3C178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FB6F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60379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32FF95F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08A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goodly</w:t>
            </w:r>
          </w:p>
        </w:tc>
      </w:tr>
      <w:tr w:rsidR="00110D26" w14:paraId="1FE49A9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7E7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0B02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447A4104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AF0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goodness</w:t>
            </w:r>
          </w:p>
        </w:tc>
      </w:tr>
      <w:tr w:rsidR="00110D26" w14:paraId="727FC4FE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D0C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B545E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59FAFE5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76B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goodwill</w:t>
            </w:r>
          </w:p>
        </w:tc>
      </w:tr>
      <w:tr w:rsidR="00110D26" w14:paraId="2DA6E8B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BA9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3A97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1A43C76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2A0E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goood</w:t>
            </w:r>
          </w:p>
        </w:tc>
      </w:tr>
      <w:tr w:rsidR="00110D26" w14:paraId="569E00A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5EC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8C03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174C241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950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gooood</w:t>
            </w:r>
          </w:p>
        </w:tc>
      </w:tr>
      <w:tr w:rsidR="00110D26" w14:paraId="4B42196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1DC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D5CC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782ACF4F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09C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gorgeous</w:t>
            </w:r>
          </w:p>
        </w:tc>
      </w:tr>
      <w:tr w:rsidR="00110D26" w14:paraId="090C8D3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00E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92720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11E8495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CC0A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gorgeously</w:t>
            </w:r>
          </w:p>
        </w:tc>
      </w:tr>
      <w:tr w:rsidR="00110D26" w14:paraId="32E1789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1A9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CC6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5101D991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A112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grace</w:t>
            </w:r>
          </w:p>
        </w:tc>
      </w:tr>
      <w:tr w:rsidR="00110D26" w14:paraId="786D51D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470E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E8CC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4C15D8F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16F4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graceful</w:t>
            </w:r>
          </w:p>
        </w:tc>
      </w:tr>
      <w:tr w:rsidR="00110D26" w14:paraId="1396E56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273F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EC70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4F984D32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95E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gracefully</w:t>
            </w:r>
          </w:p>
        </w:tc>
      </w:tr>
      <w:tr w:rsidR="00110D26" w14:paraId="57D4B1B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649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B25A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58F1655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1E4B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gracious</w:t>
            </w:r>
          </w:p>
        </w:tc>
      </w:tr>
      <w:tr w:rsidR="00110D26" w14:paraId="4628121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A12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4A58E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38240AF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1E61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graciously</w:t>
            </w:r>
          </w:p>
        </w:tc>
      </w:tr>
      <w:tr w:rsidR="00110D26" w14:paraId="685CAA8E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4A7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07FDB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26CBC615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D90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graciousness</w:t>
            </w:r>
          </w:p>
        </w:tc>
      </w:tr>
      <w:tr w:rsidR="00110D26" w14:paraId="6BED2034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CB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F949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7A52440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B03E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grand</w:t>
            </w:r>
          </w:p>
        </w:tc>
      </w:tr>
      <w:tr w:rsidR="00110D26" w14:paraId="69CDEB0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7F85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D6C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5ABC1391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128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grandeur</w:t>
            </w:r>
          </w:p>
        </w:tc>
      </w:tr>
      <w:tr w:rsidR="00110D26" w14:paraId="5FB02DB9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78B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D704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2B1E11F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4AF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grateful</w:t>
            </w:r>
          </w:p>
        </w:tc>
      </w:tr>
      <w:tr w:rsidR="00110D26" w14:paraId="4CDB2700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53B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7411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5CBD80D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F08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gratefully</w:t>
            </w:r>
          </w:p>
        </w:tc>
      </w:tr>
      <w:tr w:rsidR="00110D26" w14:paraId="01C7E46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55C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90ED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58FAF15E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54A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gratification</w:t>
            </w:r>
          </w:p>
        </w:tc>
      </w:tr>
      <w:tr w:rsidR="00110D26" w14:paraId="640DA035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A81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C80C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3F1E185B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C301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gratified</w:t>
            </w:r>
          </w:p>
        </w:tc>
      </w:tr>
      <w:tr w:rsidR="00110D26" w14:paraId="11BCFFA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93C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A851F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B229A5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DE4E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gratifies</w:t>
            </w:r>
          </w:p>
        </w:tc>
      </w:tr>
      <w:tr w:rsidR="00110D26" w14:paraId="2F058A1D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8C5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9059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177F62E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24F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gratify</w:t>
            </w:r>
          </w:p>
        </w:tc>
      </w:tr>
      <w:tr w:rsidR="00110D26" w14:paraId="45A986F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2F62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AB7A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486E18C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80E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gratifying</w:t>
            </w:r>
          </w:p>
        </w:tc>
      </w:tr>
      <w:tr w:rsidR="00110D26" w14:paraId="604E3AF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9787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395DF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</w:tblGrid>
      <w:tr w:rsidR="00110D26" w14:paraId="7A7CB973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A7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gratifyingly</w:t>
            </w:r>
          </w:p>
        </w:tc>
      </w:tr>
      <w:tr w:rsidR="00110D26" w14:paraId="39EAD980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374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A6D0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48082E5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F1AE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gratitude</w:t>
            </w:r>
          </w:p>
        </w:tc>
      </w:tr>
      <w:tr w:rsidR="00110D26" w14:paraId="14C4763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5BE5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F8B9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1F055B9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6F9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great</w:t>
            </w:r>
          </w:p>
        </w:tc>
      </w:tr>
      <w:tr w:rsidR="00110D26" w14:paraId="077D8F7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829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F65C6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28D4CD2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43C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greatest</w:t>
            </w:r>
          </w:p>
        </w:tc>
      </w:tr>
      <w:tr w:rsidR="00110D26" w14:paraId="61258DF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F7E1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C4843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51C9359F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013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greatness</w:t>
            </w:r>
          </w:p>
        </w:tc>
      </w:tr>
      <w:tr w:rsidR="00110D26" w14:paraId="3834B0A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AF4F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68BE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"/>
      </w:tblGrid>
      <w:tr w:rsidR="00110D26" w14:paraId="2EF892CA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0D5D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grin</w:t>
            </w:r>
          </w:p>
        </w:tc>
      </w:tr>
      <w:tr w:rsidR="00110D26" w14:paraId="3337426A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428A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FBB08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0"/>
      </w:tblGrid>
      <w:tr w:rsidR="00110D26" w14:paraId="12092A49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F101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groundbreaking</w:t>
            </w:r>
          </w:p>
        </w:tc>
      </w:tr>
      <w:tr w:rsidR="00110D26" w14:paraId="37D33D73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E39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E928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4E35C11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6EB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guarantee</w:t>
            </w:r>
          </w:p>
        </w:tc>
      </w:tr>
      <w:tr w:rsidR="00110D26" w14:paraId="59FAA934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CC9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3A1E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FAAE4D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B8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guidance</w:t>
            </w:r>
          </w:p>
        </w:tc>
      </w:tr>
      <w:tr w:rsidR="00110D26" w14:paraId="15D5A29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AEB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CB69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"/>
      </w:tblGrid>
      <w:tr w:rsidR="00110D26" w14:paraId="4019B1E9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4BDF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guiltless</w:t>
            </w:r>
          </w:p>
        </w:tc>
      </w:tr>
      <w:tr w:rsidR="00110D26" w14:paraId="6A3A3872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AFC3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945A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1"/>
      </w:tblGrid>
      <w:tr w:rsidR="00110D26" w14:paraId="21378C24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879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gumption</w:t>
            </w:r>
          </w:p>
        </w:tc>
      </w:tr>
      <w:tr w:rsidR="00110D26" w14:paraId="2C43517E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7FB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A0A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276B1119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154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gush</w:t>
            </w:r>
          </w:p>
        </w:tc>
      </w:tr>
      <w:tr w:rsidR="00110D26" w14:paraId="13146F8A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BBD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07C9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"/>
      </w:tblGrid>
      <w:tr w:rsidR="00110D26" w14:paraId="3F006A33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BD1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gusto</w:t>
            </w:r>
          </w:p>
        </w:tc>
      </w:tr>
      <w:tr w:rsidR="00110D26" w14:paraId="54D94A38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6EC7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0135C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"/>
      </w:tblGrid>
      <w:tr w:rsidR="00110D26" w14:paraId="0FC1A54A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8578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gutsy</w:t>
            </w:r>
          </w:p>
        </w:tc>
      </w:tr>
      <w:tr w:rsidR="00110D26" w14:paraId="6E84C856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ECEE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06899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</w:tblGrid>
      <w:tr w:rsidR="00110D26" w14:paraId="1E1E9BE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8897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hail</w:t>
            </w:r>
          </w:p>
        </w:tc>
      </w:tr>
      <w:tr w:rsidR="00110D26" w14:paraId="153106D8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0E3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E03B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0789AB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3DF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halcyon</w:t>
            </w:r>
          </w:p>
        </w:tc>
      </w:tr>
      <w:tr w:rsidR="00110D26" w14:paraId="1FDA5B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450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FD53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6BF4A239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B3E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hale</w:t>
            </w:r>
          </w:p>
        </w:tc>
      </w:tr>
      <w:tr w:rsidR="00110D26" w14:paraId="5E6BD026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0528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1D35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748AF2E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44E4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hallmark</w:t>
            </w:r>
          </w:p>
        </w:tc>
      </w:tr>
      <w:tr w:rsidR="00110D26" w14:paraId="47D7D30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623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C83D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49A85DC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DAA3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hallmarks</w:t>
            </w:r>
          </w:p>
        </w:tc>
      </w:tr>
      <w:tr w:rsidR="00110D26" w14:paraId="467B063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21B3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AA41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37E512A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A21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hallowed</w:t>
            </w:r>
          </w:p>
        </w:tc>
      </w:tr>
      <w:tr w:rsidR="00110D26" w14:paraId="12C15F38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9BD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6EB37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01253BC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7F1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handier</w:t>
            </w:r>
          </w:p>
        </w:tc>
      </w:tr>
      <w:tr w:rsidR="00110D26" w14:paraId="41E5BA4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364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285C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3E6A873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196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handily</w:t>
            </w:r>
          </w:p>
        </w:tc>
      </w:tr>
      <w:tr w:rsidR="00110D26" w14:paraId="004D312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277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6467A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75402456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98FD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hands-down</w:t>
            </w:r>
          </w:p>
        </w:tc>
      </w:tr>
      <w:tr w:rsidR="00110D26" w14:paraId="108C6926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EF3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AA89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3E6A131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C9FC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handsome</w:t>
            </w:r>
          </w:p>
        </w:tc>
      </w:tr>
      <w:tr w:rsidR="00110D26" w14:paraId="060BF6D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C5B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093E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3014DE6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9E5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handsomely</w:t>
            </w:r>
          </w:p>
        </w:tc>
      </w:tr>
      <w:tr w:rsidR="00110D26" w14:paraId="44C54BA0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3C4E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F309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3DA9323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FF0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handy</w:t>
            </w:r>
          </w:p>
        </w:tc>
      </w:tr>
      <w:tr w:rsidR="00110D26" w14:paraId="59D91EA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937A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7968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1225CAE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87D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happier</w:t>
            </w:r>
          </w:p>
        </w:tc>
      </w:tr>
      <w:tr w:rsidR="00110D26" w14:paraId="54DF3A6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57C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D0F2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045F0EF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55F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happily</w:t>
            </w:r>
          </w:p>
        </w:tc>
      </w:tr>
      <w:tr w:rsidR="00110D26" w14:paraId="50E8EB9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D1D4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A2953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60D1D39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3098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happiness</w:t>
            </w:r>
          </w:p>
        </w:tc>
      </w:tr>
      <w:tr w:rsidR="00110D26" w14:paraId="71DDCEC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32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51CE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7409A16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FD9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happy</w:t>
            </w:r>
          </w:p>
        </w:tc>
      </w:tr>
      <w:tr w:rsidR="00110D26" w14:paraId="0A38D2A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21A5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F4E9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1A87F4CD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D98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hard-working</w:t>
            </w:r>
          </w:p>
        </w:tc>
      </w:tr>
      <w:tr w:rsidR="00110D26" w14:paraId="2B3774E6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70C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8C72B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153C661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8FA0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hardier</w:t>
            </w:r>
          </w:p>
        </w:tc>
      </w:tr>
      <w:tr w:rsidR="00110D26" w14:paraId="57C05FB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627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25D0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529C7FD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6D9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hardy</w:t>
            </w:r>
          </w:p>
        </w:tc>
      </w:tr>
      <w:tr w:rsidR="00110D26" w14:paraId="41AA9E08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0C3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7D78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3F5FFCC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6705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harmless</w:t>
            </w:r>
          </w:p>
        </w:tc>
      </w:tr>
      <w:tr w:rsidR="00110D26" w14:paraId="5E6FA94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0B22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BD250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</w:tblGrid>
      <w:tr w:rsidR="00110D26" w14:paraId="643898B1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3B9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harmonious</w:t>
            </w:r>
          </w:p>
        </w:tc>
      </w:tr>
      <w:tr w:rsidR="00110D26" w14:paraId="313BEF45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697D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56ED9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</w:tblGrid>
      <w:tr w:rsidR="00110D26" w14:paraId="2729A29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513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harmoniously</w:t>
            </w:r>
          </w:p>
        </w:tc>
      </w:tr>
      <w:tr w:rsidR="00110D26" w14:paraId="36B6232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032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6F10A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197B44A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F52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harmonize</w:t>
            </w:r>
          </w:p>
        </w:tc>
      </w:tr>
      <w:tr w:rsidR="00110D26" w14:paraId="518D2589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576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E5C7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542C73A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12F9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harmony</w:t>
            </w:r>
          </w:p>
        </w:tc>
      </w:tr>
      <w:tr w:rsidR="00110D26" w14:paraId="4794AA1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D8A6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4D8E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38A8F2A9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B827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headway</w:t>
            </w:r>
          </w:p>
        </w:tc>
      </w:tr>
      <w:tr w:rsidR="00110D26" w14:paraId="6828C802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218A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8DF2E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0C4266C6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C83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heal</w:t>
            </w:r>
          </w:p>
        </w:tc>
      </w:tr>
      <w:tr w:rsidR="00110D26" w14:paraId="00D4B9EF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D5E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EDBF1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11E9C88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7E6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healthful</w:t>
            </w:r>
          </w:p>
        </w:tc>
      </w:tr>
      <w:tr w:rsidR="00110D26" w14:paraId="3E1C55E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AD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1826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4C6180A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6330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healthy</w:t>
            </w:r>
          </w:p>
        </w:tc>
      </w:tr>
      <w:tr w:rsidR="00110D26" w14:paraId="22F57B1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1FF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80F7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292D66F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2EB6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hearten</w:t>
            </w:r>
          </w:p>
        </w:tc>
      </w:tr>
      <w:tr w:rsidR="00110D26" w14:paraId="01921BE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50E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4634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4F1F9A0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078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heartening</w:t>
            </w:r>
          </w:p>
        </w:tc>
      </w:tr>
      <w:tr w:rsidR="00110D26" w14:paraId="0A5B4A12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61C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355B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11AE1C3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2B2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heartfelt</w:t>
            </w:r>
          </w:p>
        </w:tc>
      </w:tr>
      <w:tr w:rsidR="00110D26" w14:paraId="0CE6459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57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075CD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3CB6BB9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148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heartily</w:t>
            </w:r>
          </w:p>
        </w:tc>
      </w:tr>
      <w:tr w:rsidR="00110D26" w14:paraId="383A7F8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6B27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3B9C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203F45D3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15C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heartwarming</w:t>
            </w:r>
          </w:p>
        </w:tc>
      </w:tr>
      <w:tr w:rsidR="00110D26" w14:paraId="15F7C0FC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6848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B33A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54A4BA3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5AD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heaven</w:t>
            </w:r>
          </w:p>
        </w:tc>
      </w:tr>
      <w:tr w:rsidR="00110D26" w14:paraId="66A94B5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886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BCC1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6118FD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44E0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heavenly</w:t>
            </w:r>
          </w:p>
        </w:tc>
      </w:tr>
      <w:tr w:rsidR="00110D26" w14:paraId="6C65B5B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757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F856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308FFE2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7F7F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helped</w:t>
            </w:r>
          </w:p>
        </w:tc>
      </w:tr>
      <w:tr w:rsidR="00110D26" w14:paraId="1A0BA0D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595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26948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6937C5F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DB86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helpful</w:t>
            </w:r>
          </w:p>
        </w:tc>
      </w:tr>
      <w:tr w:rsidR="00110D26" w14:paraId="52AE94D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390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1DA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6510E30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8542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helping</w:t>
            </w:r>
          </w:p>
        </w:tc>
      </w:tr>
      <w:tr w:rsidR="00110D26" w14:paraId="6039897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3AB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5C092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371D1B6D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8E6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hero</w:t>
            </w:r>
          </w:p>
        </w:tc>
      </w:tr>
      <w:tr w:rsidR="00110D26" w14:paraId="323B77B2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203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6BB99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1162DFC0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A91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heroic</w:t>
            </w:r>
          </w:p>
        </w:tc>
      </w:tr>
      <w:tr w:rsidR="00110D26" w14:paraId="2B31E2C6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E95B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D58B3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4521198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B7D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heroically</w:t>
            </w:r>
          </w:p>
        </w:tc>
      </w:tr>
      <w:tr w:rsidR="00110D26" w14:paraId="1FFD7E6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C6AE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E7EE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1F7CFEA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308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heroine</w:t>
            </w:r>
          </w:p>
        </w:tc>
      </w:tr>
      <w:tr w:rsidR="00110D26" w14:paraId="0140759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182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EC8D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04A50BB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EB0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heroize</w:t>
            </w:r>
          </w:p>
        </w:tc>
      </w:tr>
      <w:tr w:rsidR="00110D26" w14:paraId="1C24178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EFE0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A6F1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32F29DFD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4FD3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heros</w:t>
            </w:r>
          </w:p>
        </w:tc>
      </w:tr>
      <w:tr w:rsidR="00110D26" w14:paraId="481DA5F9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3D4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75144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56C735D3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6D07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high-quality</w:t>
            </w:r>
          </w:p>
        </w:tc>
      </w:tr>
      <w:tr w:rsidR="00110D26" w14:paraId="525C170F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8B10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ED792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0D365FDF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DE4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high-spirited</w:t>
            </w:r>
          </w:p>
        </w:tc>
      </w:tr>
      <w:tr w:rsidR="00110D26" w14:paraId="3A1673D7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8AE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66C6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3116F80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ADA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hilarious</w:t>
            </w:r>
          </w:p>
        </w:tc>
      </w:tr>
      <w:tr w:rsidR="00110D26" w14:paraId="5B0426C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4D6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4FB4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75232253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2B1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holy</w:t>
            </w:r>
          </w:p>
        </w:tc>
      </w:tr>
      <w:tr w:rsidR="00110D26" w14:paraId="001DDD04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8C6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B4A2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5CD01C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8A7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homage</w:t>
            </w:r>
          </w:p>
        </w:tc>
      </w:tr>
      <w:tr w:rsidR="00110D26" w14:paraId="21035F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F9A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6046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1620649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F1B8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honest</w:t>
            </w:r>
          </w:p>
        </w:tc>
      </w:tr>
      <w:tr w:rsidR="00110D26" w14:paraId="3C44F37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088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3D7B7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5663506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57C0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honesty</w:t>
            </w:r>
          </w:p>
        </w:tc>
      </w:tr>
      <w:tr w:rsidR="00110D26" w14:paraId="66B3EE3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FC2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C631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6EDE4601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7C2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honor</w:t>
            </w:r>
          </w:p>
        </w:tc>
      </w:tr>
      <w:tr w:rsidR="00110D26" w14:paraId="408CE9C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085E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F10D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168B5C0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D6C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honorable</w:t>
            </w:r>
          </w:p>
        </w:tc>
      </w:tr>
      <w:tr w:rsidR="00110D26" w14:paraId="3F65E8E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678D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A5C7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70C8FCE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EFF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honored</w:t>
            </w:r>
          </w:p>
        </w:tc>
      </w:tr>
      <w:tr w:rsidR="00110D26" w14:paraId="6A509A6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A94F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40F5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4692B5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6828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honoring</w:t>
            </w:r>
          </w:p>
        </w:tc>
      </w:tr>
      <w:tr w:rsidR="00110D26" w14:paraId="65EBE1D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05C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4330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51C4CFC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8B3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hooray</w:t>
            </w:r>
          </w:p>
        </w:tc>
      </w:tr>
      <w:tr w:rsidR="00110D26" w14:paraId="35A9894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397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0557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4A1BADD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0146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hopeful</w:t>
            </w:r>
          </w:p>
        </w:tc>
      </w:tr>
      <w:tr w:rsidR="00110D26" w14:paraId="6CA41E2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9566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24D6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7F3CC35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625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hospitable</w:t>
            </w:r>
          </w:p>
        </w:tc>
      </w:tr>
      <w:tr w:rsidR="00110D26" w14:paraId="1F029169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F40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9136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"/>
      </w:tblGrid>
      <w:tr w:rsidR="00110D26" w14:paraId="5FDE4936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DC5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</w:t>
            </w:r>
          </w:p>
        </w:tc>
      </w:tr>
      <w:tr w:rsidR="00110D26" w14:paraId="66313512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B78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CDDD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22BA1BD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E387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hotcake</w:t>
            </w:r>
          </w:p>
        </w:tc>
      </w:tr>
      <w:tr w:rsidR="00110D26" w14:paraId="0FCD5C1F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B71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53BBF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77AE290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F07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hotcakes</w:t>
            </w:r>
          </w:p>
        </w:tc>
      </w:tr>
      <w:tr w:rsidR="00110D26" w14:paraId="537D89E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A13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202FD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656E560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9466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hottest</w:t>
            </w:r>
          </w:p>
        </w:tc>
      </w:tr>
      <w:tr w:rsidR="00110D26" w14:paraId="1A4A237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6189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4022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</w:tblGrid>
      <w:tr w:rsidR="00110D26" w14:paraId="546DAFEA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BCCD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hug</w:t>
            </w:r>
          </w:p>
        </w:tc>
      </w:tr>
      <w:tr w:rsidR="00110D26" w14:paraId="6F2C8DC9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288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483C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DB85D2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D24C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humane</w:t>
            </w:r>
          </w:p>
        </w:tc>
      </w:tr>
      <w:tr w:rsidR="00110D26" w14:paraId="5BC218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A74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2290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337DD4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5EBE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humble</w:t>
            </w:r>
          </w:p>
        </w:tc>
      </w:tr>
      <w:tr w:rsidR="00110D26" w14:paraId="54E561A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0B6E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E13F0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6E60FB9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BE2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humility</w:t>
            </w:r>
          </w:p>
        </w:tc>
      </w:tr>
      <w:tr w:rsidR="00110D26" w14:paraId="6AAB418F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1AE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FEFC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0A6CEC2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C614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humor</w:t>
            </w:r>
          </w:p>
        </w:tc>
      </w:tr>
      <w:tr w:rsidR="00110D26" w14:paraId="6FAA19C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CB5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AC86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493D561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BF1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humorous</w:t>
            </w:r>
          </w:p>
        </w:tc>
      </w:tr>
      <w:tr w:rsidR="00110D26" w14:paraId="467FB2F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C51E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0154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71A3716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9B6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humorously</w:t>
            </w:r>
          </w:p>
        </w:tc>
      </w:tr>
      <w:tr w:rsidR="00110D26" w14:paraId="59FF7334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256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F388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4440F64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A259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humour</w:t>
            </w:r>
          </w:p>
        </w:tc>
      </w:tr>
      <w:tr w:rsidR="00110D26" w14:paraId="6B66583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2B1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5312A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7FDE9A7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FF82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humourous</w:t>
            </w:r>
          </w:p>
        </w:tc>
      </w:tr>
      <w:tr w:rsidR="00110D26" w14:paraId="31EDFF7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8EC4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6D78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40570311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566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ideal</w:t>
            </w:r>
          </w:p>
        </w:tc>
      </w:tr>
      <w:tr w:rsidR="00110D26" w14:paraId="38FB40FC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D88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F8E0D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62307D9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62A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idealize</w:t>
            </w:r>
          </w:p>
        </w:tc>
      </w:tr>
      <w:tr w:rsidR="00110D26" w14:paraId="4C5D745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E4FE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460D6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342AA12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CADF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ideally</w:t>
            </w:r>
          </w:p>
        </w:tc>
      </w:tr>
      <w:tr w:rsidR="00110D26" w14:paraId="326E42A6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4B5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FFAC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"/>
      </w:tblGrid>
      <w:tr w:rsidR="00110D26" w14:paraId="54984A4B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3CE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idol</w:t>
            </w:r>
          </w:p>
        </w:tc>
      </w:tr>
      <w:tr w:rsidR="00110D26" w14:paraId="1A59C588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7133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FBB91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58E9895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77F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idolize</w:t>
            </w:r>
          </w:p>
        </w:tc>
      </w:tr>
      <w:tr w:rsidR="00110D26" w14:paraId="2D53D4E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648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1AB0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3F932AB7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3F1E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idolized</w:t>
            </w:r>
          </w:p>
        </w:tc>
      </w:tr>
      <w:tr w:rsidR="00110D26" w14:paraId="5AE5D55D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A90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3735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70524AD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1B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idyllic</w:t>
            </w:r>
          </w:p>
        </w:tc>
      </w:tr>
      <w:tr w:rsidR="00110D26" w14:paraId="755CC92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EDDB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9E2A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5BB1B47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5F1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illuminate</w:t>
            </w:r>
          </w:p>
        </w:tc>
      </w:tr>
      <w:tr w:rsidR="00110D26" w14:paraId="14034019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59B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BECD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05FE933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43B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illuminati</w:t>
            </w:r>
          </w:p>
        </w:tc>
      </w:tr>
      <w:tr w:rsidR="00110D26" w14:paraId="79E71DCE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2F8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6F521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4A012C81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DF5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illuminating</w:t>
            </w:r>
          </w:p>
        </w:tc>
      </w:tr>
      <w:tr w:rsidR="00110D26" w14:paraId="06EC25E6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51C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768D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17A910C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38A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illumine</w:t>
            </w:r>
          </w:p>
        </w:tc>
      </w:tr>
      <w:tr w:rsidR="00110D26" w14:paraId="4A8A562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67F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1888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1"/>
      </w:tblGrid>
      <w:tr w:rsidR="00110D26" w14:paraId="57B1B349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26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illustrious</w:t>
            </w:r>
          </w:p>
        </w:tc>
      </w:tr>
      <w:tr w:rsidR="00110D26" w14:paraId="17051E74" w14:textId="77777777">
        <w:tblPrEx>
          <w:tblCellMar>
            <w:top w:w="0" w:type="dxa"/>
            <w:bottom w:w="0" w:type="dxa"/>
          </w:tblCellMar>
        </w:tblPrEx>
        <w:tc>
          <w:tcPr>
            <w:tcW w:w="10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7E9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6E0AE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"/>
      </w:tblGrid>
      <w:tr w:rsidR="00110D26" w14:paraId="19F123A0" w14:textId="77777777">
        <w:tblPrEx>
          <w:tblCellMar>
            <w:top w:w="0" w:type="dxa"/>
            <w:bottom w:w="0" w:type="dxa"/>
          </w:tblCellMar>
        </w:tblPrEx>
        <w:tc>
          <w:tcPr>
            <w:tcW w:w="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513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ilu</w:t>
            </w:r>
          </w:p>
        </w:tc>
      </w:tr>
      <w:tr w:rsidR="00110D26" w14:paraId="6F46EBF6" w14:textId="77777777">
        <w:tblPrEx>
          <w:tblCellMar>
            <w:top w:w="0" w:type="dxa"/>
            <w:bottom w:w="0" w:type="dxa"/>
          </w:tblCellMar>
        </w:tblPrEx>
        <w:tc>
          <w:tcPr>
            <w:tcW w:w="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07F0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D73F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031F1F6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01A5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imaculate</w:t>
            </w:r>
          </w:p>
        </w:tc>
      </w:tr>
      <w:tr w:rsidR="00110D26" w14:paraId="514751F5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5457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1FFF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2D4A032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676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imaginative</w:t>
            </w:r>
          </w:p>
        </w:tc>
      </w:tr>
      <w:tr w:rsidR="00110D26" w14:paraId="43C61ECA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885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98130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002ED784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E15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immaculate</w:t>
            </w:r>
          </w:p>
        </w:tc>
      </w:tr>
      <w:tr w:rsidR="00110D26" w14:paraId="67C54D2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E830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2CCB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7F98E6F0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8DE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immaculately</w:t>
            </w:r>
          </w:p>
        </w:tc>
      </w:tr>
      <w:tr w:rsidR="00110D26" w14:paraId="694237E7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0770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67914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4D773AB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C39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immense</w:t>
            </w:r>
          </w:p>
        </w:tc>
      </w:tr>
      <w:tr w:rsidR="00110D26" w14:paraId="72EB744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38B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D809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05214A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81BD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impartial</w:t>
            </w:r>
          </w:p>
        </w:tc>
      </w:tr>
      <w:tr w:rsidR="00110D26" w14:paraId="0DA0619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0029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CC34D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41BEFC89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51B2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impartiality</w:t>
            </w:r>
          </w:p>
        </w:tc>
      </w:tr>
      <w:tr w:rsidR="00110D26" w14:paraId="0BA202C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AE00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506A2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0D81C94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50A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impartially</w:t>
            </w:r>
          </w:p>
        </w:tc>
      </w:tr>
      <w:tr w:rsidR="00110D26" w14:paraId="4633208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305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738C1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683567C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35A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impassioned</w:t>
            </w:r>
          </w:p>
        </w:tc>
      </w:tr>
      <w:tr w:rsidR="00110D26" w14:paraId="0608407A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BE5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9E35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53F04BC7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8FE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impeccable</w:t>
            </w:r>
          </w:p>
        </w:tc>
      </w:tr>
      <w:tr w:rsidR="00110D26" w14:paraId="12275468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7E4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DDE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1DEBEAF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1D1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impeccably</w:t>
            </w:r>
          </w:p>
        </w:tc>
      </w:tr>
      <w:tr w:rsidR="00110D26" w14:paraId="3F3C90F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29BB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92840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0096745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0367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important</w:t>
            </w:r>
          </w:p>
        </w:tc>
      </w:tr>
      <w:tr w:rsidR="00110D26" w14:paraId="554C18B7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9B9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5D02B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0DDE87E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D89D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impress</w:t>
            </w:r>
          </w:p>
        </w:tc>
      </w:tr>
      <w:tr w:rsidR="00110D26" w14:paraId="0EEE13A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162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73F5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1C1B2A4F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042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impressed</w:t>
            </w:r>
          </w:p>
        </w:tc>
      </w:tr>
      <w:tr w:rsidR="00110D26" w14:paraId="0EBB35E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2D8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0FD0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2482F68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EF3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impresses</w:t>
            </w:r>
          </w:p>
        </w:tc>
      </w:tr>
      <w:tr w:rsidR="00110D26" w14:paraId="4DEAE30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8B7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1551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45A753F2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A4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impressive</w:t>
            </w:r>
          </w:p>
        </w:tc>
      </w:tr>
      <w:tr w:rsidR="00110D26" w14:paraId="6980EE1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C34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3B6F5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6249D974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BBEF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impressively</w:t>
            </w:r>
          </w:p>
        </w:tc>
      </w:tr>
      <w:tr w:rsidR="00110D26" w14:paraId="0BA72D45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81B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80721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</w:tblGrid>
      <w:tr w:rsidR="00110D26" w14:paraId="303192CD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544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impressiveness</w:t>
            </w:r>
          </w:p>
        </w:tc>
      </w:tr>
      <w:tr w:rsidR="00110D26" w14:paraId="4CF5B5C3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98C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4AE4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0ED7B1C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12E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improve</w:t>
            </w:r>
          </w:p>
        </w:tc>
      </w:tr>
      <w:tr w:rsidR="00110D26" w14:paraId="4854432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C1B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A0C5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2D3CE54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6B72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improved</w:t>
            </w:r>
          </w:p>
        </w:tc>
      </w:tr>
      <w:tr w:rsidR="00110D26" w14:paraId="665B841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593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E6DA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1F1FFA65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CBF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improvement</w:t>
            </w:r>
          </w:p>
        </w:tc>
      </w:tr>
      <w:tr w:rsidR="00110D26" w14:paraId="2A3F0D29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5B9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E8B62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4"/>
      </w:tblGrid>
      <w:tr w:rsidR="00110D26" w14:paraId="18AFEBC8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11B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improvements</w:t>
            </w:r>
          </w:p>
        </w:tc>
      </w:tr>
      <w:tr w:rsidR="00110D26" w14:paraId="698D486E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51E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20A1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0A71147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DF65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improves</w:t>
            </w:r>
          </w:p>
        </w:tc>
      </w:tr>
      <w:tr w:rsidR="00110D26" w14:paraId="7CE3E57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A17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E7CD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49B43C1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FA9D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improving</w:t>
            </w:r>
          </w:p>
        </w:tc>
      </w:tr>
      <w:tr w:rsidR="00110D26" w14:paraId="00C5E138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1BF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5DE3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4150755B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934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incredible</w:t>
            </w:r>
          </w:p>
        </w:tc>
      </w:tr>
      <w:tr w:rsidR="00110D26" w14:paraId="588D1736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2E8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C067B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34AC85F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847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incredibly</w:t>
            </w:r>
          </w:p>
        </w:tc>
      </w:tr>
      <w:tr w:rsidR="00110D26" w14:paraId="30EAE76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B2B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BC35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CB9456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018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indebted</w:t>
            </w:r>
          </w:p>
        </w:tc>
      </w:tr>
      <w:tr w:rsidR="00110D26" w14:paraId="39CB9F0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793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9FF0F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4B3CEFE6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CC48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individualized</w:t>
            </w:r>
          </w:p>
        </w:tc>
      </w:tr>
      <w:tr w:rsidR="00110D26" w14:paraId="5FAE9E9B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C178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078C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743EC877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7B6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indulgence</w:t>
            </w:r>
          </w:p>
        </w:tc>
      </w:tr>
      <w:tr w:rsidR="00110D26" w14:paraId="601E3A47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D7F0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AEABB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2DF10A1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EFB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indulgent</w:t>
            </w:r>
          </w:p>
        </w:tc>
      </w:tr>
      <w:tr w:rsidR="00110D26" w14:paraId="3AEF859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C2CC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E5F3B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31652BA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45E5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industrious</w:t>
            </w:r>
          </w:p>
        </w:tc>
      </w:tr>
      <w:tr w:rsidR="00110D26" w14:paraId="15AF23E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817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01DC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3E7EA43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72E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inestimable</w:t>
            </w:r>
          </w:p>
        </w:tc>
      </w:tr>
      <w:tr w:rsidR="00110D26" w14:paraId="593644E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DAA9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FF7C1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3D27F162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91E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inestimably</w:t>
            </w:r>
          </w:p>
        </w:tc>
      </w:tr>
      <w:tr w:rsidR="00110D26" w14:paraId="58119D8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404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D426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6C29DE2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A638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inexpensive</w:t>
            </w:r>
          </w:p>
        </w:tc>
      </w:tr>
      <w:tr w:rsidR="00110D26" w14:paraId="0F3F648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B83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001F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2A9348B5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795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infallibility</w:t>
            </w:r>
          </w:p>
        </w:tc>
      </w:tr>
      <w:tr w:rsidR="00110D26" w14:paraId="44CA4B2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902B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B2BA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54F1B8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64FC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infallible</w:t>
            </w:r>
          </w:p>
        </w:tc>
      </w:tr>
      <w:tr w:rsidR="00110D26" w14:paraId="02A73F3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0A1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3010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48058E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0D0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infallibly</w:t>
            </w:r>
          </w:p>
        </w:tc>
      </w:tr>
      <w:tr w:rsidR="00110D26" w14:paraId="20070CD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E5F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85334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36060DE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E19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influential</w:t>
            </w:r>
          </w:p>
        </w:tc>
      </w:tr>
      <w:tr w:rsidR="00110D26" w14:paraId="07D6613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FA7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5BDD9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4A0417B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17BB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ingenious</w:t>
            </w:r>
          </w:p>
        </w:tc>
      </w:tr>
      <w:tr w:rsidR="00110D26" w14:paraId="397B9012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E81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52E3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2A443FFA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5BB0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ingeniously</w:t>
            </w:r>
          </w:p>
        </w:tc>
      </w:tr>
      <w:tr w:rsidR="00110D26" w14:paraId="0512A6D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724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9742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09E0554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36B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ingenuity</w:t>
            </w:r>
          </w:p>
        </w:tc>
      </w:tr>
      <w:tr w:rsidR="00110D26" w14:paraId="4A5603C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4CAD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DBBE5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5034639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1C94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ingenuous</w:t>
            </w:r>
          </w:p>
        </w:tc>
      </w:tr>
      <w:tr w:rsidR="00110D26" w14:paraId="1C4B73D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C8E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A7D97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5C43721D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EAC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ingenuously</w:t>
            </w:r>
          </w:p>
        </w:tc>
      </w:tr>
      <w:tr w:rsidR="00110D26" w14:paraId="4C4BADDA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DB9C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59596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351561B8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718F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innocuous</w:t>
            </w:r>
          </w:p>
        </w:tc>
      </w:tr>
      <w:tr w:rsidR="00110D26" w14:paraId="4ECB8A2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2AD3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806B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62FDC9F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FD8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innovation</w:t>
            </w:r>
          </w:p>
        </w:tc>
      </w:tr>
      <w:tr w:rsidR="00110D26" w14:paraId="10C47B7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AB8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C229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1DC0E461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92B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innovative</w:t>
            </w:r>
          </w:p>
        </w:tc>
      </w:tr>
      <w:tr w:rsidR="00110D26" w14:paraId="60D5C17A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6180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6C50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05F4074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63B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inpressed</w:t>
            </w:r>
          </w:p>
        </w:tc>
      </w:tr>
      <w:tr w:rsidR="00110D26" w14:paraId="6706C91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76F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5EA1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1"/>
      </w:tblGrid>
      <w:tr w:rsidR="00110D26" w14:paraId="67E343FD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F7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insightful</w:t>
            </w:r>
          </w:p>
        </w:tc>
      </w:tr>
      <w:tr w:rsidR="00110D26" w14:paraId="5FB4A3EA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430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0141E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38555E75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A9C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insightfully</w:t>
            </w:r>
          </w:p>
        </w:tc>
      </w:tr>
      <w:tr w:rsidR="00110D26" w14:paraId="5A6751C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583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B982D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4F2F064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DE88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inspiration</w:t>
            </w:r>
          </w:p>
        </w:tc>
      </w:tr>
      <w:tr w:rsidR="00110D26" w14:paraId="66518F1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575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EBF6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2A46D5B2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B36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inspirational</w:t>
            </w:r>
          </w:p>
        </w:tc>
      </w:tr>
      <w:tr w:rsidR="00110D26" w14:paraId="3BD9CD1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0D7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D73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33C96E4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5AD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inspire</w:t>
            </w:r>
          </w:p>
        </w:tc>
      </w:tr>
      <w:tr w:rsidR="00110D26" w14:paraId="0EE46A51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9A8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CF5C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49FD826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3C1C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inspiring</w:t>
            </w:r>
          </w:p>
        </w:tc>
      </w:tr>
      <w:tr w:rsidR="00110D26" w14:paraId="624D19C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069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E2F9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1B0969C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8052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instantly</w:t>
            </w:r>
          </w:p>
        </w:tc>
      </w:tr>
      <w:tr w:rsidR="00110D26" w14:paraId="760583C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CBA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9D91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4880B9DB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B9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instructive</w:t>
            </w:r>
          </w:p>
        </w:tc>
      </w:tr>
      <w:tr w:rsidR="00110D26" w14:paraId="3DB8C65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6D9A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9ED0C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70CED4E9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D1B5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instrumental</w:t>
            </w:r>
          </w:p>
        </w:tc>
      </w:tr>
      <w:tr w:rsidR="00110D26" w14:paraId="0571183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AD5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BBA4D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197B9E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FAD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integral</w:t>
            </w:r>
          </w:p>
        </w:tc>
      </w:tr>
      <w:tr w:rsidR="00110D26" w14:paraId="4FED3D4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40B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54794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6AC6BC3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E54C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integrated</w:t>
            </w:r>
          </w:p>
        </w:tc>
      </w:tr>
      <w:tr w:rsidR="00110D26" w14:paraId="6A9E8CC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F82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8BF27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598E7C6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13A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intelligence</w:t>
            </w:r>
          </w:p>
        </w:tc>
      </w:tr>
      <w:tr w:rsidR="00110D26" w14:paraId="47CDE90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803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72D0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5248581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E0E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intelligent</w:t>
            </w:r>
          </w:p>
        </w:tc>
      </w:tr>
      <w:tr w:rsidR="00110D26" w14:paraId="766343C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7D5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2B2C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47C681CD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2B3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intelligible</w:t>
            </w:r>
          </w:p>
        </w:tc>
      </w:tr>
      <w:tr w:rsidR="00110D26" w14:paraId="1666BC1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E600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4BA0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681ABFB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BFEC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interesting</w:t>
            </w:r>
          </w:p>
        </w:tc>
      </w:tr>
      <w:tr w:rsidR="00110D26" w14:paraId="0E13C78D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A71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DB32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086B3DC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326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interests</w:t>
            </w:r>
          </w:p>
        </w:tc>
      </w:tr>
      <w:tr w:rsidR="00110D26" w14:paraId="78CF0D3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CF5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39E1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70B2C98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B77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intimacy</w:t>
            </w:r>
          </w:p>
        </w:tc>
      </w:tr>
      <w:tr w:rsidR="00110D26" w14:paraId="30657BA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940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44E2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0CA3A31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0CB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intimate</w:t>
            </w:r>
          </w:p>
        </w:tc>
      </w:tr>
      <w:tr w:rsidR="00110D26" w14:paraId="06A0329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353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C23F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632D541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C066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intricate</w:t>
            </w:r>
          </w:p>
        </w:tc>
      </w:tr>
      <w:tr w:rsidR="00110D26" w14:paraId="56BE869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FA73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3DAB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1F8536AE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9FDA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intrigue</w:t>
            </w:r>
          </w:p>
        </w:tc>
      </w:tr>
      <w:tr w:rsidR="00110D26" w14:paraId="1E9A68A5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F75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AD32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5A4C50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9E07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intriguing</w:t>
            </w:r>
          </w:p>
        </w:tc>
      </w:tr>
      <w:tr w:rsidR="00110D26" w14:paraId="313B000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7F6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7D0EB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</w:tblGrid>
      <w:tr w:rsidR="00110D26" w14:paraId="721452FE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989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intriguingly</w:t>
            </w:r>
          </w:p>
        </w:tc>
      </w:tr>
      <w:tr w:rsidR="00110D26" w14:paraId="51426F60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0D89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B791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42D15A8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7CE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intuitive</w:t>
            </w:r>
          </w:p>
        </w:tc>
      </w:tr>
      <w:tr w:rsidR="00110D26" w14:paraId="3399AA01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BD5E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1BAC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2DAEF2C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BB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invaluable</w:t>
            </w:r>
          </w:p>
        </w:tc>
      </w:tr>
      <w:tr w:rsidR="00110D26" w14:paraId="4131DA5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3AD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92B5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72C15182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2137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invaluablely</w:t>
            </w:r>
          </w:p>
        </w:tc>
      </w:tr>
      <w:tr w:rsidR="00110D26" w14:paraId="0760312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0D8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4970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0316B25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8948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inventive</w:t>
            </w:r>
          </w:p>
        </w:tc>
      </w:tr>
      <w:tr w:rsidR="00110D26" w14:paraId="7223F46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5AA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6380A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3429F3DE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CAA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invigorate</w:t>
            </w:r>
          </w:p>
        </w:tc>
      </w:tr>
      <w:tr w:rsidR="00110D26" w14:paraId="09D42A51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D4B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680E6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0DC9BC8E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DB9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invigorating</w:t>
            </w:r>
          </w:p>
        </w:tc>
      </w:tr>
      <w:tr w:rsidR="00110D26" w14:paraId="0ABFCCA2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353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1A0F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6F16F031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3112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invincibility</w:t>
            </w:r>
          </w:p>
        </w:tc>
      </w:tr>
      <w:tr w:rsidR="00110D26" w14:paraId="2EFB3CCE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89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5869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7A29C6D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480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invincible</w:t>
            </w:r>
          </w:p>
        </w:tc>
      </w:tr>
      <w:tr w:rsidR="00110D26" w14:paraId="01144E1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D02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04D7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1C2E9B7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66D5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inviolable</w:t>
            </w:r>
          </w:p>
        </w:tc>
      </w:tr>
      <w:tr w:rsidR="00110D26" w14:paraId="22A2B21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E9C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966C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4786FC7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D9A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inviolate</w:t>
            </w:r>
          </w:p>
        </w:tc>
      </w:tr>
      <w:tr w:rsidR="00110D26" w14:paraId="2EDC2F85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F27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17CCB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7D1E5261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498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invulnerable</w:t>
            </w:r>
          </w:p>
        </w:tc>
      </w:tr>
      <w:tr w:rsidR="00110D26" w14:paraId="56B8F436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B4C4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7DA7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310171B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17B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irreplaceable</w:t>
            </w:r>
          </w:p>
        </w:tc>
      </w:tr>
      <w:tr w:rsidR="00110D26" w14:paraId="644D325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F0F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91CC3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6"/>
      </w:tblGrid>
      <w:tr w:rsidR="00110D26" w14:paraId="58FC6303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416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irreproachable</w:t>
            </w:r>
          </w:p>
        </w:tc>
      </w:tr>
      <w:tr w:rsidR="00110D26" w14:paraId="77C49C2F" w14:textId="77777777">
        <w:tblPrEx>
          <w:tblCellMar>
            <w:top w:w="0" w:type="dxa"/>
            <w:bottom w:w="0" w:type="dxa"/>
          </w:tblCellMar>
        </w:tblPrEx>
        <w:tc>
          <w:tcPr>
            <w:tcW w:w="147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F3EA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A8A46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2947820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7912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irresistible</w:t>
            </w:r>
          </w:p>
        </w:tc>
      </w:tr>
      <w:tr w:rsidR="00110D26" w14:paraId="492D8F9F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54BE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EB94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5BBE558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B5A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irresistibly</w:t>
            </w:r>
          </w:p>
        </w:tc>
      </w:tr>
      <w:tr w:rsidR="00110D26" w14:paraId="2FC818A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2EDC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6664B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09E8728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33E4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issue-free</w:t>
            </w:r>
          </w:p>
        </w:tc>
      </w:tr>
      <w:tr w:rsidR="00110D26" w14:paraId="228DCAD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D4A0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AC05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751B0C34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8E23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jaw-droping</w:t>
            </w:r>
          </w:p>
        </w:tc>
      </w:tr>
      <w:tr w:rsidR="00110D26" w14:paraId="63910FA4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017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11FE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4"/>
      </w:tblGrid>
      <w:tr w:rsidR="00110D26" w14:paraId="76541962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D25E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jaw-dropping</w:t>
            </w:r>
          </w:p>
        </w:tc>
      </w:tr>
      <w:tr w:rsidR="00110D26" w14:paraId="33CE05D9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EB8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C336F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08491652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F7E9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jollify</w:t>
            </w:r>
          </w:p>
        </w:tc>
      </w:tr>
      <w:tr w:rsidR="00110D26" w14:paraId="0AC0813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A04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29BD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"/>
      </w:tblGrid>
      <w:tr w:rsidR="00110D26" w14:paraId="6EC2603A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E4D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jolly</w:t>
            </w:r>
          </w:p>
        </w:tc>
      </w:tr>
      <w:tr w:rsidR="00110D26" w14:paraId="3EEA7C90" w14:textId="77777777">
        <w:tblPrEx>
          <w:tblCellMar>
            <w:top w:w="0" w:type="dxa"/>
            <w:bottom w:w="0" w:type="dxa"/>
          </w:tblCellMar>
        </w:tblPrEx>
        <w:tc>
          <w:tcPr>
            <w:tcW w:w="5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27E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B978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5BDCE93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81F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jovial</w:t>
            </w:r>
          </w:p>
        </w:tc>
      </w:tr>
      <w:tr w:rsidR="00110D26" w14:paraId="3691B15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C41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4C267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"/>
      </w:tblGrid>
      <w:tr w:rsidR="00110D26" w14:paraId="37D15887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BE2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joy</w:t>
            </w:r>
          </w:p>
        </w:tc>
      </w:tr>
      <w:tr w:rsidR="00110D26" w14:paraId="68AC29D5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0E0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CDB8C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5E1EC9A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9E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joyful</w:t>
            </w:r>
          </w:p>
        </w:tc>
      </w:tr>
      <w:tr w:rsidR="00110D26" w14:paraId="0F9C1B0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A16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C4D6F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27BBA5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8C2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joyfully</w:t>
            </w:r>
          </w:p>
        </w:tc>
      </w:tr>
      <w:tr w:rsidR="00110D26" w14:paraId="70C3B6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83C7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35C6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1"/>
      </w:tblGrid>
      <w:tr w:rsidR="00110D26" w14:paraId="7D30FE7C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943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joyous</w:t>
            </w:r>
          </w:p>
        </w:tc>
      </w:tr>
      <w:tr w:rsidR="00110D26" w14:paraId="1CEA8C2D" w14:textId="77777777">
        <w:tblPrEx>
          <w:tblCellMar>
            <w:top w:w="0" w:type="dxa"/>
            <w:bottom w:w="0" w:type="dxa"/>
          </w:tblCellMar>
        </w:tblPrEx>
        <w:tc>
          <w:tcPr>
            <w:tcW w:w="7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FCF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104B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405620A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C0E1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joyously</w:t>
            </w:r>
          </w:p>
        </w:tc>
      </w:tr>
      <w:tr w:rsidR="00110D26" w14:paraId="1EDB063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FE1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899A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7ECF17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623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jubilant</w:t>
            </w:r>
          </w:p>
        </w:tc>
      </w:tr>
      <w:tr w:rsidR="00110D26" w14:paraId="6AE5BC1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847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6E67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ABDE4E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1C1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jubilantly</w:t>
            </w:r>
          </w:p>
        </w:tc>
      </w:tr>
      <w:tr w:rsidR="00110D26" w14:paraId="50DD8169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33A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BA77C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162DD20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20D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jubilate</w:t>
            </w:r>
          </w:p>
        </w:tc>
      </w:tr>
      <w:tr w:rsidR="00110D26" w14:paraId="7309984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F63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2478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1314BE3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908D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jubilation</w:t>
            </w:r>
          </w:p>
        </w:tc>
      </w:tr>
      <w:tr w:rsidR="00110D26" w14:paraId="322ACB06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291A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BB7B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5D72C59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63A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jubiliant</w:t>
            </w:r>
          </w:p>
        </w:tc>
      </w:tr>
      <w:tr w:rsidR="00110D26" w14:paraId="6EFD008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3D5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0AB8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74582B03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E79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judicious</w:t>
            </w:r>
          </w:p>
        </w:tc>
      </w:tr>
      <w:tr w:rsidR="00110D26" w14:paraId="742537A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13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D495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2391962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3550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justly</w:t>
            </w:r>
          </w:p>
        </w:tc>
      </w:tr>
      <w:tr w:rsidR="00110D26" w14:paraId="0CE5B0A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A41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B6DB4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71E7CD3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7CA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keen</w:t>
            </w:r>
          </w:p>
        </w:tc>
      </w:tr>
      <w:tr w:rsidR="00110D26" w14:paraId="0131FBF8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7FB5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9C17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2918B69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D1B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keenly</w:t>
            </w:r>
          </w:p>
        </w:tc>
      </w:tr>
      <w:tr w:rsidR="00110D26" w14:paraId="268A840D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2650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F8BD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6803EC3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00B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keenness</w:t>
            </w:r>
          </w:p>
        </w:tc>
      </w:tr>
      <w:tr w:rsidR="00110D26" w14:paraId="2262A4D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946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5BC8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0C611139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990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kid-friendly</w:t>
            </w:r>
          </w:p>
        </w:tc>
      </w:tr>
      <w:tr w:rsidR="00110D26" w14:paraId="279DB473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E5C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2066A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6BDB81E3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F4B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kindliness</w:t>
            </w:r>
          </w:p>
        </w:tc>
      </w:tr>
      <w:tr w:rsidR="00110D26" w14:paraId="6E1580B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2C4D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F87A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7924D36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271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kindly</w:t>
            </w:r>
          </w:p>
        </w:tc>
      </w:tr>
      <w:tr w:rsidR="00110D26" w14:paraId="4B0D2CC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E57D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7B74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128E264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2AA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kindness</w:t>
            </w:r>
          </w:p>
        </w:tc>
      </w:tr>
      <w:tr w:rsidR="00110D26" w14:paraId="1F0FA76F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E19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9713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</w:tblGrid>
      <w:tr w:rsidR="00110D26" w14:paraId="1C251BB8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F6A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knowledgeable</w:t>
            </w:r>
          </w:p>
        </w:tc>
      </w:tr>
      <w:tr w:rsidR="00110D26" w14:paraId="16DF1493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19E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250F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60420626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3D2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kudos</w:t>
            </w:r>
          </w:p>
        </w:tc>
      </w:tr>
      <w:tr w:rsidR="00110D26" w14:paraId="02D086AE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2DB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CB6F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36C83DB8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F1E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large-capacity</w:t>
            </w:r>
          </w:p>
        </w:tc>
      </w:tr>
      <w:tr w:rsidR="00110D26" w14:paraId="52D77AFD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48D2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961E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2BFC0381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628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laud</w:t>
            </w:r>
          </w:p>
        </w:tc>
      </w:tr>
      <w:tr w:rsidR="00110D26" w14:paraId="100144B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F40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B674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4F95AED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41A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laudable</w:t>
            </w:r>
          </w:p>
        </w:tc>
      </w:tr>
      <w:tr w:rsidR="00110D26" w14:paraId="5C39A3D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07A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4F72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170B66A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E165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laudably</w:t>
            </w:r>
          </w:p>
        </w:tc>
      </w:tr>
      <w:tr w:rsidR="00110D26" w14:paraId="1CD7C696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580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EA367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13B107E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95C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lavish</w:t>
            </w:r>
          </w:p>
        </w:tc>
      </w:tr>
      <w:tr w:rsidR="00110D26" w14:paraId="521FBCCA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86F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9A7E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77731F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2FA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lavishly</w:t>
            </w:r>
          </w:p>
        </w:tc>
      </w:tr>
      <w:tr w:rsidR="00110D26" w14:paraId="48A1FD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D5F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791F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473A798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E22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law-abiding</w:t>
            </w:r>
          </w:p>
        </w:tc>
      </w:tr>
      <w:tr w:rsidR="00110D26" w14:paraId="3670109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4D4A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397AF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10E5FE3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E8D0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lawful</w:t>
            </w:r>
          </w:p>
        </w:tc>
      </w:tr>
      <w:tr w:rsidR="00110D26" w14:paraId="2C05B1A7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683A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7D23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0F1F3E90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957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lawfully</w:t>
            </w:r>
          </w:p>
        </w:tc>
      </w:tr>
      <w:tr w:rsidR="00110D26" w14:paraId="42CC49A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FE4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321C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26817335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91CC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lead</w:t>
            </w:r>
          </w:p>
        </w:tc>
      </w:tr>
      <w:tr w:rsidR="00110D26" w14:paraId="1D372ED9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D70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0D03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7553F981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E3A6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leading</w:t>
            </w:r>
          </w:p>
        </w:tc>
      </w:tr>
      <w:tr w:rsidR="00110D26" w14:paraId="23CE86ED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7B38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1AFFE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4DA883E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6FC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leads</w:t>
            </w:r>
          </w:p>
        </w:tc>
      </w:tr>
      <w:tr w:rsidR="00110D26" w14:paraId="380F2B3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986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FA2E4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10FB777A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D59D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lean</w:t>
            </w:r>
          </w:p>
        </w:tc>
      </w:tr>
      <w:tr w:rsidR="00110D26" w14:paraId="5580F031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40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8B70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"/>
      </w:tblGrid>
      <w:tr w:rsidR="00110D26" w14:paraId="0712896F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B492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led</w:t>
            </w:r>
          </w:p>
        </w:tc>
      </w:tr>
      <w:tr w:rsidR="00110D26" w14:paraId="40CB372D" w14:textId="77777777">
        <w:tblPrEx>
          <w:tblCellMar>
            <w:top w:w="0" w:type="dxa"/>
            <w:bottom w:w="0" w:type="dxa"/>
          </w:tblCellMar>
        </w:tblPrEx>
        <w:tc>
          <w:tcPr>
            <w:tcW w:w="3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F0B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107DC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34A840D5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54F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legendary</w:t>
            </w:r>
          </w:p>
        </w:tc>
      </w:tr>
      <w:tr w:rsidR="00110D26" w14:paraId="6E642D5A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C018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2CB9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6034E056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9BB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leverage</w:t>
            </w:r>
          </w:p>
        </w:tc>
      </w:tr>
      <w:tr w:rsidR="00110D26" w14:paraId="781C4325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F1B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48C9C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542EDDA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150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levity</w:t>
            </w:r>
          </w:p>
        </w:tc>
      </w:tr>
      <w:tr w:rsidR="00110D26" w14:paraId="462125F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AD7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BB566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2382708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E21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liberate</w:t>
            </w:r>
          </w:p>
        </w:tc>
      </w:tr>
      <w:tr w:rsidR="00110D26" w14:paraId="2536984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3F9E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7CA1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375EF9D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CDB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liberation</w:t>
            </w:r>
          </w:p>
        </w:tc>
      </w:tr>
      <w:tr w:rsidR="00110D26" w14:paraId="733B83E8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2F27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40579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48204AC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CFC8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liberty</w:t>
            </w:r>
          </w:p>
        </w:tc>
      </w:tr>
      <w:tr w:rsidR="00110D26" w14:paraId="0ECE73F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204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42F70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625892B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F2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lifesaver</w:t>
            </w:r>
          </w:p>
        </w:tc>
      </w:tr>
      <w:tr w:rsidR="00110D26" w14:paraId="13E7FD4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1EC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ED3C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7BBBBB5D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734A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light-hearted</w:t>
            </w:r>
          </w:p>
        </w:tc>
      </w:tr>
      <w:tr w:rsidR="00110D26" w14:paraId="35C55A4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FD0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25697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4E66E0C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C47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lighter</w:t>
            </w:r>
          </w:p>
        </w:tc>
      </w:tr>
      <w:tr w:rsidR="00110D26" w14:paraId="22B0AC9B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B56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DA6A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20C2123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775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likable</w:t>
            </w:r>
          </w:p>
        </w:tc>
      </w:tr>
      <w:tr w:rsidR="00110D26" w14:paraId="063F298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1C56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291E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</w:tblGrid>
      <w:tr w:rsidR="00110D26" w14:paraId="2DB4856B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0450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like</w:t>
            </w:r>
          </w:p>
        </w:tc>
      </w:tr>
      <w:tr w:rsidR="00110D26" w14:paraId="1F50FF1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F20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581C1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7452AA2E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B26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liked</w:t>
            </w:r>
          </w:p>
        </w:tc>
      </w:tr>
      <w:tr w:rsidR="00110D26" w14:paraId="18F8A1C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7AF9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6237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3479A0BF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30F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likes</w:t>
            </w:r>
          </w:p>
        </w:tc>
      </w:tr>
      <w:tr w:rsidR="00110D26" w14:paraId="7B5FC9E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87C2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D22FD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</w:tblGrid>
      <w:tr w:rsidR="00110D26" w14:paraId="4B8C31C0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1FB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liking</w:t>
            </w:r>
          </w:p>
        </w:tc>
      </w:tr>
      <w:tr w:rsidR="00110D26" w14:paraId="06B43330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D69E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1C66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370C6DB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00B4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lionhearted</w:t>
            </w:r>
          </w:p>
        </w:tc>
      </w:tr>
      <w:tr w:rsidR="00110D26" w14:paraId="08B54D6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8F8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685DA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5E50AB2E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D06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lively</w:t>
            </w:r>
          </w:p>
        </w:tc>
      </w:tr>
      <w:tr w:rsidR="00110D26" w14:paraId="13BA91F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3F5D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7F9E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29107D5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3390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logical</w:t>
            </w:r>
          </w:p>
        </w:tc>
      </w:tr>
      <w:tr w:rsidR="00110D26" w14:paraId="1E7D4CE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64A4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FD221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2D78AFB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F8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long-lasting</w:t>
            </w:r>
          </w:p>
        </w:tc>
      </w:tr>
      <w:tr w:rsidR="00110D26" w14:paraId="452ED96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989F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57AE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63A3CCE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CC3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lovable</w:t>
            </w:r>
          </w:p>
        </w:tc>
      </w:tr>
      <w:tr w:rsidR="00110D26" w14:paraId="3E8EFDA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798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A6F9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25ED464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105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lovably</w:t>
            </w:r>
          </w:p>
        </w:tc>
      </w:tr>
      <w:tr w:rsidR="00110D26" w14:paraId="7C970F3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D11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2F8C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2033ED07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548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</w:t>
            </w:r>
          </w:p>
        </w:tc>
      </w:tr>
      <w:tr w:rsidR="00110D26" w14:paraId="6AF42A5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6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0A3A1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7EA7BA0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311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loved</w:t>
            </w:r>
          </w:p>
        </w:tc>
      </w:tr>
      <w:tr w:rsidR="00110D26" w14:paraId="6D42F36C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7AFE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8168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0F84CD3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A30F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loveliness</w:t>
            </w:r>
          </w:p>
        </w:tc>
      </w:tr>
      <w:tr w:rsidR="00110D26" w14:paraId="4486AFCD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1A9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1324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77B24A9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D41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lovely</w:t>
            </w:r>
          </w:p>
        </w:tc>
      </w:tr>
      <w:tr w:rsidR="00110D26" w14:paraId="0678530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432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1671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7870446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52D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lover</w:t>
            </w:r>
          </w:p>
        </w:tc>
      </w:tr>
      <w:tr w:rsidR="00110D26" w14:paraId="6B3E24DD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D8E0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1924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50300C6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36F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loves</w:t>
            </w:r>
          </w:p>
        </w:tc>
      </w:tr>
      <w:tr w:rsidR="00110D26" w14:paraId="2A30716A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97D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7BC82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03ACBA82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A2F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loving</w:t>
            </w:r>
          </w:p>
        </w:tc>
      </w:tr>
      <w:tr w:rsidR="00110D26" w14:paraId="67F9097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BAF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EC89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5EBF59E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2FF7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low-cost</w:t>
            </w:r>
          </w:p>
        </w:tc>
      </w:tr>
      <w:tr w:rsidR="00110D26" w14:paraId="49F2B58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A20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2ACB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7D7A6CC6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9A2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low-price</w:t>
            </w:r>
          </w:p>
        </w:tc>
      </w:tr>
      <w:tr w:rsidR="00110D26" w14:paraId="4831E67A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BDC5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63B8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2E470BEE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8F83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low-priced</w:t>
            </w:r>
          </w:p>
        </w:tc>
      </w:tr>
      <w:tr w:rsidR="00110D26" w14:paraId="2BF5012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17A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3929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3453162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29D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low-risk</w:t>
            </w:r>
          </w:p>
        </w:tc>
      </w:tr>
      <w:tr w:rsidR="00110D26" w14:paraId="2002DBF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629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BE34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2908FD94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5D5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lower-priced</w:t>
            </w:r>
          </w:p>
        </w:tc>
      </w:tr>
      <w:tr w:rsidR="00110D26" w14:paraId="466EEB1D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4E7D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3E80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2E78AC1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F5EE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loyal</w:t>
            </w:r>
          </w:p>
        </w:tc>
      </w:tr>
      <w:tr w:rsidR="00110D26" w14:paraId="2347B0D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DF4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56F3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A2746E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DE5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loyalty</w:t>
            </w:r>
          </w:p>
        </w:tc>
      </w:tr>
      <w:tr w:rsidR="00110D26" w14:paraId="3C36B32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868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8414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3BD2D14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454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lucid</w:t>
            </w:r>
          </w:p>
        </w:tc>
      </w:tr>
      <w:tr w:rsidR="00110D26" w14:paraId="0A76691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3D17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AA62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2EF7C93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0B6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lucidly</w:t>
            </w:r>
          </w:p>
        </w:tc>
      </w:tr>
      <w:tr w:rsidR="00110D26" w14:paraId="5E5BE5F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F389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92AD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66C1DBE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DF6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luck</w:t>
            </w:r>
          </w:p>
        </w:tc>
      </w:tr>
      <w:tr w:rsidR="00110D26" w14:paraId="6364C96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F21E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90360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251B1884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4DB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luckier</w:t>
            </w:r>
          </w:p>
        </w:tc>
      </w:tr>
      <w:tr w:rsidR="00110D26" w14:paraId="5859D8E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8560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E23DB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523C39F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6EA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luckiest</w:t>
            </w:r>
          </w:p>
        </w:tc>
      </w:tr>
      <w:tr w:rsidR="00110D26" w14:paraId="0582355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9189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4569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69542F11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83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luckiness</w:t>
            </w:r>
          </w:p>
        </w:tc>
      </w:tr>
      <w:tr w:rsidR="00110D26" w14:paraId="244A77F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7DB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E994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757AB73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475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lucky</w:t>
            </w:r>
          </w:p>
        </w:tc>
      </w:tr>
      <w:tr w:rsidR="00110D26" w14:paraId="6BCF6371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364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26C4D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1B32B78C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A17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lucrative</w:t>
            </w:r>
          </w:p>
        </w:tc>
      </w:tr>
      <w:tr w:rsidR="00110D26" w14:paraId="4C6F98C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832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4509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3CB0C31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83D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luminous</w:t>
            </w:r>
          </w:p>
        </w:tc>
      </w:tr>
      <w:tr w:rsidR="00110D26" w14:paraId="2A7F3238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A45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B647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"/>
      </w:tblGrid>
      <w:tr w:rsidR="00110D26" w14:paraId="597BC5F9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0BC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lush</w:t>
            </w:r>
          </w:p>
        </w:tc>
      </w:tr>
      <w:tr w:rsidR="00110D26" w14:paraId="100617ED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6D4F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D098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04D5C53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899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luster</w:t>
            </w:r>
          </w:p>
        </w:tc>
      </w:tr>
      <w:tr w:rsidR="00110D26" w14:paraId="17F35F0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B1F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90F22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</w:tblGrid>
      <w:tr w:rsidR="00110D26" w14:paraId="334F8CD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754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lustrous</w:t>
            </w:r>
          </w:p>
        </w:tc>
      </w:tr>
      <w:tr w:rsidR="00110D26" w14:paraId="305DB387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B47C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BCFC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85DA2B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A94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luxuriant</w:t>
            </w:r>
          </w:p>
        </w:tc>
      </w:tr>
      <w:tr w:rsidR="00110D26" w14:paraId="5472DE2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752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C126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75F1320F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F4B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luxuriate</w:t>
            </w:r>
          </w:p>
        </w:tc>
      </w:tr>
      <w:tr w:rsidR="00110D26" w14:paraId="2954AB75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A4E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426A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36791E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7A5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luxurious</w:t>
            </w:r>
          </w:p>
        </w:tc>
      </w:tr>
      <w:tr w:rsidR="00110D26" w14:paraId="148D157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435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7DA8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57E09FC5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B3B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luxuriously</w:t>
            </w:r>
          </w:p>
        </w:tc>
      </w:tr>
      <w:tr w:rsidR="00110D26" w14:paraId="3ABC518C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E2B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91391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4C4DB7F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7B0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luxury</w:t>
            </w:r>
          </w:p>
        </w:tc>
      </w:tr>
      <w:tr w:rsidR="00110D26" w14:paraId="5AF9376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854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CF2D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4E961FEF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090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lyrical</w:t>
            </w:r>
          </w:p>
        </w:tc>
      </w:tr>
      <w:tr w:rsidR="00110D26" w14:paraId="5D41D668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3E3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CB2A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68AA361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F03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magic</w:t>
            </w:r>
          </w:p>
        </w:tc>
      </w:tr>
      <w:tr w:rsidR="00110D26" w14:paraId="78CDDFB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9CF9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0D80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7EC1B7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8A6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magical</w:t>
            </w:r>
          </w:p>
        </w:tc>
      </w:tr>
      <w:tr w:rsidR="00110D26" w14:paraId="71BFB0C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089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ED946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7"/>
      </w:tblGrid>
      <w:tr w:rsidR="00110D26" w14:paraId="6EB2A2D4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383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magnanimous</w:t>
            </w:r>
          </w:p>
        </w:tc>
      </w:tr>
      <w:tr w:rsidR="00110D26" w14:paraId="47B18D44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D93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8540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4"/>
      </w:tblGrid>
      <w:tr w:rsidR="00110D26" w14:paraId="15DBE60F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2A1F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magnanimously</w:t>
            </w:r>
          </w:p>
        </w:tc>
      </w:tr>
      <w:tr w:rsidR="00110D26" w14:paraId="47A8EB9C" w14:textId="77777777">
        <w:tblPrEx>
          <w:tblCellMar>
            <w:top w:w="0" w:type="dxa"/>
            <w:bottom w:w="0" w:type="dxa"/>
          </w:tblCellMar>
        </w:tblPrEx>
        <w:tc>
          <w:tcPr>
            <w:tcW w:w="1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5995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63985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3"/>
      </w:tblGrid>
      <w:tr w:rsidR="00110D26" w14:paraId="45B42D7B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70A5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magnificence</w:t>
            </w:r>
          </w:p>
        </w:tc>
      </w:tr>
      <w:tr w:rsidR="00110D26" w14:paraId="6A3AE1BE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18F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F318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18006376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A73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magnificent</w:t>
            </w:r>
          </w:p>
        </w:tc>
      </w:tr>
      <w:tr w:rsidR="00110D26" w14:paraId="7650B3EC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45A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135A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0AFB1209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A4E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magnificently</w:t>
            </w:r>
          </w:p>
        </w:tc>
      </w:tr>
      <w:tr w:rsidR="00110D26" w14:paraId="6F4BA57C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F9C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1887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6F765ACE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946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majestic</w:t>
            </w:r>
          </w:p>
        </w:tc>
      </w:tr>
      <w:tr w:rsidR="00110D26" w14:paraId="06408C5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688F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5503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4A3D324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074C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majesty</w:t>
            </w:r>
          </w:p>
        </w:tc>
      </w:tr>
      <w:tr w:rsidR="00110D26" w14:paraId="44ECEE5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F10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8045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6"/>
      </w:tblGrid>
      <w:tr w:rsidR="00110D26" w14:paraId="54E7FBEB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5FD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manageable</w:t>
            </w:r>
          </w:p>
        </w:tc>
      </w:tr>
      <w:tr w:rsidR="00110D26" w14:paraId="525E9F76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845E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1844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</w:tblGrid>
      <w:tr w:rsidR="00110D26" w14:paraId="041664D5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A7C1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maneuverable</w:t>
            </w:r>
          </w:p>
        </w:tc>
      </w:tr>
      <w:tr w:rsidR="00110D26" w14:paraId="72343941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6EB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8571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5E48732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2EF0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</w:t>
            </w:r>
          </w:p>
        </w:tc>
      </w:tr>
      <w:tr w:rsidR="00110D26" w14:paraId="282FE14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74F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E1DC8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7324A96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5CC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marveled</w:t>
            </w:r>
          </w:p>
        </w:tc>
      </w:tr>
      <w:tr w:rsidR="00110D26" w14:paraId="2DBCB38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372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3EF2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35AE9347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9A01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marvelled</w:t>
            </w:r>
          </w:p>
        </w:tc>
      </w:tr>
      <w:tr w:rsidR="00110D26" w14:paraId="2477F0A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4E2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586D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63C5392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03C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marvellous</w:t>
            </w:r>
          </w:p>
        </w:tc>
      </w:tr>
      <w:tr w:rsidR="00110D26" w14:paraId="2872F720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E39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7F4F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134E989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C84C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marvelous</w:t>
            </w:r>
          </w:p>
        </w:tc>
      </w:tr>
      <w:tr w:rsidR="00110D26" w14:paraId="2C655A5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FB7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481B9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70C475AB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6609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marvelously</w:t>
            </w:r>
          </w:p>
        </w:tc>
      </w:tr>
      <w:tr w:rsidR="00110D26" w14:paraId="0EC8156C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301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EA99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4"/>
      </w:tblGrid>
      <w:tr w:rsidR="00110D26" w14:paraId="23215A85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A8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marvelousness</w:t>
            </w:r>
          </w:p>
        </w:tc>
      </w:tr>
      <w:tr w:rsidR="00110D26" w14:paraId="2BE03E24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A69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BCA5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7E269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532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marvels</w:t>
            </w:r>
          </w:p>
        </w:tc>
      </w:tr>
      <w:tr w:rsidR="00110D26" w14:paraId="246F54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BF8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14A3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319D9D6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C531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master</w:t>
            </w:r>
          </w:p>
        </w:tc>
      </w:tr>
      <w:tr w:rsidR="00110D26" w14:paraId="25BB2DF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94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DF72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439F81E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BC9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masterful</w:t>
            </w:r>
          </w:p>
        </w:tc>
      </w:tr>
      <w:tr w:rsidR="00110D26" w14:paraId="4606787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84E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480A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4D22C4C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D383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masterfully</w:t>
            </w:r>
          </w:p>
        </w:tc>
      </w:tr>
      <w:tr w:rsidR="00110D26" w14:paraId="57BB3EFB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455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6C09E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6"/>
      </w:tblGrid>
      <w:tr w:rsidR="00110D26" w14:paraId="0E34C9C8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50A9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masterpiece</w:t>
            </w:r>
          </w:p>
        </w:tc>
      </w:tr>
      <w:tr w:rsidR="00110D26" w14:paraId="681BFE10" w14:textId="77777777">
        <w:tblPrEx>
          <w:tblCellMar>
            <w:top w:w="0" w:type="dxa"/>
            <w:bottom w:w="0" w:type="dxa"/>
          </w:tblCellMar>
        </w:tblPrEx>
        <w:tc>
          <w:tcPr>
            <w:tcW w:w="12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DBF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EE8F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4668F7AC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2B8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masterpieces</w:t>
            </w:r>
          </w:p>
        </w:tc>
      </w:tr>
      <w:tr w:rsidR="00110D26" w14:paraId="4383D260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25A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2A915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8452A0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719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masters</w:t>
            </w:r>
          </w:p>
        </w:tc>
      </w:tr>
      <w:tr w:rsidR="00110D26" w14:paraId="09D7788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A51F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36A5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F6F08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57D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mastery</w:t>
            </w:r>
          </w:p>
        </w:tc>
      </w:tr>
      <w:tr w:rsidR="00110D26" w14:paraId="6CCB82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214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6CA2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452D3BD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9BE7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matchless</w:t>
            </w:r>
          </w:p>
        </w:tc>
      </w:tr>
      <w:tr w:rsidR="00110D26" w14:paraId="0ADD235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E7C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A071B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2794FB5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7D9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mature</w:t>
            </w:r>
          </w:p>
        </w:tc>
      </w:tr>
      <w:tr w:rsidR="00110D26" w14:paraId="38A3C68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BAC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04B3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06601F5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559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maturely</w:t>
            </w:r>
          </w:p>
        </w:tc>
      </w:tr>
      <w:tr w:rsidR="00110D26" w14:paraId="6963DD9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F46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3959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2D83791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A72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maturity</w:t>
            </w:r>
          </w:p>
        </w:tc>
      </w:tr>
      <w:tr w:rsidR="00110D26" w14:paraId="4D9A6BA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8636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204A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6063724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139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meaningful</w:t>
            </w:r>
          </w:p>
        </w:tc>
      </w:tr>
      <w:tr w:rsidR="00110D26" w14:paraId="2A7F3CF0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6D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5188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51529AF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FEB4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memorable</w:t>
            </w:r>
          </w:p>
        </w:tc>
      </w:tr>
      <w:tr w:rsidR="00110D26" w14:paraId="087F045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F3C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D6DD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32E8055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77A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merciful</w:t>
            </w:r>
          </w:p>
        </w:tc>
      </w:tr>
      <w:tr w:rsidR="00110D26" w14:paraId="4B44FD6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1BC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B93C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2B4BAAE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E075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mercifully</w:t>
            </w:r>
          </w:p>
        </w:tc>
      </w:tr>
      <w:tr w:rsidR="00110D26" w14:paraId="198BD7C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76E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E0C29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751FCABB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696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mercy</w:t>
            </w:r>
          </w:p>
        </w:tc>
      </w:tr>
      <w:tr w:rsidR="00110D26" w14:paraId="3279698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15E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D26D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174DABD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5AB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merit</w:t>
            </w:r>
          </w:p>
        </w:tc>
      </w:tr>
      <w:tr w:rsidR="00110D26" w14:paraId="66EB5313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649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DEE41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7445DDF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0CD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meritorious</w:t>
            </w:r>
          </w:p>
        </w:tc>
      </w:tr>
      <w:tr w:rsidR="00110D26" w14:paraId="25539DE3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128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DCE2B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577583C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314E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merrily</w:t>
            </w:r>
          </w:p>
        </w:tc>
      </w:tr>
      <w:tr w:rsidR="00110D26" w14:paraId="052A35DF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D93C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616E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68B4047E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35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merriment</w:t>
            </w:r>
          </w:p>
        </w:tc>
      </w:tr>
      <w:tr w:rsidR="00110D26" w14:paraId="47CBDCC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D4A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E0FE7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4381BBE5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E8B4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merriness</w:t>
            </w:r>
          </w:p>
        </w:tc>
      </w:tr>
      <w:tr w:rsidR="00110D26" w14:paraId="47A0208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2144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0D0B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5133FFD1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DE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merry</w:t>
            </w:r>
          </w:p>
        </w:tc>
      </w:tr>
      <w:tr w:rsidR="00110D26" w14:paraId="6EA84722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9CE9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BDC4F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70A829D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AC5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mesmerize</w:t>
            </w:r>
          </w:p>
        </w:tc>
      </w:tr>
      <w:tr w:rsidR="00110D26" w14:paraId="659E495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A34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70FC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3B688BAD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4EE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mesmerized</w:t>
            </w:r>
          </w:p>
        </w:tc>
      </w:tr>
      <w:tr w:rsidR="00110D26" w14:paraId="42A5BEFD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347C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9CC8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0C6191B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7DD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mesmerizes</w:t>
            </w:r>
          </w:p>
        </w:tc>
      </w:tr>
      <w:tr w:rsidR="00110D26" w14:paraId="663BBAA0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0A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73889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4813104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B8A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mesmerizing</w:t>
            </w:r>
          </w:p>
        </w:tc>
      </w:tr>
      <w:tr w:rsidR="00110D26" w14:paraId="21359AD4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4EF1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817D7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7"/>
      </w:tblGrid>
      <w:tr w:rsidR="00110D26" w14:paraId="4CA8D624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674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mesmerizingly</w:t>
            </w:r>
          </w:p>
        </w:tc>
      </w:tr>
      <w:tr w:rsidR="00110D26" w14:paraId="2789C9EC" w14:textId="77777777">
        <w:tblPrEx>
          <w:tblCellMar>
            <w:top w:w="0" w:type="dxa"/>
            <w:bottom w:w="0" w:type="dxa"/>
          </w:tblCellMar>
        </w:tblPrEx>
        <w:tc>
          <w:tcPr>
            <w:tcW w:w="1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035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1432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0FE8B171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4B5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meticulous</w:t>
            </w:r>
          </w:p>
        </w:tc>
      </w:tr>
      <w:tr w:rsidR="00110D26" w14:paraId="313A0C4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BE84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F5298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4206FC03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DD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meticulously</w:t>
            </w:r>
          </w:p>
        </w:tc>
      </w:tr>
      <w:tr w:rsidR="00110D26" w14:paraId="6A6224D0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ECF4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2B39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275EA46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6FE1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mightily</w:t>
            </w:r>
          </w:p>
        </w:tc>
      </w:tr>
      <w:tr w:rsidR="00110D26" w14:paraId="4B28C39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5DA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E347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1"/>
      </w:tblGrid>
      <w:tr w:rsidR="00110D26" w14:paraId="0C5387B6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836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mighty</w:t>
            </w:r>
          </w:p>
        </w:tc>
      </w:tr>
      <w:tr w:rsidR="00110D26" w14:paraId="7B3D9199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A14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07A73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07B6036A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70D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mind-blowing</w:t>
            </w:r>
          </w:p>
        </w:tc>
      </w:tr>
      <w:tr w:rsidR="00110D26" w14:paraId="5F088340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DB51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A017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209F9C1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2122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miracle</w:t>
            </w:r>
          </w:p>
        </w:tc>
      </w:tr>
      <w:tr w:rsidR="00110D26" w14:paraId="0E474C2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304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41057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62EFE04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BF1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miracles</w:t>
            </w:r>
          </w:p>
        </w:tc>
      </w:tr>
      <w:tr w:rsidR="00110D26" w14:paraId="5D196F24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C0D5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C9A7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66185401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8B0E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miraculous</w:t>
            </w:r>
          </w:p>
        </w:tc>
      </w:tr>
      <w:tr w:rsidR="00110D26" w14:paraId="2ACB6F7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B976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7FA1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</w:tblGrid>
      <w:tr w:rsidR="00110D26" w14:paraId="0C93879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BA48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miraculously</w:t>
            </w:r>
          </w:p>
        </w:tc>
      </w:tr>
      <w:tr w:rsidR="00110D26" w14:paraId="61F158DD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6713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EAFD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</w:tblGrid>
      <w:tr w:rsidR="00110D26" w14:paraId="0C553BC7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E956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miraculousness</w:t>
            </w:r>
          </w:p>
        </w:tc>
      </w:tr>
      <w:tr w:rsidR="00110D26" w14:paraId="6A6CF866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2F8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824B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57AAF6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858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modern</w:t>
            </w:r>
          </w:p>
        </w:tc>
      </w:tr>
      <w:tr w:rsidR="00110D26" w14:paraId="37F34A9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7D71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80AC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7F2A0C02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F5AC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modest</w:t>
            </w:r>
          </w:p>
        </w:tc>
      </w:tr>
      <w:tr w:rsidR="00110D26" w14:paraId="3D80378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B9D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E003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629C418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D9DD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modesty</w:t>
            </w:r>
          </w:p>
        </w:tc>
      </w:tr>
      <w:tr w:rsidR="00110D26" w14:paraId="026FE00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9BE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F30F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1A7A1AE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193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momentous</w:t>
            </w:r>
          </w:p>
        </w:tc>
      </w:tr>
      <w:tr w:rsidR="00110D26" w14:paraId="7CF78EF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C4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35C8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03C4FEE6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96D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monumental</w:t>
            </w:r>
          </w:p>
        </w:tc>
      </w:tr>
      <w:tr w:rsidR="00110D26" w14:paraId="62E69006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371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302A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7"/>
      </w:tblGrid>
      <w:tr w:rsidR="00110D26" w14:paraId="0C97E6A9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873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monumentally</w:t>
            </w:r>
          </w:p>
        </w:tc>
      </w:tr>
      <w:tr w:rsidR="00110D26" w14:paraId="401093E1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89C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606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643EDB4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660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morality</w:t>
            </w:r>
          </w:p>
        </w:tc>
      </w:tr>
      <w:tr w:rsidR="00110D26" w14:paraId="7F70115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F6B3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5514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653B607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06AB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motivated</w:t>
            </w:r>
          </w:p>
        </w:tc>
      </w:tr>
      <w:tr w:rsidR="00110D26" w14:paraId="26B0773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1DCC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D981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7"/>
      </w:tblGrid>
      <w:tr w:rsidR="00110D26" w14:paraId="1CEC6FE7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77E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multi-purpose</w:t>
            </w:r>
          </w:p>
        </w:tc>
      </w:tr>
      <w:tr w:rsidR="00110D26" w14:paraId="17F0D0F5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DB1F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D0F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3CF46DF2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40E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navigable</w:t>
            </w:r>
          </w:p>
        </w:tc>
      </w:tr>
      <w:tr w:rsidR="00110D26" w14:paraId="665F0210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AA09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DF17C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2162240B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FD9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neat</w:t>
            </w:r>
          </w:p>
        </w:tc>
      </w:tr>
      <w:tr w:rsidR="00110D26" w14:paraId="1AC28360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D85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36C90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562BC3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9D7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neatest</w:t>
            </w:r>
          </w:p>
        </w:tc>
      </w:tr>
      <w:tr w:rsidR="00110D26" w14:paraId="45CD7A6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A89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DDD9A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38CFBCB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478E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neatly</w:t>
            </w:r>
          </w:p>
        </w:tc>
      </w:tr>
      <w:tr w:rsidR="00110D26" w14:paraId="0D9AD1D9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AC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712E6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"/>
      </w:tblGrid>
      <w:tr w:rsidR="00110D26" w14:paraId="366F37AC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CE9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nice</w:t>
            </w:r>
          </w:p>
        </w:tc>
      </w:tr>
      <w:tr w:rsidR="00110D26" w14:paraId="151C58D8" w14:textId="77777777">
        <w:tblPrEx>
          <w:tblCellMar>
            <w:top w:w="0" w:type="dxa"/>
            <w:bottom w:w="0" w:type="dxa"/>
          </w:tblCellMar>
        </w:tblPrEx>
        <w:tc>
          <w:tcPr>
            <w:tcW w:w="4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796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8922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29A459BC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9AF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nicely</w:t>
            </w:r>
          </w:p>
        </w:tc>
      </w:tr>
      <w:tr w:rsidR="00110D26" w14:paraId="7A99ED8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340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3B47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6A60749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E82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nicer</w:t>
            </w:r>
          </w:p>
        </w:tc>
      </w:tr>
      <w:tr w:rsidR="00110D26" w14:paraId="2848D16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69A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969EE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2951B9F4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BFE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nicest</w:t>
            </w:r>
          </w:p>
        </w:tc>
      </w:tr>
      <w:tr w:rsidR="00110D26" w14:paraId="1BC26F12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786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2BC46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0C8BA466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A8C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nifty</w:t>
            </w:r>
          </w:p>
        </w:tc>
      </w:tr>
      <w:tr w:rsidR="00110D26" w14:paraId="6A76D70C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E977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24E7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23ED431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1711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nimble</w:t>
            </w:r>
          </w:p>
        </w:tc>
      </w:tr>
      <w:tr w:rsidR="00110D26" w14:paraId="6545DDC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4D11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5A22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71C3323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EBC8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noble</w:t>
            </w:r>
          </w:p>
        </w:tc>
      </w:tr>
      <w:tr w:rsidR="00110D26" w14:paraId="3C04C68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9C05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40619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386E1BB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BA0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nobly</w:t>
            </w:r>
          </w:p>
        </w:tc>
      </w:tr>
      <w:tr w:rsidR="00110D26" w14:paraId="3A1D4DC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A55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3CE6D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DE0AC4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FA3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noiseless</w:t>
            </w:r>
          </w:p>
        </w:tc>
      </w:tr>
      <w:tr w:rsidR="00110D26" w14:paraId="227FF03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E42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2EF7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</w:tblGrid>
      <w:tr w:rsidR="00110D26" w14:paraId="0D6C7E84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403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non-violence</w:t>
            </w:r>
          </w:p>
        </w:tc>
      </w:tr>
      <w:tr w:rsidR="00110D26" w14:paraId="6E695EBB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E48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64302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6C0B415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9457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non-violent</w:t>
            </w:r>
          </w:p>
        </w:tc>
      </w:tr>
      <w:tr w:rsidR="00110D26" w14:paraId="51F82A7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5C5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259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2F6237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3FC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notably</w:t>
            </w:r>
          </w:p>
        </w:tc>
      </w:tr>
      <w:tr w:rsidR="00110D26" w14:paraId="041DF42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C0B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2BF14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63F5A16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50A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noteworthy</w:t>
            </w:r>
          </w:p>
        </w:tc>
      </w:tr>
      <w:tr w:rsidR="00110D26" w14:paraId="0BF6A46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D69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0DCA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8D200E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23E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nourish</w:t>
            </w:r>
          </w:p>
        </w:tc>
      </w:tr>
      <w:tr w:rsidR="00110D26" w14:paraId="567A04B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A1B6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132F6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31B7FF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E5D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nourishing</w:t>
            </w:r>
          </w:p>
        </w:tc>
      </w:tr>
      <w:tr w:rsidR="00110D26" w14:paraId="04CEAB87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917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971E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59CDD697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81B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nourishment</w:t>
            </w:r>
          </w:p>
        </w:tc>
      </w:tr>
      <w:tr w:rsidR="00110D26" w14:paraId="5E34FCA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E350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CE35F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69D6FCE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A0D2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novelty</w:t>
            </w:r>
          </w:p>
        </w:tc>
      </w:tr>
      <w:tr w:rsidR="00110D26" w14:paraId="10686A1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25B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B9A8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56ED904B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CA0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nurturing</w:t>
            </w:r>
          </w:p>
        </w:tc>
      </w:tr>
      <w:tr w:rsidR="00110D26" w14:paraId="1CAE4A89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578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6E1B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3461C08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B4E2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oasis</w:t>
            </w:r>
          </w:p>
        </w:tc>
      </w:tr>
      <w:tr w:rsidR="00110D26" w14:paraId="67CDB4C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3C1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9C12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0045821E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3104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obsession</w:t>
            </w:r>
          </w:p>
        </w:tc>
      </w:tr>
      <w:tr w:rsidR="00110D26" w14:paraId="01090AEF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D5D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F530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06B0C78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2CD4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obsessions</w:t>
            </w:r>
          </w:p>
        </w:tc>
      </w:tr>
      <w:tr w:rsidR="00110D26" w14:paraId="74E08EA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A16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CD4C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1DE15A1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153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obtainable</w:t>
            </w:r>
          </w:p>
        </w:tc>
      </w:tr>
      <w:tr w:rsidR="00110D26" w14:paraId="2FCA159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8FAC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AA0AA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47226C34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7A4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openly</w:t>
            </w:r>
          </w:p>
        </w:tc>
      </w:tr>
      <w:tr w:rsidR="00110D26" w14:paraId="5C80980C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DF3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55FC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62D14A6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228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openness</w:t>
            </w:r>
          </w:p>
        </w:tc>
      </w:tr>
      <w:tr w:rsidR="00110D26" w14:paraId="74C4103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1B4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AE22F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136BFBF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0E8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optimal</w:t>
            </w:r>
          </w:p>
        </w:tc>
      </w:tr>
      <w:tr w:rsidR="00110D26" w14:paraId="3D2300C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CE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E237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4AF782A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C75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optimism</w:t>
            </w:r>
          </w:p>
        </w:tc>
      </w:tr>
      <w:tr w:rsidR="00110D26" w14:paraId="1D9F699C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BB79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A3574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6219C1C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7C4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optimistic</w:t>
            </w:r>
          </w:p>
        </w:tc>
      </w:tr>
      <w:tr w:rsidR="00110D26" w14:paraId="38E6730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AFAD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D8D5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609422A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63B0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opulent</w:t>
            </w:r>
          </w:p>
        </w:tc>
      </w:tr>
      <w:tr w:rsidR="00110D26" w14:paraId="574F4D3C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37FE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52E21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49961461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890C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orderly</w:t>
            </w:r>
          </w:p>
        </w:tc>
      </w:tr>
      <w:tr w:rsidR="00110D26" w14:paraId="04263DC1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8A60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1BB5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24E1FAD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FBC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originality</w:t>
            </w:r>
          </w:p>
        </w:tc>
      </w:tr>
      <w:tr w:rsidR="00110D26" w14:paraId="19BD170A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1A9D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2999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3FB29AC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426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outdo</w:t>
            </w:r>
          </w:p>
        </w:tc>
      </w:tr>
      <w:tr w:rsidR="00110D26" w14:paraId="204A42CD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8EF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F1802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5233C566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EFF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outdone</w:t>
            </w:r>
          </w:p>
        </w:tc>
      </w:tr>
      <w:tr w:rsidR="00110D26" w14:paraId="6033C23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8B8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AF44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6721F26C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923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outperform</w:t>
            </w:r>
          </w:p>
        </w:tc>
      </w:tr>
      <w:tr w:rsidR="00110D26" w14:paraId="60B7F2B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E17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E774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5F0D438A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315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outperformed</w:t>
            </w:r>
          </w:p>
        </w:tc>
      </w:tr>
      <w:tr w:rsidR="00110D26" w14:paraId="5CC3002A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4F6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EA43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7"/>
      </w:tblGrid>
      <w:tr w:rsidR="00110D26" w14:paraId="5EA87C00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FED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outperforming</w:t>
            </w:r>
          </w:p>
        </w:tc>
      </w:tr>
      <w:tr w:rsidR="00110D26" w14:paraId="14C00E4B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9FF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F108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3EBD174F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F82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outperforms</w:t>
            </w:r>
          </w:p>
        </w:tc>
      </w:tr>
      <w:tr w:rsidR="00110D26" w14:paraId="22007677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4071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CD71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3CAE09C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36C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outshine</w:t>
            </w:r>
          </w:p>
        </w:tc>
      </w:tr>
      <w:tr w:rsidR="00110D26" w14:paraId="50747E1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B032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15A4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651D7C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016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outshone</w:t>
            </w:r>
          </w:p>
        </w:tc>
      </w:tr>
      <w:tr w:rsidR="00110D26" w14:paraId="75A1E0B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F3E9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373BA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AE40D5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847B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outsmart</w:t>
            </w:r>
          </w:p>
        </w:tc>
      </w:tr>
      <w:tr w:rsidR="00110D26" w14:paraId="4549C40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0EF5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F307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19C85BE1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1DA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outstanding</w:t>
            </w:r>
          </w:p>
        </w:tc>
      </w:tr>
      <w:tr w:rsidR="00110D26" w14:paraId="70BF1A35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991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5D45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69B38DF5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24A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outstandingly</w:t>
            </w:r>
          </w:p>
        </w:tc>
      </w:tr>
      <w:tr w:rsidR="00110D26" w14:paraId="1C27A106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59E8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59316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080B09C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C92E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outstrip</w:t>
            </w:r>
          </w:p>
        </w:tc>
      </w:tr>
      <w:tr w:rsidR="00110D26" w14:paraId="4F7F7C54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1C56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D16F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585AB579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F56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outwit</w:t>
            </w:r>
          </w:p>
        </w:tc>
      </w:tr>
      <w:tr w:rsidR="00110D26" w14:paraId="70F7CAB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0BFB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2986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2CD554B6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483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ovation</w:t>
            </w:r>
          </w:p>
        </w:tc>
      </w:tr>
      <w:tr w:rsidR="00110D26" w14:paraId="4B29C7F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F9F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E8B03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7D0AE51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DCA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overjoyed</w:t>
            </w:r>
          </w:p>
        </w:tc>
      </w:tr>
      <w:tr w:rsidR="00110D26" w14:paraId="003A117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3F0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BBC02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9D76BAB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7FA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overtake</w:t>
            </w:r>
          </w:p>
        </w:tc>
      </w:tr>
      <w:tr w:rsidR="00110D26" w14:paraId="3A8B015A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6E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BFAB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5B53E17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50D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overtaken</w:t>
            </w:r>
          </w:p>
        </w:tc>
      </w:tr>
      <w:tr w:rsidR="00110D26" w14:paraId="22AF809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E37C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E45D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32443BB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3F4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overtakes</w:t>
            </w:r>
          </w:p>
        </w:tc>
      </w:tr>
      <w:tr w:rsidR="00110D26" w14:paraId="2E25D9B7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2D8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1E0EB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6A9C0CC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800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overtaking</w:t>
            </w:r>
          </w:p>
        </w:tc>
      </w:tr>
      <w:tr w:rsidR="00110D26" w14:paraId="2926186F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2F1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8430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6FA02DC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6C7E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overtook</w:t>
            </w:r>
          </w:p>
        </w:tc>
      </w:tr>
      <w:tr w:rsidR="00110D26" w14:paraId="26925D3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825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0EBAC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7871FB4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F6BA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overture</w:t>
            </w:r>
          </w:p>
        </w:tc>
      </w:tr>
      <w:tr w:rsidR="00110D26" w14:paraId="0D02F8B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288B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0B8A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426E47B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E4E4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pain-free</w:t>
            </w:r>
          </w:p>
        </w:tc>
      </w:tr>
      <w:tr w:rsidR="00110D26" w14:paraId="633B09B4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1573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F037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1152B010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B6A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painless</w:t>
            </w:r>
          </w:p>
        </w:tc>
      </w:tr>
      <w:tr w:rsidR="00110D26" w14:paraId="221AD996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902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1A022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03736CE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117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painlessly</w:t>
            </w:r>
          </w:p>
        </w:tc>
      </w:tr>
      <w:tr w:rsidR="00110D26" w14:paraId="581FABFF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478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21644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2AFD3265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E480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palatial</w:t>
            </w:r>
          </w:p>
        </w:tc>
      </w:tr>
      <w:tr w:rsidR="00110D26" w14:paraId="157BC2D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12F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EE403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10EBE86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1775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pamper</w:t>
            </w:r>
          </w:p>
        </w:tc>
      </w:tr>
      <w:tr w:rsidR="00110D26" w14:paraId="4E70633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4A5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9B01A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29C96D0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A76B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pampered</w:t>
            </w:r>
          </w:p>
        </w:tc>
      </w:tr>
      <w:tr w:rsidR="00110D26" w14:paraId="2E90B512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772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7F4FC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1F15278A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44FC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pamperedly</w:t>
            </w:r>
          </w:p>
        </w:tc>
      </w:tr>
      <w:tr w:rsidR="00110D26" w14:paraId="0AD8A9D9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A98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F8AF0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4229360B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F82C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pamperedness</w:t>
            </w:r>
          </w:p>
        </w:tc>
      </w:tr>
      <w:tr w:rsidR="00110D26" w14:paraId="3F8D0C07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B1E0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1335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4E0B4A8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AF1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pampers</w:t>
            </w:r>
          </w:p>
        </w:tc>
      </w:tr>
      <w:tr w:rsidR="00110D26" w14:paraId="2098D25A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684F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CA84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4ECA0A55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A69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panoramic</w:t>
            </w:r>
          </w:p>
        </w:tc>
      </w:tr>
      <w:tr w:rsidR="00110D26" w14:paraId="3C00B96A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B3A8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D5DA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3A53D5C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49C0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paradise</w:t>
            </w:r>
          </w:p>
        </w:tc>
      </w:tr>
      <w:tr w:rsidR="00110D26" w14:paraId="666D8E3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CF41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F5CF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6EDBB835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669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paramount</w:t>
            </w:r>
          </w:p>
        </w:tc>
      </w:tr>
      <w:tr w:rsidR="00110D26" w14:paraId="170C3CF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6CA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8C22F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631916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5C6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pardon</w:t>
            </w:r>
          </w:p>
        </w:tc>
      </w:tr>
      <w:tr w:rsidR="00110D26" w14:paraId="1BA65EA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323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8A8D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FEB6BC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731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passion</w:t>
            </w:r>
          </w:p>
        </w:tc>
      </w:tr>
      <w:tr w:rsidR="00110D26" w14:paraId="61AEC32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3C9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80ABA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6FABB86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6A1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passionate</w:t>
            </w:r>
          </w:p>
        </w:tc>
      </w:tr>
      <w:tr w:rsidR="00110D26" w14:paraId="057FCF79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F01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46F9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3C8F4A21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094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passionately</w:t>
            </w:r>
          </w:p>
        </w:tc>
      </w:tr>
      <w:tr w:rsidR="00110D26" w14:paraId="1FD47C1B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BA6A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A9D6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420CC15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32D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patience</w:t>
            </w:r>
          </w:p>
        </w:tc>
      </w:tr>
      <w:tr w:rsidR="00110D26" w14:paraId="231F331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27B4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F903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11CDD17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EAA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patient</w:t>
            </w:r>
          </w:p>
        </w:tc>
      </w:tr>
      <w:tr w:rsidR="00110D26" w14:paraId="3F76C7E7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8C2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FC4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2FEC087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73AE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patiently</w:t>
            </w:r>
          </w:p>
        </w:tc>
      </w:tr>
      <w:tr w:rsidR="00110D26" w14:paraId="5753654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D6E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6243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52ECE86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B71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patriot</w:t>
            </w:r>
          </w:p>
        </w:tc>
      </w:tr>
      <w:tr w:rsidR="00110D26" w14:paraId="3B50954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C61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7C039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015EDEC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1705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patriotic</w:t>
            </w:r>
          </w:p>
        </w:tc>
      </w:tr>
      <w:tr w:rsidR="00110D26" w14:paraId="24A134F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5E5E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7ADF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40BB8C4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B724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peace</w:t>
            </w:r>
          </w:p>
        </w:tc>
      </w:tr>
      <w:tr w:rsidR="00110D26" w14:paraId="45F3CC5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201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F36A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</w:tblGrid>
      <w:tr w:rsidR="00110D26" w14:paraId="79249ACF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2D0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peaceable</w:t>
            </w:r>
          </w:p>
        </w:tc>
      </w:tr>
      <w:tr w:rsidR="00110D26" w14:paraId="0A75511E" w14:textId="77777777">
        <w:tblPrEx>
          <w:tblCellMar>
            <w:top w:w="0" w:type="dxa"/>
            <w:bottom w:w="0" w:type="dxa"/>
          </w:tblCellMar>
        </w:tblPrEx>
        <w:tc>
          <w:tcPr>
            <w:tcW w:w="10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EB4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B5B5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134FC13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A31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peaceful</w:t>
            </w:r>
          </w:p>
        </w:tc>
      </w:tr>
      <w:tr w:rsidR="00110D26" w14:paraId="1AD18B3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423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D5947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12F5CAE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D85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peacefully</w:t>
            </w:r>
          </w:p>
        </w:tc>
      </w:tr>
      <w:tr w:rsidR="00110D26" w14:paraId="12AC01A1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5C24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C748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6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9"/>
      </w:tblGrid>
      <w:tr w:rsidR="00110D26" w14:paraId="22073B7A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4DC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peacekeepers</w:t>
            </w:r>
          </w:p>
        </w:tc>
      </w:tr>
      <w:tr w:rsidR="00110D26" w14:paraId="264ED337" w14:textId="77777777">
        <w:tblPrEx>
          <w:tblCellMar>
            <w:top w:w="0" w:type="dxa"/>
            <w:bottom w:w="0" w:type="dxa"/>
          </w:tblCellMar>
        </w:tblPrEx>
        <w:tc>
          <w:tcPr>
            <w:tcW w:w="13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188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09BE4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451D848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630D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peach</w:t>
            </w:r>
          </w:p>
        </w:tc>
      </w:tr>
      <w:tr w:rsidR="00110D26" w14:paraId="61E9B28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1D4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7401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0731E82D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A09A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peerless</w:t>
            </w:r>
          </w:p>
        </w:tc>
      </w:tr>
      <w:tr w:rsidR="00110D26" w14:paraId="68B099E3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4ADE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0C75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7"/>
      </w:tblGrid>
      <w:tr w:rsidR="00110D26" w14:paraId="5B8E254A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4E4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pep</w:t>
            </w:r>
          </w:p>
        </w:tc>
      </w:tr>
      <w:tr w:rsidR="00110D26" w14:paraId="6FA0454A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963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8F22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593F0CD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BB0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pepped</w:t>
            </w:r>
          </w:p>
        </w:tc>
      </w:tr>
      <w:tr w:rsidR="00110D26" w14:paraId="3D672F1B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C6D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86E2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534311C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530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pepping</w:t>
            </w:r>
          </w:p>
        </w:tc>
      </w:tr>
      <w:tr w:rsidR="00110D26" w14:paraId="7715644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E6A6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B42C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567E81F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E826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peppy</w:t>
            </w:r>
          </w:p>
        </w:tc>
      </w:tr>
      <w:tr w:rsidR="00110D26" w14:paraId="496E480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B5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CF3D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</w:tblGrid>
      <w:tr w:rsidR="00110D26" w14:paraId="5A914819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78C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peps</w:t>
            </w:r>
          </w:p>
        </w:tc>
      </w:tr>
      <w:tr w:rsidR="00110D26" w14:paraId="7DE1255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7C6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6185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184C420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0D0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perfect</w:t>
            </w:r>
          </w:p>
        </w:tc>
      </w:tr>
      <w:tr w:rsidR="00110D26" w14:paraId="160F7B8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DAC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035C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4424B54C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27F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perfection</w:t>
            </w:r>
          </w:p>
        </w:tc>
      </w:tr>
      <w:tr w:rsidR="00110D26" w14:paraId="30E359A8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BFAD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F361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0276EDE0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D021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perfectly</w:t>
            </w:r>
          </w:p>
        </w:tc>
      </w:tr>
      <w:tr w:rsidR="00110D26" w14:paraId="6AD74A10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06DF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41348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6ABC604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934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permissible</w:t>
            </w:r>
          </w:p>
        </w:tc>
      </w:tr>
      <w:tr w:rsidR="00110D26" w14:paraId="240B4A3B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7B8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2B74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</w:tblGrid>
      <w:tr w:rsidR="00110D26" w14:paraId="49AD71E2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D6B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perseverance</w:t>
            </w:r>
          </w:p>
        </w:tc>
      </w:tr>
      <w:tr w:rsidR="00110D26" w14:paraId="1D10F8B1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B88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2171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425C673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25A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persevere</w:t>
            </w:r>
          </w:p>
        </w:tc>
      </w:tr>
      <w:tr w:rsidR="00110D26" w14:paraId="26B07A2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FE1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4A93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56666953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6D5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personages</w:t>
            </w:r>
          </w:p>
        </w:tc>
      </w:tr>
      <w:tr w:rsidR="00110D26" w14:paraId="7CFAB9E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36D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BA03F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3"/>
      </w:tblGrid>
      <w:tr w:rsidR="00110D26" w14:paraId="28033F46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623A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personalized</w:t>
            </w:r>
          </w:p>
        </w:tc>
      </w:tr>
      <w:tr w:rsidR="00110D26" w14:paraId="378E9D24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F265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2F37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01C4DC08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2F10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phenomenal</w:t>
            </w:r>
          </w:p>
        </w:tc>
      </w:tr>
      <w:tr w:rsidR="00110D26" w14:paraId="5C8DF3AE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9CD8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CA49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4808CC28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02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phenomenally</w:t>
            </w:r>
          </w:p>
        </w:tc>
      </w:tr>
      <w:tr w:rsidR="00110D26" w14:paraId="7BEFB00E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CE3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4201B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45FD72C2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8DAC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picturesque</w:t>
            </w:r>
          </w:p>
        </w:tc>
      </w:tr>
      <w:tr w:rsidR="00110D26" w14:paraId="545E523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869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862FB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71330D8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0C6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piety</w:t>
            </w:r>
          </w:p>
        </w:tc>
      </w:tr>
      <w:tr w:rsidR="00110D26" w14:paraId="4790ED6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BBC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EFD38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4F6072FB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2660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pinnacle</w:t>
            </w:r>
          </w:p>
        </w:tc>
      </w:tr>
      <w:tr w:rsidR="00110D26" w14:paraId="0F7A6EA6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7E4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F3835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2054D04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25A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playful</w:t>
            </w:r>
          </w:p>
        </w:tc>
      </w:tr>
      <w:tr w:rsidR="00110D26" w14:paraId="4C8EE93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83B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96E9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671855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04F5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playfully</w:t>
            </w:r>
          </w:p>
        </w:tc>
      </w:tr>
      <w:tr w:rsidR="00110D26" w14:paraId="513981D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448C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3602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F08264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104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pleasant</w:t>
            </w:r>
          </w:p>
        </w:tc>
      </w:tr>
      <w:tr w:rsidR="00110D26" w14:paraId="29CF2D1D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145C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0281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2701B44D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854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pleasantly</w:t>
            </w:r>
          </w:p>
        </w:tc>
      </w:tr>
      <w:tr w:rsidR="00110D26" w14:paraId="3CC10D1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EB2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201C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51A5B5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C58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pleased</w:t>
            </w:r>
          </w:p>
        </w:tc>
      </w:tr>
      <w:tr w:rsidR="00110D26" w14:paraId="70F39F8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34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3C3E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6C19A19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219E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pleases</w:t>
            </w:r>
          </w:p>
        </w:tc>
      </w:tr>
      <w:tr w:rsidR="00110D26" w14:paraId="4E16AD45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A02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208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649CC01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C3D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pleasing</w:t>
            </w:r>
          </w:p>
        </w:tc>
      </w:tr>
      <w:tr w:rsidR="00110D26" w14:paraId="6E0AC11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2B94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E899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28029FC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03D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pleasingly</w:t>
            </w:r>
          </w:p>
        </w:tc>
      </w:tr>
      <w:tr w:rsidR="00110D26" w14:paraId="3CF30E2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81B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71CF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3AEDCB71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873C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pleasurable</w:t>
            </w:r>
          </w:p>
        </w:tc>
      </w:tr>
      <w:tr w:rsidR="00110D26" w14:paraId="2AD95544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292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A8E5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7DC89AF0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2FA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pleasurably</w:t>
            </w:r>
          </w:p>
        </w:tc>
      </w:tr>
      <w:tr w:rsidR="00110D26" w14:paraId="0343CD2F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CEC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233D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1F6C07F3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A03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pleasure</w:t>
            </w:r>
          </w:p>
        </w:tc>
      </w:tr>
      <w:tr w:rsidR="00110D26" w14:paraId="6DA4B643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9B1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F12C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10948F6B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CE7C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plentiful</w:t>
            </w:r>
          </w:p>
        </w:tc>
      </w:tr>
      <w:tr w:rsidR="00110D26" w14:paraId="1C1CB5D5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EB2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787A6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0FDFEC1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B8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pluses</w:t>
            </w:r>
          </w:p>
        </w:tc>
      </w:tr>
      <w:tr w:rsidR="00110D26" w14:paraId="60785DF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21AB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BA75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"/>
      </w:tblGrid>
      <w:tr w:rsidR="00110D26" w14:paraId="00329586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B5B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plush</w:t>
            </w:r>
          </w:p>
        </w:tc>
      </w:tr>
      <w:tr w:rsidR="00110D26" w14:paraId="7C7DB96E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EDC7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3FAC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56B2770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D42A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plusses</w:t>
            </w:r>
          </w:p>
        </w:tc>
      </w:tr>
      <w:tr w:rsidR="00110D26" w14:paraId="774FA803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C2AB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ED6CC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73EC5AD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217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poetic</w:t>
            </w:r>
          </w:p>
        </w:tc>
      </w:tr>
      <w:tr w:rsidR="00110D26" w14:paraId="581A3E9F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5DE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E130D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247774D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B11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poeticize</w:t>
            </w:r>
          </w:p>
        </w:tc>
      </w:tr>
      <w:tr w:rsidR="00110D26" w14:paraId="0365BD1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A0D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1323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10F4373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49A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poignant</w:t>
            </w:r>
          </w:p>
        </w:tc>
      </w:tr>
      <w:tr w:rsidR="00110D26" w14:paraId="5E3A429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80D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1975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7C404FB8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8812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poise</w:t>
            </w:r>
          </w:p>
        </w:tc>
      </w:tr>
      <w:tr w:rsidR="00110D26" w14:paraId="78410E2C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F44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C9A9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33EFEC9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860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poised</w:t>
            </w:r>
          </w:p>
        </w:tc>
      </w:tr>
      <w:tr w:rsidR="00110D26" w14:paraId="551FEA26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4FAA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6690B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514E89F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A9F5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polished</w:t>
            </w:r>
          </w:p>
        </w:tc>
      </w:tr>
      <w:tr w:rsidR="00110D26" w14:paraId="49EDD389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EC0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D8F9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611268C9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8B3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polite</w:t>
            </w:r>
          </w:p>
        </w:tc>
      </w:tr>
      <w:tr w:rsidR="00110D26" w14:paraId="4559159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ADE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9EADA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3D0678A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8D1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politeness</w:t>
            </w:r>
          </w:p>
        </w:tc>
      </w:tr>
      <w:tr w:rsidR="00110D26" w14:paraId="42B45BD2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F21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336E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0BC373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489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popular</w:t>
            </w:r>
          </w:p>
        </w:tc>
      </w:tr>
      <w:tr w:rsidR="00110D26" w14:paraId="417178B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EFD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2FE4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3723112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F6F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portable</w:t>
            </w:r>
          </w:p>
        </w:tc>
      </w:tr>
      <w:tr w:rsidR="00110D26" w14:paraId="72FFE17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500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7AA02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25696F49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FAC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posh</w:t>
            </w:r>
          </w:p>
        </w:tc>
      </w:tr>
      <w:tr w:rsidR="00110D26" w14:paraId="010074E9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F13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91C0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0F1DF8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BF4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110D26" w14:paraId="50F400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CF5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BC76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775FE9F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874C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positively</w:t>
            </w:r>
          </w:p>
        </w:tc>
      </w:tr>
      <w:tr w:rsidR="00110D26" w14:paraId="5DF6EA2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5CFE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829ED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5B12B1C8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42D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positives</w:t>
            </w:r>
          </w:p>
        </w:tc>
      </w:tr>
      <w:tr w:rsidR="00110D26" w14:paraId="33F1BFC4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B2B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569F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08BB2D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29C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powerful</w:t>
            </w:r>
          </w:p>
        </w:tc>
      </w:tr>
      <w:tr w:rsidR="00110D26" w14:paraId="435DF6DF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82A5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D48E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2365AD9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039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powerfully</w:t>
            </w:r>
          </w:p>
        </w:tc>
      </w:tr>
      <w:tr w:rsidR="00110D26" w14:paraId="7C0FD30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023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2040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341A6E0D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765D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praise</w:t>
            </w:r>
          </w:p>
        </w:tc>
      </w:tr>
      <w:tr w:rsidR="00110D26" w14:paraId="1FAFA0C3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CC2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B724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</w:tblGrid>
      <w:tr w:rsidR="00110D26" w14:paraId="47320A0C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3A7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praiseworthy</w:t>
            </w:r>
          </w:p>
        </w:tc>
      </w:tr>
      <w:tr w:rsidR="00110D26" w14:paraId="68EA8761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842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5885A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62180A2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D3E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praising</w:t>
            </w:r>
          </w:p>
        </w:tc>
      </w:tr>
      <w:tr w:rsidR="00110D26" w14:paraId="59393A4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9B1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7CE1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6D7327D2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278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pre-eminent</w:t>
            </w:r>
          </w:p>
        </w:tc>
      </w:tr>
      <w:tr w:rsidR="00110D26" w14:paraId="1FF88E59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BA1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79B1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6DC31F2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67AD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precious</w:t>
            </w:r>
          </w:p>
        </w:tc>
      </w:tr>
      <w:tr w:rsidR="00110D26" w14:paraId="2015F84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F434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E1A5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28B3B1D3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DD8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precise</w:t>
            </w:r>
          </w:p>
        </w:tc>
      </w:tr>
      <w:tr w:rsidR="00110D26" w14:paraId="3E39CE3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9AD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A908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6844806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955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precisely</w:t>
            </w:r>
          </w:p>
        </w:tc>
      </w:tr>
      <w:tr w:rsidR="00110D26" w14:paraId="75B53FA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DE7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58149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10B0758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A58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preeminent</w:t>
            </w:r>
          </w:p>
        </w:tc>
      </w:tr>
      <w:tr w:rsidR="00110D26" w14:paraId="74FECF49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026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630C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3"/>
      </w:tblGrid>
      <w:tr w:rsidR="00110D26" w14:paraId="6DD0D3F7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32A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prefer</w:t>
            </w:r>
          </w:p>
        </w:tc>
      </w:tr>
      <w:tr w:rsidR="00110D26" w14:paraId="3911D570" w14:textId="77777777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0A1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3605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4A5E398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E1F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preferable</w:t>
            </w:r>
          </w:p>
        </w:tc>
      </w:tr>
      <w:tr w:rsidR="00110D26" w14:paraId="50E04080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18B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175A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0AB743D6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3C41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preferably</w:t>
            </w:r>
          </w:p>
        </w:tc>
      </w:tr>
      <w:tr w:rsidR="00110D26" w14:paraId="533C1EA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21E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70CE0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0D6DC00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BAD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prefered</w:t>
            </w:r>
          </w:p>
        </w:tc>
      </w:tr>
      <w:tr w:rsidR="00110D26" w14:paraId="3858CDBB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C00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D9560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29922062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51A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preferes</w:t>
            </w:r>
          </w:p>
        </w:tc>
      </w:tr>
      <w:tr w:rsidR="00110D26" w14:paraId="6BFE51B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10FF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90E0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12E8715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BCD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preferring</w:t>
            </w:r>
          </w:p>
        </w:tc>
      </w:tr>
      <w:tr w:rsidR="00110D26" w14:paraId="317DFFF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C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D1A0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62CBAB25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FB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prefers</w:t>
            </w:r>
          </w:p>
        </w:tc>
      </w:tr>
      <w:tr w:rsidR="00110D26" w14:paraId="34BDB85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1A4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56047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0BC32EDB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777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premier</w:t>
            </w:r>
          </w:p>
        </w:tc>
      </w:tr>
      <w:tr w:rsidR="00110D26" w14:paraId="65D7DF6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94A6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A3578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AEA96B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1A45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prestige</w:t>
            </w:r>
          </w:p>
        </w:tc>
      </w:tr>
      <w:tr w:rsidR="00110D26" w14:paraId="5ADBFB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3CC2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5A25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1B7F8DB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3EB8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prestigious</w:t>
            </w:r>
          </w:p>
        </w:tc>
      </w:tr>
      <w:tr w:rsidR="00110D26" w14:paraId="01F7179A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D2A2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5124F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22E0770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416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prettily</w:t>
            </w:r>
          </w:p>
        </w:tc>
      </w:tr>
      <w:tr w:rsidR="00110D26" w14:paraId="67FEDDB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346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8D84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6A54CAD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7C7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pretty</w:t>
            </w:r>
          </w:p>
        </w:tc>
      </w:tr>
      <w:tr w:rsidR="00110D26" w14:paraId="6EDD77E3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63F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4D39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12E042A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3604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priceless</w:t>
            </w:r>
          </w:p>
        </w:tc>
      </w:tr>
      <w:tr w:rsidR="00110D26" w14:paraId="13E55E0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8E9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5551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721D7A5A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4654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pride</w:t>
            </w:r>
          </w:p>
        </w:tc>
      </w:tr>
      <w:tr w:rsidR="00110D26" w14:paraId="430B8F22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BC5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7EECF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7ED5B1F9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64D0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principled</w:t>
            </w:r>
          </w:p>
        </w:tc>
      </w:tr>
      <w:tr w:rsidR="00110D26" w14:paraId="5B1E810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992B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4897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37DE8100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504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privilege</w:t>
            </w:r>
          </w:p>
        </w:tc>
      </w:tr>
      <w:tr w:rsidR="00110D26" w14:paraId="38CA6A1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7B5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5564A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0641F09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322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privileged</w:t>
            </w:r>
          </w:p>
        </w:tc>
      </w:tr>
      <w:tr w:rsidR="00110D26" w14:paraId="5960107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769B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5645D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527AE31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1014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prize</w:t>
            </w:r>
          </w:p>
        </w:tc>
      </w:tr>
      <w:tr w:rsidR="00110D26" w14:paraId="41A68DB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71BE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777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22E6DD6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70BA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proactive</w:t>
            </w:r>
          </w:p>
        </w:tc>
      </w:tr>
      <w:tr w:rsidR="00110D26" w14:paraId="6C676F01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8D38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1A63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</w:tblGrid>
      <w:tr w:rsidR="00110D26" w14:paraId="3A6906FA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6878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problem-free</w:t>
            </w:r>
          </w:p>
        </w:tc>
      </w:tr>
      <w:tr w:rsidR="00110D26" w14:paraId="5322B739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D779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DBE2D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</w:tblGrid>
      <w:tr w:rsidR="00110D26" w14:paraId="2D0FA123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A49D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problem-solver</w:t>
            </w:r>
          </w:p>
        </w:tc>
      </w:tr>
      <w:tr w:rsidR="00110D26" w14:paraId="2778FC03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581F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68D9E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0873F65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C52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prodigious</w:t>
            </w:r>
          </w:p>
        </w:tc>
      </w:tr>
      <w:tr w:rsidR="00110D26" w14:paraId="77201AC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D7A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B0F7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4"/>
      </w:tblGrid>
      <w:tr w:rsidR="00110D26" w14:paraId="154A12CE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559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prodigiously</w:t>
            </w:r>
          </w:p>
        </w:tc>
      </w:tr>
      <w:tr w:rsidR="00110D26" w14:paraId="454D4345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0175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1A8AE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6A1815A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F9BC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prodigy</w:t>
            </w:r>
          </w:p>
        </w:tc>
      </w:tr>
      <w:tr w:rsidR="00110D26" w14:paraId="5CCD41D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3AB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9649B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280F05D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D4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productive</w:t>
            </w:r>
          </w:p>
        </w:tc>
      </w:tr>
      <w:tr w:rsidR="00110D26" w14:paraId="431463F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1E53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4C29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4"/>
      </w:tblGrid>
      <w:tr w:rsidR="00110D26" w14:paraId="430BA5F5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6E4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productively</w:t>
            </w:r>
          </w:p>
        </w:tc>
      </w:tr>
      <w:tr w:rsidR="00110D26" w14:paraId="30219C16" w14:textId="77777777">
        <w:tblPrEx>
          <w:tblCellMar>
            <w:top w:w="0" w:type="dxa"/>
            <w:bottom w:w="0" w:type="dxa"/>
          </w:tblCellMar>
        </w:tblPrEx>
        <w:tc>
          <w:tcPr>
            <w:tcW w:w="13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A85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6DC58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05C7B80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03F4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proficient</w:t>
            </w:r>
          </w:p>
        </w:tc>
      </w:tr>
      <w:tr w:rsidR="00110D26" w14:paraId="5B7F581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C5B8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62C6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5C28577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77C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proficiently</w:t>
            </w:r>
          </w:p>
        </w:tc>
      </w:tr>
      <w:tr w:rsidR="00110D26" w14:paraId="346C43B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13C8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6E85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14706B7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88E1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profound</w:t>
            </w:r>
          </w:p>
        </w:tc>
      </w:tr>
      <w:tr w:rsidR="00110D26" w14:paraId="60DFEED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77C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A22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735C1024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44FF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profoundly</w:t>
            </w:r>
          </w:p>
        </w:tc>
      </w:tr>
      <w:tr w:rsidR="00110D26" w14:paraId="23BAE0E9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420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5322E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3CC90E8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F1D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profuse</w:t>
            </w:r>
          </w:p>
        </w:tc>
      </w:tr>
      <w:tr w:rsidR="00110D26" w14:paraId="7D31512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F3D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044EC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49BE2010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E95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profusion</w:t>
            </w:r>
          </w:p>
        </w:tc>
      </w:tr>
      <w:tr w:rsidR="00110D26" w14:paraId="57F94F7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0E68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697F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51147CF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DE4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progress</w:t>
            </w:r>
          </w:p>
        </w:tc>
      </w:tr>
      <w:tr w:rsidR="00110D26" w14:paraId="4DBB7DA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BB2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CF9D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3BC20453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A3A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progressive</w:t>
            </w:r>
          </w:p>
        </w:tc>
      </w:tr>
      <w:tr w:rsidR="00110D26" w14:paraId="5A6D14D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CCAC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C4FA9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6E7C792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EF4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prolific</w:t>
            </w:r>
          </w:p>
        </w:tc>
      </w:tr>
      <w:tr w:rsidR="00110D26" w14:paraId="3362508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1122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B886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2B4DCF33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E7A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prominence</w:t>
            </w:r>
          </w:p>
        </w:tc>
      </w:tr>
      <w:tr w:rsidR="00110D26" w14:paraId="5C2E973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29D6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6C2EC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4F94264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ACC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prominent</w:t>
            </w:r>
          </w:p>
        </w:tc>
      </w:tr>
      <w:tr w:rsidR="00110D26" w14:paraId="367B2DA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DC2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9229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1B3FA29E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B224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promise</w:t>
            </w:r>
          </w:p>
        </w:tc>
      </w:tr>
      <w:tr w:rsidR="00110D26" w14:paraId="1A5AFEE1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E35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F0B7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6DAF634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1524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promised</w:t>
            </w:r>
          </w:p>
        </w:tc>
      </w:tr>
      <w:tr w:rsidR="00110D26" w14:paraId="17C56B1F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1B9E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AB518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D0B23A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2F2D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promises</w:t>
            </w:r>
          </w:p>
        </w:tc>
      </w:tr>
      <w:tr w:rsidR="00110D26" w14:paraId="00CB41F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3C00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AD42C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25BF7BF6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83E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promising</w:t>
            </w:r>
          </w:p>
        </w:tc>
      </w:tr>
      <w:tr w:rsidR="00110D26" w14:paraId="204195C9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350D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1C0AA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174A4EC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158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promoter</w:t>
            </w:r>
          </w:p>
        </w:tc>
      </w:tr>
      <w:tr w:rsidR="00110D26" w14:paraId="4CA2276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E03B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CE67A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67CB111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BEF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prompt</w:t>
            </w:r>
          </w:p>
        </w:tc>
      </w:tr>
      <w:tr w:rsidR="00110D26" w14:paraId="4C5A7097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A6E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9E25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3EBD03A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0C8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promptly</w:t>
            </w:r>
          </w:p>
        </w:tc>
      </w:tr>
      <w:tr w:rsidR="00110D26" w14:paraId="7FAD076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114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01F23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323F42D5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685F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proper</w:t>
            </w:r>
          </w:p>
        </w:tc>
      </w:tr>
      <w:tr w:rsidR="00110D26" w14:paraId="0215FA6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3AB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3350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7D29FD3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2E3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properly</w:t>
            </w:r>
          </w:p>
        </w:tc>
      </w:tr>
      <w:tr w:rsidR="00110D26" w14:paraId="219D896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426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ABEC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6D7E6CD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E5EF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propitious</w:t>
            </w:r>
          </w:p>
        </w:tc>
      </w:tr>
      <w:tr w:rsidR="00110D26" w14:paraId="12C94CF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274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9A6A3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1"/>
      </w:tblGrid>
      <w:tr w:rsidR="00110D26" w14:paraId="2169FEEC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962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propitiously</w:t>
            </w:r>
          </w:p>
        </w:tc>
      </w:tr>
      <w:tr w:rsidR="00110D26" w14:paraId="20CED640" w14:textId="77777777">
        <w:tblPrEx>
          <w:tblCellMar>
            <w:top w:w="0" w:type="dxa"/>
            <w:bottom w:w="0" w:type="dxa"/>
          </w:tblCellMar>
        </w:tblPrEx>
        <w:tc>
          <w:tcPr>
            <w:tcW w:w="12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571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FE258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791F8EE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167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pros</w:t>
            </w:r>
          </w:p>
        </w:tc>
      </w:tr>
      <w:tr w:rsidR="00110D26" w14:paraId="03BF523F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B05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C2FD4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3EFBAD2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B3D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prosper</w:t>
            </w:r>
          </w:p>
        </w:tc>
      </w:tr>
      <w:tr w:rsidR="00110D26" w14:paraId="7387BE0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DE3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92EF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1F2EB99B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A3E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prosperity</w:t>
            </w:r>
          </w:p>
        </w:tc>
      </w:tr>
      <w:tr w:rsidR="00110D26" w14:paraId="4FBB32E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330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9C5D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62AD5FB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E96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prosperous</w:t>
            </w:r>
          </w:p>
        </w:tc>
      </w:tr>
      <w:tr w:rsidR="00110D26" w14:paraId="29CBDA4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CDB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8258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54FBA04C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367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prospros</w:t>
            </w:r>
          </w:p>
        </w:tc>
      </w:tr>
      <w:tr w:rsidR="00110D26" w14:paraId="692F678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153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A3399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B3BD1E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58C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protect</w:t>
            </w:r>
          </w:p>
        </w:tc>
      </w:tr>
      <w:tr w:rsidR="00110D26" w14:paraId="3C2E843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F6C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93EAB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5FF96F7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0E8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protection</w:t>
            </w:r>
          </w:p>
        </w:tc>
      </w:tr>
      <w:tr w:rsidR="00110D26" w14:paraId="6B8945E7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691E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4BA53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4460358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E9B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protective</w:t>
            </w:r>
          </w:p>
        </w:tc>
      </w:tr>
      <w:tr w:rsidR="00110D26" w14:paraId="1151038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1EE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0030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04AFB26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E80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proud</w:t>
            </w:r>
          </w:p>
        </w:tc>
      </w:tr>
      <w:tr w:rsidR="00110D26" w14:paraId="5B3689A3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BFE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4B13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44E120D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C99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proven</w:t>
            </w:r>
          </w:p>
        </w:tc>
      </w:tr>
      <w:tr w:rsidR="00110D26" w14:paraId="3BA7C06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50C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8CCB8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78FFB5C9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65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proves</w:t>
            </w:r>
          </w:p>
        </w:tc>
      </w:tr>
      <w:tr w:rsidR="00110D26" w14:paraId="32BD3388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DD2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6EA4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34E8B52F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E10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providence</w:t>
            </w:r>
          </w:p>
        </w:tc>
      </w:tr>
      <w:tr w:rsidR="00110D26" w14:paraId="4756E22A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B9D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2F3F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3EE9AF6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132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proving</w:t>
            </w:r>
          </w:p>
        </w:tc>
      </w:tr>
      <w:tr w:rsidR="00110D26" w14:paraId="2E324AC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B21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6C58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3565D2B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103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prowess</w:t>
            </w:r>
          </w:p>
        </w:tc>
      </w:tr>
      <w:tr w:rsidR="00110D26" w14:paraId="120FF8A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085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C261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40C419CE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EA2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prudence</w:t>
            </w:r>
          </w:p>
        </w:tc>
      </w:tr>
      <w:tr w:rsidR="00110D26" w14:paraId="3E9A24EC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ECC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875A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158A246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9FE3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prudent</w:t>
            </w:r>
          </w:p>
        </w:tc>
      </w:tr>
      <w:tr w:rsidR="00110D26" w14:paraId="09BC486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436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318F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66BBAD7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248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prudently</w:t>
            </w:r>
          </w:p>
        </w:tc>
      </w:tr>
      <w:tr w:rsidR="00110D26" w14:paraId="3E6B02B1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A1E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5309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345995B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7E5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punctual</w:t>
            </w:r>
          </w:p>
        </w:tc>
      </w:tr>
      <w:tr w:rsidR="00110D26" w14:paraId="00D3D812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260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14CA8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319851E8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AB2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pure</w:t>
            </w:r>
          </w:p>
        </w:tc>
      </w:tr>
      <w:tr w:rsidR="00110D26" w14:paraId="5FEBB94B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B092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306A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5D5BFC90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185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purify</w:t>
            </w:r>
          </w:p>
        </w:tc>
      </w:tr>
      <w:tr w:rsidR="00110D26" w14:paraId="4CFC9E0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4F8E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47B85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74ABEC43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842E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purposeful</w:t>
            </w:r>
          </w:p>
        </w:tc>
      </w:tr>
      <w:tr w:rsidR="00110D26" w14:paraId="78E1638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3BDB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B31FC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4759B61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73D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quaint</w:t>
            </w:r>
          </w:p>
        </w:tc>
      </w:tr>
      <w:tr w:rsidR="00110D26" w14:paraId="5AB5F4D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B1E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7ED4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7FCBE6B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A01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qualified</w:t>
            </w:r>
          </w:p>
        </w:tc>
      </w:tr>
      <w:tr w:rsidR="00110D26" w14:paraId="7CB6AABC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F3D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C0EE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3A1111B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1D6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qualify</w:t>
            </w:r>
          </w:p>
        </w:tc>
      </w:tr>
      <w:tr w:rsidR="00110D26" w14:paraId="3FE9FF1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0F3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EBF8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502E372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12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quicker</w:t>
            </w:r>
          </w:p>
        </w:tc>
      </w:tr>
      <w:tr w:rsidR="00110D26" w14:paraId="3BDB63C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6118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8E925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04F1B0A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017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quiet</w:t>
            </w:r>
          </w:p>
        </w:tc>
      </w:tr>
      <w:tr w:rsidR="00110D26" w14:paraId="49E40CF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48F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D15D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5C1DA02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EA4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quieter</w:t>
            </w:r>
          </w:p>
        </w:tc>
      </w:tr>
      <w:tr w:rsidR="00110D26" w14:paraId="6BF3FD4E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6B6E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49928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0216FA6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5E10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radiance</w:t>
            </w:r>
          </w:p>
        </w:tc>
      </w:tr>
      <w:tr w:rsidR="00110D26" w14:paraId="1DAE69E2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0022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20CE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11F998A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F536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radiant</w:t>
            </w:r>
          </w:p>
        </w:tc>
      </w:tr>
      <w:tr w:rsidR="00110D26" w14:paraId="4230548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23E6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277C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1429ABC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F78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rapid</w:t>
            </w:r>
          </w:p>
        </w:tc>
      </w:tr>
      <w:tr w:rsidR="00110D26" w14:paraId="5F4C345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F0B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8168B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67287416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A1BC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rapport</w:t>
            </w:r>
          </w:p>
        </w:tc>
      </w:tr>
      <w:tr w:rsidR="00110D26" w14:paraId="420872D9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652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2AC0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"/>
      </w:tblGrid>
      <w:tr w:rsidR="00110D26" w14:paraId="55D25A46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C6EC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rapt</w:t>
            </w:r>
          </w:p>
        </w:tc>
      </w:tr>
      <w:tr w:rsidR="00110D26" w14:paraId="4180466C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E200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1A83D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21E6DB9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FA69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rapture</w:t>
            </w:r>
          </w:p>
        </w:tc>
      </w:tr>
      <w:tr w:rsidR="00110D26" w14:paraId="1A51C715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285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4F2A2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1B0C563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1C70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raptureous</w:t>
            </w:r>
          </w:p>
        </w:tc>
      </w:tr>
      <w:tr w:rsidR="00110D26" w14:paraId="183BCAA2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468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D961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53082F6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B4B6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raptureously</w:t>
            </w:r>
          </w:p>
        </w:tc>
      </w:tr>
      <w:tr w:rsidR="00110D26" w14:paraId="6527B05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EF70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A5E4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3B304F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B36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rapturous</w:t>
            </w:r>
          </w:p>
        </w:tc>
      </w:tr>
      <w:tr w:rsidR="00110D26" w14:paraId="46B4514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20F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9E36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4F77FEE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DD1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rapturously</w:t>
            </w:r>
          </w:p>
        </w:tc>
      </w:tr>
      <w:tr w:rsidR="00110D26" w14:paraId="175297E5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395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99D9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B2D8F8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91E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rational</w:t>
            </w:r>
          </w:p>
        </w:tc>
      </w:tr>
      <w:tr w:rsidR="00110D26" w14:paraId="1170EEF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9125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8C5A6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18AA988F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46D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razor-sharp</w:t>
            </w:r>
          </w:p>
        </w:tc>
      </w:tr>
      <w:tr w:rsidR="00110D26" w14:paraId="42F0D579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B6FE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3A53A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50CF8E62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1F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reachable</w:t>
            </w:r>
          </w:p>
        </w:tc>
      </w:tr>
      <w:tr w:rsidR="00110D26" w14:paraId="2E29823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632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75CB4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49E45585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4455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readable</w:t>
            </w:r>
          </w:p>
        </w:tc>
      </w:tr>
      <w:tr w:rsidR="00110D26" w14:paraId="58BB5249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1BD6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5093C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2A11A5F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160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readily</w:t>
            </w:r>
          </w:p>
        </w:tc>
      </w:tr>
      <w:tr w:rsidR="00110D26" w14:paraId="2747B6DB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97F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3EC6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</w:tblGrid>
      <w:tr w:rsidR="00110D26" w14:paraId="5C49CDDD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25A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ready</w:t>
            </w:r>
          </w:p>
        </w:tc>
      </w:tr>
      <w:tr w:rsidR="00110D26" w14:paraId="3527300B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B805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6AF6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E1A51B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0A6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reaffirm</w:t>
            </w:r>
          </w:p>
        </w:tc>
      </w:tr>
      <w:tr w:rsidR="00110D26" w14:paraId="074F73B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E3DA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1774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6"/>
      </w:tblGrid>
      <w:tr w:rsidR="00110D26" w14:paraId="2F6AB5CF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A22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reaffirmation</w:t>
            </w:r>
          </w:p>
        </w:tc>
      </w:tr>
      <w:tr w:rsidR="00110D26" w14:paraId="0B47C862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DA5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DF212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5E3209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8C9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realistic</w:t>
            </w:r>
          </w:p>
        </w:tc>
      </w:tr>
      <w:tr w:rsidR="00110D26" w14:paraId="4EB993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C7E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6AFF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74B7865C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8CA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realizable</w:t>
            </w:r>
          </w:p>
        </w:tc>
      </w:tr>
      <w:tr w:rsidR="00110D26" w14:paraId="07BF3DD7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A6A5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B422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6605106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FF19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reasonable</w:t>
            </w:r>
          </w:p>
        </w:tc>
      </w:tr>
      <w:tr w:rsidR="00110D26" w14:paraId="023E615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3A0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294E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3990140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937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reasonably</w:t>
            </w:r>
          </w:p>
        </w:tc>
      </w:tr>
      <w:tr w:rsidR="00110D26" w14:paraId="04ACF883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D630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C65B7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343187FE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F75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reasoned</w:t>
            </w:r>
          </w:p>
        </w:tc>
      </w:tr>
      <w:tr w:rsidR="00110D26" w14:paraId="4D75E6C1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AE5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224F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38A84EAB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DD1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reassurance</w:t>
            </w:r>
          </w:p>
        </w:tc>
      </w:tr>
      <w:tr w:rsidR="00110D26" w14:paraId="1E2A7E8D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ED1F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459E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539EC77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DF0E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reassure</w:t>
            </w:r>
          </w:p>
        </w:tc>
      </w:tr>
      <w:tr w:rsidR="00110D26" w14:paraId="0B8B7B71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323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0B63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BA480A1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5A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receptive</w:t>
            </w:r>
          </w:p>
        </w:tc>
      </w:tr>
      <w:tr w:rsidR="00110D26" w14:paraId="5D42539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7876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8D5AD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67039F1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1B5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reclaim</w:t>
            </w:r>
          </w:p>
        </w:tc>
      </w:tr>
      <w:tr w:rsidR="00110D26" w14:paraId="64E813F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A14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52214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79875DC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460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recomend</w:t>
            </w:r>
          </w:p>
        </w:tc>
      </w:tr>
      <w:tr w:rsidR="00110D26" w14:paraId="67345EE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478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2A8AE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2142CC25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FB3D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recommend</w:t>
            </w:r>
          </w:p>
        </w:tc>
      </w:tr>
      <w:tr w:rsidR="00110D26" w14:paraId="4B9392B1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E724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6F7C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3"/>
      </w:tblGrid>
      <w:tr w:rsidR="00110D26" w14:paraId="011790AF" w14:textId="77777777">
        <w:tblPrEx>
          <w:tblCellMar>
            <w:top w:w="0" w:type="dxa"/>
            <w:bottom w:w="0" w:type="dxa"/>
          </w:tblCellMar>
        </w:tblPrEx>
        <w:tc>
          <w:tcPr>
            <w:tcW w:w="1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F59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recommendation</w:t>
            </w:r>
          </w:p>
        </w:tc>
      </w:tr>
      <w:tr w:rsidR="00110D26" w14:paraId="708A0962" w14:textId="77777777">
        <w:tblPrEx>
          <w:tblCellMar>
            <w:top w:w="0" w:type="dxa"/>
            <w:bottom w:w="0" w:type="dxa"/>
          </w:tblCellMar>
        </w:tblPrEx>
        <w:tc>
          <w:tcPr>
            <w:tcW w:w="1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63F6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96F33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7"/>
      </w:tblGrid>
      <w:tr w:rsidR="00110D26" w14:paraId="6EC147ED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C728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recommendations</w:t>
            </w:r>
          </w:p>
        </w:tc>
      </w:tr>
      <w:tr w:rsidR="00110D26" w14:paraId="4F5C7011" w14:textId="77777777">
        <w:tblPrEx>
          <w:tblCellMar>
            <w:top w:w="0" w:type="dxa"/>
            <w:bottom w:w="0" w:type="dxa"/>
          </w:tblCellMar>
        </w:tblPrEx>
        <w:tc>
          <w:tcPr>
            <w:tcW w:w="1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14E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441C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3274C681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77D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recommended</w:t>
            </w:r>
          </w:p>
        </w:tc>
      </w:tr>
      <w:tr w:rsidR="00110D26" w14:paraId="47EF1511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00B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0803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2A4FC0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DBC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reconcile</w:t>
            </w:r>
          </w:p>
        </w:tc>
      </w:tr>
      <w:tr w:rsidR="00110D26" w14:paraId="4D4DF1F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6155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495E0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</w:tblGrid>
      <w:tr w:rsidR="00110D26" w14:paraId="3FF1EA4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870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reconciliation</w:t>
            </w:r>
          </w:p>
        </w:tc>
      </w:tr>
      <w:tr w:rsidR="00110D26" w14:paraId="4AE163C2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543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BCF9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6FB59C8B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0C65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record-setting</w:t>
            </w:r>
          </w:p>
        </w:tc>
      </w:tr>
      <w:tr w:rsidR="00110D26" w14:paraId="27152293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36F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DC33A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71F60FA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7384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recover</w:t>
            </w:r>
          </w:p>
        </w:tc>
      </w:tr>
      <w:tr w:rsidR="00110D26" w14:paraId="07880FF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40F3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D8400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4A80352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E39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recovery</w:t>
            </w:r>
          </w:p>
        </w:tc>
      </w:tr>
      <w:tr w:rsidR="00110D26" w14:paraId="7A5612D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46CF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E397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7DEFFDE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E94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rectification</w:t>
            </w:r>
          </w:p>
        </w:tc>
      </w:tr>
      <w:tr w:rsidR="00110D26" w14:paraId="7C73AF2C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D4B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1420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48DDDCD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734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rectify</w:t>
            </w:r>
          </w:p>
        </w:tc>
      </w:tr>
      <w:tr w:rsidR="00110D26" w14:paraId="2AC8D35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D00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5FC11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5846729E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05B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rectifying</w:t>
            </w:r>
          </w:p>
        </w:tc>
      </w:tr>
      <w:tr w:rsidR="00110D26" w14:paraId="41F88D2E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7EB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4CE7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185C7EF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A89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redeem</w:t>
            </w:r>
          </w:p>
        </w:tc>
      </w:tr>
      <w:tr w:rsidR="00110D26" w14:paraId="63701AD8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02DF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C2C0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000A716F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223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redeeming</w:t>
            </w:r>
          </w:p>
        </w:tc>
      </w:tr>
      <w:tr w:rsidR="00110D26" w14:paraId="59C6BE8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E538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824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09771BE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790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redemption</w:t>
            </w:r>
          </w:p>
        </w:tc>
      </w:tr>
      <w:tr w:rsidR="00110D26" w14:paraId="72723BE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5AC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714FE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5481098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25C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refine</w:t>
            </w:r>
          </w:p>
        </w:tc>
      </w:tr>
      <w:tr w:rsidR="00110D26" w14:paraId="3FADB430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7AD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E66B1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617B2CB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6CFB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refined</w:t>
            </w:r>
          </w:p>
        </w:tc>
      </w:tr>
      <w:tr w:rsidR="00110D26" w14:paraId="696E7BD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054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92E4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0FE13AE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2DD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refinement</w:t>
            </w:r>
          </w:p>
        </w:tc>
      </w:tr>
      <w:tr w:rsidR="00110D26" w14:paraId="1104B7C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DA66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09F2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5EA0332F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629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reform</w:t>
            </w:r>
          </w:p>
        </w:tc>
      </w:tr>
      <w:tr w:rsidR="00110D26" w14:paraId="0870B671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88B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13CD9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150F5AD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1F63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reformed</w:t>
            </w:r>
          </w:p>
        </w:tc>
      </w:tr>
      <w:tr w:rsidR="00110D26" w14:paraId="37A00FFD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CF9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92399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54C1017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870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reforming</w:t>
            </w:r>
          </w:p>
        </w:tc>
      </w:tr>
      <w:tr w:rsidR="00110D26" w14:paraId="519A3978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2350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9B93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4327963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AE6D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reforms</w:t>
            </w:r>
          </w:p>
        </w:tc>
      </w:tr>
      <w:tr w:rsidR="00110D26" w14:paraId="0CEB2A3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B4F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C009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3456804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D2F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refresh</w:t>
            </w:r>
          </w:p>
        </w:tc>
      </w:tr>
      <w:tr w:rsidR="00110D26" w14:paraId="3EE5C8C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308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55770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1147712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337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refreshed</w:t>
            </w:r>
          </w:p>
        </w:tc>
      </w:tr>
      <w:tr w:rsidR="00110D26" w14:paraId="2B488AE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BA3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05635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63CC3392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1970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refreshing</w:t>
            </w:r>
          </w:p>
        </w:tc>
      </w:tr>
      <w:tr w:rsidR="00110D26" w14:paraId="4BE3FE0F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3594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9671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3D051984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A0C4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refund</w:t>
            </w:r>
          </w:p>
        </w:tc>
      </w:tr>
      <w:tr w:rsidR="00110D26" w14:paraId="21BA776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0B9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83C3E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157F4BDF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E1B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refunded</w:t>
            </w:r>
          </w:p>
        </w:tc>
      </w:tr>
      <w:tr w:rsidR="00110D26" w14:paraId="239416DC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5D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3DC1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5986E08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BD5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regal</w:t>
            </w:r>
          </w:p>
        </w:tc>
      </w:tr>
      <w:tr w:rsidR="00110D26" w14:paraId="6B96B0D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D3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0A5A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21018E0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0D3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regally</w:t>
            </w:r>
          </w:p>
        </w:tc>
      </w:tr>
      <w:tr w:rsidR="00110D26" w14:paraId="690E2522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1DA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B374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</w:tblGrid>
      <w:tr w:rsidR="00110D26" w14:paraId="2ABABE33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642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regard</w:t>
            </w:r>
          </w:p>
        </w:tc>
      </w:tr>
      <w:tr w:rsidR="00110D26" w14:paraId="28D27F93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F823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74E1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5BD8CBBD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92B8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rejoice</w:t>
            </w:r>
          </w:p>
        </w:tc>
      </w:tr>
      <w:tr w:rsidR="00110D26" w14:paraId="36EF90F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CF3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9874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3DBD9CC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44B6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rejoicing</w:t>
            </w:r>
          </w:p>
        </w:tc>
      </w:tr>
      <w:tr w:rsidR="00110D26" w14:paraId="37D898BD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4BA3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684C7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12332E7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99D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rejoicingly</w:t>
            </w:r>
          </w:p>
        </w:tc>
      </w:tr>
      <w:tr w:rsidR="00110D26" w14:paraId="714FCDBF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AA1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951A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21DEF776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7E73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rejuvenate</w:t>
            </w:r>
          </w:p>
        </w:tc>
      </w:tr>
      <w:tr w:rsidR="00110D26" w14:paraId="79F452C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83D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183FB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6260933E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1FCE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rejuvenated</w:t>
            </w:r>
          </w:p>
        </w:tc>
      </w:tr>
      <w:tr w:rsidR="00110D26" w14:paraId="7675D6D0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DA37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BED2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57D7454F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57DC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rejuvenating</w:t>
            </w:r>
          </w:p>
        </w:tc>
      </w:tr>
      <w:tr w:rsidR="00110D26" w14:paraId="0188364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AD7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96A7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7AF595C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A2FB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relaxed</w:t>
            </w:r>
          </w:p>
        </w:tc>
      </w:tr>
      <w:tr w:rsidR="00110D26" w14:paraId="6194C5D6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028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7691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32BEC65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82D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relent</w:t>
            </w:r>
          </w:p>
        </w:tc>
      </w:tr>
      <w:tr w:rsidR="00110D26" w14:paraId="4E9AAF4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C7B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43A1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8AFD62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4AD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reliable</w:t>
            </w:r>
          </w:p>
        </w:tc>
      </w:tr>
      <w:tr w:rsidR="00110D26" w14:paraId="64A4858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847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A39F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14D98CB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93C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reliably</w:t>
            </w:r>
          </w:p>
        </w:tc>
      </w:tr>
      <w:tr w:rsidR="00110D26" w14:paraId="414391CF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745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3D88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24738352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972B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relief</w:t>
            </w:r>
          </w:p>
        </w:tc>
      </w:tr>
      <w:tr w:rsidR="00110D26" w14:paraId="4DC8535D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19F4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32F8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51E7CB5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B2E9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relish</w:t>
            </w:r>
          </w:p>
        </w:tc>
      </w:tr>
      <w:tr w:rsidR="00110D26" w14:paraId="39D0F0F6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0E3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B8E1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7B9E30A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317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remarkable</w:t>
            </w:r>
          </w:p>
        </w:tc>
      </w:tr>
      <w:tr w:rsidR="00110D26" w14:paraId="73504B5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EA86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68330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0EF2707D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AAAA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remarkably</w:t>
            </w:r>
          </w:p>
        </w:tc>
      </w:tr>
      <w:tr w:rsidR="00110D26" w14:paraId="69A4346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2236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7A35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0EDF552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4FA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remedy</w:t>
            </w:r>
          </w:p>
        </w:tc>
      </w:tr>
      <w:tr w:rsidR="00110D26" w14:paraId="3F3F658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2EF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27B44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3F33F56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CE54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remission</w:t>
            </w:r>
          </w:p>
        </w:tc>
      </w:tr>
      <w:tr w:rsidR="00110D26" w14:paraId="780EC259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A8E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42BF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4A06884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A66C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remunerate</w:t>
            </w:r>
          </w:p>
        </w:tc>
      </w:tr>
      <w:tr w:rsidR="00110D26" w14:paraId="3EC8B4C9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638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CC4C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415F3A1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F52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renaissance</w:t>
            </w:r>
          </w:p>
        </w:tc>
      </w:tr>
      <w:tr w:rsidR="00110D26" w14:paraId="514C2FA7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4BE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CCF1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29EACAB8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1970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renewed</w:t>
            </w:r>
          </w:p>
        </w:tc>
      </w:tr>
      <w:tr w:rsidR="00110D26" w14:paraId="6E590CC1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FC8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4B37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1E3994B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A1AF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renown</w:t>
            </w:r>
          </w:p>
        </w:tc>
      </w:tr>
      <w:tr w:rsidR="00110D26" w14:paraId="3060999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B8E5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F1049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EC911D1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A84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renowned</w:t>
            </w:r>
          </w:p>
        </w:tc>
      </w:tr>
      <w:tr w:rsidR="00110D26" w14:paraId="50B63A68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D3C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EB86A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3"/>
      </w:tblGrid>
      <w:tr w:rsidR="00110D26" w14:paraId="1B7E6C77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919C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replaceable</w:t>
            </w:r>
          </w:p>
        </w:tc>
      </w:tr>
      <w:tr w:rsidR="00110D26" w14:paraId="007EE220" w14:textId="77777777">
        <w:tblPrEx>
          <w:tblCellMar>
            <w:top w:w="0" w:type="dxa"/>
            <w:bottom w:w="0" w:type="dxa"/>
          </w:tblCellMar>
        </w:tblPrEx>
        <w:tc>
          <w:tcPr>
            <w:tcW w:w="11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3D92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B58C2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3B4270B5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E027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reputable</w:t>
            </w:r>
          </w:p>
        </w:tc>
      </w:tr>
      <w:tr w:rsidR="00110D26" w14:paraId="07F54660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A92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9975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3AC4033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E1BF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reputation</w:t>
            </w:r>
          </w:p>
        </w:tc>
      </w:tr>
      <w:tr w:rsidR="00110D26" w14:paraId="00C2FF1E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B193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C1D4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42401B7A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F76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resilient</w:t>
            </w:r>
          </w:p>
        </w:tc>
      </w:tr>
      <w:tr w:rsidR="00110D26" w14:paraId="141C87C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B01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9119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515F90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54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resolute</w:t>
            </w:r>
          </w:p>
        </w:tc>
      </w:tr>
      <w:tr w:rsidR="00110D26" w14:paraId="1EF046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784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CBD7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4BA227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D05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resound</w:t>
            </w:r>
          </w:p>
        </w:tc>
      </w:tr>
      <w:tr w:rsidR="00110D26" w14:paraId="45CCAC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1F6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0D7E4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2A77D7D5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31D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resounding</w:t>
            </w:r>
          </w:p>
        </w:tc>
      </w:tr>
      <w:tr w:rsidR="00110D26" w14:paraId="59FF3AC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FDD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7FA2E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55D1C3C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8C5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resourceful</w:t>
            </w:r>
          </w:p>
        </w:tc>
      </w:tr>
      <w:tr w:rsidR="00110D26" w14:paraId="76B5A7F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FFD4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FADB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</w:tblGrid>
      <w:tr w:rsidR="00110D26" w14:paraId="08F6624E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0D1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resourcefulness</w:t>
            </w:r>
          </w:p>
        </w:tc>
      </w:tr>
      <w:tr w:rsidR="00110D26" w14:paraId="1E72F2A7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5F6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D3AFD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29B345D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D5C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respect</w:t>
            </w:r>
          </w:p>
        </w:tc>
      </w:tr>
      <w:tr w:rsidR="00110D26" w14:paraId="674B7177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C37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4CDCA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3A016F7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A37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respectable</w:t>
            </w:r>
          </w:p>
        </w:tc>
      </w:tr>
      <w:tr w:rsidR="00110D26" w14:paraId="51330CE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D40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82F9F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68E7FE6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C89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respectful</w:t>
            </w:r>
          </w:p>
        </w:tc>
      </w:tr>
      <w:tr w:rsidR="00110D26" w14:paraId="7A062C2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8B5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9D82BC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0CE2A059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4753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respectfully</w:t>
            </w:r>
          </w:p>
        </w:tc>
      </w:tr>
      <w:tr w:rsidR="00110D26" w14:paraId="1CD35539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E1B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7920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289EA94E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31C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respite</w:t>
            </w:r>
          </w:p>
        </w:tc>
      </w:tr>
      <w:tr w:rsidR="00110D26" w14:paraId="31C3B1B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1D42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853D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5743F93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BF6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resplendent</w:t>
            </w:r>
          </w:p>
        </w:tc>
      </w:tr>
      <w:tr w:rsidR="00110D26" w14:paraId="21C6075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D147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14A2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14FA6D0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A63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responsibly</w:t>
            </w:r>
          </w:p>
        </w:tc>
      </w:tr>
      <w:tr w:rsidR="00110D26" w14:paraId="4C95FD0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64F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17FF1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52E2D2C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19BC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responsive</w:t>
            </w:r>
          </w:p>
        </w:tc>
      </w:tr>
      <w:tr w:rsidR="00110D26" w14:paraId="03A3515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CE4D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75270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465A873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784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restful</w:t>
            </w:r>
          </w:p>
        </w:tc>
      </w:tr>
      <w:tr w:rsidR="00110D26" w14:paraId="05514A93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322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A6AA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09AC888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B3DB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restored</w:t>
            </w:r>
          </w:p>
        </w:tc>
      </w:tr>
      <w:tr w:rsidR="00110D26" w14:paraId="4D12DDEA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E69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D8412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15B917CB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9867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restructure</w:t>
            </w:r>
          </w:p>
        </w:tc>
      </w:tr>
      <w:tr w:rsidR="00110D26" w14:paraId="402B9169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28B0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7640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58404CAB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D13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restructured</w:t>
            </w:r>
          </w:p>
        </w:tc>
      </w:tr>
      <w:tr w:rsidR="00110D26" w14:paraId="26B8F905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A234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36099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3EBBF637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99D8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restructuring</w:t>
            </w:r>
          </w:p>
        </w:tc>
      </w:tr>
      <w:tr w:rsidR="00110D26" w14:paraId="23A2A8C4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177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3120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0DBB4A6B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7EC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retractable</w:t>
            </w:r>
          </w:p>
        </w:tc>
      </w:tr>
      <w:tr w:rsidR="00110D26" w14:paraId="7F0CEC60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2B1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D521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2A4B002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C50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revel</w:t>
            </w:r>
          </w:p>
        </w:tc>
      </w:tr>
      <w:tr w:rsidR="00110D26" w14:paraId="6179474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246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B1191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65EDE9E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C18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revelation</w:t>
            </w:r>
          </w:p>
        </w:tc>
      </w:tr>
      <w:tr w:rsidR="00110D26" w14:paraId="7E9D3D8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2CAD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4D40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08729A9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ACD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revere</w:t>
            </w:r>
          </w:p>
        </w:tc>
      </w:tr>
      <w:tr w:rsidR="00110D26" w14:paraId="74939FD4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FDD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6784D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</w:tblGrid>
      <w:tr w:rsidR="00110D26" w14:paraId="3C1CFB81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043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reverence</w:t>
            </w:r>
          </w:p>
        </w:tc>
      </w:tr>
      <w:tr w:rsidR="00110D26" w14:paraId="19FBD138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95F5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961C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63DFBCE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B94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reverent</w:t>
            </w:r>
          </w:p>
        </w:tc>
      </w:tr>
      <w:tr w:rsidR="00110D26" w14:paraId="7B98C60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F64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F0E5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7D200DD6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000E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reverently</w:t>
            </w:r>
          </w:p>
        </w:tc>
      </w:tr>
      <w:tr w:rsidR="00110D26" w14:paraId="43A05144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FBC1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5A88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72B6197B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FA4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revitalize</w:t>
            </w:r>
          </w:p>
        </w:tc>
      </w:tr>
      <w:tr w:rsidR="00110D26" w14:paraId="48CC883E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C86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93929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485BFD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B32B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revival</w:t>
            </w:r>
          </w:p>
        </w:tc>
      </w:tr>
      <w:tr w:rsidR="00110D26" w14:paraId="47892553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CA2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69C4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783CC4E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904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revive</w:t>
            </w:r>
          </w:p>
        </w:tc>
      </w:tr>
      <w:tr w:rsidR="00110D26" w14:paraId="30300E58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BBB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A30F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783F3EB0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3D5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revives</w:t>
            </w:r>
          </w:p>
        </w:tc>
      </w:tr>
      <w:tr w:rsidR="00110D26" w14:paraId="2ADA5E2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4D7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5BA07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3"/>
      </w:tblGrid>
      <w:tr w:rsidR="00110D26" w14:paraId="71E419F7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6DC7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revolutionary</w:t>
            </w:r>
          </w:p>
        </w:tc>
      </w:tr>
      <w:tr w:rsidR="00110D26" w14:paraId="6151E678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512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0365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7"/>
      </w:tblGrid>
      <w:tr w:rsidR="00110D26" w14:paraId="6324BD12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807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revolutionize</w:t>
            </w:r>
          </w:p>
        </w:tc>
      </w:tr>
      <w:tr w:rsidR="00110D26" w14:paraId="3E70DC48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65A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BF95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7"/>
      </w:tblGrid>
      <w:tr w:rsidR="00110D26" w14:paraId="450DD36F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D324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revolutionized</w:t>
            </w:r>
          </w:p>
        </w:tc>
      </w:tr>
      <w:tr w:rsidR="00110D26" w14:paraId="31063A95" w14:textId="77777777">
        <w:tblPrEx>
          <w:tblCellMar>
            <w:top w:w="0" w:type="dxa"/>
            <w:bottom w:w="0" w:type="dxa"/>
          </w:tblCellMar>
        </w:tblPrEx>
        <w:tc>
          <w:tcPr>
            <w:tcW w:w="1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531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7023D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3C80CE50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B232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revolutionizes</w:t>
            </w:r>
          </w:p>
        </w:tc>
      </w:tr>
      <w:tr w:rsidR="00110D26" w14:paraId="6A8AB59E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794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666A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6AC7FD5D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B423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reward</w:t>
            </w:r>
          </w:p>
        </w:tc>
      </w:tr>
      <w:tr w:rsidR="00110D26" w14:paraId="2EA9BF9C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FBA4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2895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53DD8135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1A9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rewarding</w:t>
            </w:r>
          </w:p>
        </w:tc>
      </w:tr>
      <w:tr w:rsidR="00110D26" w14:paraId="2BC445E7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2C1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BA8A4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0"/>
      </w:tblGrid>
      <w:tr w:rsidR="00110D26" w14:paraId="0A7F6D03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6C9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rewardingly</w:t>
            </w:r>
          </w:p>
        </w:tc>
      </w:tr>
      <w:tr w:rsidR="00110D26" w14:paraId="0674D677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BB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5442B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"/>
      </w:tblGrid>
      <w:tr w:rsidR="00110D26" w14:paraId="28AAC5C9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106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rich</w:t>
            </w:r>
          </w:p>
        </w:tc>
      </w:tr>
      <w:tr w:rsidR="00110D26" w14:paraId="526844E9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26A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287C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56ED0854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E37B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richer</w:t>
            </w:r>
          </w:p>
        </w:tc>
      </w:tr>
      <w:tr w:rsidR="00110D26" w14:paraId="7248DDBA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561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6F16A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396284B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464F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richly</w:t>
            </w:r>
          </w:p>
        </w:tc>
      </w:tr>
      <w:tr w:rsidR="00110D26" w14:paraId="5DC64503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B303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526E6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4EEE02B0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2A8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richness</w:t>
            </w:r>
          </w:p>
        </w:tc>
      </w:tr>
      <w:tr w:rsidR="00110D26" w14:paraId="7856D52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9EDD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3D31C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042CAEC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AB6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</w:t>
            </w:r>
          </w:p>
        </w:tc>
      </w:tr>
      <w:tr w:rsidR="00110D26" w14:paraId="4151DAE2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8F6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46E7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3B3AEBB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D985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righten</w:t>
            </w:r>
          </w:p>
        </w:tc>
      </w:tr>
      <w:tr w:rsidR="00110D26" w14:paraId="756B2B6C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2CE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6DC88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2E49A573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25A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righteous</w:t>
            </w:r>
          </w:p>
        </w:tc>
      </w:tr>
      <w:tr w:rsidR="00110D26" w14:paraId="3D6671F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03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2FAD1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4AD04FA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FE4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righteously</w:t>
            </w:r>
          </w:p>
        </w:tc>
      </w:tr>
      <w:tr w:rsidR="00110D26" w14:paraId="274A87C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D2ED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48CF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242205D6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521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righteousness</w:t>
            </w:r>
          </w:p>
        </w:tc>
      </w:tr>
      <w:tr w:rsidR="00110D26" w14:paraId="593F7A05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6A54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38FA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5FAE93A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CE37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rightful</w:t>
            </w:r>
          </w:p>
        </w:tc>
      </w:tr>
      <w:tr w:rsidR="00110D26" w14:paraId="51715C8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38E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F747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EC993DA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412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rightfully</w:t>
            </w:r>
          </w:p>
        </w:tc>
      </w:tr>
      <w:tr w:rsidR="00110D26" w14:paraId="387CB74B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9F5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9091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433B6CB2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2C84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rightly</w:t>
            </w:r>
          </w:p>
        </w:tc>
      </w:tr>
      <w:tr w:rsidR="00110D26" w14:paraId="10BE37D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5B5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700CD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B92929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6B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rightness</w:t>
            </w:r>
          </w:p>
        </w:tc>
      </w:tr>
      <w:tr w:rsidR="00110D26" w14:paraId="6C99BB30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EB7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AF1A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3488803D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B2F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risk-free</w:t>
            </w:r>
          </w:p>
        </w:tc>
      </w:tr>
      <w:tr w:rsidR="00110D26" w14:paraId="39A46C1B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C722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D4202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1F94408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231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robust</w:t>
            </w:r>
          </w:p>
        </w:tc>
      </w:tr>
      <w:tr w:rsidR="00110D26" w14:paraId="79C9919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D0F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E469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6D4C2D5F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1DD1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rock-star</w:t>
            </w:r>
          </w:p>
        </w:tc>
      </w:tr>
      <w:tr w:rsidR="00110D26" w14:paraId="1E42B325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58A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DF61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E7AEB8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34A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rock-stars</w:t>
            </w:r>
          </w:p>
        </w:tc>
      </w:tr>
      <w:tr w:rsidR="00110D26" w14:paraId="77376C2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B6B1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3BF8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24143E86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D9BF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rockstar</w:t>
            </w:r>
          </w:p>
        </w:tc>
      </w:tr>
      <w:tr w:rsidR="00110D26" w14:paraId="5F7236DE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F699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AFD6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1D91E68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BAC9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rockstars</w:t>
            </w:r>
          </w:p>
        </w:tc>
      </w:tr>
      <w:tr w:rsidR="00110D26" w14:paraId="7DE4E2A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057C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D928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095EDDF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815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romantic</w:t>
            </w:r>
          </w:p>
        </w:tc>
      </w:tr>
      <w:tr w:rsidR="00110D26" w14:paraId="303E80D3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4B9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E0F57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3"/>
      </w:tblGrid>
      <w:tr w:rsidR="00110D26" w14:paraId="66EE222D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6D0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romantically</w:t>
            </w:r>
          </w:p>
        </w:tc>
      </w:tr>
      <w:tr w:rsidR="00110D26" w14:paraId="599838CE" w14:textId="77777777">
        <w:tblPrEx>
          <w:tblCellMar>
            <w:top w:w="0" w:type="dxa"/>
            <w:bottom w:w="0" w:type="dxa"/>
          </w:tblCellMar>
        </w:tblPrEx>
        <w:tc>
          <w:tcPr>
            <w:tcW w:w="13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1FDF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C8156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13A06CD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9A65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romanticize</w:t>
            </w:r>
          </w:p>
        </w:tc>
      </w:tr>
      <w:tr w:rsidR="00110D26" w14:paraId="7714872E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B73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92E8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56DD5C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582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roomier</w:t>
            </w:r>
          </w:p>
        </w:tc>
      </w:tr>
      <w:tr w:rsidR="00110D26" w14:paraId="3147D3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7306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82178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5CDCEB9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E494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roomy</w:t>
            </w:r>
          </w:p>
        </w:tc>
      </w:tr>
      <w:tr w:rsidR="00110D26" w14:paraId="20A7D73E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734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F925A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1D5A1566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6B0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rosy</w:t>
            </w:r>
          </w:p>
        </w:tc>
      </w:tr>
      <w:tr w:rsidR="00110D26" w14:paraId="55EEE50F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3AA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D6453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"/>
      </w:tblGrid>
      <w:tr w:rsidR="00110D26" w14:paraId="4F6F6269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9535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safe</w:t>
            </w:r>
          </w:p>
        </w:tc>
      </w:tr>
      <w:tr w:rsidR="00110D26" w14:paraId="6AB18605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F31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6F4D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718D9698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E3ED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safely</w:t>
            </w:r>
          </w:p>
        </w:tc>
      </w:tr>
      <w:tr w:rsidR="00110D26" w14:paraId="5DC911D9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732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BE9F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A52A3BB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0949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sagacity</w:t>
            </w:r>
          </w:p>
        </w:tc>
      </w:tr>
      <w:tr w:rsidR="00110D26" w14:paraId="505729A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FFC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E55B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2791E4C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0950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sagely</w:t>
            </w:r>
          </w:p>
        </w:tc>
      </w:tr>
      <w:tr w:rsidR="00110D26" w14:paraId="1FFA9956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2080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D932D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7B080407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017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saint</w:t>
            </w:r>
          </w:p>
        </w:tc>
      </w:tr>
      <w:tr w:rsidR="00110D26" w14:paraId="042E5DDE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F79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D3B2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1CBC63F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CD32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saintliness</w:t>
            </w:r>
          </w:p>
        </w:tc>
      </w:tr>
      <w:tr w:rsidR="00110D26" w14:paraId="0FB9CB47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4F14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B80E0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337AF26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F0B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saintly</w:t>
            </w:r>
          </w:p>
        </w:tc>
      </w:tr>
      <w:tr w:rsidR="00110D26" w14:paraId="3B1BE3B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119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FAC5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098F6D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5F0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salutary</w:t>
            </w:r>
          </w:p>
        </w:tc>
      </w:tr>
      <w:tr w:rsidR="00110D26" w14:paraId="7AE6E4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9F7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C5E36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7D7A453F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226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salute</w:t>
            </w:r>
          </w:p>
        </w:tc>
      </w:tr>
      <w:tr w:rsidR="00110D26" w14:paraId="08E0A148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F6D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9809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6ECC404F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2F0C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sane</w:t>
            </w:r>
          </w:p>
        </w:tc>
      </w:tr>
      <w:tr w:rsidR="00110D26" w14:paraId="2A868576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C09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BAD73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083B7699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FEAB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satisfactorily</w:t>
            </w:r>
          </w:p>
        </w:tc>
      </w:tr>
      <w:tr w:rsidR="00110D26" w14:paraId="29DC1B4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18D7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0FCD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027A6DB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755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satisfactory</w:t>
            </w:r>
          </w:p>
        </w:tc>
      </w:tr>
      <w:tr w:rsidR="00110D26" w14:paraId="259E40E4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0281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2C29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4FA57E5F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155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satisfied</w:t>
            </w:r>
          </w:p>
        </w:tc>
      </w:tr>
      <w:tr w:rsidR="00110D26" w14:paraId="32C3938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DE0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FEED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57BA00B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374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satisfies</w:t>
            </w:r>
          </w:p>
        </w:tc>
      </w:tr>
      <w:tr w:rsidR="00110D26" w14:paraId="3E24753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AE65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B1D3B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40F7B1D1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3DC5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satisfy</w:t>
            </w:r>
          </w:p>
        </w:tc>
      </w:tr>
      <w:tr w:rsidR="00110D26" w14:paraId="79E3D02C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D871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B613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0914BBF5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86E1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satisfying</w:t>
            </w:r>
          </w:p>
        </w:tc>
      </w:tr>
      <w:tr w:rsidR="00110D26" w14:paraId="45DF9876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B57A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E8B0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43617C0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D4D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satisified</w:t>
            </w:r>
          </w:p>
        </w:tc>
      </w:tr>
      <w:tr w:rsidR="00110D26" w14:paraId="77C9604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07A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7FC9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478CFBE9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4C81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saver</w:t>
            </w:r>
          </w:p>
        </w:tc>
      </w:tr>
      <w:tr w:rsidR="00110D26" w14:paraId="1D6BCCDF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906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9F55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6B4FAAA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E708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savings</w:t>
            </w:r>
          </w:p>
        </w:tc>
      </w:tr>
      <w:tr w:rsidR="00110D26" w14:paraId="062A369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2D1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7CFD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0297B8F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4861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savior</w:t>
            </w:r>
          </w:p>
        </w:tc>
      </w:tr>
      <w:tr w:rsidR="00110D26" w14:paraId="48CEBDD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02C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663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076CF94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8DC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savvy</w:t>
            </w:r>
          </w:p>
        </w:tc>
      </w:tr>
      <w:tr w:rsidR="00110D26" w14:paraId="72E429AB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3A45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1F68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6BC6B81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504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scenic</w:t>
            </w:r>
          </w:p>
        </w:tc>
      </w:tr>
      <w:tr w:rsidR="00110D26" w14:paraId="1F5C204F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229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502C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49E90E41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C6E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seamless</w:t>
            </w:r>
          </w:p>
        </w:tc>
      </w:tr>
      <w:tr w:rsidR="00110D26" w14:paraId="55D58F66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4ABF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EB1B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6FAEC305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CFAC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seasoned</w:t>
            </w:r>
          </w:p>
        </w:tc>
      </w:tr>
      <w:tr w:rsidR="00110D26" w14:paraId="292B35A3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C7F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B571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</w:tblGrid>
      <w:tr w:rsidR="00110D26" w14:paraId="515C8D4A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49A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secure</w:t>
            </w:r>
          </w:p>
        </w:tc>
      </w:tr>
      <w:tr w:rsidR="00110D26" w14:paraId="68ABD679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525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34FCB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7A89E5E9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699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securely</w:t>
            </w:r>
          </w:p>
        </w:tc>
      </w:tr>
      <w:tr w:rsidR="00110D26" w14:paraId="77D5238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1D0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C01D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02C4DFB6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3BC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selective</w:t>
            </w:r>
          </w:p>
        </w:tc>
      </w:tr>
      <w:tr w:rsidR="00110D26" w14:paraId="4C53F63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6F2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19C1D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0"/>
      </w:tblGrid>
      <w:tr w:rsidR="00110D26" w14:paraId="1CA9EFC8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F67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self-determination</w:t>
            </w:r>
          </w:p>
        </w:tc>
      </w:tr>
      <w:tr w:rsidR="00110D26" w14:paraId="1A7AE4AD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0968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A3867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19894296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A068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self-respect</w:t>
            </w:r>
          </w:p>
        </w:tc>
      </w:tr>
      <w:tr w:rsidR="00110D26" w14:paraId="507F42C1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C2A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30D9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0"/>
      </w:tblGrid>
      <w:tr w:rsidR="00110D26" w14:paraId="048FCC9C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979B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self-satisfaction</w:t>
            </w:r>
          </w:p>
        </w:tc>
      </w:tr>
      <w:tr w:rsidR="00110D26" w14:paraId="4497B441" w14:textId="77777777">
        <w:tblPrEx>
          <w:tblCellMar>
            <w:top w:w="0" w:type="dxa"/>
            <w:bottom w:w="0" w:type="dxa"/>
          </w:tblCellMar>
        </w:tblPrEx>
        <w:tc>
          <w:tcPr>
            <w:tcW w:w="1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92FB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EAED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</w:tblGrid>
      <w:tr w:rsidR="00110D26" w14:paraId="47CEDB82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0FB1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self-sufficiency</w:t>
            </w:r>
          </w:p>
        </w:tc>
      </w:tr>
      <w:tr w:rsidR="00110D26" w14:paraId="3FBBFAE7" w14:textId="77777777">
        <w:tblPrEx>
          <w:tblCellMar>
            <w:top w:w="0" w:type="dxa"/>
            <w:bottom w:w="0" w:type="dxa"/>
          </w:tblCellMar>
        </w:tblPrEx>
        <w:tc>
          <w:tcPr>
            <w:tcW w:w="15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7DE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9536E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77ED73BE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709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self-sufficient</w:t>
            </w:r>
          </w:p>
        </w:tc>
      </w:tr>
      <w:tr w:rsidR="00110D26" w14:paraId="66CE9317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E49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DEDD94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52CA499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495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sensation</w:t>
            </w:r>
          </w:p>
        </w:tc>
      </w:tr>
      <w:tr w:rsidR="00110D26" w14:paraId="08E817F9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5F2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EC56C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36D7737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976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sensational</w:t>
            </w:r>
          </w:p>
        </w:tc>
      </w:tr>
      <w:tr w:rsidR="00110D26" w14:paraId="50644599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4A82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CEDF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</w:tblGrid>
      <w:tr w:rsidR="00110D26" w14:paraId="3CE58FB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FC3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sensationally</w:t>
            </w:r>
          </w:p>
        </w:tc>
      </w:tr>
      <w:tr w:rsidR="00110D26" w14:paraId="4A59B5C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6453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A0787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7055309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AB5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sensations</w:t>
            </w:r>
          </w:p>
        </w:tc>
      </w:tr>
      <w:tr w:rsidR="00110D26" w14:paraId="38EB9DF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680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17D7C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6490E30B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EFA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sensible</w:t>
            </w:r>
          </w:p>
        </w:tc>
      </w:tr>
      <w:tr w:rsidR="00110D26" w14:paraId="65168E3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3148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5A259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0DFD138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14E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sensibly</w:t>
            </w:r>
          </w:p>
        </w:tc>
      </w:tr>
      <w:tr w:rsidR="00110D26" w14:paraId="6455202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3202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C05E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12530ECD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259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sensitive</w:t>
            </w:r>
          </w:p>
        </w:tc>
      </w:tr>
      <w:tr w:rsidR="00110D26" w14:paraId="164A8C1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B9B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EC83B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</w:tblGrid>
      <w:tr w:rsidR="00110D26" w14:paraId="7C46181F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653B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serene</w:t>
            </w:r>
          </w:p>
        </w:tc>
      </w:tr>
      <w:tr w:rsidR="00110D26" w14:paraId="4B479EA6" w14:textId="77777777">
        <w:tblPrEx>
          <w:tblCellMar>
            <w:top w:w="0" w:type="dxa"/>
            <w:bottom w:w="0" w:type="dxa"/>
          </w:tblCellMar>
        </w:tblPrEx>
        <w:tc>
          <w:tcPr>
            <w:tcW w:w="7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678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9E178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37B089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96B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serenity</w:t>
            </w:r>
          </w:p>
        </w:tc>
      </w:tr>
      <w:tr w:rsidR="00110D26" w14:paraId="7A4070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7BD2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1DA8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</w:tblGrid>
      <w:tr w:rsidR="00110D26" w14:paraId="408E1BE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18A9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sexy</w:t>
            </w:r>
          </w:p>
        </w:tc>
      </w:tr>
      <w:tr w:rsidR="00110D26" w14:paraId="3779F49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0E8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A8CE8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68C6799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7AE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sharp</w:t>
            </w:r>
          </w:p>
        </w:tc>
      </w:tr>
      <w:tr w:rsidR="00110D26" w14:paraId="7CBBCF30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4AC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0871E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43C3DC49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682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sharper</w:t>
            </w:r>
          </w:p>
        </w:tc>
      </w:tr>
      <w:tr w:rsidR="00110D26" w14:paraId="6F671CA4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6C6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C2A7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36CA28D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F98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sharpest</w:t>
            </w:r>
          </w:p>
        </w:tc>
      </w:tr>
      <w:tr w:rsidR="00110D26" w14:paraId="6073096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E41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3CF96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1CF87858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8D2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shimmering</w:t>
            </w:r>
          </w:p>
        </w:tc>
      </w:tr>
      <w:tr w:rsidR="00110D26" w14:paraId="06B40A40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D94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F9DC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</w:tblGrid>
      <w:tr w:rsidR="00110D26" w14:paraId="26D04325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6008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shimmeringly</w:t>
            </w:r>
          </w:p>
        </w:tc>
      </w:tr>
      <w:tr w:rsidR="00110D26" w14:paraId="61056741" w14:textId="77777777">
        <w:tblPrEx>
          <w:tblCellMar>
            <w:top w:w="0" w:type="dxa"/>
            <w:bottom w:w="0" w:type="dxa"/>
          </w:tblCellMar>
        </w:tblPrEx>
        <w:tc>
          <w:tcPr>
            <w:tcW w:w="14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CAA1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75705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</w:tblGrid>
      <w:tr w:rsidR="00110D26" w14:paraId="4D6E8ED0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D07B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shine</w:t>
            </w:r>
          </w:p>
        </w:tc>
      </w:tr>
      <w:tr w:rsidR="00110D26" w14:paraId="606185BE" w14:textId="77777777">
        <w:tblPrEx>
          <w:tblCellMar>
            <w:top w:w="0" w:type="dxa"/>
            <w:bottom w:w="0" w:type="dxa"/>
          </w:tblCellMar>
        </w:tblPrEx>
        <w:tc>
          <w:tcPr>
            <w:tcW w:w="5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9A1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54B30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"/>
      </w:tblGrid>
      <w:tr w:rsidR="00110D26" w14:paraId="03B5EC50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3CC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shiny</w:t>
            </w:r>
          </w:p>
        </w:tc>
      </w:tr>
      <w:tr w:rsidR="00110D26" w14:paraId="6865F1A9" w14:textId="77777777">
        <w:tblPrEx>
          <w:tblCellMar>
            <w:top w:w="0" w:type="dxa"/>
            <w:bottom w:w="0" w:type="dxa"/>
          </w:tblCellMar>
        </w:tblPrEx>
        <w:tc>
          <w:tcPr>
            <w:tcW w:w="6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75F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F4BFC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7397ADE4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E17E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significant</w:t>
            </w:r>
          </w:p>
        </w:tc>
      </w:tr>
      <w:tr w:rsidR="00110D26" w14:paraId="480CBF23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6ED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0D85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439C950B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2575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silent</w:t>
            </w:r>
          </w:p>
        </w:tc>
      </w:tr>
      <w:tr w:rsidR="00110D26" w14:paraId="711A84F7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E9FE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6BDC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0E347ED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BCD6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simpler</w:t>
            </w:r>
          </w:p>
        </w:tc>
      </w:tr>
      <w:tr w:rsidR="00110D26" w14:paraId="266FEB7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34A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AA254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"/>
      </w:tblGrid>
      <w:tr w:rsidR="00110D26" w14:paraId="263B179F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3F85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simplest</w:t>
            </w:r>
          </w:p>
        </w:tc>
      </w:tr>
      <w:tr w:rsidR="00110D26" w14:paraId="3140AA46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5E5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D101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424CBA5E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2C7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simplified</w:t>
            </w:r>
          </w:p>
        </w:tc>
      </w:tr>
      <w:tr w:rsidR="00110D26" w14:paraId="6A64F6D8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6707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5E9B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649C5CE7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11E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simplifies</w:t>
            </w:r>
          </w:p>
        </w:tc>
      </w:tr>
      <w:tr w:rsidR="00110D26" w14:paraId="1B9CA5D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4F0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91DA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"/>
      </w:tblGrid>
      <w:tr w:rsidR="00110D26" w14:paraId="3A801DF7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AEFD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simplify</w:t>
            </w:r>
          </w:p>
        </w:tc>
      </w:tr>
      <w:tr w:rsidR="00110D26" w14:paraId="0A24BFAE" w14:textId="77777777">
        <w:tblPrEx>
          <w:tblCellMar>
            <w:top w:w="0" w:type="dxa"/>
            <w:bottom w:w="0" w:type="dxa"/>
          </w:tblCellMar>
        </w:tblPrEx>
        <w:tc>
          <w:tcPr>
            <w:tcW w:w="8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A67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DA2EA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385D84D9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BCE1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simplifying</w:t>
            </w:r>
          </w:p>
        </w:tc>
      </w:tr>
      <w:tr w:rsidR="00110D26" w14:paraId="7AADADB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E396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EF0CD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2506C79B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C849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sincere</w:t>
            </w:r>
          </w:p>
        </w:tc>
      </w:tr>
      <w:tr w:rsidR="00110D26" w14:paraId="5CD3787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454B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C0D0E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EB9566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B3B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sincerely</w:t>
            </w:r>
          </w:p>
        </w:tc>
      </w:tr>
      <w:tr w:rsidR="00110D26" w14:paraId="2F28DD7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59F3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C5D1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19295427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7E5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sincerity</w:t>
            </w:r>
          </w:p>
        </w:tc>
      </w:tr>
      <w:tr w:rsidR="00110D26" w14:paraId="21F81EB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E0F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C03C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2619A00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F21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skill</w:t>
            </w:r>
          </w:p>
        </w:tc>
      </w:tr>
      <w:tr w:rsidR="00110D26" w14:paraId="410CDF34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D59D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DBB4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2AC123C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ED6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skilled</w:t>
            </w:r>
          </w:p>
        </w:tc>
      </w:tr>
      <w:tr w:rsidR="00110D26" w14:paraId="051153C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5FB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C6D7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1"/>
      </w:tblGrid>
      <w:tr w:rsidR="00110D26" w14:paraId="2AE34381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CC3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skillful</w:t>
            </w:r>
          </w:p>
        </w:tc>
      </w:tr>
      <w:tr w:rsidR="00110D26" w14:paraId="2E23011C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182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EE49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58437D2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820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skillfully</w:t>
            </w:r>
          </w:p>
        </w:tc>
      </w:tr>
      <w:tr w:rsidR="00110D26" w14:paraId="1836E82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50B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759C1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11AF03F4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178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slammin</w:t>
            </w:r>
          </w:p>
        </w:tc>
      </w:tr>
      <w:tr w:rsidR="00110D26" w14:paraId="1FA6EB78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754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A42F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1993D68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EB7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sleek</w:t>
            </w:r>
          </w:p>
        </w:tc>
      </w:tr>
      <w:tr w:rsidR="00110D26" w14:paraId="54EE2DF4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A48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65DE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543044BE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2A9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slick</w:t>
            </w:r>
          </w:p>
        </w:tc>
      </w:tr>
      <w:tr w:rsidR="00110D26" w14:paraId="145C139D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A0CD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6930A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1C6A21A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C162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smart</w:t>
            </w:r>
          </w:p>
        </w:tc>
      </w:tr>
      <w:tr w:rsidR="00110D26" w14:paraId="5271300E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9843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4D644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5866A3F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CAD7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smarter</w:t>
            </w:r>
          </w:p>
        </w:tc>
      </w:tr>
      <w:tr w:rsidR="00110D26" w14:paraId="50BE91D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DF5E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ED4AC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59B1005A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BA40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smartest</w:t>
            </w:r>
          </w:p>
        </w:tc>
      </w:tr>
      <w:tr w:rsidR="00110D26" w14:paraId="78A8925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76C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025A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28BDD049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8BE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smartly</w:t>
            </w:r>
          </w:p>
        </w:tc>
      </w:tr>
      <w:tr w:rsidR="00110D26" w14:paraId="47DDC96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C49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84D5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3B8CD9F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E42F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smile</w:t>
            </w:r>
          </w:p>
        </w:tc>
      </w:tr>
      <w:tr w:rsidR="00110D26" w14:paraId="375E396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3EF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CD0C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3119277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0A2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smiles</w:t>
            </w:r>
          </w:p>
        </w:tc>
      </w:tr>
      <w:tr w:rsidR="00110D26" w14:paraId="551FA62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C8A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3683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1"/>
      </w:tblGrid>
      <w:tr w:rsidR="00110D26" w14:paraId="061871E8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11A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smiling</w:t>
            </w:r>
          </w:p>
        </w:tc>
      </w:tr>
      <w:tr w:rsidR="00110D26" w14:paraId="2A149F22" w14:textId="77777777">
        <w:tblPrEx>
          <w:tblCellMar>
            <w:top w:w="0" w:type="dxa"/>
            <w:bottom w:w="0" w:type="dxa"/>
          </w:tblCellMar>
        </w:tblPrEx>
        <w:tc>
          <w:tcPr>
            <w:tcW w:w="8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680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29AD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7433514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278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smilingly</w:t>
            </w:r>
          </w:p>
        </w:tc>
      </w:tr>
      <w:tr w:rsidR="00110D26" w14:paraId="259CCA9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2F7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145F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10294D02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8C2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smitten</w:t>
            </w:r>
          </w:p>
        </w:tc>
      </w:tr>
      <w:tr w:rsidR="00110D26" w14:paraId="006CD68A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C08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6F0D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7B9E8DBB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333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smooth</w:t>
            </w:r>
          </w:p>
        </w:tc>
      </w:tr>
      <w:tr w:rsidR="00110D26" w14:paraId="6172C7E0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45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6AC6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7169CF1C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2B15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smoother</w:t>
            </w:r>
          </w:p>
        </w:tc>
      </w:tr>
      <w:tr w:rsidR="00110D26" w14:paraId="17BB707D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B5F1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D7264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5F93CF9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5665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smoothes</w:t>
            </w:r>
          </w:p>
        </w:tc>
      </w:tr>
      <w:tr w:rsidR="00110D26" w14:paraId="43F952C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F2E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EA67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379011D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507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smoothest</w:t>
            </w:r>
          </w:p>
        </w:tc>
      </w:tr>
      <w:tr w:rsidR="00110D26" w14:paraId="4BE7D88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8F6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6A108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218761D2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7E2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smoothly</w:t>
            </w:r>
          </w:p>
        </w:tc>
      </w:tr>
      <w:tr w:rsidR="00110D26" w14:paraId="304BB8AD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07B6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F881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25822D9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69E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snappy</w:t>
            </w:r>
          </w:p>
        </w:tc>
      </w:tr>
      <w:tr w:rsidR="00110D26" w14:paraId="61BF69D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BF6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4C735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3F7BBEC2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18B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snazzy</w:t>
            </w:r>
          </w:p>
        </w:tc>
      </w:tr>
      <w:tr w:rsidR="00110D26" w14:paraId="254E9BAE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1E1C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B731A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067FCD4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8025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sociable</w:t>
            </w:r>
          </w:p>
        </w:tc>
      </w:tr>
      <w:tr w:rsidR="00110D26" w14:paraId="58E0A00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303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67C5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</w:tblGrid>
      <w:tr w:rsidR="00110D26" w14:paraId="1D7D392A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F20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soft</w:t>
            </w:r>
          </w:p>
        </w:tc>
      </w:tr>
      <w:tr w:rsidR="00110D26" w14:paraId="653838CF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6BA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E8593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24ACC3D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3115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softer</w:t>
            </w:r>
          </w:p>
        </w:tc>
      </w:tr>
      <w:tr w:rsidR="00110D26" w14:paraId="28CDE420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2FB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B56E9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00E4CC3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0CEA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solace</w:t>
            </w:r>
          </w:p>
        </w:tc>
      </w:tr>
      <w:tr w:rsidR="00110D26" w14:paraId="04E7C73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C05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3426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1"/>
      </w:tblGrid>
      <w:tr w:rsidR="00110D26" w14:paraId="2169777F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762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solicitous</w:t>
            </w:r>
          </w:p>
        </w:tc>
      </w:tr>
      <w:tr w:rsidR="00110D26" w14:paraId="11E7DF3B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A16C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6B8A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6368B92C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31BA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solicitously</w:t>
            </w:r>
          </w:p>
        </w:tc>
      </w:tr>
      <w:tr w:rsidR="00110D26" w14:paraId="3A12AFD7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4AF3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F0A34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0E0D9F4A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56C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solid</w:t>
            </w:r>
          </w:p>
        </w:tc>
      </w:tr>
      <w:tr w:rsidR="00110D26" w14:paraId="3595D427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49F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F8A11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53B86F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940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solidarity</w:t>
            </w:r>
          </w:p>
        </w:tc>
      </w:tr>
      <w:tr w:rsidR="00110D26" w14:paraId="3390FC62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4F1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2F01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2E6C440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B035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soothe</w:t>
            </w:r>
          </w:p>
        </w:tc>
      </w:tr>
      <w:tr w:rsidR="00110D26" w14:paraId="17AA8B04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A7A1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A3D6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06FF2EA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9C82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soothingly</w:t>
            </w:r>
          </w:p>
        </w:tc>
      </w:tr>
      <w:tr w:rsidR="00110D26" w14:paraId="6436393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E350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3EF3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</w:tblGrid>
      <w:tr w:rsidR="00110D26" w14:paraId="764EA59F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3A9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sophisticated</w:t>
            </w:r>
          </w:p>
        </w:tc>
      </w:tr>
      <w:tr w:rsidR="00110D26" w14:paraId="7E2181B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4C9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7A3F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3C0D076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442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soulful</w:t>
            </w:r>
          </w:p>
        </w:tc>
      </w:tr>
      <w:tr w:rsidR="00110D26" w14:paraId="5337A0B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0B5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1C58B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</w:tblGrid>
      <w:tr w:rsidR="00110D26" w14:paraId="08FE2AA8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BAC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soundly</w:t>
            </w:r>
          </w:p>
        </w:tc>
      </w:tr>
      <w:tr w:rsidR="00110D26" w14:paraId="1F2CE400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711A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338D8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3B9C7EC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9FA8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soundness</w:t>
            </w:r>
          </w:p>
        </w:tc>
      </w:tr>
      <w:tr w:rsidR="00110D26" w14:paraId="530C2430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9916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D524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43EEA72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12FA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spacious</w:t>
            </w:r>
          </w:p>
        </w:tc>
      </w:tr>
      <w:tr w:rsidR="00110D26" w14:paraId="08047DA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09DD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543D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385D6D5F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F20E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sparkle</w:t>
            </w:r>
          </w:p>
        </w:tc>
      </w:tr>
      <w:tr w:rsidR="00110D26" w14:paraId="0584D2D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9A5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98D5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5FAE8440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E8C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sparkling</w:t>
            </w:r>
          </w:p>
        </w:tc>
      </w:tr>
      <w:tr w:rsidR="00110D26" w14:paraId="3B5FCA8D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46B2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EA68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29EB3C5E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78D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spectacular</w:t>
            </w:r>
          </w:p>
        </w:tc>
      </w:tr>
      <w:tr w:rsidR="00110D26" w14:paraId="47776401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79AB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44481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6"/>
      </w:tblGrid>
      <w:tr w:rsidR="00110D26" w14:paraId="25E20B6B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D758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spectacularly</w:t>
            </w:r>
          </w:p>
        </w:tc>
      </w:tr>
      <w:tr w:rsidR="00110D26" w14:paraId="0EB5AF61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CBF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B15C2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63E21E04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EC82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speedily</w:t>
            </w:r>
          </w:p>
        </w:tc>
      </w:tr>
      <w:tr w:rsidR="00110D26" w14:paraId="323FC46C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67E1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5F202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45B3DDFF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1457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speedy</w:t>
            </w:r>
          </w:p>
        </w:tc>
      </w:tr>
      <w:tr w:rsidR="00110D26" w14:paraId="780313C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856B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1A91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7B7650A5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4B3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spellbind</w:t>
            </w:r>
          </w:p>
        </w:tc>
      </w:tr>
      <w:tr w:rsidR="00110D26" w14:paraId="078EDF44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00B7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17DF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6DE9E698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5CD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spellbinding</w:t>
            </w:r>
          </w:p>
        </w:tc>
      </w:tr>
      <w:tr w:rsidR="00110D26" w14:paraId="5AA9F28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04BD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CA488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4"/>
      </w:tblGrid>
      <w:tr w:rsidR="00110D26" w14:paraId="7E9920D6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D96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spellbindingly</w:t>
            </w:r>
          </w:p>
        </w:tc>
      </w:tr>
      <w:tr w:rsidR="00110D26" w14:paraId="7FA54F00" w14:textId="77777777">
        <w:tblPrEx>
          <w:tblCellMar>
            <w:top w:w="0" w:type="dxa"/>
            <w:bottom w:w="0" w:type="dxa"/>
          </w:tblCellMar>
        </w:tblPrEx>
        <w:tc>
          <w:tcPr>
            <w:tcW w:w="1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DBD5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D4AD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33ACE34D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2CE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spellbound</w:t>
            </w:r>
          </w:p>
        </w:tc>
      </w:tr>
      <w:tr w:rsidR="00110D26" w14:paraId="234903AB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8CE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1E8F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71E3B63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7281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spirited</w:t>
            </w:r>
          </w:p>
        </w:tc>
      </w:tr>
      <w:tr w:rsidR="00110D26" w14:paraId="5DCACE2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1FC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5396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4DF4791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60D2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spiritual</w:t>
            </w:r>
          </w:p>
        </w:tc>
      </w:tr>
      <w:tr w:rsidR="00110D26" w14:paraId="0603334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78B2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D34D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0FB3AB9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54E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splendid</w:t>
            </w:r>
          </w:p>
        </w:tc>
      </w:tr>
      <w:tr w:rsidR="00110D26" w14:paraId="33ABAE5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A08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4CC5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4F97E1B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2126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splendidly</w:t>
            </w:r>
          </w:p>
        </w:tc>
      </w:tr>
      <w:tr w:rsidR="00110D26" w14:paraId="4A429632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9FD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88DE2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59FD66D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007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splendor</w:t>
            </w:r>
          </w:p>
        </w:tc>
      </w:tr>
      <w:tr w:rsidR="00110D26" w14:paraId="5E8789A0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E37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B79C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49C6EE0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C668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spontaneous</w:t>
            </w:r>
          </w:p>
        </w:tc>
      </w:tr>
      <w:tr w:rsidR="00110D26" w14:paraId="4675E7A6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5CB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44A3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5FC1421C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6D0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sporty</w:t>
            </w:r>
          </w:p>
        </w:tc>
      </w:tr>
      <w:tr w:rsidR="00110D26" w14:paraId="15603187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219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58CA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</w:tblGrid>
      <w:tr w:rsidR="00110D26" w14:paraId="74CEA1F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F35C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spotless</w:t>
            </w:r>
          </w:p>
        </w:tc>
      </w:tr>
      <w:tr w:rsidR="00110D26" w14:paraId="59DBF64F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8E4B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8511C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20D2A28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303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sprightly</w:t>
            </w:r>
          </w:p>
        </w:tc>
      </w:tr>
      <w:tr w:rsidR="00110D26" w14:paraId="7F12E03A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1CD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30FF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4CFBE04A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FDA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stability</w:t>
            </w:r>
          </w:p>
        </w:tc>
      </w:tr>
      <w:tr w:rsidR="00110D26" w14:paraId="085E06B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85C6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340A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1098B61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8F6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stabilize</w:t>
            </w:r>
          </w:p>
        </w:tc>
      </w:tr>
      <w:tr w:rsidR="00110D26" w14:paraId="598D0125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DF2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171C9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4C6E8B05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8298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stable</w:t>
            </w:r>
          </w:p>
        </w:tc>
      </w:tr>
      <w:tr w:rsidR="00110D26" w14:paraId="460ECF8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80A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3C85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6A0A8101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4CFF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stainless</w:t>
            </w:r>
          </w:p>
        </w:tc>
      </w:tr>
      <w:tr w:rsidR="00110D26" w14:paraId="23ADD30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3FA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8459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21A4C36E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BACE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standout</w:t>
            </w:r>
          </w:p>
        </w:tc>
      </w:tr>
      <w:tr w:rsidR="00110D26" w14:paraId="58A35EB7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A1E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757B9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6"/>
      </w:tblGrid>
      <w:tr w:rsidR="00110D26" w14:paraId="2C4984F4" w14:textId="77777777">
        <w:tblPrEx>
          <w:tblCellMar>
            <w:top w:w="0" w:type="dxa"/>
            <w:bottom w:w="0" w:type="dxa"/>
          </w:tblCellMar>
        </w:tblPrEx>
        <w:tc>
          <w:tcPr>
            <w:tcW w:w="15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3BD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state-of-the-art</w:t>
            </w:r>
          </w:p>
        </w:tc>
      </w:tr>
      <w:tr w:rsidR="00110D26" w14:paraId="58325AEB" w14:textId="77777777">
        <w:tblPrEx>
          <w:tblCellMar>
            <w:top w:w="0" w:type="dxa"/>
            <w:bottom w:w="0" w:type="dxa"/>
          </w:tblCellMar>
        </w:tblPrEx>
        <w:tc>
          <w:tcPr>
            <w:tcW w:w="15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E52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D6C5D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617D2A72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05BC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stately</w:t>
            </w:r>
          </w:p>
        </w:tc>
      </w:tr>
      <w:tr w:rsidR="00110D26" w14:paraId="2FF1D9B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232C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397B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2BF07F2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C3DE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statuesque</w:t>
            </w:r>
          </w:p>
        </w:tc>
      </w:tr>
      <w:tr w:rsidR="00110D26" w14:paraId="79C58A8D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A846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6133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259AA2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1DA8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staunch</w:t>
            </w:r>
          </w:p>
        </w:tc>
      </w:tr>
      <w:tr w:rsidR="00110D26" w14:paraId="16521F8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1D26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7902AA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0487915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018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staunchly</w:t>
            </w:r>
          </w:p>
        </w:tc>
      </w:tr>
      <w:tr w:rsidR="00110D26" w14:paraId="3A4BD95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048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DD6D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6DEA2363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7E00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staunchness</w:t>
            </w:r>
          </w:p>
        </w:tc>
      </w:tr>
      <w:tr w:rsidR="00110D26" w14:paraId="5B66FEF4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C8BA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FBCB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44B58A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6BB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steadfast</w:t>
            </w:r>
          </w:p>
        </w:tc>
      </w:tr>
      <w:tr w:rsidR="00110D26" w14:paraId="67AE014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3D70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7344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406AB6F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C8D6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steadfastly</w:t>
            </w:r>
          </w:p>
        </w:tc>
      </w:tr>
      <w:tr w:rsidR="00110D26" w14:paraId="044F9A1A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9DA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D784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</w:tblGrid>
      <w:tr w:rsidR="00110D26" w14:paraId="79F3A202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69D0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steadfastness</w:t>
            </w:r>
          </w:p>
        </w:tc>
      </w:tr>
      <w:tr w:rsidR="00110D26" w14:paraId="6428D61B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B20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AAA5A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03E7C343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285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steadiest</w:t>
            </w:r>
          </w:p>
        </w:tc>
      </w:tr>
      <w:tr w:rsidR="00110D26" w14:paraId="7B326A2E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93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206C4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51A6C499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7E77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steadiness</w:t>
            </w:r>
          </w:p>
        </w:tc>
      </w:tr>
      <w:tr w:rsidR="00110D26" w14:paraId="3EFF1C40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106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EB90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2819E5F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2238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steady</w:t>
            </w:r>
          </w:p>
        </w:tc>
      </w:tr>
      <w:tr w:rsidR="00110D26" w14:paraId="4CF44D2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7C1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40377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5637780A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CC4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stellar</w:t>
            </w:r>
          </w:p>
        </w:tc>
      </w:tr>
      <w:tr w:rsidR="00110D26" w14:paraId="415C7657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509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34BC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55983B2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1ED4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stellarly</w:t>
            </w:r>
          </w:p>
        </w:tc>
      </w:tr>
      <w:tr w:rsidR="00110D26" w14:paraId="48DF5F92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1D4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62353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E9D443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F416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stimulate</w:t>
            </w:r>
          </w:p>
        </w:tc>
      </w:tr>
      <w:tr w:rsidR="00110D26" w14:paraId="372CC39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E1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58292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157D54C9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FD14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stimulates</w:t>
            </w:r>
          </w:p>
        </w:tc>
      </w:tr>
      <w:tr w:rsidR="00110D26" w14:paraId="69A67C64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A666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FEEA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04445F9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38F1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stimulating</w:t>
            </w:r>
          </w:p>
        </w:tc>
      </w:tr>
      <w:tr w:rsidR="00110D26" w14:paraId="0B69AB4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4B4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DC146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708124D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7EF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stimulative</w:t>
            </w:r>
          </w:p>
        </w:tc>
      </w:tr>
      <w:tr w:rsidR="00110D26" w14:paraId="397BE846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F4A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8A8AD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7A59EE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C2F0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stirringly</w:t>
            </w:r>
          </w:p>
        </w:tc>
      </w:tr>
      <w:tr w:rsidR="00110D26" w14:paraId="7A2F6D4A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DB8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80BA6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454100EE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CBB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straighten</w:t>
            </w:r>
          </w:p>
        </w:tc>
      </w:tr>
      <w:tr w:rsidR="00110D26" w14:paraId="0BFD53C9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D81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08409D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</w:tblGrid>
      <w:tr w:rsidR="00110D26" w14:paraId="455D60C1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9F2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straightforward</w:t>
            </w:r>
          </w:p>
        </w:tc>
      </w:tr>
      <w:tr w:rsidR="00110D26" w14:paraId="31CC7ED3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59F4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2A2D3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</w:tblGrid>
      <w:tr w:rsidR="00110D26" w14:paraId="709B170F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4375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streamlined</w:t>
            </w:r>
          </w:p>
        </w:tc>
      </w:tr>
      <w:tr w:rsidR="00110D26" w14:paraId="4293AF67" w14:textId="77777777">
        <w:tblPrEx>
          <w:tblCellMar>
            <w:top w:w="0" w:type="dxa"/>
            <w:bottom w:w="0" w:type="dxa"/>
          </w:tblCellMar>
        </w:tblPrEx>
        <w:tc>
          <w:tcPr>
            <w:tcW w:w="12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085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BCD82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CD776B6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C88C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striking</w:t>
            </w:r>
          </w:p>
        </w:tc>
      </w:tr>
      <w:tr w:rsidR="00110D26" w14:paraId="39D46949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1DDB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D7F64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1"/>
      </w:tblGrid>
      <w:tr w:rsidR="00110D26" w14:paraId="3208760D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EE2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strikingly</w:t>
            </w:r>
          </w:p>
        </w:tc>
      </w:tr>
      <w:tr w:rsidR="00110D26" w14:paraId="313A22C2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59B0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5428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662658E0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5367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striving</w:t>
            </w:r>
          </w:p>
        </w:tc>
      </w:tr>
      <w:tr w:rsidR="00110D26" w14:paraId="0E9E505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C82A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7CC8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12BDC69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6B8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strong</w:t>
            </w:r>
          </w:p>
        </w:tc>
      </w:tr>
      <w:tr w:rsidR="00110D26" w14:paraId="3663A97D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7F7A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69FD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26EBE63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395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stronger</w:t>
            </w:r>
          </w:p>
        </w:tc>
      </w:tr>
      <w:tr w:rsidR="00110D26" w14:paraId="54CF388D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B37F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B9650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709CDA3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63F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strongest</w:t>
            </w:r>
          </w:p>
        </w:tc>
      </w:tr>
      <w:tr w:rsidR="00110D26" w14:paraId="54D6775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B8B9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AC545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2C780B4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D49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stunned</w:t>
            </w:r>
          </w:p>
        </w:tc>
      </w:tr>
      <w:tr w:rsidR="00110D26" w14:paraId="19AD1597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54F0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21FDE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71641525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540C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stunning</w:t>
            </w:r>
          </w:p>
        </w:tc>
      </w:tr>
      <w:tr w:rsidR="00110D26" w14:paraId="4682B44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C256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4C0B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32822A05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C72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stunningly</w:t>
            </w:r>
          </w:p>
        </w:tc>
      </w:tr>
      <w:tr w:rsidR="00110D26" w14:paraId="08722B31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2CA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EEFBC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765A6AB8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757A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stupendous</w:t>
            </w:r>
          </w:p>
        </w:tc>
      </w:tr>
      <w:tr w:rsidR="00110D26" w14:paraId="4272B862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D18F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1851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7"/>
      </w:tblGrid>
      <w:tr w:rsidR="00110D26" w14:paraId="06A260E4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AB94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stupendously</w:t>
            </w:r>
          </w:p>
        </w:tc>
      </w:tr>
      <w:tr w:rsidR="00110D26" w14:paraId="243D215C" w14:textId="77777777">
        <w:tblPrEx>
          <w:tblCellMar>
            <w:top w:w="0" w:type="dxa"/>
            <w:bottom w:w="0" w:type="dxa"/>
          </w:tblCellMar>
        </w:tblPrEx>
        <w:tc>
          <w:tcPr>
            <w:tcW w:w="13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BAF9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357B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D772A0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17B6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sturdier</w:t>
            </w:r>
          </w:p>
        </w:tc>
      </w:tr>
      <w:tr w:rsidR="00110D26" w14:paraId="799ADFBC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5318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8636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59E863BA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A270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sturdy</w:t>
            </w:r>
          </w:p>
        </w:tc>
      </w:tr>
      <w:tr w:rsidR="00110D26" w14:paraId="0C4622A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6C02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AC71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07953F10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5803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stylish</w:t>
            </w:r>
          </w:p>
        </w:tc>
      </w:tr>
      <w:tr w:rsidR="00110D26" w14:paraId="532F06B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044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2187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3FBE1198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F7E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stylishly</w:t>
            </w:r>
          </w:p>
        </w:tc>
      </w:tr>
      <w:tr w:rsidR="00110D26" w14:paraId="4FABDBBD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5D4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19D02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78E06E32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44B7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stylized</w:t>
            </w:r>
          </w:p>
        </w:tc>
      </w:tr>
      <w:tr w:rsidR="00110D26" w14:paraId="2431F3FD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05D2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69F67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3EBCA54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03C7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suave</w:t>
            </w:r>
          </w:p>
        </w:tc>
      </w:tr>
      <w:tr w:rsidR="00110D26" w14:paraId="6FF65873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C8A6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AC15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4D5F20D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2AB3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suavely</w:t>
            </w:r>
          </w:p>
        </w:tc>
      </w:tr>
      <w:tr w:rsidR="00110D26" w14:paraId="2B266FCB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ADD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9B924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227559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80F0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sublime</w:t>
            </w:r>
          </w:p>
        </w:tc>
      </w:tr>
      <w:tr w:rsidR="00110D26" w14:paraId="134943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9D55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BB76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5E129B5A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BC0D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subsidize</w:t>
            </w:r>
          </w:p>
        </w:tc>
      </w:tr>
      <w:tr w:rsidR="00110D26" w14:paraId="1AB7E7FD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EA6F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4B86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60438E8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E732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subsidized</w:t>
            </w:r>
          </w:p>
        </w:tc>
      </w:tr>
      <w:tr w:rsidR="00110D26" w14:paraId="70C7C58E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0C81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F2DE2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1D148D7A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285D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subsidizes</w:t>
            </w:r>
          </w:p>
        </w:tc>
      </w:tr>
      <w:tr w:rsidR="00110D26" w14:paraId="4499746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440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12A8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773FAE97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CA20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subsidizing</w:t>
            </w:r>
          </w:p>
        </w:tc>
      </w:tr>
      <w:tr w:rsidR="00110D26" w14:paraId="37C68756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9D9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42C89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</w:tblGrid>
      <w:tr w:rsidR="00110D26" w14:paraId="12930B9A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6BE6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substantive</w:t>
            </w:r>
          </w:p>
        </w:tc>
      </w:tr>
      <w:tr w:rsidR="00110D26" w14:paraId="1EDFFE6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0BD6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3070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7E16CC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3E36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succeed</w:t>
            </w:r>
          </w:p>
        </w:tc>
      </w:tr>
      <w:tr w:rsidR="00110D26" w14:paraId="4430166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39A3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D8793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4CF41EC4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FCA6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succeeded</w:t>
            </w:r>
          </w:p>
        </w:tc>
      </w:tr>
      <w:tr w:rsidR="00110D26" w14:paraId="46E32CB3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D272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36B7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2D82EF88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244B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succeeding</w:t>
            </w:r>
          </w:p>
        </w:tc>
      </w:tr>
      <w:tr w:rsidR="00110D26" w14:paraId="1A0C1101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C001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F512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3"/>
      </w:tblGrid>
      <w:tr w:rsidR="00110D26" w14:paraId="6BA84864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084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succeeds</w:t>
            </w:r>
          </w:p>
        </w:tc>
      </w:tr>
      <w:tr w:rsidR="00110D26" w14:paraId="131CBF49" w14:textId="77777777">
        <w:tblPrEx>
          <w:tblCellMar>
            <w:top w:w="0" w:type="dxa"/>
            <w:bottom w:w="0" w:type="dxa"/>
          </w:tblCellMar>
        </w:tblPrEx>
        <w:tc>
          <w:tcPr>
            <w:tcW w:w="9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E04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0E2FE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10120BC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CA42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succes</w:t>
            </w:r>
          </w:p>
        </w:tc>
      </w:tr>
      <w:tr w:rsidR="00110D26" w14:paraId="03A3996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B10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40BC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02AB2A8E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C96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success</w:t>
            </w:r>
          </w:p>
        </w:tc>
      </w:tr>
      <w:tr w:rsidR="00110D26" w14:paraId="4F79903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C468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9D83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0444FF9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BE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successes</w:t>
            </w:r>
          </w:p>
        </w:tc>
      </w:tr>
      <w:tr w:rsidR="00110D26" w14:paraId="352BAFE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DA97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08BB3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369455B5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2F5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successful</w:t>
            </w:r>
          </w:p>
        </w:tc>
      </w:tr>
      <w:tr w:rsidR="00110D26" w14:paraId="2E165F11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8CEE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49DF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2EAB8303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D20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successfully</w:t>
            </w:r>
          </w:p>
        </w:tc>
      </w:tr>
      <w:tr w:rsidR="00110D26" w14:paraId="668077BB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DCEB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7E29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54121093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1F5D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suffice</w:t>
            </w:r>
          </w:p>
        </w:tc>
      </w:tr>
      <w:tr w:rsidR="00110D26" w14:paraId="6FD53EC6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2C9D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D628B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5DBDC537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3E46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sufficed</w:t>
            </w:r>
          </w:p>
        </w:tc>
      </w:tr>
      <w:tr w:rsidR="00110D26" w14:paraId="44C13A2A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3B69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E13F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1B586C0A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33D0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suffices</w:t>
            </w:r>
          </w:p>
        </w:tc>
      </w:tr>
      <w:tr w:rsidR="00110D26" w14:paraId="639D412C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58E3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DA1E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5E56AB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04B4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sufficient</w:t>
            </w:r>
          </w:p>
        </w:tc>
      </w:tr>
      <w:tr w:rsidR="00110D26" w14:paraId="4581221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AD8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0541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7CB2AEA4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9CB2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sufficiently</w:t>
            </w:r>
          </w:p>
        </w:tc>
      </w:tr>
      <w:tr w:rsidR="00110D26" w14:paraId="2E27C911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2BA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75952B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39E98271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7F40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suitable</w:t>
            </w:r>
          </w:p>
        </w:tc>
      </w:tr>
      <w:tr w:rsidR="00110D26" w14:paraId="3952B569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DF0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064A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1"/>
      </w:tblGrid>
      <w:tr w:rsidR="00110D26" w14:paraId="727555A5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289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sumptuous</w:t>
            </w:r>
          </w:p>
        </w:tc>
      </w:tr>
      <w:tr w:rsidR="00110D26" w14:paraId="7A4F2BAB" w14:textId="77777777">
        <w:tblPrEx>
          <w:tblCellMar>
            <w:top w:w="0" w:type="dxa"/>
            <w:bottom w:w="0" w:type="dxa"/>
          </w:tblCellMar>
        </w:tblPrEx>
        <w:tc>
          <w:tcPr>
            <w:tcW w:w="113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39B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4B355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4C074853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AD6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sumptuously</w:t>
            </w:r>
          </w:p>
        </w:tc>
      </w:tr>
      <w:tr w:rsidR="00110D26" w14:paraId="7F2622C9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E790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11750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</w:tblGrid>
      <w:tr w:rsidR="00110D26" w14:paraId="162E85B3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358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sumptuousness</w:t>
            </w:r>
          </w:p>
        </w:tc>
      </w:tr>
      <w:tr w:rsidR="00110D26" w14:paraId="5561D2A9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BE0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DB8F9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6E54E572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407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</w:t>
            </w:r>
          </w:p>
        </w:tc>
      </w:tr>
      <w:tr w:rsidR="00110D26" w14:paraId="142B35AF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341A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8B7380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21EF518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CC9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superb</w:t>
            </w:r>
          </w:p>
        </w:tc>
      </w:tr>
      <w:tr w:rsidR="00110D26" w14:paraId="33180663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7F4D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B9E59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42D1CE3F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9EC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superbly</w:t>
            </w:r>
          </w:p>
        </w:tc>
      </w:tr>
      <w:tr w:rsidR="00110D26" w14:paraId="4D67C44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215B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E0C2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7F00314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521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superior</w:t>
            </w:r>
          </w:p>
        </w:tc>
      </w:tr>
      <w:tr w:rsidR="00110D26" w14:paraId="053703C9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06DF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98D6D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1A8AA5D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6BF0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superiority</w:t>
            </w:r>
          </w:p>
        </w:tc>
      </w:tr>
      <w:tr w:rsidR="00110D26" w14:paraId="520B8D80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800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404F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1CCA53F9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51F3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supple</w:t>
            </w:r>
          </w:p>
        </w:tc>
      </w:tr>
      <w:tr w:rsidR="00110D26" w14:paraId="5356DD4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441A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750A6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FC06DA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CB7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support</w:t>
            </w:r>
          </w:p>
        </w:tc>
      </w:tr>
      <w:tr w:rsidR="00110D26" w14:paraId="6FD7D862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A68E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951F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254174C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E698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supported</w:t>
            </w:r>
          </w:p>
        </w:tc>
      </w:tr>
      <w:tr w:rsidR="00110D26" w14:paraId="2B4F243B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E86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2DB43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60ECCFC3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67D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supporter</w:t>
            </w:r>
          </w:p>
        </w:tc>
      </w:tr>
      <w:tr w:rsidR="00110D26" w14:paraId="1A949697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B57C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61D20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513CCB0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3591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supporting</w:t>
            </w:r>
          </w:p>
        </w:tc>
      </w:tr>
      <w:tr w:rsidR="00110D26" w14:paraId="3F6DDB9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67E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8F0E1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521FF5C3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BA1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supportive</w:t>
            </w:r>
          </w:p>
        </w:tc>
      </w:tr>
      <w:tr w:rsidR="00110D26" w14:paraId="1502B82C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40C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602A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47C375B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9CA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supports</w:t>
            </w:r>
          </w:p>
        </w:tc>
      </w:tr>
      <w:tr w:rsidR="00110D26" w14:paraId="4B09059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720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2750F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28D45F7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AAE0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supremacy</w:t>
            </w:r>
          </w:p>
        </w:tc>
      </w:tr>
      <w:tr w:rsidR="00110D26" w14:paraId="48AFC85C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F7F9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A643E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46FE923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867A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supreme</w:t>
            </w:r>
          </w:p>
        </w:tc>
      </w:tr>
      <w:tr w:rsidR="00110D26" w14:paraId="12B0231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B58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3FA3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01EEABD0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092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supremely</w:t>
            </w:r>
          </w:p>
        </w:tc>
      </w:tr>
      <w:tr w:rsidR="00110D26" w14:paraId="481255F5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1EC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7873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313454D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93A0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supurb</w:t>
            </w:r>
          </w:p>
        </w:tc>
      </w:tr>
      <w:tr w:rsidR="00110D26" w14:paraId="23FDD13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7D0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4F3C2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394DA89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3D8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supurbly</w:t>
            </w:r>
          </w:p>
        </w:tc>
      </w:tr>
      <w:tr w:rsidR="00110D26" w14:paraId="3B4BC5F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864B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F6BC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4C48DA74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E2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surmount</w:t>
            </w:r>
          </w:p>
        </w:tc>
      </w:tr>
      <w:tr w:rsidR="00110D26" w14:paraId="44E7356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1661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F9C7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</w:tblGrid>
      <w:tr w:rsidR="00110D26" w14:paraId="0696BFF3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494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surpass</w:t>
            </w:r>
          </w:p>
        </w:tc>
      </w:tr>
      <w:tr w:rsidR="00110D26" w14:paraId="3FED4F6E" w14:textId="77777777">
        <w:tblPrEx>
          <w:tblCellMar>
            <w:top w:w="0" w:type="dxa"/>
            <w:bottom w:w="0" w:type="dxa"/>
          </w:tblCellMar>
        </w:tblPrEx>
        <w:tc>
          <w:tcPr>
            <w:tcW w:w="7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E891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0D0B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4696753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64D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surreal</w:t>
            </w:r>
          </w:p>
        </w:tc>
      </w:tr>
      <w:tr w:rsidR="00110D26" w14:paraId="6A5EBC3C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BE64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6846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6F3E73A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D395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survival</w:t>
            </w:r>
          </w:p>
        </w:tc>
      </w:tr>
      <w:tr w:rsidR="00110D26" w14:paraId="069C9469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8E4C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F640E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2F8FAE5D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3F5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survivor</w:t>
            </w:r>
          </w:p>
        </w:tc>
      </w:tr>
      <w:tr w:rsidR="00110D26" w14:paraId="27AE54D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0E9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F8C5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3F6709D7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31E1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sustainability</w:t>
            </w:r>
          </w:p>
        </w:tc>
      </w:tr>
      <w:tr w:rsidR="00110D26" w14:paraId="39095176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145A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86EE3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47BBBBE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D7F5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sustainable</w:t>
            </w:r>
          </w:p>
        </w:tc>
      </w:tr>
      <w:tr w:rsidR="00110D26" w14:paraId="12AA9992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51B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D236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6935A3F1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2077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swank</w:t>
            </w:r>
          </w:p>
        </w:tc>
      </w:tr>
      <w:tr w:rsidR="00110D26" w14:paraId="1492E684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F3F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A21C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00F33A7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AB1C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swankier</w:t>
            </w:r>
          </w:p>
        </w:tc>
      </w:tr>
      <w:tr w:rsidR="00110D26" w14:paraId="20BF019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6EE4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AAD42C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19A3676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740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swankiest</w:t>
            </w:r>
          </w:p>
        </w:tc>
      </w:tr>
      <w:tr w:rsidR="00110D26" w14:paraId="314B375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233D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95D61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A2E101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3555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swanky</w:t>
            </w:r>
          </w:p>
        </w:tc>
      </w:tr>
      <w:tr w:rsidR="00110D26" w14:paraId="6AA7B9F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D58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958E9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30EE820D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D40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sweeping</w:t>
            </w:r>
          </w:p>
        </w:tc>
      </w:tr>
      <w:tr w:rsidR="00110D26" w14:paraId="1E28B518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FF36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B81F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35263BCC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DA8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sweet</w:t>
            </w:r>
          </w:p>
        </w:tc>
      </w:tr>
      <w:tr w:rsidR="00110D26" w14:paraId="663884C4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0E04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4A3A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3F6A8F49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298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sweeten</w:t>
            </w:r>
          </w:p>
        </w:tc>
      </w:tr>
      <w:tr w:rsidR="00110D26" w14:paraId="1F1E24F2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7AA5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7C15E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7FC03B14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03AE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sweetheart</w:t>
            </w:r>
          </w:p>
        </w:tc>
      </w:tr>
      <w:tr w:rsidR="00110D26" w14:paraId="0EA49F00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770F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7487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83389D7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E7A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sweetly</w:t>
            </w:r>
          </w:p>
        </w:tc>
      </w:tr>
      <w:tr w:rsidR="00110D26" w14:paraId="53F3172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BFA0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CB6FA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27869B0E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766F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sweetness</w:t>
            </w:r>
          </w:p>
        </w:tc>
      </w:tr>
      <w:tr w:rsidR="00110D26" w14:paraId="3100087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722D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50A06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4260C3F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688F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swift</w:t>
            </w:r>
          </w:p>
        </w:tc>
      </w:tr>
      <w:tr w:rsidR="00110D26" w14:paraId="4EA75FA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9E37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60DA8A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58AC7106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C6C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swiftness</w:t>
            </w:r>
          </w:p>
        </w:tc>
      </w:tr>
      <w:tr w:rsidR="00110D26" w14:paraId="3B745B6A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8E84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9E3C6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2F42ED18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62E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talent</w:t>
            </w:r>
          </w:p>
        </w:tc>
      </w:tr>
      <w:tr w:rsidR="00110D26" w14:paraId="394D55F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E909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E769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115325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3AAF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talented</w:t>
            </w:r>
          </w:p>
        </w:tc>
      </w:tr>
      <w:tr w:rsidR="00110D26" w14:paraId="63DC23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5AF2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4D02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5B80E55A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855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talents</w:t>
            </w:r>
          </w:p>
        </w:tc>
      </w:tr>
      <w:tr w:rsidR="00110D26" w14:paraId="3A22B447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B90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6AD0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7695A78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AF2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tantalize</w:t>
            </w:r>
          </w:p>
        </w:tc>
      </w:tr>
      <w:tr w:rsidR="00110D26" w14:paraId="40E51F3F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A066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EC8EB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5D8B867D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B48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tantalizing</w:t>
            </w:r>
          </w:p>
        </w:tc>
      </w:tr>
      <w:tr w:rsidR="00110D26" w14:paraId="18EA8917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363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99FBC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6121AA66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C61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tantalizingly</w:t>
            </w:r>
          </w:p>
        </w:tc>
      </w:tr>
      <w:tr w:rsidR="00110D26" w14:paraId="1A96DAFD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3079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5BD9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095ED481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2A9F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tempt</w:t>
            </w:r>
          </w:p>
        </w:tc>
      </w:tr>
      <w:tr w:rsidR="00110D26" w14:paraId="40A5FA1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B0AB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A795E9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5DDDE09B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E8C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tempting</w:t>
            </w:r>
          </w:p>
        </w:tc>
      </w:tr>
      <w:tr w:rsidR="00110D26" w14:paraId="76586957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E859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CE2D3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13F63071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A2FB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temptingly</w:t>
            </w:r>
          </w:p>
        </w:tc>
      </w:tr>
      <w:tr w:rsidR="00110D26" w14:paraId="1A44C45A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D1D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2D80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7FAC364E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18D0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tenacious</w:t>
            </w:r>
          </w:p>
        </w:tc>
      </w:tr>
      <w:tr w:rsidR="00110D26" w14:paraId="4B6FFD4F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C5C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5590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41861BAD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E84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tenaciously</w:t>
            </w:r>
          </w:p>
        </w:tc>
      </w:tr>
      <w:tr w:rsidR="00110D26" w14:paraId="4FF5B3F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825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064C4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3CF46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8D3B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tenacity</w:t>
            </w:r>
          </w:p>
        </w:tc>
      </w:tr>
      <w:tr w:rsidR="00110D26" w14:paraId="04E6FE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45B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C17EA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43B3D8F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5D0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tender</w:t>
            </w:r>
          </w:p>
        </w:tc>
      </w:tr>
      <w:tr w:rsidR="00110D26" w14:paraId="6EC511E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70C7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4DD13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5A5CB09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031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tenderly</w:t>
            </w:r>
          </w:p>
        </w:tc>
      </w:tr>
      <w:tr w:rsidR="00110D26" w14:paraId="1E2ABCF5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0BA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9FD2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</w:tblGrid>
      <w:tr w:rsidR="00110D26" w14:paraId="45B0FD1E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6ED7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terrific</w:t>
            </w:r>
          </w:p>
        </w:tc>
      </w:tr>
      <w:tr w:rsidR="00110D26" w14:paraId="2B81C799" w14:textId="77777777">
        <w:tblPrEx>
          <w:tblCellMar>
            <w:top w:w="0" w:type="dxa"/>
            <w:bottom w:w="0" w:type="dxa"/>
          </w:tblCellMar>
        </w:tblPrEx>
        <w:tc>
          <w:tcPr>
            <w:tcW w:w="7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B50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D303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7DFF6F6D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A84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terrifically</w:t>
            </w:r>
          </w:p>
        </w:tc>
      </w:tr>
      <w:tr w:rsidR="00110D26" w14:paraId="21886284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29F5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3830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560CE8C5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89F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thank</w:t>
            </w:r>
          </w:p>
        </w:tc>
      </w:tr>
      <w:tr w:rsidR="00110D26" w14:paraId="74528373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AB01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C89C0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10864948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8183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thankful</w:t>
            </w:r>
          </w:p>
        </w:tc>
      </w:tr>
      <w:tr w:rsidR="00110D26" w14:paraId="04DD438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60B5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74336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701D39C2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4304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thinner</w:t>
            </w:r>
          </w:p>
        </w:tc>
      </w:tr>
      <w:tr w:rsidR="00110D26" w14:paraId="5550DBED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DAE3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A1207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6C899C7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7F6F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thoughtful</w:t>
            </w:r>
          </w:p>
        </w:tc>
      </w:tr>
      <w:tr w:rsidR="00110D26" w14:paraId="6655F6B4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5944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AE636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75D632E3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5EC4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thoughtfully</w:t>
            </w:r>
          </w:p>
        </w:tc>
      </w:tr>
      <w:tr w:rsidR="00110D26" w14:paraId="68B12CE8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B192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14B98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4"/>
      </w:tblGrid>
      <w:tr w:rsidR="00110D26" w14:paraId="212AC27B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DD2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thoughtfulness</w:t>
            </w:r>
          </w:p>
        </w:tc>
      </w:tr>
      <w:tr w:rsidR="00110D26" w14:paraId="6E0F8481" w14:textId="7777777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39B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5B39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0"/>
      </w:tblGrid>
      <w:tr w:rsidR="00110D26" w14:paraId="127958B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1A8E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thrift</w:t>
            </w:r>
          </w:p>
        </w:tc>
      </w:tr>
      <w:tr w:rsidR="00110D26" w14:paraId="38FC952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D6A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CF310B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71678959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65AD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thrifty</w:t>
            </w:r>
          </w:p>
        </w:tc>
      </w:tr>
      <w:tr w:rsidR="00110D26" w14:paraId="0C6D9963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D11B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3A220C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066DB336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FC2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thrill</w:t>
            </w:r>
          </w:p>
        </w:tc>
      </w:tr>
      <w:tr w:rsidR="00110D26" w14:paraId="1E08B465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0D2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EFD39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76077C4A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C161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thrilled</w:t>
            </w:r>
          </w:p>
        </w:tc>
      </w:tr>
      <w:tr w:rsidR="00110D26" w14:paraId="3A930CB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815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65C911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3663CACD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7F94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thrilling</w:t>
            </w:r>
          </w:p>
        </w:tc>
      </w:tr>
      <w:tr w:rsidR="00110D26" w14:paraId="070BFEA3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7ED6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23461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55B18E10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6AE8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thrillingly</w:t>
            </w:r>
          </w:p>
        </w:tc>
      </w:tr>
      <w:tr w:rsidR="00110D26" w14:paraId="0395D5DA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3D7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39C3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</w:tblGrid>
      <w:tr w:rsidR="00110D26" w14:paraId="3B62A400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C555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thrills</w:t>
            </w:r>
          </w:p>
        </w:tc>
      </w:tr>
      <w:tr w:rsidR="00110D26" w14:paraId="275DD9BA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A73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767A0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6294600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446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thrive</w:t>
            </w:r>
          </w:p>
        </w:tc>
      </w:tr>
      <w:tr w:rsidR="00110D26" w14:paraId="3925FD0E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5D47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69D1B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3ABAF1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FF65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thriving</w:t>
            </w:r>
          </w:p>
        </w:tc>
      </w:tr>
      <w:tr w:rsidR="00110D26" w14:paraId="07A298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C1F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B6596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23CA34C3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0EC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thumb-up</w:t>
            </w:r>
          </w:p>
        </w:tc>
      </w:tr>
      <w:tr w:rsidR="00110D26" w14:paraId="65F4A65F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6F4A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59F867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7D5CFDDC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5878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thumbs-up</w:t>
            </w:r>
          </w:p>
        </w:tc>
      </w:tr>
      <w:tr w:rsidR="00110D26" w14:paraId="273AA4F6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3ED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D72F0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66843399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4328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tickle</w:t>
            </w:r>
          </w:p>
        </w:tc>
      </w:tr>
      <w:tr w:rsidR="00110D26" w14:paraId="6B3EB539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C4F6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BB3C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"/>
      </w:tblGrid>
      <w:tr w:rsidR="00110D26" w14:paraId="5D92026D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6164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tidy</w:t>
            </w:r>
          </w:p>
        </w:tc>
      </w:tr>
      <w:tr w:rsidR="00110D26" w14:paraId="0E055A60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3FED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68D2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3"/>
      </w:tblGrid>
      <w:tr w:rsidR="00110D26" w14:paraId="44928ED1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1E4C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time-honored</w:t>
            </w:r>
          </w:p>
        </w:tc>
      </w:tr>
      <w:tr w:rsidR="00110D26" w14:paraId="06BB5425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DD0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97B4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167CC625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17CC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timely</w:t>
            </w:r>
          </w:p>
        </w:tc>
      </w:tr>
      <w:tr w:rsidR="00110D26" w14:paraId="2A7F9320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A49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B3BFA2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71DA4422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9A27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tingle</w:t>
            </w:r>
          </w:p>
        </w:tc>
      </w:tr>
      <w:tr w:rsidR="00110D26" w14:paraId="62FDEAB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4C03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237E2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54AA4126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B4C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titillate</w:t>
            </w:r>
          </w:p>
        </w:tc>
      </w:tr>
      <w:tr w:rsidR="00110D26" w14:paraId="5CA10E7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22B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B3D3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1043872B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476E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titillating</w:t>
            </w:r>
          </w:p>
        </w:tc>
      </w:tr>
      <w:tr w:rsidR="00110D26" w14:paraId="2218F669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536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B1DCC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706DEFA0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EC44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titillatingly</w:t>
            </w:r>
          </w:p>
        </w:tc>
      </w:tr>
      <w:tr w:rsidR="00110D26" w14:paraId="3384F6FD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EC0B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F042A1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6BC5B67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EA61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togetherness</w:t>
            </w:r>
          </w:p>
        </w:tc>
      </w:tr>
      <w:tr w:rsidR="00110D26" w14:paraId="04057E7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6AAD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D2163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0AC97CD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C0F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tolerable</w:t>
            </w:r>
          </w:p>
        </w:tc>
      </w:tr>
      <w:tr w:rsidR="00110D26" w14:paraId="4F20BB1A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79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5B6BA9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</w:tblGrid>
      <w:tr w:rsidR="00110D26" w14:paraId="7B821F41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062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toll-free</w:t>
            </w:r>
          </w:p>
        </w:tc>
      </w:tr>
      <w:tr w:rsidR="00110D26" w14:paraId="7F41EFCF" w14:textId="77777777">
        <w:tblPrEx>
          <w:tblCellMar>
            <w:top w:w="0" w:type="dxa"/>
            <w:bottom w:w="0" w:type="dxa"/>
          </w:tblCellMar>
        </w:tblPrEx>
        <w:tc>
          <w:tcPr>
            <w:tcW w:w="8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60C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99C7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7"/>
      </w:tblGrid>
      <w:tr w:rsidR="00110D26" w14:paraId="0D458787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D76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top</w:t>
            </w:r>
          </w:p>
        </w:tc>
      </w:tr>
      <w:tr w:rsidR="00110D26" w14:paraId="541764B1" w14:textId="77777777">
        <w:tblPrEx>
          <w:tblCellMar>
            <w:top w:w="0" w:type="dxa"/>
            <w:bottom w:w="0" w:type="dxa"/>
          </w:tblCellMar>
        </w:tblPrEx>
        <w:tc>
          <w:tcPr>
            <w:tcW w:w="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D02F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7EC58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6EFA87C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C7CB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top-notch</w:t>
            </w:r>
          </w:p>
        </w:tc>
      </w:tr>
      <w:tr w:rsidR="00110D26" w14:paraId="1A8309B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78F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17CC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7A20C684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2039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top-quality</w:t>
            </w:r>
          </w:p>
        </w:tc>
      </w:tr>
      <w:tr w:rsidR="00110D26" w14:paraId="22AEF8A0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CB02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84E2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7668200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1640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topnotch</w:t>
            </w:r>
          </w:p>
        </w:tc>
      </w:tr>
      <w:tr w:rsidR="00110D26" w14:paraId="452388C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1E6E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430CD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9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1"/>
      </w:tblGrid>
      <w:tr w:rsidR="00110D26" w14:paraId="2E0C5640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15A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tops</w:t>
            </w:r>
          </w:p>
        </w:tc>
      </w:tr>
      <w:tr w:rsidR="00110D26" w14:paraId="33C63B8E" w14:textId="77777777">
        <w:tblPrEx>
          <w:tblCellMar>
            <w:top w:w="0" w:type="dxa"/>
            <w:bottom w:w="0" w:type="dxa"/>
          </w:tblCellMar>
        </w:tblPrEx>
        <w:tc>
          <w:tcPr>
            <w:tcW w:w="49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5AC7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E786C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581D0F8F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9A7F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tough</w:t>
            </w:r>
          </w:p>
        </w:tc>
      </w:tr>
      <w:tr w:rsidR="00110D26" w14:paraId="63908C15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ACB9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5AFF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5A75A0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A9EB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tougher</w:t>
            </w:r>
          </w:p>
        </w:tc>
      </w:tr>
      <w:tr w:rsidR="00110D26" w14:paraId="61DF374F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665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59AA9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4743BDA6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140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toughest</w:t>
            </w:r>
          </w:p>
        </w:tc>
      </w:tr>
      <w:tr w:rsidR="00110D26" w14:paraId="08A2F09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F52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F3B5F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436F0DB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926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traction</w:t>
            </w:r>
          </w:p>
        </w:tc>
      </w:tr>
      <w:tr w:rsidR="00110D26" w14:paraId="2505A4E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E6AD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931F5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1CB2FD28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6DB2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tranquil</w:t>
            </w:r>
          </w:p>
        </w:tc>
      </w:tr>
      <w:tr w:rsidR="00110D26" w14:paraId="26F474A4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696D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B2B91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37C78CA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C47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tranquility</w:t>
            </w:r>
          </w:p>
        </w:tc>
      </w:tr>
      <w:tr w:rsidR="00110D26" w14:paraId="3E89C2C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C4B1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02AEF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1348E3E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E8BD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transparent</w:t>
            </w:r>
          </w:p>
        </w:tc>
      </w:tr>
      <w:tr w:rsidR="00110D26" w14:paraId="71F02E1C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C9C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25DFA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0DE1C4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30BA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treasure</w:t>
            </w:r>
          </w:p>
        </w:tc>
      </w:tr>
      <w:tr w:rsidR="00110D26" w14:paraId="44305E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7D7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A51C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</w:tblGrid>
      <w:tr w:rsidR="00110D26" w14:paraId="35BC425B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3EA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tremendously</w:t>
            </w:r>
          </w:p>
        </w:tc>
      </w:tr>
      <w:tr w:rsidR="00110D26" w14:paraId="4D80EA12" w14:textId="77777777">
        <w:tblPrEx>
          <w:tblCellMar>
            <w:top w:w="0" w:type="dxa"/>
            <w:bottom w:w="0" w:type="dxa"/>
          </w:tblCellMar>
        </w:tblPrEx>
        <w:tc>
          <w:tcPr>
            <w:tcW w:w="13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A75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5A09B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52E3685A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859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trendy</w:t>
            </w:r>
          </w:p>
        </w:tc>
      </w:tr>
      <w:tr w:rsidR="00110D26" w14:paraId="6F69014E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72FF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640C0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2ADAAA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EBB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triumph</w:t>
            </w:r>
          </w:p>
        </w:tc>
      </w:tr>
      <w:tr w:rsidR="00110D26" w14:paraId="62715F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3752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25D730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</w:tblGrid>
      <w:tr w:rsidR="00110D26" w14:paraId="312E1D6B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1BA8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triumphal</w:t>
            </w:r>
          </w:p>
        </w:tc>
      </w:tr>
      <w:tr w:rsidR="00110D26" w14:paraId="0AA1CD5A" w14:textId="77777777">
        <w:tblPrEx>
          <w:tblCellMar>
            <w:top w:w="0" w:type="dxa"/>
            <w:bottom w:w="0" w:type="dxa"/>
          </w:tblCellMar>
        </w:tblPrEx>
        <w:tc>
          <w:tcPr>
            <w:tcW w:w="10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B712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4FAE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22BAE24C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164F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triumphant</w:t>
            </w:r>
          </w:p>
        </w:tc>
      </w:tr>
      <w:tr w:rsidR="00110D26" w14:paraId="6553A22F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8488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81CD0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77F1F80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2505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triumphantly</w:t>
            </w:r>
          </w:p>
        </w:tc>
      </w:tr>
      <w:tr w:rsidR="00110D26" w14:paraId="726F7B1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5AC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D2AE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6107C9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BEA4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trivially</w:t>
            </w:r>
          </w:p>
        </w:tc>
      </w:tr>
      <w:tr w:rsidR="00110D26" w14:paraId="546446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8DB5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5F9C2B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5C738E8F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F7D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trophy</w:t>
            </w:r>
          </w:p>
        </w:tc>
      </w:tr>
      <w:tr w:rsidR="00110D26" w14:paraId="692338BD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0F49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4491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36B566CA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49E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trouble-free</w:t>
            </w:r>
          </w:p>
        </w:tc>
      </w:tr>
      <w:tr w:rsidR="00110D26" w14:paraId="5765DFC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514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A4777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"/>
      </w:tblGrid>
      <w:tr w:rsidR="00110D26" w14:paraId="367C3834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FE33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trump</w:t>
            </w:r>
          </w:p>
        </w:tc>
      </w:tr>
      <w:tr w:rsidR="00110D26" w14:paraId="45C99026" w14:textId="77777777">
        <w:tblPrEx>
          <w:tblCellMar>
            <w:top w:w="0" w:type="dxa"/>
            <w:bottom w:w="0" w:type="dxa"/>
          </w:tblCellMar>
        </w:tblPrEx>
        <w:tc>
          <w:tcPr>
            <w:tcW w:w="6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4F57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0ABEB4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"/>
      </w:tblGrid>
      <w:tr w:rsidR="00110D26" w14:paraId="3E844593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EDF9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trumpet</w:t>
            </w:r>
          </w:p>
        </w:tc>
      </w:tr>
      <w:tr w:rsidR="00110D26" w14:paraId="5A71D786" w14:textId="77777777">
        <w:tblPrEx>
          <w:tblCellMar>
            <w:top w:w="0" w:type="dxa"/>
            <w:bottom w:w="0" w:type="dxa"/>
          </w:tblCellMar>
        </w:tblPrEx>
        <w:tc>
          <w:tcPr>
            <w:tcW w:w="8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DE83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6618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</w:tblGrid>
      <w:tr w:rsidR="00110D26" w14:paraId="581D49DE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B6BA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trust</w:t>
            </w:r>
          </w:p>
        </w:tc>
      </w:tr>
      <w:tr w:rsidR="00110D26" w14:paraId="1BBB7B9B" w14:textId="77777777">
        <w:tblPrEx>
          <w:tblCellMar>
            <w:top w:w="0" w:type="dxa"/>
            <w:bottom w:w="0" w:type="dxa"/>
          </w:tblCellMar>
        </w:tblPrEx>
        <w:tc>
          <w:tcPr>
            <w:tcW w:w="5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7BAF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81AAE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6105CF23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504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trusted</w:t>
            </w:r>
          </w:p>
        </w:tc>
      </w:tr>
      <w:tr w:rsidR="00110D26" w14:paraId="096ACF78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850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A5D5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35D954B8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CF32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trusting</w:t>
            </w:r>
          </w:p>
        </w:tc>
      </w:tr>
      <w:tr w:rsidR="00110D26" w14:paraId="602ED39D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3F5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7920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1"/>
      </w:tblGrid>
      <w:tr w:rsidR="00110D26" w14:paraId="66AA433A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002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trustingly</w:t>
            </w:r>
          </w:p>
        </w:tc>
      </w:tr>
      <w:tr w:rsidR="00110D26" w14:paraId="7627D9D0" w14:textId="77777777">
        <w:tblPrEx>
          <w:tblCellMar>
            <w:top w:w="0" w:type="dxa"/>
            <w:bottom w:w="0" w:type="dxa"/>
          </w:tblCellMar>
        </w:tblPrEx>
        <w:tc>
          <w:tcPr>
            <w:tcW w:w="101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206B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DC0A2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</w:tblGrid>
      <w:tr w:rsidR="00110D26" w14:paraId="66BF8F2C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D80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trustworthiness</w:t>
            </w:r>
          </w:p>
        </w:tc>
      </w:tr>
      <w:tr w:rsidR="00110D26" w14:paraId="1E8F5DBB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468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0B95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4A466BDA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5061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trustworthy</w:t>
            </w:r>
          </w:p>
        </w:tc>
      </w:tr>
      <w:tr w:rsidR="00110D26" w14:paraId="6214029E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474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4B552F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7E01D6DA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DD42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trusty</w:t>
            </w:r>
          </w:p>
        </w:tc>
      </w:tr>
      <w:tr w:rsidR="00110D26" w14:paraId="36957F07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C69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36F72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003FC16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45B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truthful</w:t>
            </w:r>
          </w:p>
        </w:tc>
      </w:tr>
      <w:tr w:rsidR="00110D26" w14:paraId="54A2B6C8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AD96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4AFCA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5F8925E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AB4D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truthfully</w:t>
            </w:r>
          </w:p>
        </w:tc>
      </w:tr>
      <w:tr w:rsidR="00110D26" w14:paraId="4027454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EF26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9943B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</w:tblGrid>
      <w:tr w:rsidR="00110D26" w14:paraId="63838167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72FD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truthfulness</w:t>
            </w:r>
          </w:p>
        </w:tc>
      </w:tr>
      <w:tr w:rsidR="00110D26" w14:paraId="240BA5F6" w14:textId="77777777">
        <w:tblPrEx>
          <w:tblCellMar>
            <w:top w:w="0" w:type="dxa"/>
            <w:bottom w:w="0" w:type="dxa"/>
          </w:tblCellMar>
        </w:tblPrEx>
        <w:tc>
          <w:tcPr>
            <w:tcW w:w="12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849F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EA9E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585163A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0FB9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twinkly</w:t>
            </w:r>
          </w:p>
        </w:tc>
      </w:tr>
      <w:tr w:rsidR="00110D26" w14:paraId="76EED841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9625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3EB33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551E3452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D890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ultra-crisp</w:t>
            </w:r>
          </w:p>
        </w:tc>
      </w:tr>
      <w:tr w:rsidR="00110D26" w14:paraId="1C7F328F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A0D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C3525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2FEDC4B2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9F16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unabashed</w:t>
            </w:r>
          </w:p>
        </w:tc>
      </w:tr>
      <w:tr w:rsidR="00110D26" w14:paraId="3B8F51E2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FABD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45269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</w:tblGrid>
      <w:tr w:rsidR="00110D26" w14:paraId="7B4094B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6406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unabashedly</w:t>
            </w:r>
          </w:p>
        </w:tc>
      </w:tr>
      <w:tr w:rsidR="00110D26" w14:paraId="2F19D084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520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612D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070F01F3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A912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unaffected</w:t>
            </w:r>
          </w:p>
        </w:tc>
      </w:tr>
      <w:tr w:rsidR="00110D26" w14:paraId="24EAE33E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A82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21C8A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0597C810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5CD0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unassailable</w:t>
            </w:r>
          </w:p>
        </w:tc>
      </w:tr>
      <w:tr w:rsidR="00110D26" w14:paraId="5577A413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2AF9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DE53C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01325708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0E23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unbeatable</w:t>
            </w:r>
          </w:p>
        </w:tc>
      </w:tr>
      <w:tr w:rsidR="00110D26" w14:paraId="0554E406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190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BC802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</w:tblGrid>
      <w:tr w:rsidR="00110D26" w14:paraId="0E6E8782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C10D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unbiased</w:t>
            </w:r>
          </w:p>
        </w:tc>
      </w:tr>
      <w:tr w:rsidR="00110D26" w14:paraId="67445BD9" w14:textId="77777777">
        <w:tblPrEx>
          <w:tblCellMar>
            <w:top w:w="0" w:type="dxa"/>
            <w:bottom w:w="0" w:type="dxa"/>
          </w:tblCellMar>
        </w:tblPrEx>
        <w:tc>
          <w:tcPr>
            <w:tcW w:w="9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14EA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84909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524765F8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BB4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unbound</w:t>
            </w:r>
          </w:p>
        </w:tc>
      </w:tr>
      <w:tr w:rsidR="00110D26" w14:paraId="14DA1613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FBE7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8D97A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</w:tblGrid>
      <w:tr w:rsidR="00110D26" w14:paraId="5B2E06AE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F460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uncomplicated</w:t>
            </w:r>
          </w:p>
        </w:tc>
      </w:tr>
      <w:tr w:rsidR="00110D26" w14:paraId="4D643733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32B6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A68F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</w:tblGrid>
      <w:tr w:rsidR="00110D26" w14:paraId="439705C1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2370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unconditional</w:t>
            </w:r>
          </w:p>
        </w:tc>
      </w:tr>
      <w:tr w:rsidR="00110D26" w14:paraId="7547DE2F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485A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23A9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7"/>
      </w:tblGrid>
      <w:tr w:rsidR="00110D26" w14:paraId="19F32168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26FA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undamaged</w:t>
            </w:r>
          </w:p>
        </w:tc>
      </w:tr>
      <w:tr w:rsidR="00110D26" w14:paraId="284F42CD" w14:textId="77777777">
        <w:tblPrEx>
          <w:tblCellMar>
            <w:top w:w="0" w:type="dxa"/>
            <w:bottom w:w="0" w:type="dxa"/>
          </w:tblCellMar>
        </w:tblPrEx>
        <w:tc>
          <w:tcPr>
            <w:tcW w:w="11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5594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C280E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310CE84F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8BE6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undaunted</w:t>
            </w:r>
          </w:p>
        </w:tc>
      </w:tr>
      <w:tr w:rsidR="00110D26" w14:paraId="3B1D2BEC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8DA5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92AE14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</w:tblGrid>
      <w:tr w:rsidR="00110D26" w14:paraId="18E3B3A9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1A49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understandable</w:t>
            </w:r>
          </w:p>
        </w:tc>
      </w:tr>
      <w:tr w:rsidR="00110D26" w14:paraId="505AEF7A" w14:textId="77777777">
        <w:tblPrEx>
          <w:tblCellMar>
            <w:top w:w="0" w:type="dxa"/>
            <w:bottom w:w="0" w:type="dxa"/>
          </w:tblCellMar>
        </w:tblPrEx>
        <w:tc>
          <w:tcPr>
            <w:tcW w:w="15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011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A1EED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51799040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82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undisputable</w:t>
            </w:r>
          </w:p>
        </w:tc>
      </w:tr>
      <w:tr w:rsidR="00110D26" w14:paraId="6E0A492C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FBC5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BA613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0D41F2F9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33C6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undisputably</w:t>
            </w:r>
          </w:p>
        </w:tc>
      </w:tr>
      <w:tr w:rsidR="00110D26" w14:paraId="10BFEA2B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2F7F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873DE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79147343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D947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undisputed</w:t>
            </w:r>
          </w:p>
        </w:tc>
      </w:tr>
      <w:tr w:rsidR="00110D26" w14:paraId="53060948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6C4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9EF6B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3"/>
      </w:tblGrid>
      <w:tr w:rsidR="00110D26" w14:paraId="7B347214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B58A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unencumbered</w:t>
            </w:r>
          </w:p>
        </w:tc>
      </w:tr>
      <w:tr w:rsidR="00110D26" w14:paraId="4F29147B" w14:textId="77777777">
        <w:tblPrEx>
          <w:tblCellMar>
            <w:top w:w="0" w:type="dxa"/>
            <w:bottom w:w="0" w:type="dxa"/>
          </w:tblCellMar>
        </w:tblPrEx>
        <w:tc>
          <w:tcPr>
            <w:tcW w:w="15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955B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603A0D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4FE0E887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DBF4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unequivocal</w:t>
            </w:r>
          </w:p>
        </w:tc>
      </w:tr>
      <w:tr w:rsidR="00110D26" w14:paraId="3D0E58FC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5710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A7898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1B08D7C4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EF9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unequivocally</w:t>
            </w:r>
          </w:p>
        </w:tc>
      </w:tr>
      <w:tr w:rsidR="00110D26" w14:paraId="62CCD21D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A347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A5848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3A312A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A927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unfazed</w:t>
            </w:r>
          </w:p>
        </w:tc>
      </w:tr>
      <w:tr w:rsidR="00110D26" w14:paraId="10FAEC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1CFB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3DEA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69D350A3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89ED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unfettered</w:t>
            </w:r>
          </w:p>
        </w:tc>
      </w:tr>
      <w:tr w:rsidR="00110D26" w14:paraId="49A49FAE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95A9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8EAD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2F48F75D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78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unforgettable</w:t>
            </w:r>
          </w:p>
        </w:tc>
      </w:tr>
      <w:tr w:rsidR="00110D26" w14:paraId="31EE073E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66D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398A5D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64A25DC7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F44E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unity</w:t>
            </w:r>
          </w:p>
        </w:tc>
      </w:tr>
      <w:tr w:rsidR="00110D26" w14:paraId="16DF0CC4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486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5F968F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6A4D79C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D64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unlimited</w:t>
            </w:r>
          </w:p>
        </w:tc>
      </w:tr>
      <w:tr w:rsidR="00110D26" w14:paraId="617FBCB5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685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77573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</w:tblGrid>
      <w:tr w:rsidR="00110D26" w14:paraId="3CE69D99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92B8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unmatched</w:t>
            </w:r>
          </w:p>
        </w:tc>
      </w:tr>
      <w:tr w:rsidR="00110D26" w14:paraId="7DA06565" w14:textId="77777777">
        <w:tblPrEx>
          <w:tblCellMar>
            <w:top w:w="0" w:type="dxa"/>
            <w:bottom w:w="0" w:type="dxa"/>
          </w:tblCellMar>
        </w:tblPrEx>
        <w:tc>
          <w:tcPr>
            <w:tcW w:w="11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8D71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5EBE0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</w:tblGrid>
      <w:tr w:rsidR="00110D26" w14:paraId="20461479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6FB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unparalleled</w:t>
            </w:r>
          </w:p>
        </w:tc>
      </w:tr>
      <w:tr w:rsidR="00110D26" w14:paraId="0CF7181D" w14:textId="77777777">
        <w:tblPrEx>
          <w:tblCellMar>
            <w:top w:w="0" w:type="dxa"/>
            <w:bottom w:w="0" w:type="dxa"/>
          </w:tblCellMar>
        </w:tblPrEx>
        <w:tc>
          <w:tcPr>
            <w:tcW w:w="12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C35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E64D2B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4"/>
      </w:tblGrid>
      <w:tr w:rsidR="00110D26" w14:paraId="32CEBCF3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3DF6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unquestionable</w:t>
            </w:r>
          </w:p>
        </w:tc>
      </w:tr>
      <w:tr w:rsidR="00110D26" w14:paraId="150A2220" w14:textId="77777777">
        <w:tblPrEx>
          <w:tblCellMar>
            <w:top w:w="0" w:type="dxa"/>
            <w:bottom w:w="0" w:type="dxa"/>
          </w:tblCellMar>
        </w:tblPrEx>
        <w:tc>
          <w:tcPr>
            <w:tcW w:w="1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38F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0CBE3B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</w:tblGrid>
      <w:tr w:rsidR="00110D26" w14:paraId="5C9EF0C3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CB9C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unquestionably</w:t>
            </w:r>
          </w:p>
        </w:tc>
      </w:tr>
      <w:tr w:rsidR="00110D26" w14:paraId="58917952" w14:textId="77777777">
        <w:tblPrEx>
          <w:tblCellMar>
            <w:top w:w="0" w:type="dxa"/>
            <w:bottom w:w="0" w:type="dxa"/>
          </w:tblCellMar>
        </w:tblPrEx>
        <w:tc>
          <w:tcPr>
            <w:tcW w:w="1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745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FE826C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</w:tblGrid>
      <w:tr w:rsidR="00110D26" w14:paraId="6C59ED9E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4F1B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unreal</w:t>
            </w:r>
          </w:p>
        </w:tc>
      </w:tr>
      <w:tr w:rsidR="00110D26" w14:paraId="301831F5" w14:textId="77777777">
        <w:tblPrEx>
          <w:tblCellMar>
            <w:top w:w="0" w:type="dxa"/>
            <w:bottom w:w="0" w:type="dxa"/>
          </w:tblCellMar>
        </w:tblPrEx>
        <w:tc>
          <w:tcPr>
            <w:tcW w:w="6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DB51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41433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5EF2DC4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D87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unrestricted</w:t>
            </w:r>
          </w:p>
        </w:tc>
      </w:tr>
      <w:tr w:rsidR="00110D26" w14:paraId="7369430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998D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3E267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</w:tblGrid>
      <w:tr w:rsidR="00110D26" w14:paraId="740FAA6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738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unrivaled</w:t>
            </w:r>
          </w:p>
        </w:tc>
      </w:tr>
      <w:tr w:rsidR="00110D26" w14:paraId="3E7D76E0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9794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E46350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221D5F8C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E57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unselfish</w:t>
            </w:r>
          </w:p>
        </w:tc>
      </w:tr>
      <w:tr w:rsidR="00110D26" w14:paraId="50CF513B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3B0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6C234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</w:tblGrid>
      <w:tr w:rsidR="00110D26" w14:paraId="69B9B68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2CC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unwavering</w:t>
            </w:r>
          </w:p>
        </w:tc>
      </w:tr>
      <w:tr w:rsidR="00110D26" w14:paraId="2C9F8D92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B808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06E68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2A408500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7276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upbeat</w:t>
            </w:r>
          </w:p>
        </w:tc>
      </w:tr>
      <w:tr w:rsidR="00110D26" w14:paraId="5CF6592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B10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C7BB0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</w:tblGrid>
      <w:tr w:rsidR="00110D26" w14:paraId="7EB77EC7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012A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upgradable</w:t>
            </w:r>
          </w:p>
        </w:tc>
      </w:tr>
      <w:tr w:rsidR="00110D26" w14:paraId="4EEEDAEB" w14:textId="77777777">
        <w:tblPrEx>
          <w:tblCellMar>
            <w:top w:w="0" w:type="dxa"/>
            <w:bottom w:w="0" w:type="dxa"/>
          </w:tblCellMar>
        </w:tblPrEx>
        <w:tc>
          <w:tcPr>
            <w:tcW w:w="11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7A5C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C51423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3"/>
      </w:tblGrid>
      <w:tr w:rsidR="00110D26" w14:paraId="49F7CFB2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6E1F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upgradeable</w:t>
            </w:r>
          </w:p>
        </w:tc>
      </w:tr>
      <w:tr w:rsidR="00110D26" w14:paraId="4C4BF7FD" w14:textId="77777777">
        <w:tblPrEx>
          <w:tblCellMar>
            <w:top w:w="0" w:type="dxa"/>
            <w:bottom w:w="0" w:type="dxa"/>
          </w:tblCellMar>
        </w:tblPrEx>
        <w:tc>
          <w:tcPr>
            <w:tcW w:w="12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7A90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75703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518C92D6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EB6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upgraded</w:t>
            </w:r>
          </w:p>
        </w:tc>
      </w:tr>
      <w:tr w:rsidR="00110D26" w14:paraId="615CD3DC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9EE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3898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70CFC812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ECB0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upheld</w:t>
            </w:r>
          </w:p>
        </w:tc>
      </w:tr>
      <w:tr w:rsidR="00110D26" w14:paraId="756E444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B566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3DF4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830A460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38F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uphold</w:t>
            </w:r>
          </w:p>
        </w:tc>
      </w:tr>
      <w:tr w:rsidR="00110D26" w14:paraId="25AF2666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EE7C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B60CDD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31EC2CD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50F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uplift</w:t>
            </w:r>
          </w:p>
        </w:tc>
      </w:tr>
      <w:tr w:rsidR="00110D26" w14:paraId="147B63F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139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CB6D4C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</w:tblGrid>
      <w:tr w:rsidR="00110D26" w14:paraId="5A127B2D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E565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uplifting</w:t>
            </w:r>
          </w:p>
        </w:tc>
      </w:tr>
      <w:tr w:rsidR="00110D26" w14:paraId="00411E01" w14:textId="77777777">
        <w:tblPrEx>
          <w:tblCellMar>
            <w:top w:w="0" w:type="dxa"/>
            <w:bottom w:w="0" w:type="dxa"/>
          </w:tblCellMar>
        </w:tblPrEx>
        <w:tc>
          <w:tcPr>
            <w:tcW w:w="9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C631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28C0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</w:tblGrid>
      <w:tr w:rsidR="00110D26" w14:paraId="6CB7C089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CAA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upliftingly</w:t>
            </w:r>
          </w:p>
        </w:tc>
      </w:tr>
      <w:tr w:rsidR="00110D26" w14:paraId="33C68058" w14:textId="77777777">
        <w:tblPrEx>
          <w:tblCellMar>
            <w:top w:w="0" w:type="dxa"/>
            <w:bottom w:w="0" w:type="dxa"/>
          </w:tblCellMar>
        </w:tblPrEx>
        <w:tc>
          <w:tcPr>
            <w:tcW w:w="11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23CE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368C6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</w:tblGrid>
      <w:tr w:rsidR="00110D26" w14:paraId="5D760D93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6375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upliftment</w:t>
            </w:r>
          </w:p>
        </w:tc>
      </w:tr>
      <w:tr w:rsidR="00110D26" w14:paraId="60AA8B9B" w14:textId="77777777">
        <w:tblPrEx>
          <w:tblCellMar>
            <w:top w:w="0" w:type="dxa"/>
            <w:bottom w:w="0" w:type="dxa"/>
          </w:tblCellMar>
        </w:tblPrEx>
        <w:tc>
          <w:tcPr>
            <w:tcW w:w="10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39B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9BAB3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799500B1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FF2D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upscale</w:t>
            </w:r>
          </w:p>
        </w:tc>
      </w:tr>
      <w:tr w:rsidR="00110D26" w14:paraId="4CC47B8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882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8C438B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</w:tblGrid>
      <w:tr w:rsidR="00110D26" w14:paraId="7D940ED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FDD2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usable</w:t>
            </w:r>
          </w:p>
        </w:tc>
      </w:tr>
      <w:tr w:rsidR="00110D26" w14:paraId="26B6B88C" w14:textId="77777777">
        <w:tblPrEx>
          <w:tblCellMar>
            <w:top w:w="0" w:type="dxa"/>
            <w:bottom w:w="0" w:type="dxa"/>
          </w:tblCellMar>
        </w:tblPrEx>
        <w:tc>
          <w:tcPr>
            <w:tcW w:w="7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B0B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D2983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5E34604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7640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useable</w:t>
            </w:r>
          </w:p>
        </w:tc>
      </w:tr>
      <w:tr w:rsidR="00110D26" w14:paraId="2029A61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DEBB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D5F14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794C2D1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56B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useful</w:t>
            </w:r>
          </w:p>
        </w:tc>
      </w:tr>
      <w:tr w:rsidR="00110D26" w14:paraId="5D12E271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A5A3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885DE6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73113472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19E4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user-friendly</w:t>
            </w:r>
          </w:p>
        </w:tc>
      </w:tr>
      <w:tr w:rsidR="00110D26" w14:paraId="44B9E3C7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5FDE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A641BF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3"/>
      </w:tblGrid>
      <w:tr w:rsidR="00110D26" w14:paraId="125A8712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0AD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user-replaceable</w:t>
            </w:r>
          </w:p>
        </w:tc>
      </w:tr>
      <w:tr w:rsidR="00110D26" w14:paraId="2F26E809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C67C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A05C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181DB495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807B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valiant</w:t>
            </w:r>
          </w:p>
        </w:tc>
      </w:tr>
      <w:tr w:rsidR="00110D26" w14:paraId="54DB76EF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5773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26E95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27EEEB7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EFD0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valiantly</w:t>
            </w:r>
          </w:p>
        </w:tc>
      </w:tr>
      <w:tr w:rsidR="00110D26" w14:paraId="6DF24A9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B010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2585A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64ADBB12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489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valor</w:t>
            </w:r>
          </w:p>
        </w:tc>
      </w:tr>
      <w:tr w:rsidR="00110D26" w14:paraId="1780B60E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E996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FD4E74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0282D4C0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8EDA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valuable</w:t>
            </w:r>
          </w:p>
        </w:tc>
      </w:tr>
      <w:tr w:rsidR="00110D26" w14:paraId="5DE2BA06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8877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07736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7A891F08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461C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variety</w:t>
            </w:r>
          </w:p>
        </w:tc>
      </w:tr>
      <w:tr w:rsidR="00110D26" w14:paraId="1DA57E81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8782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F2DFB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5C87C0F7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D934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venerate</w:t>
            </w:r>
          </w:p>
        </w:tc>
      </w:tr>
      <w:tr w:rsidR="00110D26" w14:paraId="0443C61E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2AA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714224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3D092F84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2B15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verifiable</w:t>
            </w:r>
          </w:p>
        </w:tc>
      </w:tr>
      <w:tr w:rsidR="00110D26" w14:paraId="127E654D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0B28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00F68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"/>
      </w:tblGrid>
      <w:tr w:rsidR="00110D26" w14:paraId="791C585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EF5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veritable</w:t>
            </w:r>
          </w:p>
        </w:tc>
      </w:tr>
      <w:tr w:rsidR="00110D26" w14:paraId="12C21B70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691B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A3635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"/>
      </w:tblGrid>
      <w:tr w:rsidR="00110D26" w14:paraId="40B62D89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7D22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versatile</w:t>
            </w:r>
          </w:p>
        </w:tc>
      </w:tr>
      <w:tr w:rsidR="00110D26" w14:paraId="4B124E2C" w14:textId="77777777">
        <w:tblPrEx>
          <w:tblCellMar>
            <w:top w:w="0" w:type="dxa"/>
            <w:bottom w:w="0" w:type="dxa"/>
          </w:tblCellMar>
        </w:tblPrEx>
        <w:tc>
          <w:tcPr>
            <w:tcW w:w="9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DB4E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84DCDA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264E7C04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7F13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versatility</w:t>
            </w:r>
          </w:p>
        </w:tc>
      </w:tr>
      <w:tr w:rsidR="00110D26" w14:paraId="741ED59C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86A9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F5B3F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72E615F4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4D8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vibrant</w:t>
            </w:r>
          </w:p>
        </w:tc>
      </w:tr>
      <w:tr w:rsidR="00110D26" w14:paraId="15688C3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5292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6D80C1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19310B56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4E71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vibrantly</w:t>
            </w:r>
          </w:p>
        </w:tc>
      </w:tr>
      <w:tr w:rsidR="00110D26" w14:paraId="708C6EB2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C906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7F94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</w:tblGrid>
      <w:tr w:rsidR="00110D26" w14:paraId="78C1967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1A9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victorious</w:t>
            </w:r>
          </w:p>
        </w:tc>
      </w:tr>
      <w:tr w:rsidR="00110D26" w14:paraId="20A83C79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5F5E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124AA5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16527918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801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victory</w:t>
            </w:r>
          </w:p>
        </w:tc>
      </w:tr>
      <w:tr w:rsidR="00110D26" w14:paraId="0C9A4A20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C42C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1A56E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0938BB29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505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viewable</w:t>
            </w:r>
          </w:p>
        </w:tc>
      </w:tr>
      <w:tr w:rsidR="00110D26" w14:paraId="63BCA0BD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0D58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6F66C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24BD4D00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78EC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vigilance</w:t>
            </w:r>
          </w:p>
        </w:tc>
      </w:tr>
      <w:tr w:rsidR="00110D26" w14:paraId="5F808DB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FB14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1C983A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742B0BEA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CF6F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vigilant</w:t>
            </w:r>
          </w:p>
        </w:tc>
      </w:tr>
      <w:tr w:rsidR="00110D26" w14:paraId="4BC00A32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4F3F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53F43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60E7BB14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D73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virtue</w:t>
            </w:r>
          </w:p>
        </w:tc>
      </w:tr>
      <w:tr w:rsidR="00110D26" w14:paraId="79B90919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0C60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A9F04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15C5DB4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768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virtuous</w:t>
            </w:r>
          </w:p>
        </w:tc>
      </w:tr>
      <w:tr w:rsidR="00110D26" w14:paraId="028ACEC4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A228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2ADA2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</w:tblGrid>
      <w:tr w:rsidR="00110D26" w14:paraId="45C38BB5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F85F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virtuously</w:t>
            </w:r>
          </w:p>
        </w:tc>
      </w:tr>
      <w:tr w:rsidR="00110D26" w14:paraId="3E480D9A" w14:textId="77777777">
        <w:tblPrEx>
          <w:tblCellMar>
            <w:top w:w="0" w:type="dxa"/>
            <w:bottom w:w="0" w:type="dxa"/>
          </w:tblCellMar>
        </w:tblPrEx>
        <w:tc>
          <w:tcPr>
            <w:tcW w:w="10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67F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D3EA07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4"/>
      </w:tblGrid>
      <w:tr w:rsidR="00110D26" w14:paraId="0B042707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FC9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visionary</w:t>
            </w:r>
          </w:p>
        </w:tc>
      </w:tr>
      <w:tr w:rsidR="00110D26" w14:paraId="4AFB8095" w14:textId="77777777">
        <w:tblPrEx>
          <w:tblCellMar>
            <w:top w:w="0" w:type="dxa"/>
            <w:bottom w:w="0" w:type="dxa"/>
          </w:tblCellMar>
        </w:tblPrEx>
        <w:tc>
          <w:tcPr>
            <w:tcW w:w="9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9F43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80A55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2AB3AB2B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443A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vivacious</w:t>
            </w:r>
          </w:p>
        </w:tc>
      </w:tr>
      <w:tr w:rsidR="00110D26" w14:paraId="0D205EBC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A5A2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DDF155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47234C98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333B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vivid</w:t>
            </w:r>
          </w:p>
        </w:tc>
      </w:tr>
      <w:tr w:rsidR="00110D26" w14:paraId="5D29AC19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E32A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BC11D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05C040A8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598B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vouch</w:t>
            </w:r>
          </w:p>
        </w:tc>
      </w:tr>
      <w:tr w:rsidR="00110D26" w14:paraId="4C09D93E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D2BE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0DFEC5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3"/>
      </w:tblGrid>
      <w:tr w:rsidR="00110D26" w14:paraId="7A5006EA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A0CF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vouchsafe</w:t>
            </w:r>
          </w:p>
        </w:tc>
      </w:tr>
      <w:tr w:rsidR="00110D26" w14:paraId="3550EC92" w14:textId="77777777">
        <w:tblPrEx>
          <w:tblCellMar>
            <w:top w:w="0" w:type="dxa"/>
            <w:bottom w:w="0" w:type="dxa"/>
          </w:tblCellMar>
        </w:tblPrEx>
        <w:tc>
          <w:tcPr>
            <w:tcW w:w="10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63F2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9062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</w:tblGrid>
      <w:tr w:rsidR="00110D26" w14:paraId="7DFAD6D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40B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warm</w:t>
            </w:r>
          </w:p>
        </w:tc>
      </w:tr>
      <w:tr w:rsidR="00110D26" w14:paraId="0DDE857B" w14:textId="77777777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19D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B37D4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3"/>
      </w:tblGrid>
      <w:tr w:rsidR="00110D26" w14:paraId="4A78144E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9CC1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warmer</w:t>
            </w:r>
          </w:p>
        </w:tc>
      </w:tr>
      <w:tr w:rsidR="00110D26" w14:paraId="229C64FD" w14:textId="77777777">
        <w:tblPrEx>
          <w:tblCellMar>
            <w:top w:w="0" w:type="dxa"/>
            <w:bottom w:w="0" w:type="dxa"/>
          </w:tblCellMar>
        </w:tblPrEx>
        <w:tc>
          <w:tcPr>
            <w:tcW w:w="8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FCE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4DAF67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</w:tblGrid>
      <w:tr w:rsidR="00110D26" w14:paraId="7C834B2B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EABD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warmhearted</w:t>
            </w:r>
          </w:p>
        </w:tc>
      </w:tr>
      <w:tr w:rsidR="00110D26" w14:paraId="76CB6A9C" w14:textId="77777777">
        <w:tblPrEx>
          <w:tblCellMar>
            <w:top w:w="0" w:type="dxa"/>
            <w:bottom w:w="0" w:type="dxa"/>
          </w:tblCellMar>
        </w:tblPrEx>
        <w:tc>
          <w:tcPr>
            <w:tcW w:w="13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7985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C5E74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2D13361E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7159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warmly</w:t>
            </w:r>
          </w:p>
        </w:tc>
      </w:tr>
      <w:tr w:rsidR="00110D26" w14:paraId="5C1B54A3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FD9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F8AE8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4"/>
      </w:tblGrid>
      <w:tr w:rsidR="00110D26" w14:paraId="5A5B8775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1D66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warmth</w:t>
            </w:r>
          </w:p>
        </w:tc>
      </w:tr>
      <w:tr w:rsidR="00110D26" w14:paraId="3884B49F" w14:textId="77777777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8836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611FA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714B52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039F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wealthy</w:t>
            </w:r>
          </w:p>
        </w:tc>
      </w:tr>
      <w:tr w:rsidR="00110D26" w14:paraId="3B69E3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A5F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83FE51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3F83364E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4913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welcome</w:t>
            </w:r>
          </w:p>
        </w:tc>
      </w:tr>
      <w:tr w:rsidR="00110D26" w14:paraId="20234397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73404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3E4ABE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267B22BD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4AC8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</w:t>
            </w:r>
          </w:p>
        </w:tc>
      </w:tr>
      <w:tr w:rsidR="00110D26" w14:paraId="111CFCEB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07DF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1F7FD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632FB52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24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well-backlit</w:t>
            </w:r>
          </w:p>
        </w:tc>
      </w:tr>
      <w:tr w:rsidR="00110D26" w14:paraId="3DDD7902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4AE3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781E8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</w:tblGrid>
      <w:tr w:rsidR="00110D26" w14:paraId="15ABCA80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9562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well-balanced</w:t>
            </w:r>
          </w:p>
        </w:tc>
      </w:tr>
      <w:tr w:rsidR="00110D26" w14:paraId="41C8A19E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455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8ED0A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3"/>
      </w:tblGrid>
      <w:tr w:rsidR="00110D26" w14:paraId="335223EE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B1E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well-behaved</w:t>
            </w:r>
          </w:p>
        </w:tc>
      </w:tr>
      <w:tr w:rsidR="00110D26" w14:paraId="393506B5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92B0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24F332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</w:tblGrid>
      <w:tr w:rsidR="00110D26" w14:paraId="2EF98E62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96FF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well-being</w:t>
            </w:r>
          </w:p>
        </w:tc>
      </w:tr>
      <w:tr w:rsidR="00110D26" w14:paraId="17A6387E" w14:textId="77777777">
        <w:tblPrEx>
          <w:tblCellMar>
            <w:top w:w="0" w:type="dxa"/>
            <w:bottom w:w="0" w:type="dxa"/>
          </w:tblCellMar>
        </w:tblPrEx>
        <w:tc>
          <w:tcPr>
            <w:tcW w:w="11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800D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ED1E63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"/>
      </w:tblGrid>
      <w:tr w:rsidR="00110D26" w14:paraId="09B53268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94E1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well-bred</w:t>
            </w:r>
          </w:p>
        </w:tc>
      </w:tr>
      <w:tr w:rsidR="00110D26" w14:paraId="591CAB43" w14:textId="77777777">
        <w:tblPrEx>
          <w:tblCellMar>
            <w:top w:w="0" w:type="dxa"/>
            <w:bottom w:w="0" w:type="dxa"/>
          </w:tblCellMar>
        </w:tblPrEx>
        <w:tc>
          <w:tcPr>
            <w:tcW w:w="10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B6AC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BE3080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6"/>
      </w:tblGrid>
      <w:tr w:rsidR="00110D26" w14:paraId="399DE4E3" w14:textId="77777777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8A4F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well-connected</w:t>
            </w:r>
          </w:p>
        </w:tc>
      </w:tr>
      <w:tr w:rsidR="00110D26" w14:paraId="5688183C" w14:textId="77777777">
        <w:tblPrEx>
          <w:tblCellMar>
            <w:top w:w="0" w:type="dxa"/>
            <w:bottom w:w="0" w:type="dxa"/>
          </w:tblCellMar>
        </w:tblPrEx>
        <w:tc>
          <w:tcPr>
            <w:tcW w:w="155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298A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16AB8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</w:tblGrid>
      <w:tr w:rsidR="00110D26" w14:paraId="55858A2E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E81C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well-educated</w:t>
            </w:r>
          </w:p>
        </w:tc>
      </w:tr>
      <w:tr w:rsidR="00110D26" w14:paraId="14231D0B" w14:textId="77777777">
        <w:tblPrEx>
          <w:tblCellMar>
            <w:top w:w="0" w:type="dxa"/>
            <w:bottom w:w="0" w:type="dxa"/>
          </w:tblCellMar>
        </w:tblPrEx>
        <w:tc>
          <w:tcPr>
            <w:tcW w:w="143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2ED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1DDC2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0"/>
      </w:tblGrid>
      <w:tr w:rsidR="00110D26" w14:paraId="55AAF410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4987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well-established</w:t>
            </w:r>
          </w:p>
        </w:tc>
      </w:tr>
      <w:tr w:rsidR="00110D26" w14:paraId="37B5175C" w14:textId="77777777">
        <w:tblPrEx>
          <w:tblCellMar>
            <w:top w:w="0" w:type="dxa"/>
            <w:bottom w:w="0" w:type="dxa"/>
          </w:tblCellMar>
        </w:tblPrEx>
        <w:tc>
          <w:tcPr>
            <w:tcW w:w="1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1DF0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94DF0C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</w:tblGrid>
      <w:tr w:rsidR="00110D26" w14:paraId="62433228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AB9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well-informed</w:t>
            </w:r>
          </w:p>
        </w:tc>
      </w:tr>
      <w:tr w:rsidR="00110D26" w14:paraId="531949D9" w14:textId="77777777">
        <w:tblPrEx>
          <w:tblCellMar>
            <w:top w:w="0" w:type="dxa"/>
            <w:bottom w:w="0" w:type="dxa"/>
          </w:tblCellMar>
        </w:tblPrEx>
        <w:tc>
          <w:tcPr>
            <w:tcW w:w="14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826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C32EBC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66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3"/>
      </w:tblGrid>
      <w:tr w:rsidR="00110D26" w14:paraId="3AE7F71D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B81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well-intentioned</w:t>
            </w:r>
          </w:p>
        </w:tc>
      </w:tr>
      <w:tr w:rsidR="00110D26" w14:paraId="46D53DF9" w14:textId="77777777">
        <w:tblPrEx>
          <w:tblCellMar>
            <w:top w:w="0" w:type="dxa"/>
            <w:bottom w:w="0" w:type="dxa"/>
          </w:tblCellMar>
        </w:tblPrEx>
        <w:tc>
          <w:tcPr>
            <w:tcW w:w="166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FE3D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B7453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7"/>
      </w:tblGrid>
      <w:tr w:rsidR="00110D26" w14:paraId="09424C41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6F49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well-known</w:t>
            </w:r>
          </w:p>
        </w:tc>
      </w:tr>
      <w:tr w:rsidR="00110D26" w14:paraId="33746E07" w14:textId="77777777">
        <w:tblPrEx>
          <w:tblCellMar>
            <w:top w:w="0" w:type="dxa"/>
            <w:bottom w:w="0" w:type="dxa"/>
          </w:tblCellMar>
        </w:tblPrEx>
        <w:tc>
          <w:tcPr>
            <w:tcW w:w="12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415C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ADCA4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3"/>
      </w:tblGrid>
      <w:tr w:rsidR="00110D26" w14:paraId="0698D648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4CC9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well-made</w:t>
            </w:r>
          </w:p>
        </w:tc>
      </w:tr>
      <w:tr w:rsidR="00110D26" w14:paraId="1F251169" w14:textId="77777777">
        <w:tblPrEx>
          <w:tblCellMar>
            <w:top w:w="0" w:type="dxa"/>
            <w:bottom w:w="0" w:type="dxa"/>
          </w:tblCellMar>
        </w:tblPrEx>
        <w:tc>
          <w:tcPr>
            <w:tcW w:w="11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148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C19B45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0"/>
      </w:tblGrid>
      <w:tr w:rsidR="00110D26" w14:paraId="21640822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9887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well-managed</w:t>
            </w:r>
          </w:p>
        </w:tc>
      </w:tr>
      <w:tr w:rsidR="00110D26" w14:paraId="1E123F5F" w14:textId="77777777">
        <w:tblPrEx>
          <w:tblCellMar>
            <w:top w:w="0" w:type="dxa"/>
            <w:bottom w:w="0" w:type="dxa"/>
          </w:tblCellMar>
        </w:tblPrEx>
        <w:tc>
          <w:tcPr>
            <w:tcW w:w="1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8B2D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D15E1C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</w:tblGrid>
      <w:tr w:rsidR="00110D26" w14:paraId="20AE7AFB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24C1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well-mannered</w:t>
            </w:r>
          </w:p>
        </w:tc>
      </w:tr>
      <w:tr w:rsidR="00110D26" w14:paraId="76EF15F0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0BA7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D2991C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</w:tblGrid>
      <w:tr w:rsidR="00110D26" w14:paraId="5F6980E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B117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well-positioned</w:t>
            </w:r>
          </w:p>
        </w:tc>
      </w:tr>
      <w:tr w:rsidR="00110D26" w14:paraId="361C3C1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22D9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439512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</w:tblGrid>
      <w:tr w:rsidR="00110D26" w14:paraId="6811D8AE" w14:textId="77777777">
        <w:tblPrEx>
          <w:tblCellMar>
            <w:top w:w="0" w:type="dxa"/>
            <w:bottom w:w="0" w:type="dxa"/>
          </w:tblCellMar>
        </w:tblPrEx>
        <w:tc>
          <w:tcPr>
            <w:tcW w:w="1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C5F5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well-received</w:t>
            </w:r>
          </w:p>
        </w:tc>
      </w:tr>
      <w:tr w:rsidR="00110D26" w14:paraId="4A908D3F" w14:textId="77777777">
        <w:tblPrEx>
          <w:tblCellMar>
            <w:top w:w="0" w:type="dxa"/>
            <w:bottom w:w="0" w:type="dxa"/>
          </w:tblCellMar>
        </w:tblPrEx>
        <w:tc>
          <w:tcPr>
            <w:tcW w:w="139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269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6878C3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3"/>
      </w:tblGrid>
      <w:tr w:rsidR="00110D26" w14:paraId="3956098F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A19A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well-regarded</w:t>
            </w:r>
          </w:p>
        </w:tc>
      </w:tr>
      <w:tr w:rsidR="00110D26" w14:paraId="4C35C03F" w14:textId="77777777">
        <w:tblPrEx>
          <w:tblCellMar>
            <w:top w:w="0" w:type="dxa"/>
            <w:bottom w:w="0" w:type="dxa"/>
          </w:tblCellMar>
        </w:tblPrEx>
        <w:tc>
          <w:tcPr>
            <w:tcW w:w="142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9852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1D08A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</w:tblGrid>
      <w:tr w:rsidR="00110D26" w14:paraId="1D9FB5FA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0D6D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well-rounded</w:t>
            </w:r>
          </w:p>
        </w:tc>
      </w:tr>
      <w:tr w:rsidR="00110D26" w14:paraId="27035838" w14:textId="77777777">
        <w:tblPrEx>
          <w:tblCellMar>
            <w:top w:w="0" w:type="dxa"/>
            <w:bottom w:w="0" w:type="dxa"/>
          </w:tblCellMar>
        </w:tblPrEx>
        <w:tc>
          <w:tcPr>
            <w:tcW w:w="13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4FB8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65C29D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6CEA8AD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D301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well-run</w:t>
            </w:r>
          </w:p>
        </w:tc>
      </w:tr>
      <w:tr w:rsidR="00110D26" w14:paraId="2B1EA443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C510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19062E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7"/>
      </w:tblGrid>
      <w:tr w:rsidR="00110D26" w14:paraId="4331660B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EF31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well-wishers</w:t>
            </w:r>
          </w:p>
        </w:tc>
      </w:tr>
      <w:tr w:rsidR="00110D26" w14:paraId="69F20175" w14:textId="77777777">
        <w:tblPrEx>
          <w:tblCellMar>
            <w:top w:w="0" w:type="dxa"/>
            <w:bottom w:w="0" w:type="dxa"/>
          </w:tblCellMar>
        </w:tblPrEx>
        <w:tc>
          <w:tcPr>
            <w:tcW w:w="13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48AE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42EC62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4F7C6504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4F8E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wellbeing</w:t>
            </w:r>
          </w:p>
        </w:tc>
      </w:tr>
      <w:tr w:rsidR="00110D26" w14:paraId="0BA77C20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C3AC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351821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</w:tblGrid>
      <w:tr w:rsidR="00110D26" w14:paraId="6DF15368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945A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whoa</w:t>
            </w:r>
          </w:p>
        </w:tc>
      </w:tr>
      <w:tr w:rsidR="00110D26" w14:paraId="19B960A6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9AA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7BD774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5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</w:tblGrid>
      <w:tr w:rsidR="00110D26" w14:paraId="41348DD7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6AB4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wholeheartedly</w:t>
            </w:r>
          </w:p>
        </w:tc>
      </w:tr>
      <w:tr w:rsidR="00110D26" w14:paraId="5E634136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257E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0C99DF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1F7C671B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DF56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wholesome</w:t>
            </w:r>
          </w:p>
        </w:tc>
      </w:tr>
      <w:tr w:rsidR="00110D26" w14:paraId="5A60D499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C45D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FC8DCF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</w:tblGrid>
      <w:tr w:rsidR="00110D26" w14:paraId="6A0E4361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178A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whooa</w:t>
            </w:r>
          </w:p>
        </w:tc>
      </w:tr>
      <w:tr w:rsidR="00110D26" w14:paraId="5423E077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BE09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F67066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1465B0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C863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whoooa</w:t>
            </w:r>
          </w:p>
        </w:tc>
      </w:tr>
      <w:tr w:rsidR="00110D26" w14:paraId="1173176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3DFF2D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546FE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"/>
      </w:tblGrid>
      <w:tr w:rsidR="00110D26" w14:paraId="13BD229E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6BD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wieldy</w:t>
            </w:r>
          </w:p>
        </w:tc>
      </w:tr>
      <w:tr w:rsidR="00110D26" w14:paraId="60301329" w14:textId="77777777">
        <w:tblPrEx>
          <w:tblCellMar>
            <w:top w:w="0" w:type="dxa"/>
            <w:bottom w:w="0" w:type="dxa"/>
          </w:tblCellMar>
        </w:tblPrEx>
        <w:tc>
          <w:tcPr>
            <w:tcW w:w="7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5CE8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F5C061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1"/>
      </w:tblGrid>
      <w:tr w:rsidR="00110D26" w14:paraId="07AE6A41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2F7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willing</w:t>
            </w:r>
          </w:p>
        </w:tc>
      </w:tr>
      <w:tr w:rsidR="00110D26" w14:paraId="28B7D076" w14:textId="77777777">
        <w:tblPrEx>
          <w:tblCellMar>
            <w:top w:w="0" w:type="dxa"/>
            <w:bottom w:w="0" w:type="dxa"/>
          </w:tblCellMar>
        </w:tblPrEx>
        <w:tc>
          <w:tcPr>
            <w:tcW w:w="77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EEFF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EC5058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</w:tblGrid>
      <w:tr w:rsidR="00110D26" w14:paraId="4373AFFA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1CA8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willingly</w:t>
            </w:r>
          </w:p>
        </w:tc>
      </w:tr>
      <w:tr w:rsidR="00110D26" w14:paraId="6476EF01" w14:textId="77777777">
        <w:tblPrEx>
          <w:tblCellMar>
            <w:top w:w="0" w:type="dxa"/>
            <w:bottom w:w="0" w:type="dxa"/>
          </w:tblCellMar>
        </w:tblPrEx>
        <w:tc>
          <w:tcPr>
            <w:tcW w:w="9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2EB3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1BBD88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4A8E22F0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E5A6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willingness</w:t>
            </w:r>
          </w:p>
        </w:tc>
      </w:tr>
      <w:tr w:rsidR="00110D26" w14:paraId="13C1635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F3A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0D3A8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</w:tblGrid>
      <w:tr w:rsidR="00110D26" w14:paraId="73DE8235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A334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</w:t>
            </w:r>
          </w:p>
        </w:tc>
      </w:tr>
      <w:tr w:rsidR="00110D26" w14:paraId="4C6FEAC4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633D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C8E405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</w:tblGrid>
      <w:tr w:rsidR="00110D26" w14:paraId="7CD465D2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7FD7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windfall</w:t>
            </w:r>
          </w:p>
        </w:tc>
      </w:tr>
      <w:tr w:rsidR="00110D26" w14:paraId="3DF8F4B7" w14:textId="77777777">
        <w:tblPrEx>
          <w:tblCellMar>
            <w:top w:w="0" w:type="dxa"/>
            <w:bottom w:w="0" w:type="dxa"/>
          </w:tblCellMar>
        </w:tblPrEx>
        <w:tc>
          <w:tcPr>
            <w:tcW w:w="89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319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D0DA9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"/>
      </w:tblGrid>
      <w:tr w:rsidR="00110D26" w14:paraId="50463437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E789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winnable</w:t>
            </w:r>
          </w:p>
        </w:tc>
      </w:tr>
      <w:tr w:rsidR="00110D26" w14:paraId="3E7CCE06" w14:textId="77777777">
        <w:tblPrEx>
          <w:tblCellMar>
            <w:top w:w="0" w:type="dxa"/>
            <w:bottom w:w="0" w:type="dxa"/>
          </w:tblCellMar>
        </w:tblPrEx>
        <w:tc>
          <w:tcPr>
            <w:tcW w:w="9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E14B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4F8A27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7"/>
      </w:tblGrid>
      <w:tr w:rsidR="00110D26" w14:paraId="1C27B1A7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D3A05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winner</w:t>
            </w:r>
          </w:p>
        </w:tc>
      </w:tr>
      <w:tr w:rsidR="00110D26" w14:paraId="0B0E7309" w14:textId="77777777">
        <w:tblPrEx>
          <w:tblCellMar>
            <w:top w:w="0" w:type="dxa"/>
            <w:bottom w:w="0" w:type="dxa"/>
          </w:tblCellMar>
        </w:tblPrEx>
        <w:tc>
          <w:tcPr>
            <w:tcW w:w="7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7135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45FE61A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</w:tblGrid>
      <w:tr w:rsidR="00110D26" w14:paraId="044A28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B586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winners</w:t>
            </w:r>
          </w:p>
        </w:tc>
      </w:tr>
      <w:tr w:rsidR="00110D26" w14:paraId="181024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F58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E4348E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</w:tblGrid>
      <w:tr w:rsidR="00110D26" w14:paraId="54A4FB3C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0CBB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winning</w:t>
            </w:r>
          </w:p>
        </w:tc>
      </w:tr>
      <w:tr w:rsidR="00110D26" w14:paraId="3771D16A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7040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47B9FA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4"/>
      </w:tblGrid>
      <w:tr w:rsidR="00110D26" w14:paraId="4BDEDCDB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9BDB0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wins</w:t>
            </w:r>
          </w:p>
        </w:tc>
      </w:tr>
      <w:tr w:rsidR="00110D26" w14:paraId="02FFD8C3" w14:textId="77777777">
        <w:tblPrEx>
          <w:tblCellMar>
            <w:top w:w="0" w:type="dxa"/>
            <w:bottom w:w="0" w:type="dxa"/>
          </w:tblCellMar>
        </w:tblPrEx>
        <w:tc>
          <w:tcPr>
            <w:tcW w:w="5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BA82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2B617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</w:tblGrid>
      <w:tr w:rsidR="00110D26" w14:paraId="1BF17CA2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70E0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wisdom</w:t>
            </w:r>
          </w:p>
        </w:tc>
      </w:tr>
      <w:tr w:rsidR="00110D26" w14:paraId="324ED03D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709C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4978F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</w:tblGrid>
      <w:tr w:rsidR="00110D26" w14:paraId="2D42F840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4649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wise</w:t>
            </w:r>
          </w:p>
        </w:tc>
      </w:tr>
      <w:tr w:rsidR="00110D26" w14:paraId="49456D8E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A867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788B0D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7"/>
      </w:tblGrid>
      <w:tr w:rsidR="00110D26" w14:paraId="46EF7373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4C9D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wisely</w:t>
            </w:r>
          </w:p>
        </w:tc>
      </w:tr>
      <w:tr w:rsidR="00110D26" w14:paraId="35AAAD75" w14:textId="77777777">
        <w:tblPrEx>
          <w:tblCellMar>
            <w:top w:w="0" w:type="dxa"/>
            <w:bottom w:w="0" w:type="dxa"/>
          </w:tblCellMar>
        </w:tblPrEx>
        <w:tc>
          <w:tcPr>
            <w:tcW w:w="7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CEDC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6FCD23F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3B9F0F3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998F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witty</w:t>
            </w:r>
          </w:p>
        </w:tc>
      </w:tr>
      <w:tr w:rsidR="00110D26" w14:paraId="19488233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824CC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B79B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34C7F96E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4D26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</w:t>
            </w:r>
          </w:p>
        </w:tc>
      </w:tr>
      <w:tr w:rsidR="00110D26" w14:paraId="2996B42A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C62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58A7B9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3F6322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4ED0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wonder</w:t>
            </w:r>
          </w:p>
        </w:tc>
      </w:tr>
      <w:tr w:rsidR="00110D26" w14:paraId="5222BC8F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00CA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9A89BE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</w:tblGrid>
      <w:tr w:rsidR="00110D26" w14:paraId="2BB764AB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0F016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wonderful</w:t>
            </w:r>
          </w:p>
        </w:tc>
      </w:tr>
      <w:tr w:rsidR="00110D26" w14:paraId="0088F857" w14:textId="77777777">
        <w:tblPrEx>
          <w:tblCellMar>
            <w:top w:w="0" w:type="dxa"/>
            <w:bottom w:w="0" w:type="dxa"/>
          </w:tblCellMar>
        </w:tblPrEx>
        <w:tc>
          <w:tcPr>
            <w:tcW w:w="10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DC48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1ABC2C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6A9D798A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CF7D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wonderfully</w:t>
            </w:r>
          </w:p>
        </w:tc>
      </w:tr>
      <w:tr w:rsidR="00110D26" w14:paraId="33655FF6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C97B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1F2C58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4"/>
      </w:tblGrid>
      <w:tr w:rsidR="00110D26" w14:paraId="6CFADBB6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50CD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wonderous</w:t>
            </w:r>
          </w:p>
        </w:tc>
      </w:tr>
      <w:tr w:rsidR="00110D26" w14:paraId="1C2283C8" w14:textId="77777777">
        <w:tblPrEx>
          <w:tblCellMar>
            <w:top w:w="0" w:type="dxa"/>
            <w:bottom w:w="0" w:type="dxa"/>
          </w:tblCellMar>
        </w:tblPrEx>
        <w:tc>
          <w:tcPr>
            <w:tcW w:w="11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BD11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3264A5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</w:tblGrid>
      <w:tr w:rsidR="00110D26" w14:paraId="1935123A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E349C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wonderously</w:t>
            </w:r>
          </w:p>
        </w:tc>
      </w:tr>
      <w:tr w:rsidR="00110D26" w14:paraId="05B162AA" w14:textId="77777777">
        <w:tblPrEx>
          <w:tblCellMar>
            <w:top w:w="0" w:type="dxa"/>
            <w:bottom w:w="0" w:type="dxa"/>
          </w:tblCellMar>
        </w:tblPrEx>
        <w:tc>
          <w:tcPr>
            <w:tcW w:w="13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8EE79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122CAE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54788BA0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EF42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wonders</w:t>
            </w:r>
          </w:p>
        </w:tc>
      </w:tr>
      <w:tr w:rsidR="00110D26" w14:paraId="77E48FF2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16536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673341F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0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7"/>
      </w:tblGrid>
      <w:tr w:rsidR="00110D26" w14:paraId="00604DAD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350D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wondrous</w:t>
            </w:r>
          </w:p>
        </w:tc>
      </w:tr>
      <w:tr w:rsidR="00110D26" w14:paraId="0C7C09A3" w14:textId="77777777">
        <w:tblPrEx>
          <w:tblCellMar>
            <w:top w:w="0" w:type="dxa"/>
            <w:bottom w:w="0" w:type="dxa"/>
          </w:tblCellMar>
        </w:tblPrEx>
        <w:tc>
          <w:tcPr>
            <w:tcW w:w="10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0A0F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8A754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"/>
      </w:tblGrid>
      <w:tr w:rsidR="00110D26" w14:paraId="040E4DE2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19218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woo</w:t>
            </w:r>
          </w:p>
        </w:tc>
      </w:tr>
      <w:tr w:rsidR="00110D26" w14:paraId="137F3A45" w14:textId="77777777">
        <w:tblPrEx>
          <w:tblCellMar>
            <w:top w:w="0" w:type="dxa"/>
            <w:bottom w:w="0" w:type="dxa"/>
          </w:tblCellMar>
        </w:tblPrEx>
        <w:tc>
          <w:tcPr>
            <w:tcW w:w="5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E7C3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2EB341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4"/>
      </w:tblGrid>
      <w:tr w:rsidR="00110D26" w14:paraId="099376AF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9698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work</w:t>
            </w:r>
          </w:p>
        </w:tc>
      </w:tr>
      <w:tr w:rsidR="00110D26" w14:paraId="2AEAB30B" w14:textId="77777777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CC1F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8E3866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3"/>
      </w:tblGrid>
      <w:tr w:rsidR="00110D26" w14:paraId="7D08ED8D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75231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workable</w:t>
            </w:r>
          </w:p>
        </w:tc>
      </w:tr>
      <w:tr w:rsidR="00110D26" w14:paraId="1B507159" w14:textId="77777777">
        <w:tblPrEx>
          <w:tblCellMar>
            <w:top w:w="0" w:type="dxa"/>
            <w:bottom w:w="0" w:type="dxa"/>
          </w:tblCellMar>
        </w:tblPrEx>
        <w:tc>
          <w:tcPr>
            <w:tcW w:w="9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E2C90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8191F6C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</w:tblGrid>
      <w:tr w:rsidR="00110D26" w14:paraId="4070D9E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765FF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worked</w:t>
            </w:r>
          </w:p>
        </w:tc>
      </w:tr>
      <w:tr w:rsidR="00110D26" w14:paraId="56E73FE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44CE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8ADEF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079AB5D3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8EBCB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works</w:t>
            </w:r>
          </w:p>
        </w:tc>
      </w:tr>
      <w:tr w:rsidR="00110D26" w14:paraId="48A773B6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E0DE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B0EFA7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7"/>
      </w:tblGrid>
      <w:tr w:rsidR="00110D26" w14:paraId="6E594FCF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A750D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world-famous</w:t>
            </w:r>
          </w:p>
        </w:tc>
      </w:tr>
      <w:tr w:rsidR="00110D26" w14:paraId="02E62BA9" w14:textId="77777777">
        <w:tblPrEx>
          <w:tblCellMar>
            <w:top w:w="0" w:type="dxa"/>
            <w:bottom w:w="0" w:type="dxa"/>
          </w:tblCellMar>
        </w:tblPrEx>
        <w:tc>
          <w:tcPr>
            <w:tcW w:w="1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79B1A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25A5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0"/>
      </w:tblGrid>
      <w:tr w:rsidR="00110D26" w14:paraId="4D20DB67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DAE3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</w:t>
            </w:r>
          </w:p>
        </w:tc>
      </w:tr>
      <w:tr w:rsidR="00110D26" w14:paraId="5F1B11B6" w14:textId="77777777">
        <w:tblPrEx>
          <w:tblCellMar>
            <w:top w:w="0" w:type="dxa"/>
            <w:bottom w:w="0" w:type="dxa"/>
          </w:tblCellMar>
        </w:tblPrEx>
        <w:tc>
          <w:tcPr>
            <w:tcW w:w="6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DE872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C836B14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2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</w:tblGrid>
      <w:tr w:rsidR="00110D26" w14:paraId="18D1EE80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FBC2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worth-while</w:t>
            </w:r>
          </w:p>
        </w:tc>
      </w:tr>
      <w:tr w:rsidR="00110D26" w14:paraId="3DCAD714" w14:textId="77777777">
        <w:tblPrEx>
          <w:tblCellMar>
            <w:top w:w="0" w:type="dxa"/>
            <w:bottom w:w="0" w:type="dxa"/>
          </w:tblCellMar>
        </w:tblPrEx>
        <w:tc>
          <w:tcPr>
            <w:tcW w:w="12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75F2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9A9E7AB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</w:tblGrid>
      <w:tr w:rsidR="00110D26" w14:paraId="2AF97B39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956F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worthiness</w:t>
            </w:r>
          </w:p>
        </w:tc>
      </w:tr>
      <w:tr w:rsidR="00110D26" w14:paraId="51E2AE5B" w14:textId="77777777">
        <w:tblPrEx>
          <w:tblCellMar>
            <w:top w:w="0" w:type="dxa"/>
            <w:bottom w:w="0" w:type="dxa"/>
          </w:tblCellMar>
        </w:tblPrEx>
        <w:tc>
          <w:tcPr>
            <w:tcW w:w="113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9168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047CD6D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11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</w:tblGrid>
      <w:tr w:rsidR="00110D26" w14:paraId="722C3EC1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08572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worthwhile</w:t>
            </w:r>
          </w:p>
        </w:tc>
      </w:tr>
      <w:tr w:rsidR="00110D26" w14:paraId="40299E6A" w14:textId="77777777">
        <w:tblPrEx>
          <w:tblCellMar>
            <w:top w:w="0" w:type="dxa"/>
            <w:bottom w:w="0" w:type="dxa"/>
          </w:tblCellMar>
        </w:tblPrEx>
        <w:tc>
          <w:tcPr>
            <w:tcW w:w="11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06043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17AF2B91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0"/>
      </w:tblGrid>
      <w:tr w:rsidR="00110D26" w14:paraId="13EE1A4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71219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worthy</w:t>
            </w:r>
          </w:p>
        </w:tc>
      </w:tr>
      <w:tr w:rsidR="00110D26" w14:paraId="6C08A2BE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3F848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25842E5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5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7"/>
      </w:tblGrid>
      <w:tr w:rsidR="00110D26" w14:paraId="54F26B1E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B060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wow</w:t>
            </w:r>
          </w:p>
        </w:tc>
      </w:tr>
      <w:tr w:rsidR="00110D26" w14:paraId="068180D1" w14:textId="77777777">
        <w:tblPrEx>
          <w:tblCellMar>
            <w:top w:w="0" w:type="dxa"/>
            <w:bottom w:w="0" w:type="dxa"/>
          </w:tblCellMar>
        </w:tblPrEx>
        <w:tc>
          <w:tcPr>
            <w:tcW w:w="55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4496B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3137779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7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</w:tblGrid>
      <w:tr w:rsidR="00110D26" w14:paraId="402639DD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4A9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wowed</w:t>
            </w:r>
          </w:p>
        </w:tc>
      </w:tr>
      <w:tr w:rsidR="00110D26" w14:paraId="6A19DCE4" w14:textId="77777777">
        <w:tblPrEx>
          <w:tblCellMar>
            <w:top w:w="0" w:type="dxa"/>
            <w:bottom w:w="0" w:type="dxa"/>
          </w:tblCellMar>
        </w:tblPrEx>
        <w:tc>
          <w:tcPr>
            <w:tcW w:w="78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6A94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D3C0292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8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"/>
      </w:tblGrid>
      <w:tr w:rsidR="00110D26" w14:paraId="44E49E1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BA2E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wowing</w:t>
            </w:r>
          </w:p>
        </w:tc>
      </w:tr>
      <w:tr w:rsidR="00110D26" w14:paraId="0D68296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1474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08967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</w:tblGrid>
      <w:tr w:rsidR="00110D26" w14:paraId="282C9236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0B1AA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wows</w:t>
            </w:r>
          </w:p>
        </w:tc>
      </w:tr>
      <w:tr w:rsidR="00110D26" w14:paraId="6DC72EFE" w14:textId="77777777">
        <w:tblPrEx>
          <w:tblCellMar>
            <w:top w:w="0" w:type="dxa"/>
            <w:bottom w:w="0" w:type="dxa"/>
          </w:tblCellMar>
        </w:tblPrEx>
        <w:tc>
          <w:tcPr>
            <w:tcW w:w="65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1F8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D62BFA9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3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7"/>
      </w:tblGrid>
      <w:tr w:rsidR="00110D26" w14:paraId="08E8D09E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F73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yay</w:t>
            </w:r>
          </w:p>
        </w:tc>
      </w:tr>
      <w:tr w:rsidR="00110D26" w14:paraId="6CE6DFB8" w14:textId="77777777">
        <w:tblPrEx>
          <w:tblCellMar>
            <w:top w:w="0" w:type="dxa"/>
            <w:bottom w:w="0" w:type="dxa"/>
          </w:tblCellMar>
        </w:tblPrEx>
        <w:tc>
          <w:tcPr>
            <w:tcW w:w="4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7E987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70218376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"/>
      </w:tblGrid>
      <w:tr w:rsidR="00110D26" w14:paraId="06BA835C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D3C2E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youthful</w:t>
            </w:r>
          </w:p>
        </w:tc>
      </w:tr>
      <w:tr w:rsidR="00110D26" w14:paraId="1C60B914" w14:textId="77777777">
        <w:tblPrEx>
          <w:tblCellMar>
            <w:top w:w="0" w:type="dxa"/>
            <w:bottom w:w="0" w:type="dxa"/>
          </w:tblCellMar>
        </w:tblPrEx>
        <w:tc>
          <w:tcPr>
            <w:tcW w:w="9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E214F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45A904E3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"/>
      </w:tblGrid>
      <w:tr w:rsidR="00110D26" w14:paraId="684AAE85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D636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zeal</w:t>
            </w:r>
          </w:p>
        </w:tc>
      </w:tr>
      <w:tr w:rsidR="00110D26" w14:paraId="2D9E43BE" w14:textId="77777777">
        <w:tblPrEx>
          <w:tblCellMar>
            <w:top w:w="0" w:type="dxa"/>
            <w:bottom w:w="0" w:type="dxa"/>
          </w:tblCellMar>
        </w:tblPrEx>
        <w:tc>
          <w:tcPr>
            <w:tcW w:w="4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61131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2B9999AE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</w:tblGrid>
      <w:tr w:rsidR="00110D26" w14:paraId="055CBC04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970E4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zenith</w:t>
            </w:r>
          </w:p>
        </w:tc>
      </w:tr>
      <w:tr w:rsidR="00110D26" w14:paraId="568A2F6B" w14:textId="77777777">
        <w:tblPrEx>
          <w:tblCellMar>
            <w:top w:w="0" w:type="dxa"/>
            <w:bottom w:w="0" w:type="dxa"/>
          </w:tblCellMar>
        </w:tblPrEx>
        <w:tc>
          <w:tcPr>
            <w:tcW w:w="6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5891E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0E4A0ED0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4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"/>
      </w:tblGrid>
      <w:tr w:rsidR="00110D26" w14:paraId="573C6825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70D77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zest</w:t>
            </w:r>
          </w:p>
        </w:tc>
      </w:tr>
      <w:tr w:rsidR="00110D26" w14:paraId="5ACBF6E5" w14:textId="77777777">
        <w:tblPrEx>
          <w:tblCellMar>
            <w:top w:w="0" w:type="dxa"/>
            <w:bottom w:w="0" w:type="dxa"/>
          </w:tblCellMar>
        </w:tblPrEx>
        <w:tc>
          <w:tcPr>
            <w:tcW w:w="46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42C15" w14:textId="77777777" w:rsidR="00110D26" w:rsidRDefault="00110D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DCBA427" w14:textId="77777777" w:rsidR="00110D26" w:rsidRDefault="00110D26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IN"/>
        </w:rPr>
      </w:pPr>
    </w:p>
    <w:tbl>
      <w:tblPr>
        <w:tblW w:w="6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</w:tblGrid>
      <w:tr w:rsidR="00110D26" w14:paraId="1357C894" w14:textId="77777777">
        <w:tblPrEx>
          <w:tblCellMar>
            <w:top w:w="0" w:type="dxa"/>
            <w:bottom w:w="0" w:type="dxa"/>
          </w:tblCellMar>
        </w:tblPrEx>
        <w:tc>
          <w:tcPr>
            <w:tcW w:w="62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55AC3" w14:textId="77777777" w:rsidR="00110D26" w:rsidRDefault="005245A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zippy</w:t>
            </w:r>
          </w:p>
        </w:tc>
      </w:tr>
    </w:tbl>
    <w:p w14:paraId="29B69229" w14:textId="77777777" w:rsidR="00110D26" w:rsidRDefault="00110D26"/>
    <w:sectPr w:rsidR="00110D2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B9AA" w14:textId="77777777" w:rsidR="005245AC" w:rsidRDefault="005245AC">
      <w:pPr>
        <w:spacing w:after="0" w:line="240" w:lineRule="auto"/>
      </w:pPr>
      <w:r>
        <w:separator/>
      </w:r>
    </w:p>
  </w:endnote>
  <w:endnote w:type="continuationSeparator" w:id="0">
    <w:p w14:paraId="50906FE9" w14:textId="77777777" w:rsidR="005245AC" w:rsidRDefault="0052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CD8F" w14:textId="77777777" w:rsidR="005245AC" w:rsidRDefault="005245A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0BB7ACF" w14:textId="77777777" w:rsidR="005245AC" w:rsidRDefault="00524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0D26"/>
    <w:rsid w:val="00110D26"/>
    <w:rsid w:val="00164926"/>
    <w:rsid w:val="0052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4044"/>
  <w15:docId w15:val="{F2A0F920-A336-4649-B5EC-29ED7E62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en-IN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progress-pjax-loader">
    <w:name w:val="progress-pjax-loader"/>
    <w:basedOn w:val="DefaultParagraphFont"/>
  </w:style>
  <w:style w:type="character" w:customStyle="1" w:styleId="progress-item">
    <w:name w:val="progress-item"/>
    <w:basedOn w:val="DefaultParagraphFont"/>
  </w:style>
  <w:style w:type="paragraph" w:customStyle="1" w:styleId="d-block">
    <w:name w:val="d-block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</w:style>
  <w:style w:type="character" w:customStyle="1" w:styleId="mx-1">
    <w:name w:val="mx-1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customStyle="1" w:styleId="label">
    <w:name w:val="label"/>
    <w:basedOn w:val="DefaultParagraphFont"/>
  </w:style>
  <w:style w:type="paragraph" w:customStyle="1" w:styleId="d-inline-flex">
    <w:name w:val="d-inline-flex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counter">
    <w:name w:val="counter"/>
    <w:basedOn w:val="DefaultParagraphFont"/>
  </w:style>
  <w:style w:type="character" w:customStyle="1" w:styleId="sr-only">
    <w:name w:val="sr-only"/>
    <w:basedOn w:val="DefaultParagraphFont"/>
  </w:style>
  <w:style w:type="character" w:customStyle="1" w:styleId="js-repo-root">
    <w:name w:val="js-repo-root"/>
    <w:basedOn w:val="DefaultParagraphFont"/>
  </w:style>
  <w:style w:type="character" w:customStyle="1" w:styleId="js-path-segment">
    <w:name w:val="js-path-segment"/>
    <w:basedOn w:val="DefaultParagraphFont"/>
  </w:style>
  <w:style w:type="character" w:customStyle="1" w:styleId="separator">
    <w:name w:val="separator"/>
    <w:basedOn w:val="DefaultParagraphFont"/>
  </w:style>
  <w:style w:type="character" w:customStyle="1" w:styleId="flex-shrink-0">
    <w:name w:val="flex-shrink-0"/>
    <w:basedOn w:val="DefaultParagraphFont"/>
  </w:style>
  <w:style w:type="character" w:customStyle="1" w:styleId="text-bold">
    <w:name w:val="text-bold"/>
    <w:basedOn w:val="DefaultParagraphFont"/>
  </w:style>
  <w:style w:type="character" w:customStyle="1" w:styleId="markdown-title">
    <w:name w:val="markdown-title"/>
    <w:basedOn w:val="DefaultParagraphFont"/>
  </w:style>
  <w:style w:type="character" w:customStyle="1" w:styleId="ml-2">
    <w:name w:val="ml-2"/>
    <w:basedOn w:val="DefaultParagraphFont"/>
  </w:style>
  <w:style w:type="character" w:customStyle="1" w:styleId="d-none">
    <w:name w:val="d-none"/>
    <w:basedOn w:val="DefaultParagraphFont"/>
  </w:style>
  <w:style w:type="character" w:customStyle="1" w:styleId="file-info-divider">
    <w:name w:val="file-info-divider"/>
    <w:basedOn w:val="DefaultParagraphFont"/>
  </w:style>
  <w:style w:type="paragraph" w:customStyle="1" w:styleId="mr-3">
    <w:name w:val="mr-3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f6">
    <w:name w:val="f6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4048</Words>
  <Characters>23075</Characters>
  <Application>Microsoft Office Word</Application>
  <DocSecurity>0</DocSecurity>
  <Lines>192</Lines>
  <Paragraphs>54</Paragraphs>
  <ScaleCrop>false</ScaleCrop>
  <Company/>
  <LinksUpToDate>false</LinksUpToDate>
  <CharactersWithSpaces>27069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Ayanarmani Kalusulingam</dc:creator>
  <dc:description/>
  <cp:lastModifiedBy>Ayanarmani Kalusulingam</cp:lastModifiedBy>
  <cp:revision>2</cp:revision>
  <dcterms:created xsi:type="dcterms:W3CDTF">2021-11-07T03:01:00Z</dcterms:created>
  <dcterms:modified xsi:type="dcterms:W3CDTF">2021-11-07T03:01:00Z</dcterms:modified>
</cp:coreProperties>
</file>